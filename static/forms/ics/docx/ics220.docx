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3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WithEffects.xml" ContentType="application/vnd.ms-word.stylesWithEffects+xml"/>
  <Override PartName="/word/glossary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5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2BFC" w:rsidRDefault="00922BFC" w:rsidP="00922BFC">
      <w:pPr>
        <w:pStyle w:val="ICSForms-Title"/>
      </w:pPr>
      <w:r>
        <w:t>Air Operations Summary (</w:t>
      </w:r>
      <w:r w:rsidRPr="00716F2F">
        <w:t>ICS 2</w:t>
      </w:r>
      <w:r>
        <w:t>20)</w:t>
      </w:r>
    </w:p>
    <w:tbl>
      <w:tblPr>
        <w:tblW w:w="144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800"/>
        <w:gridCol w:w="257"/>
        <w:gridCol w:w="24"/>
        <w:gridCol w:w="1974"/>
        <w:gridCol w:w="59"/>
        <w:gridCol w:w="160"/>
        <w:gridCol w:w="316"/>
        <w:gridCol w:w="1170"/>
        <w:gridCol w:w="270"/>
        <w:gridCol w:w="141"/>
        <w:gridCol w:w="1929"/>
        <w:gridCol w:w="128"/>
        <w:gridCol w:w="772"/>
        <w:gridCol w:w="180"/>
        <w:gridCol w:w="1074"/>
        <w:gridCol w:w="6"/>
        <w:gridCol w:w="25"/>
        <w:gridCol w:w="2057"/>
        <w:gridCol w:w="2046"/>
        <w:gridCol w:w="12"/>
      </w:tblGrid>
      <w:tr w:rsidR="00922BFC" w:rsidRPr="00716F2F" w:rsidTr="00AF62BB">
        <w:trPr>
          <w:gridAfter w:val="1"/>
          <w:wAfter w:w="12" w:type="dxa"/>
          <w:trHeight w:val="864"/>
          <w:tblHeader/>
          <w:jc w:val="center"/>
        </w:trPr>
        <w:tc>
          <w:tcPr>
            <w:tcW w:w="4274" w:type="dxa"/>
            <w:gridSpan w:val="6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922BFC" w:rsidRPr="00716F2F" w:rsidRDefault="00922BFC" w:rsidP="00922BFC">
            <w:pPr>
              <w:spacing w:before="40" w:after="40"/>
              <w:rPr>
                <w:rFonts w:cs="Arial"/>
                <w:b/>
              </w:rPr>
            </w:pPr>
            <w:r w:rsidRPr="00716F2F">
              <w:rPr>
                <w:rFonts w:cs="Arial"/>
              </w:rPr>
              <w:br w:type="page"/>
            </w:r>
            <w:r w:rsidRPr="00716F2F">
              <w:rPr>
                <w:rFonts w:cs="Arial"/>
              </w:rPr>
              <w:br w:type="page"/>
            </w:r>
            <w:r w:rsidRPr="00716F2F">
              <w:rPr>
                <w:rFonts w:cs="Arial"/>
                <w:b/>
              </w:rPr>
              <w:t>1. Incident Name:</w:t>
            </w:r>
          </w:p>
          <w:p w:rsidR="00922BFC" w:rsidRPr="0031192D" w:rsidRDefault="00F4531D" w:rsidP="008F6D82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alias w:val="Incident Name"/>
                <w:tag w:val="Incident Name"/>
                <w:id w:val="-1819408137"/>
                <w:lock w:val="sdtLocked"/>
                <w:placeholder>
                  <w:docPart w:val="D4C0B01A9E3F4BDCBAB9E9A1F1AB1D80"/>
                </w:placeholder>
                <w:showingPlcHdr/>
              </w:sdtPr>
              <w:sdtEndPr/>
              <w:sdtContent>
                <w:r w:rsidR="008F6D82">
                  <w:rPr>
                    <w:rStyle w:val="PlaceholderText"/>
                  </w:rPr>
                  <w:t xml:space="preserve">                                       </w:t>
                </w:r>
              </w:sdtContent>
            </w:sdt>
          </w:p>
        </w:tc>
        <w:tc>
          <w:tcPr>
            <w:tcW w:w="5980" w:type="dxa"/>
            <w:gridSpan w:val="9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922BFC" w:rsidRPr="00D25B74" w:rsidRDefault="00922BFC" w:rsidP="00922BFC">
            <w:pPr>
              <w:tabs>
                <w:tab w:val="left" w:pos="2577"/>
              </w:tabs>
              <w:spacing w:before="40" w:after="40"/>
              <w:rPr>
                <w:rFonts w:cs="Arial"/>
              </w:rPr>
            </w:pPr>
            <w:r w:rsidRPr="00D25B74">
              <w:rPr>
                <w:rFonts w:cs="Arial"/>
                <w:b/>
              </w:rPr>
              <w:t>2. Operational Period:</w:t>
            </w:r>
            <w:r w:rsidRPr="00D25B74">
              <w:rPr>
                <w:rFonts w:cs="Arial"/>
              </w:rPr>
              <w:t xml:space="preserve"> </w:t>
            </w:r>
            <w:r>
              <w:rPr>
                <w:rFonts w:cs="Arial"/>
              </w:rPr>
              <w:br/>
            </w:r>
            <w:r w:rsidRPr="00716F2F">
              <w:rPr>
                <w:rFonts w:cs="Arial"/>
              </w:rPr>
              <w:t>Date</w:t>
            </w:r>
            <w:r>
              <w:rPr>
                <w:rFonts w:cs="Arial"/>
              </w:rPr>
              <w:t xml:space="preserve"> From: </w:t>
            </w:r>
            <w:r w:rsidRPr="00716F2F">
              <w:rPr>
                <w:rFonts w:cs="Arial"/>
              </w:rPr>
              <w:t xml:space="preserve"> </w:t>
            </w:r>
            <w:sdt>
              <w:sdtPr>
                <w:rPr>
                  <w:rFonts w:cs="Arial"/>
                </w:rPr>
                <w:alias w:val="Date"/>
                <w:tag w:val="Date"/>
                <w:id w:val="421226835"/>
                <w:placeholder>
                  <w:docPart w:val="D0B53C3961DC4CAC904B13836DA85220"/>
                </w:placeholder>
                <w:showingPlcHdr/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FD2A38" w:rsidRPr="00373A88">
                  <w:rPr>
                    <w:rFonts w:cs="Arial"/>
                    <w:color w:val="A6A6A6" w:themeColor="background1" w:themeShade="A6"/>
                  </w:rPr>
                  <w:t>D</w:t>
                </w:r>
                <w:r w:rsidR="00FD2A38" w:rsidRPr="00373A88">
                  <w:rPr>
                    <w:rStyle w:val="PlaceholderText"/>
                    <w:color w:val="A6A6A6" w:themeColor="background1" w:themeShade="A6"/>
                  </w:rPr>
                  <w:t>ate</w:t>
                </w:r>
              </w:sdtContent>
            </w:sdt>
            <w:r>
              <w:rPr>
                <w:rFonts w:cs="Arial"/>
              </w:rPr>
              <w:tab/>
              <w:t xml:space="preserve">      </w:t>
            </w:r>
            <w:r w:rsidRPr="00716F2F">
              <w:rPr>
                <w:rFonts w:cs="Arial"/>
              </w:rPr>
              <w:t>Date</w:t>
            </w:r>
            <w:r>
              <w:rPr>
                <w:rFonts w:cs="Arial"/>
              </w:rPr>
              <w:t xml:space="preserve"> To: </w:t>
            </w:r>
            <w:r w:rsidRPr="00716F2F">
              <w:rPr>
                <w:rFonts w:cs="Arial"/>
              </w:rPr>
              <w:t xml:space="preserve"> </w:t>
            </w:r>
            <w:sdt>
              <w:sdtPr>
                <w:rPr>
                  <w:rFonts w:cs="Arial"/>
                </w:rPr>
                <w:alias w:val="Date"/>
                <w:tag w:val="Date"/>
                <w:id w:val="-1849399286"/>
                <w:placeholder>
                  <w:docPart w:val="FE844A77802D4791BD76572461B5A4A3"/>
                </w:placeholder>
                <w:showingPlcHdr/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FD2A38" w:rsidRPr="00373A88">
                  <w:rPr>
                    <w:rFonts w:cs="Arial"/>
                    <w:color w:val="A6A6A6" w:themeColor="background1" w:themeShade="A6"/>
                  </w:rPr>
                  <w:t>D</w:t>
                </w:r>
                <w:r w:rsidR="00FD2A38" w:rsidRPr="00373A88">
                  <w:rPr>
                    <w:rStyle w:val="PlaceholderText"/>
                    <w:color w:val="A6A6A6" w:themeColor="background1" w:themeShade="A6"/>
                  </w:rPr>
                  <w:t>ate</w:t>
                </w:r>
              </w:sdtContent>
            </w:sdt>
            <w:r>
              <w:rPr>
                <w:rFonts w:cs="Arial"/>
              </w:rPr>
              <w:br/>
            </w:r>
            <w:r w:rsidRPr="00716F2F">
              <w:rPr>
                <w:rFonts w:cs="Arial"/>
              </w:rPr>
              <w:t>Time</w:t>
            </w:r>
            <w:r>
              <w:rPr>
                <w:rFonts w:cs="Arial"/>
              </w:rPr>
              <w:t xml:space="preserve"> </w:t>
            </w:r>
            <w:r w:rsidRPr="00716F2F">
              <w:rPr>
                <w:rFonts w:cs="Arial"/>
              </w:rPr>
              <w:t xml:space="preserve">From:  </w:t>
            </w:r>
            <w:sdt>
              <w:sdtPr>
                <w:rPr>
                  <w:rFonts w:cs="Arial"/>
                </w:rPr>
                <w:alias w:val="Time - 24 Hour Format"/>
                <w:tag w:val="Time"/>
                <w:id w:val="1631524981"/>
                <w:placeholder>
                  <w:docPart w:val="07A0416710F2451499A97267997D8015"/>
                </w:placeholder>
                <w:showingPlcHdr/>
              </w:sdtPr>
              <w:sdtEndPr/>
              <w:sdtContent>
                <w:r w:rsidR="00FD2A38">
                  <w:rPr>
                    <w:rFonts w:cs="Arial"/>
                    <w:color w:val="A6A6A6" w:themeColor="background1" w:themeShade="A6"/>
                  </w:rPr>
                  <w:t>HH</w:t>
                </w:r>
                <w:r w:rsidR="00FD2A38" w:rsidRPr="00714EB8">
                  <w:rPr>
                    <w:rFonts w:cs="Arial"/>
                    <w:color w:val="A6A6A6" w:themeColor="background1" w:themeShade="A6"/>
                  </w:rPr>
                  <w:t>MM</w:t>
                </w:r>
              </w:sdtContent>
            </w:sdt>
            <w:r>
              <w:rPr>
                <w:rFonts w:cs="Arial"/>
              </w:rPr>
              <w:tab/>
              <w:t xml:space="preserve">      </w:t>
            </w:r>
            <w:r w:rsidRPr="00716F2F">
              <w:rPr>
                <w:rFonts w:cs="Arial"/>
              </w:rPr>
              <w:t>Time</w:t>
            </w:r>
            <w:r>
              <w:rPr>
                <w:rFonts w:cs="Arial"/>
              </w:rPr>
              <w:t xml:space="preserve"> To</w:t>
            </w:r>
            <w:r w:rsidRPr="00716F2F">
              <w:rPr>
                <w:rFonts w:cs="Arial"/>
              </w:rPr>
              <w:t xml:space="preserve">:  </w:t>
            </w:r>
            <w:sdt>
              <w:sdtPr>
                <w:rPr>
                  <w:rFonts w:cs="Arial"/>
                </w:rPr>
                <w:alias w:val="Time - 24 Hour Format"/>
                <w:tag w:val="Time"/>
                <w:id w:val="150723556"/>
                <w:placeholder>
                  <w:docPart w:val="8A706E480785434B9284C2691A3E6471"/>
                </w:placeholder>
                <w:showingPlcHdr/>
              </w:sdtPr>
              <w:sdtEndPr/>
              <w:sdtContent>
                <w:r w:rsidR="00FD2A38">
                  <w:rPr>
                    <w:rFonts w:cs="Arial"/>
                    <w:color w:val="A6A6A6" w:themeColor="background1" w:themeShade="A6"/>
                  </w:rPr>
                  <w:t>HH</w:t>
                </w:r>
                <w:r w:rsidR="00FD2A38" w:rsidRPr="00714EB8">
                  <w:rPr>
                    <w:rFonts w:cs="Arial"/>
                    <w:color w:val="A6A6A6" w:themeColor="background1" w:themeShade="A6"/>
                  </w:rPr>
                  <w:t>MM</w:t>
                </w:r>
              </w:sdtContent>
            </w:sdt>
          </w:p>
        </w:tc>
        <w:tc>
          <w:tcPr>
            <w:tcW w:w="4134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922BFC" w:rsidRPr="00FD2A38" w:rsidRDefault="00922BFC" w:rsidP="00922BFC">
            <w:pPr>
              <w:tabs>
                <w:tab w:val="left" w:pos="1865"/>
              </w:tabs>
              <w:spacing w:before="40" w:after="40"/>
              <w:rPr>
                <w:rFonts w:cs="Arial"/>
              </w:rPr>
            </w:pPr>
            <w:r w:rsidRPr="00D25B74">
              <w:rPr>
                <w:rFonts w:cs="Arial"/>
                <w:b/>
              </w:rPr>
              <w:t>3. Sunrise:</w:t>
            </w:r>
            <w:r w:rsidRPr="0031192D">
              <w:rPr>
                <w:rFonts w:cs="Arial"/>
              </w:rPr>
              <w:t xml:space="preserve">  </w:t>
            </w:r>
            <w:sdt>
              <w:sdtPr>
                <w:rPr>
                  <w:rFonts w:cs="Arial"/>
                </w:rPr>
                <w:alias w:val="Time - 24 Hour Format"/>
                <w:tag w:val="Time"/>
                <w:id w:val="-2015678504"/>
                <w:placeholder>
                  <w:docPart w:val="46D88119AFF44F00B1A4CCA079699EA4"/>
                </w:placeholder>
                <w:showingPlcHdr/>
              </w:sdtPr>
              <w:sdtEndPr/>
              <w:sdtContent>
                <w:r w:rsidR="00FD2A38">
                  <w:rPr>
                    <w:rFonts w:cs="Arial"/>
                    <w:color w:val="A6A6A6" w:themeColor="background1" w:themeShade="A6"/>
                  </w:rPr>
                  <w:t>HH</w:t>
                </w:r>
                <w:r w:rsidR="00FD2A38" w:rsidRPr="00714EB8">
                  <w:rPr>
                    <w:rFonts w:cs="Arial"/>
                    <w:color w:val="A6A6A6" w:themeColor="background1" w:themeShade="A6"/>
                  </w:rPr>
                  <w:t>MM</w:t>
                </w:r>
              </w:sdtContent>
            </w:sdt>
            <w:r w:rsidRPr="00D25B74">
              <w:rPr>
                <w:rFonts w:cs="Arial"/>
                <w:b/>
              </w:rPr>
              <w:tab/>
            </w:r>
            <w:r w:rsidR="00FD2A38">
              <w:rPr>
                <w:rFonts w:cs="Arial"/>
                <w:b/>
              </w:rPr>
              <w:t xml:space="preserve">   </w:t>
            </w:r>
            <w:r w:rsidRPr="00D25B74">
              <w:rPr>
                <w:rFonts w:cs="Arial"/>
                <w:b/>
              </w:rPr>
              <w:t>Sunset:</w:t>
            </w:r>
            <w:r w:rsidRPr="0031192D">
              <w:rPr>
                <w:rFonts w:cs="Arial"/>
              </w:rPr>
              <w:t xml:space="preserve">  </w:t>
            </w:r>
            <w:sdt>
              <w:sdtPr>
                <w:rPr>
                  <w:rFonts w:cs="Arial"/>
                </w:rPr>
                <w:alias w:val="Time - 24 Hour Format"/>
                <w:tag w:val="Time"/>
                <w:id w:val="-255751960"/>
                <w:placeholder>
                  <w:docPart w:val="987BB9EDE7F5445AA16CAA7BC61C5253"/>
                </w:placeholder>
                <w:showingPlcHdr/>
              </w:sdtPr>
              <w:sdtEndPr/>
              <w:sdtContent>
                <w:r w:rsidR="00FD2A38">
                  <w:rPr>
                    <w:rFonts w:cs="Arial"/>
                    <w:color w:val="A6A6A6" w:themeColor="background1" w:themeShade="A6"/>
                  </w:rPr>
                  <w:t>HH</w:t>
                </w:r>
                <w:r w:rsidR="00FD2A38" w:rsidRPr="00714EB8">
                  <w:rPr>
                    <w:rFonts w:cs="Arial"/>
                    <w:color w:val="A6A6A6" w:themeColor="background1" w:themeShade="A6"/>
                  </w:rPr>
                  <w:t>MM</w:t>
                </w:r>
              </w:sdtContent>
            </w:sdt>
          </w:p>
        </w:tc>
      </w:tr>
      <w:tr w:rsidR="008F6D82" w:rsidRPr="007D4B55" w:rsidTr="00AF62BB">
        <w:tblPrEx>
          <w:tblLook w:val="0000" w:firstRow="0" w:lastRow="0" w:firstColumn="0" w:lastColumn="0" w:noHBand="0" w:noVBand="0"/>
        </w:tblPrEx>
        <w:trPr>
          <w:trHeight w:val="317"/>
          <w:jc w:val="center"/>
        </w:trPr>
        <w:tc>
          <w:tcPr>
            <w:tcW w:w="6030" w:type="dxa"/>
            <w:gridSpan w:val="9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F6D82" w:rsidRPr="0031192D" w:rsidRDefault="008F6D82" w:rsidP="00F4531D">
            <w:pPr>
              <w:spacing w:before="40" w:after="40"/>
              <w:rPr>
                <w:rFonts w:cs="Arial"/>
              </w:rPr>
            </w:pPr>
            <w:r>
              <w:rPr>
                <w:rFonts w:cs="Arial"/>
                <w:b/>
              </w:rPr>
              <w:t>4</w:t>
            </w:r>
            <w:r w:rsidRPr="0095201D">
              <w:rPr>
                <w:rFonts w:cs="Arial"/>
                <w:b/>
              </w:rPr>
              <w:t>. Remarks</w:t>
            </w:r>
            <w:r>
              <w:rPr>
                <w:rFonts w:cs="Arial"/>
              </w:rPr>
              <w:t xml:space="preserve"> (s</w:t>
            </w:r>
            <w:r w:rsidRPr="0095201D">
              <w:rPr>
                <w:rFonts w:cs="Arial"/>
              </w:rPr>
              <w:t xml:space="preserve">afety </w:t>
            </w:r>
            <w:r>
              <w:rPr>
                <w:rFonts w:cs="Arial"/>
              </w:rPr>
              <w:t>n</w:t>
            </w:r>
            <w:r w:rsidRPr="0095201D">
              <w:rPr>
                <w:rFonts w:cs="Arial"/>
              </w:rPr>
              <w:t xml:space="preserve">otes, </w:t>
            </w:r>
            <w:r>
              <w:rPr>
                <w:rFonts w:cs="Arial"/>
              </w:rPr>
              <w:t>h</w:t>
            </w:r>
            <w:r w:rsidRPr="0095201D">
              <w:rPr>
                <w:rFonts w:cs="Arial"/>
              </w:rPr>
              <w:t xml:space="preserve">azards, </w:t>
            </w:r>
            <w:r>
              <w:rPr>
                <w:rFonts w:cs="Arial"/>
              </w:rPr>
              <w:t>a</w:t>
            </w:r>
            <w:r w:rsidRPr="0095201D">
              <w:rPr>
                <w:rFonts w:cs="Arial"/>
              </w:rPr>
              <w:t xml:space="preserve">ir </w:t>
            </w:r>
            <w:r>
              <w:rPr>
                <w:rFonts w:cs="Arial"/>
              </w:rPr>
              <w:t>o</w:t>
            </w:r>
            <w:r w:rsidRPr="0095201D">
              <w:rPr>
                <w:rFonts w:cs="Arial"/>
              </w:rPr>
              <w:t xml:space="preserve">perations </w:t>
            </w:r>
            <w:r>
              <w:rPr>
                <w:rFonts w:cs="Arial"/>
              </w:rPr>
              <w:t>s</w:t>
            </w:r>
            <w:r w:rsidRPr="0095201D">
              <w:rPr>
                <w:rFonts w:cs="Arial"/>
              </w:rPr>
              <w:t xml:space="preserve">pecial </w:t>
            </w:r>
            <w:r>
              <w:rPr>
                <w:rFonts w:cs="Arial"/>
              </w:rPr>
              <w:t>e</w:t>
            </w:r>
            <w:r w:rsidRPr="0095201D">
              <w:rPr>
                <w:rFonts w:cs="Arial"/>
              </w:rPr>
              <w:t>quipment, etc.)</w:t>
            </w:r>
            <w:r w:rsidRPr="0095201D">
              <w:rPr>
                <w:rFonts w:cs="Arial"/>
                <w:b/>
              </w:rPr>
              <w:t>:</w:t>
            </w:r>
            <w:r>
              <w:rPr>
                <w:rFonts w:cs="Arial"/>
                <w:b/>
              </w:rPr>
              <w:br/>
            </w:r>
            <w:sdt>
              <w:sdtPr>
                <w:rPr>
                  <w:rFonts w:cs="Arial"/>
                </w:rPr>
                <w:id w:val="-690763915"/>
                <w:placeholder>
                  <w:docPart w:val="29F0D82EE6024A0D8E1CEFED33102355"/>
                </w:placeholder>
                <w:showingPlcHdr/>
              </w:sdtPr>
              <w:sdtEndPr/>
              <w:sdtContent>
                <w:r w:rsidR="00F4531D" w:rsidRPr="008F6D82">
                  <w:rPr>
                    <w:rFonts w:cs="Arial"/>
                  </w:rPr>
                  <w:t xml:space="preserve">                                                                         </w:t>
                </w:r>
              </w:sdtContent>
            </w:sdt>
          </w:p>
        </w:tc>
        <w:tc>
          <w:tcPr>
            <w:tcW w:w="4230" w:type="dxa"/>
            <w:gridSpan w:val="7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8F6D82" w:rsidRPr="008F6D82" w:rsidRDefault="008F6D82" w:rsidP="008F6D82">
            <w:pPr>
              <w:spacing w:before="4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5</w:t>
            </w:r>
            <w:r w:rsidRPr="0095201D">
              <w:rPr>
                <w:rFonts w:cs="Arial"/>
                <w:b/>
              </w:rPr>
              <w:t>. Ready Alert Aircraft</w:t>
            </w:r>
            <w:r>
              <w:rPr>
                <w:rFonts w:cs="Arial"/>
                <w:b/>
              </w:rPr>
              <w:t>:</w:t>
            </w:r>
          </w:p>
        </w:tc>
        <w:tc>
          <w:tcPr>
            <w:tcW w:w="4140" w:type="dxa"/>
            <w:gridSpan w:val="4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8F6D82" w:rsidRPr="0095201D" w:rsidRDefault="008F6D82" w:rsidP="008F6D82">
            <w:pPr>
              <w:spacing w:before="40"/>
              <w:rPr>
                <w:rFonts w:cs="Arial"/>
              </w:rPr>
            </w:pPr>
            <w:r>
              <w:rPr>
                <w:rFonts w:cs="Arial"/>
                <w:b/>
              </w:rPr>
              <w:t>6</w:t>
            </w:r>
            <w:r w:rsidRPr="008C4757">
              <w:rPr>
                <w:rFonts w:cs="Arial"/>
                <w:b/>
              </w:rPr>
              <w:t>. Temporary Flight Restriction Number:</w:t>
            </w:r>
            <w:r w:rsidRPr="008C4757">
              <w:rPr>
                <w:rFonts w:cs="Arial"/>
              </w:rPr>
              <w:t xml:space="preserve"> </w:t>
            </w:r>
          </w:p>
        </w:tc>
      </w:tr>
      <w:tr w:rsidR="008F6D82" w:rsidRPr="007D4B55" w:rsidTr="00AF62BB">
        <w:tblPrEx>
          <w:tblLook w:val="0000" w:firstRow="0" w:lastRow="0" w:firstColumn="0" w:lastColumn="0" w:noHBand="0" w:noVBand="0"/>
        </w:tblPrEx>
        <w:trPr>
          <w:trHeight w:val="317"/>
          <w:jc w:val="center"/>
        </w:trPr>
        <w:tc>
          <w:tcPr>
            <w:tcW w:w="6030" w:type="dxa"/>
            <w:gridSpan w:val="9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8F6D82" w:rsidRDefault="008F6D82" w:rsidP="00922BFC">
            <w:pPr>
              <w:spacing w:before="40" w:after="40"/>
              <w:rPr>
                <w:rFonts w:cs="Arial"/>
                <w:b/>
              </w:rPr>
            </w:pPr>
          </w:p>
        </w:tc>
        <w:tc>
          <w:tcPr>
            <w:tcW w:w="4230" w:type="dxa"/>
            <w:gridSpan w:val="7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8F6D82" w:rsidRPr="00AF62BB" w:rsidRDefault="008F6D82" w:rsidP="00B7434B">
            <w:pPr>
              <w:spacing w:before="40" w:after="40"/>
              <w:rPr>
                <w:rFonts w:cs="Arial"/>
              </w:rPr>
            </w:pPr>
            <w:r w:rsidRPr="00B706D9">
              <w:rPr>
                <w:rFonts w:cs="Arial"/>
              </w:rPr>
              <w:t>Medivac:</w:t>
            </w:r>
            <w:r>
              <w:rPr>
                <w:rFonts w:cs="Arial"/>
              </w:rPr>
              <w:t xml:space="preserve">  </w:t>
            </w:r>
            <w:sdt>
              <w:sdtPr>
                <w:rPr>
                  <w:rFonts w:cs="Arial"/>
                </w:rPr>
                <w:id w:val="434631265"/>
                <w:placeholder>
                  <w:docPart w:val="9EE0E8869C984F18971B6D6582F76829"/>
                </w:placeholder>
                <w:showingPlcHdr/>
              </w:sdtPr>
              <w:sdtEndPr/>
              <w:sdtContent>
                <w:r>
                  <w:rPr>
                    <w:rStyle w:val="PlaceholderText"/>
                  </w:rPr>
                  <w:t xml:space="preserve">                             </w:t>
                </w:r>
              </w:sdtContent>
            </w:sdt>
            <w:r w:rsidRPr="0031192D">
              <w:rPr>
                <w:rFonts w:cs="Arial"/>
                <w:bCs/>
              </w:rPr>
              <w:t xml:space="preserve">  </w:t>
            </w:r>
          </w:p>
        </w:tc>
        <w:tc>
          <w:tcPr>
            <w:tcW w:w="4140" w:type="dxa"/>
            <w:gridSpan w:val="4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8F6D82" w:rsidRPr="00AF62BB" w:rsidRDefault="008F6D82" w:rsidP="00B7434B">
            <w:pPr>
              <w:spacing w:before="40" w:after="40"/>
              <w:rPr>
                <w:rFonts w:cs="Arial"/>
              </w:rPr>
            </w:pPr>
            <w:r w:rsidRPr="008C4757">
              <w:rPr>
                <w:rFonts w:cs="Arial"/>
              </w:rPr>
              <w:t xml:space="preserve">Altitude:  </w:t>
            </w:r>
            <w:sdt>
              <w:sdtPr>
                <w:rPr>
                  <w:rFonts w:cs="Arial"/>
                </w:rPr>
                <w:id w:val="-297918806"/>
                <w:placeholder>
                  <w:docPart w:val="601A45D5A8234247B07F42F7FD94A590"/>
                </w:placeholder>
                <w:showingPlcHdr/>
              </w:sdtPr>
              <w:sdtEndPr/>
              <w:sdtContent>
                <w:r>
                  <w:rPr>
                    <w:rStyle w:val="PlaceholderText"/>
                  </w:rPr>
                  <w:t xml:space="preserve">                             </w:t>
                </w:r>
              </w:sdtContent>
            </w:sdt>
            <w:r w:rsidRPr="008C4757">
              <w:rPr>
                <w:rFonts w:cs="Arial"/>
              </w:rPr>
              <w:t xml:space="preserve">  </w:t>
            </w:r>
          </w:p>
        </w:tc>
      </w:tr>
      <w:tr w:rsidR="008F6D82" w:rsidRPr="007D4B55" w:rsidTr="00AF62BB">
        <w:tblPrEx>
          <w:tblLook w:val="0000" w:firstRow="0" w:lastRow="0" w:firstColumn="0" w:lastColumn="0" w:noHBand="0" w:noVBand="0"/>
        </w:tblPrEx>
        <w:trPr>
          <w:trHeight w:val="317"/>
          <w:jc w:val="center"/>
        </w:trPr>
        <w:tc>
          <w:tcPr>
            <w:tcW w:w="6030" w:type="dxa"/>
            <w:gridSpan w:val="9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8F6D82" w:rsidRDefault="008F6D82" w:rsidP="00922BFC">
            <w:pPr>
              <w:spacing w:before="40" w:after="40"/>
              <w:rPr>
                <w:rFonts w:cs="Arial"/>
                <w:b/>
              </w:rPr>
            </w:pPr>
          </w:p>
        </w:tc>
        <w:tc>
          <w:tcPr>
            <w:tcW w:w="4230" w:type="dxa"/>
            <w:gridSpan w:val="7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F6D82" w:rsidRDefault="008F6D82" w:rsidP="008F6D82">
            <w:pPr>
              <w:spacing w:before="40"/>
              <w:rPr>
                <w:rFonts w:cs="Arial"/>
                <w:b/>
              </w:rPr>
            </w:pPr>
            <w:r w:rsidRPr="0031192D">
              <w:rPr>
                <w:rFonts w:cs="Arial"/>
                <w:bCs/>
              </w:rPr>
              <w:t xml:space="preserve">New Incident:  </w:t>
            </w:r>
            <w:sdt>
              <w:sdtPr>
                <w:rPr>
                  <w:rFonts w:cs="Arial"/>
                </w:rPr>
                <w:id w:val="1281998414"/>
                <w:placeholder>
                  <w:docPart w:val="D7776637C8A1491E93FDAFA3DA9AF1D7"/>
                </w:placeholder>
                <w:showingPlcHdr/>
              </w:sdtPr>
              <w:sdtEndPr/>
              <w:sdtContent>
                <w:r>
                  <w:rPr>
                    <w:rStyle w:val="PlaceholderText"/>
                  </w:rPr>
                  <w:t xml:space="preserve">                             </w:t>
                </w:r>
              </w:sdtContent>
            </w:sdt>
          </w:p>
        </w:tc>
        <w:tc>
          <w:tcPr>
            <w:tcW w:w="4140" w:type="dxa"/>
            <w:gridSpan w:val="4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F6D82" w:rsidRDefault="008F6D82" w:rsidP="008F6D82">
            <w:pPr>
              <w:spacing w:before="40"/>
              <w:rPr>
                <w:rFonts w:cs="Arial"/>
                <w:b/>
              </w:rPr>
            </w:pPr>
            <w:r w:rsidRPr="008C4757">
              <w:rPr>
                <w:rFonts w:cs="Arial"/>
              </w:rPr>
              <w:t xml:space="preserve">Center Point:  </w:t>
            </w:r>
            <w:sdt>
              <w:sdtPr>
                <w:rPr>
                  <w:rFonts w:cs="Arial"/>
                </w:rPr>
                <w:id w:val="-806244401"/>
                <w:placeholder>
                  <w:docPart w:val="8485073BDD8541E0BB5791921D5C032A"/>
                </w:placeholder>
                <w:showingPlcHdr/>
              </w:sdtPr>
              <w:sdtEndPr/>
              <w:sdtContent>
                <w:r>
                  <w:rPr>
                    <w:rStyle w:val="PlaceholderText"/>
                  </w:rPr>
                  <w:t xml:space="preserve">                             </w:t>
                </w:r>
              </w:sdtContent>
            </w:sdt>
          </w:p>
        </w:tc>
      </w:tr>
      <w:tr w:rsidR="008F6D82" w:rsidRPr="007D4B55" w:rsidTr="00AF62BB">
        <w:tblPrEx>
          <w:tblBorders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rPr>
          <w:trHeight w:val="562"/>
          <w:jc w:val="center"/>
        </w:trPr>
        <w:tc>
          <w:tcPr>
            <w:tcW w:w="6030" w:type="dxa"/>
            <w:gridSpan w:val="9"/>
            <w:vMerge/>
            <w:tcBorders>
              <w:left w:val="single" w:sz="12" w:space="0" w:color="auto"/>
              <w:right w:val="single" w:sz="12" w:space="0" w:color="auto"/>
            </w:tcBorders>
            <w:tcMar>
              <w:left w:w="14" w:type="dxa"/>
              <w:right w:w="14" w:type="dxa"/>
            </w:tcMar>
          </w:tcPr>
          <w:p w:rsidR="008F6D82" w:rsidRPr="0095201D" w:rsidRDefault="008F6D82" w:rsidP="00922BFC">
            <w:pPr>
              <w:pStyle w:val="Heading2"/>
              <w:spacing w:before="40" w:after="40"/>
              <w:ind w:left="115"/>
              <w:rPr>
                <w:rFonts w:cs="Arial"/>
                <w:b w:val="0"/>
                <w:sz w:val="20"/>
              </w:rPr>
            </w:pPr>
          </w:p>
        </w:tc>
        <w:tc>
          <w:tcPr>
            <w:tcW w:w="2070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14" w:type="dxa"/>
              <w:right w:w="14" w:type="dxa"/>
            </w:tcMar>
          </w:tcPr>
          <w:p w:rsidR="008F6D82" w:rsidRPr="0095201D" w:rsidRDefault="008F6D82" w:rsidP="00922BFC">
            <w:pPr>
              <w:spacing w:before="40" w:after="40"/>
              <w:ind w:left="72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8</w:t>
            </w:r>
            <w:r w:rsidRPr="0095201D">
              <w:rPr>
                <w:rFonts w:cs="Arial"/>
                <w:b/>
              </w:rPr>
              <w:t>. Frequencies</w:t>
            </w:r>
            <w:r>
              <w:rPr>
                <w:rFonts w:cs="Arial"/>
                <w:b/>
              </w:rPr>
              <w:t>:</w:t>
            </w:r>
          </w:p>
        </w:tc>
        <w:tc>
          <w:tcPr>
            <w:tcW w:w="1080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4" w:type="dxa"/>
              <w:right w:w="14" w:type="dxa"/>
            </w:tcMar>
          </w:tcPr>
          <w:p w:rsidR="008F6D82" w:rsidRPr="0095201D" w:rsidRDefault="008F6D82" w:rsidP="00922BFC">
            <w:pPr>
              <w:spacing w:before="40" w:after="40"/>
              <w:jc w:val="center"/>
              <w:rPr>
                <w:rFonts w:cs="Arial"/>
              </w:rPr>
            </w:pPr>
            <w:r w:rsidRPr="0095201D">
              <w:rPr>
                <w:rFonts w:cs="Arial"/>
              </w:rPr>
              <w:t>AM</w:t>
            </w:r>
          </w:p>
        </w:tc>
        <w:tc>
          <w:tcPr>
            <w:tcW w:w="1080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14" w:type="dxa"/>
              <w:right w:w="14" w:type="dxa"/>
            </w:tcMar>
          </w:tcPr>
          <w:p w:rsidR="008F6D82" w:rsidRPr="0095201D" w:rsidRDefault="008F6D82" w:rsidP="00922BFC">
            <w:pPr>
              <w:spacing w:before="40" w:after="40"/>
              <w:jc w:val="center"/>
              <w:rPr>
                <w:rFonts w:cs="Arial"/>
              </w:rPr>
            </w:pPr>
            <w:r w:rsidRPr="0095201D">
              <w:rPr>
                <w:rFonts w:cs="Arial"/>
              </w:rPr>
              <w:t>FM</w:t>
            </w:r>
          </w:p>
        </w:tc>
        <w:tc>
          <w:tcPr>
            <w:tcW w:w="4140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8F6D82" w:rsidRPr="0095201D" w:rsidRDefault="008F6D82" w:rsidP="00922BFC">
            <w:pPr>
              <w:spacing w:before="40" w:after="4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9. Fixed-</w:t>
            </w:r>
            <w:r w:rsidRPr="0095201D">
              <w:rPr>
                <w:rFonts w:cs="Arial"/>
                <w:b/>
              </w:rPr>
              <w:t xml:space="preserve">Wing </w:t>
            </w:r>
            <w:r w:rsidRPr="0095201D">
              <w:rPr>
                <w:rFonts w:cs="Arial"/>
              </w:rPr>
              <w:t>(</w:t>
            </w:r>
            <w:r>
              <w:rPr>
                <w:rFonts w:cs="Arial"/>
              </w:rPr>
              <w:t>category/kind/type, m</w:t>
            </w:r>
            <w:r w:rsidRPr="0095201D">
              <w:rPr>
                <w:rFonts w:cs="Arial"/>
              </w:rPr>
              <w:t>ake</w:t>
            </w:r>
            <w:r>
              <w:rPr>
                <w:rFonts w:cs="Arial"/>
              </w:rPr>
              <w:t>/m</w:t>
            </w:r>
            <w:r w:rsidRPr="0095201D">
              <w:rPr>
                <w:rFonts w:cs="Arial"/>
              </w:rPr>
              <w:t>o</w:t>
            </w:r>
            <w:r w:rsidRPr="00610A3D">
              <w:rPr>
                <w:rFonts w:cs="Arial"/>
              </w:rPr>
              <w:t>del</w:t>
            </w:r>
            <w:r>
              <w:rPr>
                <w:rFonts w:cs="Arial"/>
              </w:rPr>
              <w:t xml:space="preserve">, </w:t>
            </w:r>
            <w:r w:rsidRPr="00610A3D">
              <w:rPr>
                <w:rFonts w:cs="Arial"/>
              </w:rPr>
              <w:t>N</w:t>
            </w:r>
            <w:r>
              <w:rPr>
                <w:rFonts w:cs="Arial"/>
              </w:rPr>
              <w:t>#, b</w:t>
            </w:r>
            <w:r w:rsidRPr="0095201D">
              <w:rPr>
                <w:rFonts w:cs="Arial"/>
              </w:rPr>
              <w:t>ase)</w:t>
            </w:r>
            <w:r w:rsidRPr="0095201D">
              <w:rPr>
                <w:rFonts w:cs="Arial"/>
                <w:b/>
              </w:rPr>
              <w:t>:</w:t>
            </w:r>
            <w:r>
              <w:rPr>
                <w:rFonts w:cs="Arial"/>
                <w:b/>
              </w:rPr>
              <w:t xml:space="preserve">  </w:t>
            </w:r>
            <w:sdt>
              <w:sdtPr>
                <w:rPr>
                  <w:rFonts w:cs="Arial"/>
                </w:rPr>
                <w:id w:val="-433131554"/>
                <w:placeholder>
                  <w:docPart w:val="762F41F9E9084CAF830D25773BBF6E6B"/>
                </w:placeholder>
                <w:showingPlcHdr/>
              </w:sdtPr>
              <w:sdtEndPr/>
              <w:sdtContent>
                <w:r w:rsidRPr="008F6D82">
                  <w:rPr>
                    <w:rStyle w:val="PlaceholderText"/>
                    <w:u w:val="single"/>
                  </w:rPr>
                  <w:t xml:space="preserve">                   </w:t>
                </w:r>
              </w:sdtContent>
            </w:sdt>
          </w:p>
        </w:tc>
      </w:tr>
      <w:tr w:rsidR="008F6D82" w:rsidRPr="007D4B55" w:rsidTr="00AF62BB">
        <w:tblPrEx>
          <w:tblBorders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rPr>
          <w:trHeight w:val="562"/>
          <w:jc w:val="center"/>
        </w:trPr>
        <w:tc>
          <w:tcPr>
            <w:tcW w:w="6030" w:type="dxa"/>
            <w:gridSpan w:val="9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14" w:type="dxa"/>
              <w:right w:w="14" w:type="dxa"/>
            </w:tcMar>
          </w:tcPr>
          <w:p w:rsidR="008F6D82" w:rsidRPr="0095201D" w:rsidRDefault="008F6D82" w:rsidP="00922BFC">
            <w:pPr>
              <w:spacing w:before="40" w:after="40"/>
              <w:rPr>
                <w:rFonts w:cs="Arial"/>
              </w:rPr>
            </w:pPr>
          </w:p>
        </w:tc>
        <w:tc>
          <w:tcPr>
            <w:tcW w:w="207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14" w:type="dxa"/>
              <w:right w:w="14" w:type="dxa"/>
            </w:tcMar>
          </w:tcPr>
          <w:p w:rsidR="008F6D82" w:rsidRPr="00435C78" w:rsidRDefault="008F6D82" w:rsidP="00922BFC">
            <w:pPr>
              <w:pStyle w:val="Heading2"/>
              <w:spacing w:before="40" w:after="40"/>
              <w:rPr>
                <w:rFonts w:cs="Arial"/>
                <w:b w:val="0"/>
                <w:sz w:val="20"/>
              </w:rPr>
            </w:pPr>
            <w:r w:rsidRPr="00435C78">
              <w:rPr>
                <w:rFonts w:cs="Arial"/>
                <w:b w:val="0"/>
                <w:sz w:val="20"/>
              </w:rPr>
              <w:t>Air/Air F</w:t>
            </w:r>
            <w:r>
              <w:rPr>
                <w:rFonts w:cs="Arial"/>
                <w:b w:val="0"/>
                <w:sz w:val="20"/>
              </w:rPr>
              <w:t>ixed-Wing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4" w:type="dxa"/>
              <w:right w:w="14" w:type="dxa"/>
            </w:tcMar>
          </w:tcPr>
          <w:p w:rsidR="008F6D82" w:rsidRPr="00435C78" w:rsidRDefault="00F4531D" w:rsidP="00FD2A38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756939754"/>
                <w:placeholder>
                  <w:docPart w:val="5BD49E1CCD8B486C9173DC5B55680B2C"/>
                </w:placeholder>
                <w:showingPlcHdr/>
              </w:sdtPr>
              <w:sdtEndPr/>
              <w:sdtContent>
                <w:r w:rsidR="008F6D82" w:rsidRPr="00B77CF1">
                  <w:rPr>
                    <w:rStyle w:val="PlaceholderText"/>
                    <w:u w:val="single"/>
                  </w:rPr>
                  <w:t xml:space="preserve">                   </w:t>
                </w:r>
              </w:sdtContent>
            </w:sdt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14" w:type="dxa"/>
              <w:right w:w="14" w:type="dxa"/>
            </w:tcMar>
          </w:tcPr>
          <w:p w:rsidR="008F6D82" w:rsidRPr="00435C78" w:rsidRDefault="00F4531D" w:rsidP="00FD2A38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-1989391790"/>
                <w:placeholder>
                  <w:docPart w:val="3C3C75224C0E469B9C774E774947674F"/>
                </w:placeholder>
                <w:showingPlcHdr/>
              </w:sdtPr>
              <w:sdtEndPr/>
              <w:sdtContent>
                <w:r w:rsidR="008F6D82" w:rsidRPr="00B77CF1">
                  <w:rPr>
                    <w:rStyle w:val="PlaceholderText"/>
                    <w:u w:val="single"/>
                  </w:rPr>
                  <w:t xml:space="preserve">                   </w:t>
                </w:r>
              </w:sdtContent>
            </w:sdt>
          </w:p>
        </w:tc>
        <w:tc>
          <w:tcPr>
            <w:tcW w:w="4140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8F6D82" w:rsidRPr="00435C78" w:rsidRDefault="008F6D82" w:rsidP="00B7434B">
            <w:pPr>
              <w:pStyle w:val="Heading2"/>
              <w:spacing w:before="40" w:after="40"/>
              <w:rPr>
                <w:rFonts w:cs="Arial"/>
                <w:b w:val="0"/>
                <w:sz w:val="20"/>
              </w:rPr>
            </w:pPr>
            <w:r w:rsidRPr="00435C78">
              <w:rPr>
                <w:rFonts w:cs="Arial"/>
                <w:b w:val="0"/>
                <w:sz w:val="20"/>
              </w:rPr>
              <w:t>Air Tactical Group Supervisor Aircraft:</w:t>
            </w:r>
            <w:r>
              <w:rPr>
                <w:rFonts w:cs="Arial"/>
                <w:b w:val="0"/>
                <w:sz w:val="20"/>
              </w:rPr>
              <w:br/>
            </w:r>
            <w:sdt>
              <w:sdtPr>
                <w:rPr>
                  <w:rFonts w:cs="Arial"/>
                  <w:b w:val="0"/>
                </w:rPr>
                <w:id w:val="1122348561"/>
                <w:placeholder>
                  <w:docPart w:val="563F72A96B1543778098A28385E27C00"/>
                </w:placeholder>
                <w:showingPlcHdr/>
              </w:sdtPr>
              <w:sdtEndPr/>
              <w:sdtContent>
                <w:r w:rsidRPr="008F6D82">
                  <w:rPr>
                    <w:rStyle w:val="PlaceholderText"/>
                    <w:b w:val="0"/>
                    <w:u w:val="single"/>
                  </w:rPr>
                  <w:t xml:space="preserve">                                                          </w:t>
                </w:r>
              </w:sdtContent>
            </w:sdt>
          </w:p>
        </w:tc>
      </w:tr>
      <w:tr w:rsidR="00922BFC" w:rsidRPr="007D4B55" w:rsidTr="00AF62BB">
        <w:tblPrEx>
          <w:tblBorders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rPr>
          <w:trHeight w:val="576"/>
          <w:jc w:val="center"/>
        </w:trPr>
        <w:tc>
          <w:tcPr>
            <w:tcW w:w="2081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:rsidR="00922BFC" w:rsidRPr="0095201D" w:rsidRDefault="00922BFC" w:rsidP="00922BFC">
            <w:pPr>
              <w:spacing w:before="40" w:after="4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7</w:t>
            </w:r>
            <w:r w:rsidRPr="0095201D">
              <w:rPr>
                <w:rFonts w:cs="Arial"/>
                <w:b/>
              </w:rPr>
              <w:t>. Personnel</w:t>
            </w:r>
            <w:r>
              <w:rPr>
                <w:rFonts w:cs="Arial"/>
                <w:b/>
              </w:rPr>
              <w:t>:</w:t>
            </w:r>
          </w:p>
        </w:tc>
        <w:tc>
          <w:tcPr>
            <w:tcW w:w="197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:rsidR="00922BFC" w:rsidRPr="0095201D" w:rsidRDefault="00922BFC" w:rsidP="00922BFC">
            <w:pPr>
              <w:pStyle w:val="Heading2"/>
              <w:spacing w:before="40" w:after="40"/>
              <w:rPr>
                <w:rFonts w:cs="Arial"/>
                <w:b w:val="0"/>
                <w:sz w:val="20"/>
              </w:rPr>
            </w:pPr>
            <w:r w:rsidRPr="0095201D">
              <w:rPr>
                <w:rFonts w:cs="Arial"/>
                <w:b w:val="0"/>
                <w:sz w:val="20"/>
              </w:rPr>
              <w:t>Name</w:t>
            </w:r>
            <w:r>
              <w:rPr>
                <w:rFonts w:cs="Arial"/>
                <w:b w:val="0"/>
                <w:sz w:val="20"/>
              </w:rPr>
              <w:t>:</w:t>
            </w:r>
          </w:p>
        </w:tc>
        <w:tc>
          <w:tcPr>
            <w:tcW w:w="1975" w:type="dxa"/>
            <w:gridSpan w:val="5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14" w:type="dxa"/>
              <w:right w:w="14" w:type="dxa"/>
            </w:tcMar>
            <w:vAlign w:val="bottom"/>
          </w:tcPr>
          <w:p w:rsidR="00922BFC" w:rsidRPr="0095201D" w:rsidRDefault="00922BFC" w:rsidP="00922BFC">
            <w:pPr>
              <w:pStyle w:val="Heading2"/>
              <w:spacing w:before="40" w:after="40"/>
              <w:rPr>
                <w:rFonts w:cs="Arial"/>
                <w:b w:val="0"/>
                <w:sz w:val="20"/>
              </w:rPr>
            </w:pPr>
            <w:r w:rsidRPr="0095201D">
              <w:rPr>
                <w:rFonts w:cs="Arial"/>
                <w:b w:val="0"/>
                <w:sz w:val="20"/>
              </w:rPr>
              <w:t>Phone Number</w:t>
            </w:r>
            <w:r>
              <w:rPr>
                <w:rFonts w:cs="Arial"/>
                <w:b w:val="0"/>
                <w:sz w:val="20"/>
              </w:rPr>
              <w:t>:</w:t>
            </w:r>
          </w:p>
        </w:tc>
        <w:tc>
          <w:tcPr>
            <w:tcW w:w="207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14" w:type="dxa"/>
              <w:right w:w="14" w:type="dxa"/>
            </w:tcMar>
          </w:tcPr>
          <w:p w:rsidR="00922BFC" w:rsidRPr="00435C78" w:rsidRDefault="00922BFC" w:rsidP="00922BFC">
            <w:pPr>
              <w:spacing w:before="40" w:after="40"/>
              <w:rPr>
                <w:rFonts w:cs="Arial"/>
              </w:rPr>
            </w:pPr>
            <w:r w:rsidRPr="00435C78">
              <w:rPr>
                <w:rFonts w:cs="Arial"/>
              </w:rPr>
              <w:t>Air/Air R</w:t>
            </w:r>
            <w:r>
              <w:rPr>
                <w:rFonts w:cs="Arial"/>
              </w:rPr>
              <w:t>otary-Win</w:t>
            </w:r>
            <w:r w:rsidRPr="00D25B74">
              <w:rPr>
                <w:rFonts w:cs="Arial"/>
              </w:rPr>
              <w:t>g</w:t>
            </w:r>
            <w:r>
              <w:rPr>
                <w:rFonts w:cs="Arial"/>
              </w:rPr>
              <w:t xml:space="preserve"> –</w:t>
            </w:r>
            <w:r w:rsidRPr="00D25B74">
              <w:rPr>
                <w:rFonts w:cs="Arial"/>
              </w:rPr>
              <w:t xml:space="preserve"> F</w:t>
            </w:r>
            <w:r>
              <w:rPr>
                <w:rFonts w:cs="Arial"/>
              </w:rPr>
              <w:t>light Following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4" w:type="dxa"/>
              <w:right w:w="14" w:type="dxa"/>
            </w:tcMar>
          </w:tcPr>
          <w:p w:rsidR="00922BFC" w:rsidRPr="00435C78" w:rsidRDefault="00F4531D" w:rsidP="00FD2A38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319010147"/>
                <w:placeholder>
                  <w:docPart w:val="43302F4A8BA74CBEBCCB29DBDA0FB4E7"/>
                </w:placeholder>
                <w:showingPlcHdr/>
              </w:sdtPr>
              <w:sdtEndPr/>
              <w:sdtContent>
                <w:r w:rsidR="00FD2A38" w:rsidRPr="00B77CF1">
                  <w:rPr>
                    <w:rStyle w:val="PlaceholderText"/>
                    <w:u w:val="single"/>
                  </w:rPr>
                  <w:t xml:space="preserve">                   </w:t>
                </w:r>
              </w:sdtContent>
            </w:sdt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14" w:type="dxa"/>
              <w:right w:w="14" w:type="dxa"/>
            </w:tcMar>
          </w:tcPr>
          <w:p w:rsidR="00922BFC" w:rsidRPr="00435C78" w:rsidRDefault="00F4531D" w:rsidP="00FD2A38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1308128045"/>
                <w:placeholder>
                  <w:docPart w:val="A9AA7297ED9B4EAE940C57D6494664A0"/>
                </w:placeholder>
                <w:showingPlcHdr/>
              </w:sdtPr>
              <w:sdtEndPr/>
              <w:sdtContent>
                <w:r w:rsidR="00FD2A38" w:rsidRPr="00B77CF1">
                  <w:rPr>
                    <w:rStyle w:val="PlaceholderText"/>
                    <w:u w:val="single"/>
                  </w:rPr>
                  <w:t xml:space="preserve">                   </w:t>
                </w:r>
              </w:sdtContent>
            </w:sdt>
          </w:p>
        </w:tc>
        <w:tc>
          <w:tcPr>
            <w:tcW w:w="4140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922BFC" w:rsidRPr="00435C78" w:rsidRDefault="00F4531D" w:rsidP="00390335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-1856486565"/>
                <w:placeholder>
                  <w:docPart w:val="120678A214754DBAA8DDF2DF8EB2F379"/>
                </w:placeholder>
                <w:showingPlcHdr/>
              </w:sdtPr>
              <w:sdtEndPr/>
              <w:sdtContent>
                <w:r w:rsidR="00390335">
                  <w:rPr>
                    <w:rStyle w:val="PlaceholderText"/>
                  </w:rPr>
                  <w:t xml:space="preserve">                                                               </w:t>
                </w:r>
              </w:sdtContent>
            </w:sdt>
          </w:p>
        </w:tc>
      </w:tr>
      <w:tr w:rsidR="00922BFC" w:rsidRPr="007D4B55" w:rsidTr="00AF62BB">
        <w:tblPrEx>
          <w:tblBorders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rPr>
          <w:trHeight w:val="432"/>
          <w:jc w:val="center"/>
        </w:trPr>
        <w:tc>
          <w:tcPr>
            <w:tcW w:w="2081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14" w:type="dxa"/>
              <w:right w:w="14" w:type="dxa"/>
            </w:tcMar>
          </w:tcPr>
          <w:p w:rsidR="00922BFC" w:rsidRPr="0095201D" w:rsidRDefault="00922BFC" w:rsidP="00922BFC">
            <w:pPr>
              <w:spacing w:before="40" w:after="40"/>
              <w:rPr>
                <w:rFonts w:cs="Arial"/>
              </w:rPr>
            </w:pPr>
            <w:r w:rsidRPr="0095201D">
              <w:rPr>
                <w:rFonts w:cs="Arial"/>
              </w:rPr>
              <w:t>A</w:t>
            </w:r>
            <w:r>
              <w:rPr>
                <w:rFonts w:cs="Arial"/>
              </w:rPr>
              <w:t>ir Operations Branch Director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4" w:type="dxa"/>
              <w:right w:w="14" w:type="dxa"/>
            </w:tcMar>
          </w:tcPr>
          <w:p w:rsidR="00922BFC" w:rsidRPr="0095201D" w:rsidRDefault="00F4531D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-864056730"/>
                <w:placeholder>
                  <w:docPart w:val="321A08A2E677422A8BCDE9AB9D93C1E1"/>
                </w:placeholder>
                <w:showingPlcHdr/>
              </w:sdtPr>
              <w:sdtEndPr/>
              <w:sdtContent>
                <w:r w:rsidR="00FD2A38">
                  <w:rPr>
                    <w:rStyle w:val="PlaceholderText"/>
                  </w:rPr>
                  <w:t xml:space="preserve">                             </w:t>
                </w:r>
              </w:sdtContent>
            </w:sdt>
          </w:p>
        </w:tc>
        <w:tc>
          <w:tcPr>
            <w:tcW w:w="19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14" w:type="dxa"/>
              <w:right w:w="14" w:type="dxa"/>
            </w:tcMar>
          </w:tcPr>
          <w:p w:rsidR="00922BFC" w:rsidRPr="0095201D" w:rsidRDefault="00F4531D" w:rsidP="00FD2A38">
            <w:pPr>
              <w:spacing w:before="40" w:after="40"/>
              <w:jc w:val="center"/>
              <w:rPr>
                <w:rFonts w:cs="Arial"/>
              </w:rPr>
            </w:pPr>
            <w:sdt>
              <w:sdtPr>
                <w:rPr>
                  <w:rFonts w:cs="Arial"/>
                </w:rPr>
                <w:id w:val="223805621"/>
                <w:placeholder>
                  <w:docPart w:val="233AD2A484E94277BF84CD88B9DCC468"/>
                </w:placeholder>
                <w:showingPlcHdr/>
              </w:sdtPr>
              <w:sdtEndPr/>
              <w:sdtContent>
                <w:r w:rsidR="00FD2A38">
                  <w:rPr>
                    <w:rStyle w:val="PlaceholderText"/>
                  </w:rPr>
                  <w:t>XXX-XXX-XXXX</w:t>
                </w:r>
              </w:sdtContent>
            </w:sdt>
          </w:p>
        </w:tc>
        <w:tc>
          <w:tcPr>
            <w:tcW w:w="207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14" w:type="dxa"/>
              <w:right w:w="14" w:type="dxa"/>
            </w:tcMar>
          </w:tcPr>
          <w:p w:rsidR="00922BFC" w:rsidRPr="00435C78" w:rsidRDefault="00922BFC" w:rsidP="00922BFC">
            <w:pPr>
              <w:spacing w:before="40" w:after="40"/>
              <w:rPr>
                <w:rFonts w:cs="Arial"/>
              </w:rPr>
            </w:pPr>
            <w:r w:rsidRPr="00435C78">
              <w:rPr>
                <w:rFonts w:cs="Arial"/>
              </w:rPr>
              <w:t>Air/Ground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4" w:type="dxa"/>
              <w:right w:w="14" w:type="dxa"/>
            </w:tcMar>
          </w:tcPr>
          <w:p w:rsidR="00922BFC" w:rsidRPr="00435C78" w:rsidRDefault="00F4531D" w:rsidP="00FD2A38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163525825"/>
                <w:placeholder>
                  <w:docPart w:val="82C7B03ADAE84E20A6B84BCB51045374"/>
                </w:placeholder>
                <w:showingPlcHdr/>
              </w:sdtPr>
              <w:sdtEndPr/>
              <w:sdtContent>
                <w:r w:rsidR="00FD2A38" w:rsidRPr="00B77CF1">
                  <w:rPr>
                    <w:rStyle w:val="PlaceholderText"/>
                    <w:u w:val="single"/>
                  </w:rPr>
                  <w:t xml:space="preserve">                   </w:t>
                </w:r>
              </w:sdtContent>
            </w:sdt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14" w:type="dxa"/>
              <w:right w:w="14" w:type="dxa"/>
            </w:tcMar>
          </w:tcPr>
          <w:p w:rsidR="00922BFC" w:rsidRPr="00435C78" w:rsidRDefault="00F4531D" w:rsidP="00FD2A38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-573899979"/>
                <w:placeholder>
                  <w:docPart w:val="B4DAAE5ACD4A4E89BBA6848F61D76CDA"/>
                </w:placeholder>
                <w:showingPlcHdr/>
              </w:sdtPr>
              <w:sdtEndPr/>
              <w:sdtContent>
                <w:r w:rsidR="00FD2A38" w:rsidRPr="00B77CF1">
                  <w:rPr>
                    <w:rStyle w:val="PlaceholderText"/>
                    <w:u w:val="single"/>
                  </w:rPr>
                  <w:t xml:space="preserve">                   </w:t>
                </w:r>
              </w:sdtContent>
            </w:sdt>
          </w:p>
        </w:tc>
        <w:tc>
          <w:tcPr>
            <w:tcW w:w="4140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922BFC" w:rsidRPr="00435C78" w:rsidRDefault="00F4531D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1450041433"/>
                <w:placeholder>
                  <w:docPart w:val="B65923ABE5BF401E9F570674B862B485"/>
                </w:placeholder>
                <w:showingPlcHdr/>
              </w:sdtPr>
              <w:sdtEndPr/>
              <w:sdtContent>
                <w:r w:rsidR="00390335">
                  <w:rPr>
                    <w:rStyle w:val="PlaceholderText"/>
                  </w:rPr>
                  <w:t xml:space="preserve">                                                               </w:t>
                </w:r>
              </w:sdtContent>
            </w:sdt>
          </w:p>
        </w:tc>
      </w:tr>
      <w:tr w:rsidR="00922BFC" w:rsidRPr="007D4B55" w:rsidTr="00AF62BB">
        <w:tblPrEx>
          <w:tblBorders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rPr>
          <w:trHeight w:val="432"/>
          <w:jc w:val="center"/>
        </w:trPr>
        <w:tc>
          <w:tcPr>
            <w:tcW w:w="2081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14" w:type="dxa"/>
              <w:right w:w="14" w:type="dxa"/>
            </w:tcMar>
          </w:tcPr>
          <w:p w:rsidR="00922BFC" w:rsidRPr="0095201D" w:rsidRDefault="00922BFC" w:rsidP="00922BFC">
            <w:pPr>
              <w:spacing w:before="40" w:after="40"/>
              <w:rPr>
                <w:rFonts w:cs="Arial"/>
              </w:rPr>
            </w:pPr>
            <w:r w:rsidRPr="0095201D">
              <w:rPr>
                <w:rFonts w:cs="Arial"/>
              </w:rPr>
              <w:t>A</w:t>
            </w:r>
            <w:r>
              <w:rPr>
                <w:rFonts w:cs="Arial"/>
              </w:rPr>
              <w:t>ir Support Group Supervisor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4" w:type="dxa"/>
              <w:right w:w="14" w:type="dxa"/>
            </w:tcMar>
          </w:tcPr>
          <w:p w:rsidR="00922BFC" w:rsidRPr="0095201D" w:rsidRDefault="00F4531D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1615786402"/>
                <w:placeholder>
                  <w:docPart w:val="33A86CCCE5A2446084CE6F73BA15276A"/>
                </w:placeholder>
                <w:showingPlcHdr/>
              </w:sdtPr>
              <w:sdtEndPr/>
              <w:sdtContent>
                <w:r w:rsidR="00FD2A38">
                  <w:rPr>
                    <w:rStyle w:val="PlaceholderText"/>
                  </w:rPr>
                  <w:t xml:space="preserve">                             </w:t>
                </w:r>
              </w:sdtContent>
            </w:sdt>
          </w:p>
        </w:tc>
        <w:tc>
          <w:tcPr>
            <w:tcW w:w="19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14" w:type="dxa"/>
              <w:right w:w="14" w:type="dxa"/>
            </w:tcMar>
          </w:tcPr>
          <w:p w:rsidR="00922BFC" w:rsidRPr="0095201D" w:rsidRDefault="00F4531D" w:rsidP="00FD2A38">
            <w:pPr>
              <w:spacing w:before="40" w:after="40"/>
              <w:jc w:val="center"/>
              <w:rPr>
                <w:rFonts w:cs="Arial"/>
              </w:rPr>
            </w:pPr>
            <w:sdt>
              <w:sdtPr>
                <w:rPr>
                  <w:rFonts w:cs="Arial"/>
                </w:rPr>
                <w:id w:val="777299411"/>
                <w:placeholder>
                  <w:docPart w:val="01AC60A3D837431483FE154F289ABA1A"/>
                </w:placeholder>
                <w:showingPlcHdr/>
              </w:sdtPr>
              <w:sdtEndPr/>
              <w:sdtContent>
                <w:r w:rsidR="00FD2A38">
                  <w:rPr>
                    <w:rStyle w:val="PlaceholderText"/>
                  </w:rPr>
                  <w:t>XXX-XXX-XXXX</w:t>
                </w:r>
              </w:sdtContent>
            </w:sdt>
          </w:p>
        </w:tc>
        <w:tc>
          <w:tcPr>
            <w:tcW w:w="207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14" w:type="dxa"/>
              <w:right w:w="14" w:type="dxa"/>
            </w:tcMar>
          </w:tcPr>
          <w:p w:rsidR="00922BFC" w:rsidRPr="00435C78" w:rsidRDefault="00922BFC" w:rsidP="00922BFC">
            <w:pPr>
              <w:spacing w:before="40" w:after="40"/>
              <w:rPr>
                <w:rFonts w:cs="Arial"/>
              </w:rPr>
            </w:pPr>
            <w:r w:rsidRPr="00435C78">
              <w:rPr>
                <w:rFonts w:cs="Arial"/>
              </w:rPr>
              <w:t>Command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4" w:type="dxa"/>
              <w:right w:w="14" w:type="dxa"/>
            </w:tcMar>
          </w:tcPr>
          <w:p w:rsidR="00922BFC" w:rsidRPr="00435C78" w:rsidRDefault="00F4531D" w:rsidP="00FD2A38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536245755"/>
                <w:placeholder>
                  <w:docPart w:val="D85C143E979D49C5B5C402FE4373E0B4"/>
                </w:placeholder>
                <w:showingPlcHdr/>
              </w:sdtPr>
              <w:sdtEndPr/>
              <w:sdtContent>
                <w:r w:rsidR="00FD2A38" w:rsidRPr="00B77CF1">
                  <w:rPr>
                    <w:rStyle w:val="PlaceholderText"/>
                    <w:u w:val="single"/>
                  </w:rPr>
                  <w:t xml:space="preserve">                   </w:t>
                </w:r>
              </w:sdtContent>
            </w:sdt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14" w:type="dxa"/>
              <w:right w:w="14" w:type="dxa"/>
            </w:tcMar>
          </w:tcPr>
          <w:p w:rsidR="00922BFC" w:rsidRPr="00435C78" w:rsidRDefault="00F4531D" w:rsidP="00FD2A38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387306947"/>
                <w:placeholder>
                  <w:docPart w:val="353CAFAF57FD4793A61791BDEA1F48DB"/>
                </w:placeholder>
                <w:showingPlcHdr/>
              </w:sdtPr>
              <w:sdtEndPr/>
              <w:sdtContent>
                <w:r w:rsidR="00FD2A38" w:rsidRPr="00B77CF1">
                  <w:rPr>
                    <w:rStyle w:val="PlaceholderText"/>
                    <w:u w:val="single"/>
                  </w:rPr>
                  <w:t xml:space="preserve">                   </w:t>
                </w:r>
              </w:sdtContent>
            </w:sdt>
          </w:p>
        </w:tc>
        <w:tc>
          <w:tcPr>
            <w:tcW w:w="4140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922BFC" w:rsidRPr="00435C78" w:rsidRDefault="00922BFC" w:rsidP="00390335">
            <w:pPr>
              <w:spacing w:before="40" w:after="40"/>
              <w:rPr>
                <w:rFonts w:cs="Arial"/>
              </w:rPr>
            </w:pPr>
            <w:r>
              <w:rPr>
                <w:rFonts w:cs="Arial"/>
              </w:rPr>
              <w:t>Other Fixed-</w:t>
            </w:r>
            <w:r w:rsidRPr="00435C78">
              <w:rPr>
                <w:rFonts w:cs="Arial"/>
              </w:rPr>
              <w:t>Wing Aircraft:</w:t>
            </w:r>
            <w:r>
              <w:rPr>
                <w:rFonts w:cs="Arial"/>
              </w:rPr>
              <w:br/>
            </w:r>
            <w:sdt>
              <w:sdtPr>
                <w:rPr>
                  <w:rFonts w:cs="Arial"/>
                </w:rPr>
                <w:id w:val="744528883"/>
                <w:placeholder>
                  <w:docPart w:val="D00375B9854742E19026FC494BD486EB"/>
                </w:placeholder>
                <w:showingPlcHdr/>
              </w:sdtPr>
              <w:sdtEndPr/>
              <w:sdtContent>
                <w:r w:rsidR="00390335">
                  <w:rPr>
                    <w:rStyle w:val="PlaceholderText"/>
                  </w:rPr>
                  <w:t xml:space="preserve">                                                               </w:t>
                </w:r>
              </w:sdtContent>
            </w:sdt>
          </w:p>
        </w:tc>
      </w:tr>
      <w:tr w:rsidR="00922BFC" w:rsidRPr="007D4B55" w:rsidTr="00AF62BB">
        <w:tblPrEx>
          <w:tblBorders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rPr>
          <w:trHeight w:val="432"/>
          <w:jc w:val="center"/>
        </w:trPr>
        <w:tc>
          <w:tcPr>
            <w:tcW w:w="2081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14" w:type="dxa"/>
              <w:right w:w="14" w:type="dxa"/>
            </w:tcMar>
          </w:tcPr>
          <w:p w:rsidR="00922BFC" w:rsidRPr="0095201D" w:rsidRDefault="00922BFC" w:rsidP="00922BFC">
            <w:pPr>
              <w:spacing w:before="40" w:after="40"/>
              <w:rPr>
                <w:rFonts w:cs="Arial"/>
              </w:rPr>
            </w:pPr>
            <w:r w:rsidRPr="0095201D">
              <w:rPr>
                <w:rFonts w:cs="Arial"/>
              </w:rPr>
              <w:t>A</w:t>
            </w:r>
            <w:r>
              <w:rPr>
                <w:rFonts w:cs="Arial"/>
              </w:rPr>
              <w:t>ir Tactical Group Supervisor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4" w:type="dxa"/>
              <w:right w:w="14" w:type="dxa"/>
            </w:tcMar>
          </w:tcPr>
          <w:p w:rsidR="00922BFC" w:rsidRPr="0095201D" w:rsidRDefault="00F4531D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-121155833"/>
                <w:placeholder>
                  <w:docPart w:val="2F07B0D722084C9BA84179F6BE76F97E"/>
                </w:placeholder>
                <w:showingPlcHdr/>
              </w:sdtPr>
              <w:sdtEndPr/>
              <w:sdtContent>
                <w:r w:rsidR="00FD2A38">
                  <w:rPr>
                    <w:rStyle w:val="PlaceholderText"/>
                  </w:rPr>
                  <w:t xml:space="preserve">                             </w:t>
                </w:r>
              </w:sdtContent>
            </w:sdt>
          </w:p>
        </w:tc>
        <w:tc>
          <w:tcPr>
            <w:tcW w:w="19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14" w:type="dxa"/>
              <w:right w:w="14" w:type="dxa"/>
            </w:tcMar>
          </w:tcPr>
          <w:p w:rsidR="00922BFC" w:rsidRPr="0095201D" w:rsidRDefault="00F4531D" w:rsidP="00FD2A38">
            <w:pPr>
              <w:spacing w:before="40" w:after="40"/>
              <w:jc w:val="center"/>
              <w:rPr>
                <w:rFonts w:cs="Arial"/>
              </w:rPr>
            </w:pPr>
            <w:sdt>
              <w:sdtPr>
                <w:rPr>
                  <w:rFonts w:cs="Arial"/>
                </w:rPr>
                <w:id w:val="1464692844"/>
                <w:placeholder>
                  <w:docPart w:val="3B263BA160864A10B4CA775D475A8C07"/>
                </w:placeholder>
                <w:showingPlcHdr/>
              </w:sdtPr>
              <w:sdtEndPr/>
              <w:sdtContent>
                <w:r w:rsidR="00FD2A38">
                  <w:rPr>
                    <w:rStyle w:val="PlaceholderText"/>
                  </w:rPr>
                  <w:t>XXX-XXX-XXXX</w:t>
                </w:r>
              </w:sdtContent>
            </w:sdt>
          </w:p>
        </w:tc>
        <w:tc>
          <w:tcPr>
            <w:tcW w:w="207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14" w:type="dxa"/>
              <w:right w:w="14" w:type="dxa"/>
            </w:tcMar>
          </w:tcPr>
          <w:p w:rsidR="00922BFC" w:rsidRPr="00435C78" w:rsidRDefault="00922BFC" w:rsidP="00922BFC">
            <w:pPr>
              <w:spacing w:before="40" w:after="40"/>
              <w:rPr>
                <w:rFonts w:cs="Arial"/>
              </w:rPr>
            </w:pPr>
            <w:r w:rsidRPr="00435C78">
              <w:rPr>
                <w:rFonts w:cs="Arial"/>
              </w:rPr>
              <w:t>Deck Coordinator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4" w:type="dxa"/>
              <w:right w:w="14" w:type="dxa"/>
            </w:tcMar>
          </w:tcPr>
          <w:p w:rsidR="00922BFC" w:rsidRPr="00435C78" w:rsidRDefault="00F4531D" w:rsidP="00FD2A38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-1113356129"/>
                <w:placeholder>
                  <w:docPart w:val="3D0DCF333FE64328A4159988AACA4E77"/>
                </w:placeholder>
                <w:showingPlcHdr/>
              </w:sdtPr>
              <w:sdtEndPr/>
              <w:sdtContent>
                <w:r w:rsidR="00FD2A38" w:rsidRPr="00B77CF1">
                  <w:rPr>
                    <w:rStyle w:val="PlaceholderText"/>
                    <w:u w:val="single"/>
                  </w:rPr>
                  <w:t xml:space="preserve">                   </w:t>
                </w:r>
              </w:sdtContent>
            </w:sdt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14" w:type="dxa"/>
              <w:right w:w="14" w:type="dxa"/>
            </w:tcMar>
          </w:tcPr>
          <w:p w:rsidR="00922BFC" w:rsidRPr="00435C78" w:rsidRDefault="00F4531D" w:rsidP="00FD2A38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739754553"/>
                <w:placeholder>
                  <w:docPart w:val="0E9833AACAD844B386BBEC60153840B6"/>
                </w:placeholder>
                <w:showingPlcHdr/>
              </w:sdtPr>
              <w:sdtEndPr/>
              <w:sdtContent>
                <w:r w:rsidR="00FD2A38" w:rsidRPr="00B77CF1">
                  <w:rPr>
                    <w:rStyle w:val="PlaceholderText"/>
                    <w:u w:val="single"/>
                  </w:rPr>
                  <w:t xml:space="preserve">                   </w:t>
                </w:r>
              </w:sdtContent>
            </w:sdt>
          </w:p>
        </w:tc>
        <w:tc>
          <w:tcPr>
            <w:tcW w:w="4140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922BFC" w:rsidRPr="00435C78" w:rsidRDefault="00F4531D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-1400895226"/>
                <w:placeholder>
                  <w:docPart w:val="9A5F59D6511B439E88ABE4F81F6ACB2B"/>
                </w:placeholder>
                <w:showingPlcHdr/>
              </w:sdtPr>
              <w:sdtEndPr/>
              <w:sdtContent>
                <w:r w:rsidR="00390335">
                  <w:rPr>
                    <w:rStyle w:val="PlaceholderText"/>
                  </w:rPr>
                  <w:t xml:space="preserve">                                                               </w:t>
                </w:r>
              </w:sdtContent>
            </w:sdt>
          </w:p>
        </w:tc>
      </w:tr>
      <w:tr w:rsidR="00922BFC" w:rsidRPr="007D4B55" w:rsidTr="00AF62BB">
        <w:tblPrEx>
          <w:tblBorders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rPr>
          <w:trHeight w:val="432"/>
          <w:jc w:val="center"/>
        </w:trPr>
        <w:tc>
          <w:tcPr>
            <w:tcW w:w="2081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14" w:type="dxa"/>
              <w:right w:w="14" w:type="dxa"/>
            </w:tcMar>
          </w:tcPr>
          <w:p w:rsidR="00922BFC" w:rsidRPr="00435C78" w:rsidRDefault="00922BFC" w:rsidP="00922BFC">
            <w:pPr>
              <w:spacing w:before="40" w:after="40"/>
              <w:rPr>
                <w:rFonts w:cs="Arial"/>
                <w:highlight w:val="yellow"/>
              </w:rPr>
            </w:pPr>
            <w:r>
              <w:rPr>
                <w:rFonts w:cs="Arial"/>
              </w:rPr>
              <w:t>Helicopter Coordinator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4" w:type="dxa"/>
              <w:right w:w="14" w:type="dxa"/>
            </w:tcMar>
          </w:tcPr>
          <w:p w:rsidR="00922BFC" w:rsidRPr="0095201D" w:rsidRDefault="00F4531D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-1624143364"/>
                <w:placeholder>
                  <w:docPart w:val="2C5D0C9B0F2043BAA924C0890E33C838"/>
                </w:placeholder>
                <w:showingPlcHdr/>
              </w:sdtPr>
              <w:sdtEndPr/>
              <w:sdtContent>
                <w:r w:rsidR="00FD2A38">
                  <w:rPr>
                    <w:rStyle w:val="PlaceholderText"/>
                  </w:rPr>
                  <w:t xml:space="preserve">                             </w:t>
                </w:r>
              </w:sdtContent>
            </w:sdt>
          </w:p>
        </w:tc>
        <w:tc>
          <w:tcPr>
            <w:tcW w:w="19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14" w:type="dxa"/>
              <w:right w:w="14" w:type="dxa"/>
            </w:tcMar>
          </w:tcPr>
          <w:p w:rsidR="00922BFC" w:rsidRPr="0095201D" w:rsidRDefault="00F4531D" w:rsidP="00FD2A38">
            <w:pPr>
              <w:spacing w:before="40" w:after="40"/>
              <w:jc w:val="center"/>
              <w:rPr>
                <w:rFonts w:cs="Arial"/>
              </w:rPr>
            </w:pPr>
            <w:sdt>
              <w:sdtPr>
                <w:rPr>
                  <w:rFonts w:cs="Arial"/>
                </w:rPr>
                <w:id w:val="558602066"/>
                <w:placeholder>
                  <w:docPart w:val="840869CF582E4A52979E4A8CFC7D9C93"/>
                </w:placeholder>
                <w:showingPlcHdr/>
              </w:sdtPr>
              <w:sdtEndPr/>
              <w:sdtContent>
                <w:r w:rsidR="00FD2A38">
                  <w:rPr>
                    <w:rStyle w:val="PlaceholderText"/>
                  </w:rPr>
                  <w:t>XXX-XXX-XXXX</w:t>
                </w:r>
              </w:sdtContent>
            </w:sdt>
          </w:p>
        </w:tc>
        <w:tc>
          <w:tcPr>
            <w:tcW w:w="207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14" w:type="dxa"/>
              <w:right w:w="14" w:type="dxa"/>
            </w:tcMar>
          </w:tcPr>
          <w:p w:rsidR="00922BFC" w:rsidRPr="00435C78" w:rsidRDefault="00922BFC" w:rsidP="00922BFC">
            <w:pPr>
              <w:spacing w:before="40" w:after="40"/>
              <w:rPr>
                <w:rFonts w:cs="Arial"/>
              </w:rPr>
            </w:pPr>
            <w:r w:rsidRPr="00435C78">
              <w:rPr>
                <w:rFonts w:cs="Arial"/>
              </w:rPr>
              <w:t xml:space="preserve">Take-Off </w:t>
            </w:r>
            <w:r>
              <w:rPr>
                <w:rFonts w:cs="Arial"/>
              </w:rPr>
              <w:t>&amp;</w:t>
            </w:r>
            <w:r w:rsidRPr="00435C78">
              <w:rPr>
                <w:rFonts w:cs="Arial"/>
              </w:rPr>
              <w:t xml:space="preserve"> Landing Coordinator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4" w:type="dxa"/>
              <w:right w:w="14" w:type="dxa"/>
            </w:tcMar>
          </w:tcPr>
          <w:p w:rsidR="00922BFC" w:rsidRPr="00435C78" w:rsidRDefault="00F4531D" w:rsidP="00FD2A38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-2092849519"/>
                <w:placeholder>
                  <w:docPart w:val="FBBD306D26394B1D9AE86925CBADE423"/>
                </w:placeholder>
                <w:showingPlcHdr/>
              </w:sdtPr>
              <w:sdtEndPr/>
              <w:sdtContent>
                <w:r w:rsidR="00FD2A38" w:rsidRPr="00B77CF1">
                  <w:rPr>
                    <w:rStyle w:val="PlaceholderText"/>
                    <w:u w:val="single"/>
                  </w:rPr>
                  <w:t xml:space="preserve">                   </w:t>
                </w:r>
              </w:sdtContent>
            </w:sdt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14" w:type="dxa"/>
              <w:right w:w="14" w:type="dxa"/>
            </w:tcMar>
          </w:tcPr>
          <w:p w:rsidR="00922BFC" w:rsidRPr="00435C78" w:rsidRDefault="00F4531D" w:rsidP="00FD2A38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1222255510"/>
                <w:placeholder>
                  <w:docPart w:val="3C82DA5971C54E12A74D8645E422456B"/>
                </w:placeholder>
                <w:showingPlcHdr/>
              </w:sdtPr>
              <w:sdtEndPr/>
              <w:sdtContent>
                <w:r w:rsidR="00FD2A38" w:rsidRPr="00B77CF1">
                  <w:rPr>
                    <w:rStyle w:val="PlaceholderText"/>
                    <w:u w:val="single"/>
                  </w:rPr>
                  <w:t xml:space="preserve">                   </w:t>
                </w:r>
              </w:sdtContent>
            </w:sdt>
          </w:p>
        </w:tc>
        <w:tc>
          <w:tcPr>
            <w:tcW w:w="4140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922BFC" w:rsidRPr="00435C78" w:rsidRDefault="00F4531D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1004015594"/>
                <w:placeholder>
                  <w:docPart w:val="3967F53675584849B76DD901C9E52F98"/>
                </w:placeholder>
                <w:showingPlcHdr/>
              </w:sdtPr>
              <w:sdtEndPr/>
              <w:sdtContent>
                <w:r w:rsidR="00390335">
                  <w:rPr>
                    <w:rStyle w:val="PlaceholderText"/>
                  </w:rPr>
                  <w:t xml:space="preserve">                                                               </w:t>
                </w:r>
              </w:sdtContent>
            </w:sdt>
          </w:p>
        </w:tc>
      </w:tr>
      <w:tr w:rsidR="00922BFC" w:rsidRPr="007D4B55" w:rsidTr="00AF62BB">
        <w:tblPrEx>
          <w:tblBorders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rPr>
          <w:trHeight w:val="432"/>
          <w:jc w:val="center"/>
        </w:trPr>
        <w:tc>
          <w:tcPr>
            <w:tcW w:w="2081" w:type="dxa"/>
            <w:gridSpan w:val="3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cMar>
              <w:left w:w="14" w:type="dxa"/>
              <w:right w:w="14" w:type="dxa"/>
            </w:tcMar>
          </w:tcPr>
          <w:p w:rsidR="00922BFC" w:rsidRPr="0095201D" w:rsidRDefault="00922BFC" w:rsidP="00922BFC">
            <w:pPr>
              <w:spacing w:before="40" w:after="40"/>
              <w:rPr>
                <w:rFonts w:cs="Arial"/>
              </w:rPr>
            </w:pPr>
            <w:r>
              <w:rPr>
                <w:rFonts w:cs="Arial"/>
              </w:rPr>
              <w:t>Helibase Manager</w:t>
            </w:r>
            <w:r>
              <w:rPr>
                <w:rFonts w:cs="Arial"/>
              </w:rPr>
              <w:br/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14" w:type="dxa"/>
              <w:right w:w="14" w:type="dxa"/>
            </w:tcMar>
          </w:tcPr>
          <w:p w:rsidR="00922BFC" w:rsidRPr="0095201D" w:rsidRDefault="00F4531D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1077020259"/>
                <w:placeholder>
                  <w:docPart w:val="FF4EC024E2944437B9565FED1B8B7633"/>
                </w:placeholder>
                <w:showingPlcHdr/>
              </w:sdtPr>
              <w:sdtEndPr/>
              <w:sdtContent>
                <w:r w:rsidR="00FD2A38">
                  <w:rPr>
                    <w:rStyle w:val="PlaceholderText"/>
                  </w:rPr>
                  <w:t xml:space="preserve">                             </w:t>
                </w:r>
              </w:sdtContent>
            </w:sdt>
          </w:p>
        </w:tc>
        <w:tc>
          <w:tcPr>
            <w:tcW w:w="1975" w:type="dxa"/>
            <w:gridSpan w:val="5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cMar>
              <w:left w:w="14" w:type="dxa"/>
              <w:right w:w="14" w:type="dxa"/>
            </w:tcMar>
          </w:tcPr>
          <w:p w:rsidR="00922BFC" w:rsidRPr="0095201D" w:rsidRDefault="00F4531D" w:rsidP="00FD2A38">
            <w:pPr>
              <w:spacing w:before="40" w:after="40"/>
              <w:jc w:val="center"/>
              <w:rPr>
                <w:rFonts w:cs="Arial"/>
              </w:rPr>
            </w:pPr>
            <w:sdt>
              <w:sdtPr>
                <w:rPr>
                  <w:rFonts w:cs="Arial"/>
                </w:rPr>
                <w:id w:val="976033786"/>
                <w:placeholder>
                  <w:docPart w:val="090CFF0F19C343FFB2463D21E2807588"/>
                </w:placeholder>
                <w:showingPlcHdr/>
              </w:sdtPr>
              <w:sdtEndPr/>
              <w:sdtContent>
                <w:r w:rsidR="00FD2A38">
                  <w:rPr>
                    <w:rStyle w:val="PlaceholderText"/>
                  </w:rPr>
                  <w:t>XXX-XXX-XXXX</w:t>
                </w:r>
              </w:sdtContent>
            </w:sdt>
          </w:p>
        </w:tc>
        <w:tc>
          <w:tcPr>
            <w:tcW w:w="2070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cMar>
              <w:left w:w="14" w:type="dxa"/>
              <w:right w:w="14" w:type="dxa"/>
            </w:tcMar>
          </w:tcPr>
          <w:p w:rsidR="00922BFC" w:rsidRPr="00435C78" w:rsidRDefault="00922BFC" w:rsidP="00922BFC">
            <w:pPr>
              <w:spacing w:before="40" w:after="40"/>
              <w:rPr>
                <w:rFonts w:cs="Arial"/>
              </w:rPr>
            </w:pPr>
            <w:r>
              <w:rPr>
                <w:rFonts w:cs="Arial"/>
              </w:rPr>
              <w:t>Air Guard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14" w:type="dxa"/>
              <w:right w:w="14" w:type="dxa"/>
            </w:tcMar>
          </w:tcPr>
          <w:p w:rsidR="00922BFC" w:rsidRPr="00435C78" w:rsidRDefault="00F4531D" w:rsidP="00FD2A38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630832084"/>
                <w:placeholder>
                  <w:docPart w:val="45592EA4074642DC967786AA7A7740A5"/>
                </w:placeholder>
                <w:showingPlcHdr/>
              </w:sdtPr>
              <w:sdtEndPr/>
              <w:sdtContent>
                <w:r w:rsidR="00FD2A38" w:rsidRPr="00B77CF1">
                  <w:rPr>
                    <w:rStyle w:val="PlaceholderText"/>
                    <w:u w:val="single"/>
                  </w:rPr>
                  <w:t xml:space="preserve">                   </w:t>
                </w:r>
              </w:sdtContent>
            </w:sdt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cMar>
              <w:left w:w="14" w:type="dxa"/>
              <w:right w:w="14" w:type="dxa"/>
            </w:tcMar>
          </w:tcPr>
          <w:p w:rsidR="00922BFC" w:rsidRPr="00435C78" w:rsidRDefault="00F4531D" w:rsidP="00FD2A38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801887758"/>
                <w:placeholder>
                  <w:docPart w:val="DD8D6367C12B4900A97A299F4FD3902C"/>
                </w:placeholder>
                <w:showingPlcHdr/>
              </w:sdtPr>
              <w:sdtEndPr/>
              <w:sdtContent>
                <w:r w:rsidR="00FD2A38" w:rsidRPr="00B77CF1">
                  <w:rPr>
                    <w:rStyle w:val="PlaceholderText"/>
                    <w:u w:val="single"/>
                  </w:rPr>
                  <w:t xml:space="preserve">                   </w:t>
                </w:r>
              </w:sdtContent>
            </w:sdt>
          </w:p>
        </w:tc>
        <w:tc>
          <w:tcPr>
            <w:tcW w:w="4140" w:type="dxa"/>
            <w:gridSpan w:val="4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22BFC" w:rsidRPr="00435C78" w:rsidRDefault="00F4531D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-399141794"/>
                <w:placeholder>
                  <w:docPart w:val="51B32323E1A2493583B20C0BE8144300"/>
                </w:placeholder>
                <w:showingPlcHdr/>
              </w:sdtPr>
              <w:sdtEndPr/>
              <w:sdtContent>
                <w:r w:rsidR="00390335">
                  <w:rPr>
                    <w:rStyle w:val="PlaceholderText"/>
                  </w:rPr>
                  <w:t xml:space="preserve">                                                               </w:t>
                </w:r>
              </w:sdtContent>
            </w:sdt>
          </w:p>
        </w:tc>
      </w:tr>
      <w:tr w:rsidR="00922BFC" w:rsidRPr="007D4B5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jc w:val="center"/>
        </w:trPr>
        <w:tc>
          <w:tcPr>
            <w:tcW w:w="14400" w:type="dxa"/>
            <w:gridSpan w:val="20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922BFC" w:rsidRPr="0095201D" w:rsidRDefault="00922BFC" w:rsidP="00922BFC">
            <w:pPr>
              <w:spacing w:before="40" w:after="40"/>
              <w:rPr>
                <w:rFonts w:cs="Arial"/>
                <w:b/>
              </w:rPr>
            </w:pPr>
            <w:r>
              <w:rPr>
                <w:rFonts w:cs="Arial"/>
                <w:b/>
              </w:rPr>
              <w:lastRenderedPageBreak/>
              <w:t>10</w:t>
            </w:r>
            <w:r w:rsidRPr="0095201D">
              <w:rPr>
                <w:rFonts w:cs="Arial"/>
                <w:b/>
              </w:rPr>
              <w:t>. Helicopters</w:t>
            </w:r>
            <w:r w:rsidRPr="004D0A91">
              <w:rPr>
                <w:rFonts w:cs="Arial"/>
              </w:rPr>
              <w:t xml:space="preserve"> (use additional sheets as necessary)</w:t>
            </w:r>
            <w:r w:rsidRPr="004D0A91">
              <w:rPr>
                <w:rFonts w:cs="Arial"/>
                <w:b/>
              </w:rPr>
              <w:t>:</w:t>
            </w:r>
          </w:p>
        </w:tc>
      </w:tr>
      <w:tr w:rsidR="00922BFC" w:rsidRPr="007D4B55" w:rsidTr="008F6D82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hRule="exact" w:val="317"/>
          <w:jc w:val="center"/>
        </w:trPr>
        <w:tc>
          <w:tcPr>
            <w:tcW w:w="2057" w:type="dxa"/>
            <w:gridSpan w:val="2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bottom"/>
          </w:tcPr>
          <w:p w:rsidR="00922BFC" w:rsidRPr="004D0A91" w:rsidRDefault="00922BFC" w:rsidP="00922BFC">
            <w:pPr>
              <w:spacing w:before="40" w:after="40"/>
              <w:jc w:val="center"/>
              <w:rPr>
                <w:rFonts w:cs="Arial"/>
              </w:rPr>
            </w:pPr>
            <w:r w:rsidRPr="004D0A91">
              <w:rPr>
                <w:rFonts w:cs="Arial"/>
              </w:rPr>
              <w:t>FAA N#</w:t>
            </w:r>
          </w:p>
        </w:tc>
        <w:tc>
          <w:tcPr>
            <w:tcW w:w="2057" w:type="dxa"/>
            <w:gridSpan w:val="3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bottom"/>
          </w:tcPr>
          <w:p w:rsidR="00922BFC" w:rsidRPr="004D0A91" w:rsidRDefault="00922BFC" w:rsidP="00922BFC">
            <w:pPr>
              <w:spacing w:before="40" w:after="40"/>
              <w:jc w:val="center"/>
              <w:rPr>
                <w:rFonts w:cs="Arial"/>
              </w:rPr>
            </w:pPr>
            <w:r>
              <w:rPr>
                <w:rFonts w:cs="Arial"/>
              </w:rPr>
              <w:t>Category/Kind/Type</w:t>
            </w:r>
          </w:p>
        </w:tc>
        <w:tc>
          <w:tcPr>
            <w:tcW w:w="2057" w:type="dxa"/>
            <w:gridSpan w:val="5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bottom"/>
          </w:tcPr>
          <w:p w:rsidR="00922BFC" w:rsidRPr="004D0A91" w:rsidRDefault="00922BFC" w:rsidP="00922BFC">
            <w:pPr>
              <w:spacing w:before="40" w:after="40"/>
              <w:jc w:val="center"/>
              <w:rPr>
                <w:rFonts w:cs="Arial"/>
              </w:rPr>
            </w:pPr>
            <w:r w:rsidRPr="004D0A91">
              <w:rPr>
                <w:rFonts w:cs="Arial"/>
              </w:rPr>
              <w:t>Make/Model</w:t>
            </w:r>
          </w:p>
        </w:tc>
        <w:tc>
          <w:tcPr>
            <w:tcW w:w="2057" w:type="dxa"/>
            <w:gridSpan w:val="2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bottom"/>
          </w:tcPr>
          <w:p w:rsidR="00922BFC" w:rsidRPr="004D0A91" w:rsidRDefault="00922BFC" w:rsidP="00922BFC">
            <w:pPr>
              <w:spacing w:before="40" w:after="40"/>
              <w:jc w:val="center"/>
              <w:rPr>
                <w:rFonts w:cs="Arial"/>
              </w:rPr>
            </w:pPr>
            <w:r w:rsidRPr="004D0A91">
              <w:rPr>
                <w:rFonts w:cs="Arial"/>
              </w:rPr>
              <w:t>Base</w:t>
            </w:r>
          </w:p>
        </w:tc>
        <w:tc>
          <w:tcPr>
            <w:tcW w:w="2057" w:type="dxa"/>
            <w:gridSpan w:val="5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bottom"/>
          </w:tcPr>
          <w:p w:rsidR="00922BFC" w:rsidRPr="004D0A91" w:rsidRDefault="00922BFC" w:rsidP="00922BFC">
            <w:pPr>
              <w:spacing w:before="40" w:after="40"/>
              <w:jc w:val="center"/>
              <w:rPr>
                <w:rFonts w:cs="Arial"/>
              </w:rPr>
            </w:pPr>
            <w:r w:rsidRPr="004D0A91">
              <w:rPr>
                <w:rFonts w:cs="Arial"/>
              </w:rPr>
              <w:t>Avail</w:t>
            </w:r>
            <w:r>
              <w:rPr>
                <w:rFonts w:cs="Arial"/>
              </w:rPr>
              <w:t>able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bottom"/>
          </w:tcPr>
          <w:p w:rsidR="00922BFC" w:rsidRPr="004D0A91" w:rsidRDefault="00922BFC" w:rsidP="00922BFC">
            <w:pPr>
              <w:spacing w:before="40" w:after="40"/>
              <w:jc w:val="center"/>
              <w:rPr>
                <w:rFonts w:cs="Arial"/>
              </w:rPr>
            </w:pPr>
            <w:r w:rsidRPr="004D0A91">
              <w:rPr>
                <w:rFonts w:cs="Arial"/>
              </w:rPr>
              <w:t>Start</w:t>
            </w:r>
          </w:p>
        </w:tc>
        <w:tc>
          <w:tcPr>
            <w:tcW w:w="2058" w:type="dxa"/>
            <w:gridSpan w:val="2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bottom"/>
          </w:tcPr>
          <w:p w:rsidR="00922BFC" w:rsidRPr="004D0A91" w:rsidRDefault="00922BFC" w:rsidP="00922BFC">
            <w:pPr>
              <w:spacing w:before="40" w:after="40"/>
              <w:jc w:val="center"/>
              <w:rPr>
                <w:rFonts w:cs="Arial"/>
              </w:rPr>
            </w:pPr>
            <w:r w:rsidRPr="004D0A91">
              <w:rPr>
                <w:rFonts w:cs="Arial"/>
              </w:rPr>
              <w:t>Remarks</w:t>
            </w:r>
          </w:p>
        </w:tc>
      </w:tr>
      <w:tr w:rsidR="00922BFC" w:rsidRPr="007D4B55" w:rsidTr="00AF62BB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17"/>
          <w:jc w:val="center"/>
        </w:trPr>
        <w:tc>
          <w:tcPr>
            <w:tcW w:w="2057" w:type="dxa"/>
            <w:gridSpan w:val="2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922BFC" w:rsidRPr="004D0A91" w:rsidRDefault="00F4531D" w:rsidP="00AF62BB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1624110678"/>
                <w:placeholder>
                  <w:docPart w:val="C420AE3AC3EE46E6A2D9C09EC7940CB1"/>
                </w:placeholder>
                <w:showingPlcHdr/>
              </w:sdtPr>
              <w:sdtEndPr/>
              <w:sdtContent>
                <w:r w:rsidR="008F6D82">
                  <w:rPr>
                    <w:rStyle w:val="PlaceholderText"/>
                  </w:rPr>
                  <w:t xml:space="preserve">                             </w:t>
                </w:r>
              </w:sdtContent>
            </w:sdt>
          </w:p>
        </w:tc>
        <w:tc>
          <w:tcPr>
            <w:tcW w:w="2057" w:type="dxa"/>
            <w:gridSpan w:val="3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922BFC" w:rsidRPr="004D0A91" w:rsidRDefault="00F4531D" w:rsidP="00AF62BB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-1393413502"/>
                <w:placeholder>
                  <w:docPart w:val="1219E003AB1445878F1B1E8B011E45C6"/>
                </w:placeholder>
                <w:showingPlcHdr/>
              </w:sdtPr>
              <w:sdtEndPr/>
              <w:sdtContent>
                <w:r w:rsidR="00FD2A38">
                  <w:rPr>
                    <w:rStyle w:val="PlaceholderText"/>
                  </w:rPr>
                  <w:t xml:space="preserve">                             </w:t>
                </w:r>
              </w:sdtContent>
            </w:sdt>
          </w:p>
        </w:tc>
        <w:tc>
          <w:tcPr>
            <w:tcW w:w="2057" w:type="dxa"/>
            <w:gridSpan w:val="5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922BFC" w:rsidRPr="004D0A91" w:rsidRDefault="00F4531D" w:rsidP="00AF62BB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1058748896"/>
                <w:placeholder>
                  <w:docPart w:val="93BB7FEF19194EA79706E37D8E846E52"/>
                </w:placeholder>
                <w:showingPlcHdr/>
              </w:sdtPr>
              <w:sdtEndPr/>
              <w:sdtContent>
                <w:r w:rsidR="00FD2A38">
                  <w:rPr>
                    <w:rStyle w:val="PlaceholderText"/>
                  </w:rPr>
                  <w:t xml:space="preserve">                             </w:t>
                </w:r>
              </w:sdtContent>
            </w:sdt>
          </w:p>
        </w:tc>
        <w:tc>
          <w:tcPr>
            <w:tcW w:w="2057" w:type="dxa"/>
            <w:gridSpan w:val="2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922BFC" w:rsidRPr="004D0A91" w:rsidRDefault="00F4531D" w:rsidP="00AF62BB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-1266231962"/>
                <w:placeholder>
                  <w:docPart w:val="E4BA9801D9CB4A819C2E31F0CACC480F"/>
                </w:placeholder>
                <w:showingPlcHdr/>
              </w:sdtPr>
              <w:sdtEndPr/>
              <w:sdtContent>
                <w:r w:rsidR="00FD2A38">
                  <w:rPr>
                    <w:rStyle w:val="PlaceholderText"/>
                  </w:rPr>
                  <w:t xml:space="preserve">                             </w:t>
                </w:r>
              </w:sdtContent>
            </w:sdt>
          </w:p>
        </w:tc>
        <w:tc>
          <w:tcPr>
            <w:tcW w:w="2057" w:type="dxa"/>
            <w:gridSpan w:val="5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922BFC" w:rsidRPr="004D0A91" w:rsidRDefault="00F4531D" w:rsidP="00AF62BB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274837690"/>
                <w:placeholder>
                  <w:docPart w:val="245D932F851146BC8C251988824CA581"/>
                </w:placeholder>
                <w:showingPlcHdr/>
              </w:sdtPr>
              <w:sdtEndPr/>
              <w:sdtContent>
                <w:r w:rsidR="00FD2A38">
                  <w:rPr>
                    <w:rStyle w:val="PlaceholderText"/>
                  </w:rPr>
                  <w:t xml:space="preserve">                             </w:t>
                </w:r>
              </w:sdtContent>
            </w:sdt>
          </w:p>
        </w:tc>
        <w:tc>
          <w:tcPr>
            <w:tcW w:w="2057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922BFC" w:rsidRPr="004D0A91" w:rsidRDefault="00F4531D" w:rsidP="00AF62BB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778456840"/>
                <w:placeholder>
                  <w:docPart w:val="74D644DCCE014C8FA386E7A177B7F9FA"/>
                </w:placeholder>
                <w:showingPlcHdr/>
              </w:sdtPr>
              <w:sdtEndPr/>
              <w:sdtContent>
                <w:r w:rsidR="00FD2A38">
                  <w:rPr>
                    <w:rStyle w:val="PlaceholderText"/>
                  </w:rPr>
                  <w:t xml:space="preserve">                             </w:t>
                </w:r>
              </w:sdtContent>
            </w:sdt>
          </w:p>
        </w:tc>
        <w:tc>
          <w:tcPr>
            <w:tcW w:w="2058" w:type="dxa"/>
            <w:gridSpan w:val="2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922BFC" w:rsidRPr="004D0A91" w:rsidRDefault="00F4531D" w:rsidP="00AF62BB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-1721901116"/>
                <w:placeholder>
                  <w:docPart w:val="7C3EC9C79002480484CC3A5D4331210E"/>
                </w:placeholder>
                <w:showingPlcHdr/>
              </w:sdtPr>
              <w:sdtEndPr/>
              <w:sdtContent>
                <w:r w:rsidR="00FD2A38">
                  <w:rPr>
                    <w:rStyle w:val="PlaceholderText"/>
                  </w:rPr>
                  <w:t xml:space="preserve">                             </w:t>
                </w:r>
              </w:sdtContent>
            </w:sdt>
          </w:p>
        </w:tc>
      </w:tr>
      <w:tr w:rsidR="00922BFC" w:rsidRPr="007D4B55" w:rsidTr="00AF62BB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17"/>
          <w:jc w:val="center"/>
        </w:trPr>
        <w:tc>
          <w:tcPr>
            <w:tcW w:w="2057" w:type="dxa"/>
            <w:gridSpan w:val="2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922BFC" w:rsidRPr="004D0A91" w:rsidRDefault="00F4531D" w:rsidP="00AF62BB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-1620378766"/>
                <w:placeholder>
                  <w:docPart w:val="50E21310EF06437D941B696CDDEBDB7E"/>
                </w:placeholder>
                <w:showingPlcHdr/>
              </w:sdtPr>
              <w:sdtEndPr/>
              <w:sdtContent>
                <w:r w:rsidR="00FD2A38">
                  <w:rPr>
                    <w:rStyle w:val="PlaceholderText"/>
                  </w:rPr>
                  <w:t xml:space="preserve">                             </w:t>
                </w:r>
              </w:sdtContent>
            </w:sdt>
          </w:p>
        </w:tc>
        <w:tc>
          <w:tcPr>
            <w:tcW w:w="2057" w:type="dxa"/>
            <w:gridSpan w:val="3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922BFC" w:rsidRPr="004D0A91" w:rsidRDefault="00F4531D" w:rsidP="00AF62BB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-980220107"/>
                <w:placeholder>
                  <w:docPart w:val="1729DA9B03434F3AB56F8A94E40B7AEC"/>
                </w:placeholder>
                <w:showingPlcHdr/>
              </w:sdtPr>
              <w:sdtEndPr/>
              <w:sdtContent>
                <w:r w:rsidR="00FD2A38">
                  <w:rPr>
                    <w:rStyle w:val="PlaceholderText"/>
                  </w:rPr>
                  <w:t xml:space="preserve">                             </w:t>
                </w:r>
              </w:sdtContent>
            </w:sdt>
          </w:p>
        </w:tc>
        <w:tc>
          <w:tcPr>
            <w:tcW w:w="2057" w:type="dxa"/>
            <w:gridSpan w:val="5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922BFC" w:rsidRPr="004D0A91" w:rsidRDefault="00F4531D" w:rsidP="00AF62BB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-1948230135"/>
                <w:placeholder>
                  <w:docPart w:val="0E97D8CEE9F545BABFD99789684B8421"/>
                </w:placeholder>
                <w:showingPlcHdr/>
              </w:sdtPr>
              <w:sdtEndPr/>
              <w:sdtContent>
                <w:r w:rsidR="00FD2A38">
                  <w:rPr>
                    <w:rStyle w:val="PlaceholderText"/>
                  </w:rPr>
                  <w:t xml:space="preserve">                             </w:t>
                </w:r>
              </w:sdtContent>
            </w:sdt>
          </w:p>
        </w:tc>
        <w:tc>
          <w:tcPr>
            <w:tcW w:w="2057" w:type="dxa"/>
            <w:gridSpan w:val="2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922BFC" w:rsidRPr="004D0A91" w:rsidRDefault="00F4531D" w:rsidP="00AF62BB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-950240617"/>
                <w:placeholder>
                  <w:docPart w:val="12CC1499E8B34E5799D55F13131088C9"/>
                </w:placeholder>
                <w:showingPlcHdr/>
              </w:sdtPr>
              <w:sdtEndPr/>
              <w:sdtContent>
                <w:r w:rsidR="00FD2A38">
                  <w:rPr>
                    <w:rStyle w:val="PlaceholderText"/>
                  </w:rPr>
                  <w:t xml:space="preserve">                             </w:t>
                </w:r>
              </w:sdtContent>
            </w:sdt>
          </w:p>
        </w:tc>
        <w:tc>
          <w:tcPr>
            <w:tcW w:w="2057" w:type="dxa"/>
            <w:gridSpan w:val="5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922BFC" w:rsidRPr="004D0A91" w:rsidRDefault="00F4531D" w:rsidP="00AF62BB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1766657226"/>
                <w:placeholder>
                  <w:docPart w:val="78603BCDF13B44D9B11C3E51B095C36E"/>
                </w:placeholder>
                <w:showingPlcHdr/>
              </w:sdtPr>
              <w:sdtEndPr/>
              <w:sdtContent>
                <w:r w:rsidR="00FD2A38">
                  <w:rPr>
                    <w:rStyle w:val="PlaceholderText"/>
                  </w:rPr>
                  <w:t xml:space="preserve">                             </w:t>
                </w:r>
              </w:sdtContent>
            </w:sdt>
          </w:p>
        </w:tc>
        <w:tc>
          <w:tcPr>
            <w:tcW w:w="2057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922BFC" w:rsidRPr="004D0A91" w:rsidRDefault="00F4531D" w:rsidP="00AF62BB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-1012683109"/>
                <w:placeholder>
                  <w:docPart w:val="DF11BFCA3EA4435E8BDA7BCA205911AE"/>
                </w:placeholder>
                <w:showingPlcHdr/>
              </w:sdtPr>
              <w:sdtEndPr/>
              <w:sdtContent>
                <w:r w:rsidR="00FD2A38">
                  <w:rPr>
                    <w:rStyle w:val="PlaceholderText"/>
                  </w:rPr>
                  <w:t xml:space="preserve">                             </w:t>
                </w:r>
              </w:sdtContent>
            </w:sdt>
          </w:p>
        </w:tc>
        <w:tc>
          <w:tcPr>
            <w:tcW w:w="2058" w:type="dxa"/>
            <w:gridSpan w:val="2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922BFC" w:rsidRPr="004D0A91" w:rsidRDefault="00F4531D" w:rsidP="00AF62BB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549425477"/>
                <w:placeholder>
                  <w:docPart w:val="3817994C0A9F470FAAFD07E853315822"/>
                </w:placeholder>
                <w:showingPlcHdr/>
              </w:sdtPr>
              <w:sdtEndPr/>
              <w:sdtContent>
                <w:r w:rsidR="00FD2A38">
                  <w:rPr>
                    <w:rStyle w:val="PlaceholderText"/>
                  </w:rPr>
                  <w:t xml:space="preserve">                             </w:t>
                </w:r>
              </w:sdtContent>
            </w:sdt>
          </w:p>
        </w:tc>
      </w:tr>
      <w:tr w:rsidR="00922BFC" w:rsidRPr="007D4B55" w:rsidTr="00AF62BB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17"/>
          <w:jc w:val="center"/>
        </w:trPr>
        <w:tc>
          <w:tcPr>
            <w:tcW w:w="2057" w:type="dxa"/>
            <w:gridSpan w:val="2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922BFC" w:rsidRPr="004D0A91" w:rsidRDefault="00F4531D" w:rsidP="00AF62BB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-330679295"/>
                <w:placeholder>
                  <w:docPart w:val="E2D0A9CBAB74401CB2FA77EAED117D40"/>
                </w:placeholder>
                <w:showingPlcHdr/>
              </w:sdtPr>
              <w:sdtEndPr/>
              <w:sdtContent>
                <w:r w:rsidR="00FD2A38">
                  <w:rPr>
                    <w:rStyle w:val="PlaceholderText"/>
                  </w:rPr>
                  <w:t xml:space="preserve">                             </w:t>
                </w:r>
              </w:sdtContent>
            </w:sdt>
          </w:p>
        </w:tc>
        <w:tc>
          <w:tcPr>
            <w:tcW w:w="2057" w:type="dxa"/>
            <w:gridSpan w:val="3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922BFC" w:rsidRPr="004D0A91" w:rsidRDefault="00F4531D" w:rsidP="00AF62BB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696894290"/>
                <w:placeholder>
                  <w:docPart w:val="53CC5A8864B14EFAB724582153010567"/>
                </w:placeholder>
                <w:showingPlcHdr/>
              </w:sdtPr>
              <w:sdtEndPr/>
              <w:sdtContent>
                <w:r w:rsidR="00FD2A38">
                  <w:rPr>
                    <w:rStyle w:val="PlaceholderText"/>
                  </w:rPr>
                  <w:t xml:space="preserve">                             </w:t>
                </w:r>
              </w:sdtContent>
            </w:sdt>
          </w:p>
        </w:tc>
        <w:tc>
          <w:tcPr>
            <w:tcW w:w="2057" w:type="dxa"/>
            <w:gridSpan w:val="5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922BFC" w:rsidRPr="004D0A91" w:rsidRDefault="00F4531D" w:rsidP="00AF62BB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1103384668"/>
                <w:placeholder>
                  <w:docPart w:val="8761FC15435B4569A4167FFFFB23B768"/>
                </w:placeholder>
                <w:showingPlcHdr/>
              </w:sdtPr>
              <w:sdtEndPr/>
              <w:sdtContent>
                <w:r w:rsidR="00FD2A38">
                  <w:rPr>
                    <w:rStyle w:val="PlaceholderText"/>
                  </w:rPr>
                  <w:t xml:space="preserve">                             </w:t>
                </w:r>
              </w:sdtContent>
            </w:sdt>
          </w:p>
        </w:tc>
        <w:tc>
          <w:tcPr>
            <w:tcW w:w="2057" w:type="dxa"/>
            <w:gridSpan w:val="2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922BFC" w:rsidRPr="004D0A91" w:rsidRDefault="00F4531D" w:rsidP="00AF62BB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-942767806"/>
                <w:placeholder>
                  <w:docPart w:val="843B5E1771454A47B6B22C7714139885"/>
                </w:placeholder>
                <w:showingPlcHdr/>
              </w:sdtPr>
              <w:sdtEndPr/>
              <w:sdtContent>
                <w:r w:rsidR="00FD2A38">
                  <w:rPr>
                    <w:rStyle w:val="PlaceholderText"/>
                  </w:rPr>
                  <w:t xml:space="preserve">                             </w:t>
                </w:r>
              </w:sdtContent>
            </w:sdt>
          </w:p>
        </w:tc>
        <w:tc>
          <w:tcPr>
            <w:tcW w:w="2057" w:type="dxa"/>
            <w:gridSpan w:val="5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922BFC" w:rsidRPr="004D0A91" w:rsidRDefault="00F4531D" w:rsidP="00AF62BB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-1987320548"/>
                <w:placeholder>
                  <w:docPart w:val="1A8F01583B28428786A80F58F8F7EF4C"/>
                </w:placeholder>
                <w:showingPlcHdr/>
              </w:sdtPr>
              <w:sdtEndPr/>
              <w:sdtContent>
                <w:r w:rsidR="00FD2A38">
                  <w:rPr>
                    <w:rStyle w:val="PlaceholderText"/>
                  </w:rPr>
                  <w:t xml:space="preserve">                             </w:t>
                </w:r>
              </w:sdtContent>
            </w:sdt>
          </w:p>
        </w:tc>
        <w:tc>
          <w:tcPr>
            <w:tcW w:w="2057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922BFC" w:rsidRPr="004D0A91" w:rsidRDefault="00F4531D" w:rsidP="00AF62BB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1296024203"/>
                <w:placeholder>
                  <w:docPart w:val="842D879EF08C4CBF9208AB971B2F40BA"/>
                </w:placeholder>
                <w:showingPlcHdr/>
              </w:sdtPr>
              <w:sdtEndPr/>
              <w:sdtContent>
                <w:r w:rsidR="00FD2A38">
                  <w:rPr>
                    <w:rStyle w:val="PlaceholderText"/>
                  </w:rPr>
                  <w:t xml:space="preserve">                             </w:t>
                </w:r>
              </w:sdtContent>
            </w:sdt>
          </w:p>
        </w:tc>
        <w:tc>
          <w:tcPr>
            <w:tcW w:w="2058" w:type="dxa"/>
            <w:gridSpan w:val="2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922BFC" w:rsidRPr="004D0A91" w:rsidRDefault="00F4531D" w:rsidP="00AF62BB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705601158"/>
                <w:placeholder>
                  <w:docPart w:val="83B256D8F3B54EEC9B6F9C5982CEFB7B"/>
                </w:placeholder>
                <w:showingPlcHdr/>
              </w:sdtPr>
              <w:sdtEndPr/>
              <w:sdtContent>
                <w:r w:rsidR="00FD2A38">
                  <w:rPr>
                    <w:rStyle w:val="PlaceholderText"/>
                  </w:rPr>
                  <w:t xml:space="preserve">                             </w:t>
                </w:r>
              </w:sdtContent>
            </w:sdt>
          </w:p>
        </w:tc>
      </w:tr>
      <w:tr w:rsidR="00922BFC" w:rsidRPr="007D4B55" w:rsidTr="00AF62BB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17"/>
          <w:jc w:val="center"/>
        </w:trPr>
        <w:tc>
          <w:tcPr>
            <w:tcW w:w="2057" w:type="dxa"/>
            <w:gridSpan w:val="2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922BFC" w:rsidRPr="004D0A91" w:rsidRDefault="00F4531D" w:rsidP="00AF62BB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1545875609"/>
                <w:placeholder>
                  <w:docPart w:val="E7EB94C837744CF78DC9F283032D6E05"/>
                </w:placeholder>
                <w:showingPlcHdr/>
              </w:sdtPr>
              <w:sdtEndPr/>
              <w:sdtContent>
                <w:r w:rsidR="00FD2A38">
                  <w:rPr>
                    <w:rStyle w:val="PlaceholderText"/>
                  </w:rPr>
                  <w:t xml:space="preserve">                             </w:t>
                </w:r>
              </w:sdtContent>
            </w:sdt>
          </w:p>
        </w:tc>
        <w:tc>
          <w:tcPr>
            <w:tcW w:w="2057" w:type="dxa"/>
            <w:gridSpan w:val="3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922BFC" w:rsidRPr="004D0A91" w:rsidRDefault="00F4531D" w:rsidP="00AF62BB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1811905350"/>
                <w:placeholder>
                  <w:docPart w:val="E883F24270E142F29F135E5E6379A801"/>
                </w:placeholder>
                <w:showingPlcHdr/>
              </w:sdtPr>
              <w:sdtEndPr/>
              <w:sdtContent>
                <w:r w:rsidR="00FD2A38">
                  <w:rPr>
                    <w:rStyle w:val="PlaceholderText"/>
                  </w:rPr>
                  <w:t xml:space="preserve">                             </w:t>
                </w:r>
              </w:sdtContent>
            </w:sdt>
          </w:p>
        </w:tc>
        <w:tc>
          <w:tcPr>
            <w:tcW w:w="2057" w:type="dxa"/>
            <w:gridSpan w:val="5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922BFC" w:rsidRPr="004D0A91" w:rsidRDefault="00F4531D" w:rsidP="00AF62BB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-1258515567"/>
                <w:placeholder>
                  <w:docPart w:val="8D387600E6EF41FEA5A7498AC9868A35"/>
                </w:placeholder>
                <w:showingPlcHdr/>
              </w:sdtPr>
              <w:sdtEndPr/>
              <w:sdtContent>
                <w:r w:rsidR="00FD2A38">
                  <w:rPr>
                    <w:rStyle w:val="PlaceholderText"/>
                  </w:rPr>
                  <w:t xml:space="preserve">                             </w:t>
                </w:r>
              </w:sdtContent>
            </w:sdt>
          </w:p>
        </w:tc>
        <w:tc>
          <w:tcPr>
            <w:tcW w:w="2057" w:type="dxa"/>
            <w:gridSpan w:val="2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922BFC" w:rsidRPr="004D0A91" w:rsidRDefault="00F4531D" w:rsidP="00AF62BB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-1573109067"/>
                <w:placeholder>
                  <w:docPart w:val="1E1E9B09B6194CB4BDFFD4990B8E6384"/>
                </w:placeholder>
                <w:showingPlcHdr/>
              </w:sdtPr>
              <w:sdtEndPr/>
              <w:sdtContent>
                <w:r w:rsidR="00FD2A38">
                  <w:rPr>
                    <w:rStyle w:val="PlaceholderText"/>
                  </w:rPr>
                  <w:t xml:space="preserve">                             </w:t>
                </w:r>
              </w:sdtContent>
            </w:sdt>
          </w:p>
        </w:tc>
        <w:tc>
          <w:tcPr>
            <w:tcW w:w="2057" w:type="dxa"/>
            <w:gridSpan w:val="5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922BFC" w:rsidRPr="004D0A91" w:rsidRDefault="00F4531D" w:rsidP="00AF62BB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-351038103"/>
                <w:placeholder>
                  <w:docPart w:val="8DD4ACE6750C46F681D86423FFFBF61D"/>
                </w:placeholder>
                <w:showingPlcHdr/>
              </w:sdtPr>
              <w:sdtEndPr/>
              <w:sdtContent>
                <w:r w:rsidR="00FD2A38">
                  <w:rPr>
                    <w:rStyle w:val="PlaceholderText"/>
                  </w:rPr>
                  <w:t xml:space="preserve">                             </w:t>
                </w:r>
              </w:sdtContent>
            </w:sdt>
          </w:p>
        </w:tc>
        <w:tc>
          <w:tcPr>
            <w:tcW w:w="2057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922BFC" w:rsidRPr="004D0A91" w:rsidRDefault="00F4531D" w:rsidP="00AF62BB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-1777391883"/>
                <w:placeholder>
                  <w:docPart w:val="0000AB3D9A064FC39DCE49E84C63C603"/>
                </w:placeholder>
                <w:showingPlcHdr/>
              </w:sdtPr>
              <w:sdtEndPr/>
              <w:sdtContent>
                <w:r w:rsidR="00FD2A38">
                  <w:rPr>
                    <w:rStyle w:val="PlaceholderText"/>
                  </w:rPr>
                  <w:t xml:space="preserve">                             </w:t>
                </w:r>
              </w:sdtContent>
            </w:sdt>
          </w:p>
        </w:tc>
        <w:tc>
          <w:tcPr>
            <w:tcW w:w="2058" w:type="dxa"/>
            <w:gridSpan w:val="2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922BFC" w:rsidRPr="004D0A91" w:rsidRDefault="00F4531D" w:rsidP="00AF62BB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560605758"/>
                <w:placeholder>
                  <w:docPart w:val="4E06BACC048E4DCD83648E9D557BA9EC"/>
                </w:placeholder>
                <w:showingPlcHdr/>
              </w:sdtPr>
              <w:sdtEndPr/>
              <w:sdtContent>
                <w:r w:rsidR="00FD2A38">
                  <w:rPr>
                    <w:rStyle w:val="PlaceholderText"/>
                  </w:rPr>
                  <w:t xml:space="preserve">                             </w:t>
                </w:r>
              </w:sdtContent>
            </w:sdt>
          </w:p>
        </w:tc>
      </w:tr>
      <w:tr w:rsidR="00922BFC" w:rsidRPr="007D4B55" w:rsidTr="00AF62BB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17"/>
          <w:jc w:val="center"/>
        </w:trPr>
        <w:tc>
          <w:tcPr>
            <w:tcW w:w="2057" w:type="dxa"/>
            <w:gridSpan w:val="2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922BFC" w:rsidRPr="004D0A91" w:rsidRDefault="00F4531D" w:rsidP="00AF62BB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-1917861081"/>
                <w:placeholder>
                  <w:docPart w:val="CD3F41B1CF644056AB7F5CB772B10DAB"/>
                </w:placeholder>
                <w:showingPlcHdr/>
              </w:sdtPr>
              <w:sdtEndPr/>
              <w:sdtContent>
                <w:r w:rsidR="00FD2A38">
                  <w:rPr>
                    <w:rStyle w:val="PlaceholderText"/>
                  </w:rPr>
                  <w:t xml:space="preserve">                             </w:t>
                </w:r>
              </w:sdtContent>
            </w:sdt>
          </w:p>
        </w:tc>
        <w:tc>
          <w:tcPr>
            <w:tcW w:w="2057" w:type="dxa"/>
            <w:gridSpan w:val="3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922BFC" w:rsidRPr="004D0A91" w:rsidRDefault="00F4531D" w:rsidP="00AF62BB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66773676"/>
                <w:placeholder>
                  <w:docPart w:val="764EE2B10F82483590D925B6BEEAB5B6"/>
                </w:placeholder>
                <w:showingPlcHdr/>
              </w:sdtPr>
              <w:sdtEndPr/>
              <w:sdtContent>
                <w:r w:rsidR="00FD2A38">
                  <w:rPr>
                    <w:rStyle w:val="PlaceholderText"/>
                  </w:rPr>
                  <w:t xml:space="preserve">                             </w:t>
                </w:r>
              </w:sdtContent>
            </w:sdt>
          </w:p>
        </w:tc>
        <w:tc>
          <w:tcPr>
            <w:tcW w:w="2057" w:type="dxa"/>
            <w:gridSpan w:val="5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922BFC" w:rsidRPr="004D0A91" w:rsidRDefault="00F4531D" w:rsidP="00AF62BB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-2070413379"/>
                <w:placeholder>
                  <w:docPart w:val="1219961136B04B63B815018EED3C8333"/>
                </w:placeholder>
                <w:showingPlcHdr/>
              </w:sdtPr>
              <w:sdtEndPr/>
              <w:sdtContent>
                <w:r w:rsidR="00FD2A38">
                  <w:rPr>
                    <w:rStyle w:val="PlaceholderText"/>
                  </w:rPr>
                  <w:t xml:space="preserve">                             </w:t>
                </w:r>
              </w:sdtContent>
            </w:sdt>
          </w:p>
        </w:tc>
        <w:tc>
          <w:tcPr>
            <w:tcW w:w="2057" w:type="dxa"/>
            <w:gridSpan w:val="2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922BFC" w:rsidRPr="004D0A91" w:rsidRDefault="00F4531D" w:rsidP="00AF62BB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-1804140462"/>
                <w:placeholder>
                  <w:docPart w:val="EA44681E349B4B969D130B69EB045127"/>
                </w:placeholder>
                <w:showingPlcHdr/>
              </w:sdtPr>
              <w:sdtEndPr/>
              <w:sdtContent>
                <w:r w:rsidR="00FD2A38">
                  <w:rPr>
                    <w:rStyle w:val="PlaceholderText"/>
                  </w:rPr>
                  <w:t xml:space="preserve">                             </w:t>
                </w:r>
              </w:sdtContent>
            </w:sdt>
          </w:p>
        </w:tc>
        <w:tc>
          <w:tcPr>
            <w:tcW w:w="2057" w:type="dxa"/>
            <w:gridSpan w:val="5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922BFC" w:rsidRPr="004D0A91" w:rsidRDefault="00F4531D" w:rsidP="00AF62BB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-1593318224"/>
                <w:placeholder>
                  <w:docPart w:val="7A20D6BF866846F382BEDCA82A5B2ED6"/>
                </w:placeholder>
                <w:showingPlcHdr/>
              </w:sdtPr>
              <w:sdtEndPr/>
              <w:sdtContent>
                <w:r w:rsidR="00FD2A38">
                  <w:rPr>
                    <w:rStyle w:val="PlaceholderText"/>
                  </w:rPr>
                  <w:t xml:space="preserve">                             </w:t>
                </w:r>
              </w:sdtContent>
            </w:sdt>
          </w:p>
        </w:tc>
        <w:tc>
          <w:tcPr>
            <w:tcW w:w="2057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922BFC" w:rsidRPr="004D0A91" w:rsidRDefault="00F4531D" w:rsidP="00AF62BB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973179420"/>
                <w:placeholder>
                  <w:docPart w:val="91631B31CC0847CE9B3022D6392108A7"/>
                </w:placeholder>
                <w:showingPlcHdr/>
              </w:sdtPr>
              <w:sdtEndPr/>
              <w:sdtContent>
                <w:r w:rsidR="00FD2A38">
                  <w:rPr>
                    <w:rStyle w:val="PlaceholderText"/>
                  </w:rPr>
                  <w:t xml:space="preserve">                             </w:t>
                </w:r>
              </w:sdtContent>
            </w:sdt>
          </w:p>
        </w:tc>
        <w:tc>
          <w:tcPr>
            <w:tcW w:w="2058" w:type="dxa"/>
            <w:gridSpan w:val="2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922BFC" w:rsidRPr="004D0A91" w:rsidRDefault="00F4531D" w:rsidP="00AF62BB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-234856955"/>
                <w:placeholder>
                  <w:docPart w:val="F9A1D53567664F5D81F48726E74036E9"/>
                </w:placeholder>
                <w:showingPlcHdr/>
              </w:sdtPr>
              <w:sdtEndPr/>
              <w:sdtContent>
                <w:r w:rsidR="00FD2A38">
                  <w:rPr>
                    <w:rStyle w:val="PlaceholderText"/>
                  </w:rPr>
                  <w:t xml:space="preserve">                             </w:t>
                </w:r>
              </w:sdtContent>
            </w:sdt>
          </w:p>
        </w:tc>
      </w:tr>
      <w:tr w:rsidR="00922BFC" w:rsidRPr="007D4B55" w:rsidTr="00AF62BB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17"/>
          <w:jc w:val="center"/>
        </w:trPr>
        <w:tc>
          <w:tcPr>
            <w:tcW w:w="2057" w:type="dxa"/>
            <w:gridSpan w:val="2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922BFC" w:rsidRPr="004D0A91" w:rsidRDefault="00F4531D" w:rsidP="00AF62BB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-256436242"/>
                <w:placeholder>
                  <w:docPart w:val="7AC6ECDD5F664C66A42169EA665D3EB5"/>
                </w:placeholder>
                <w:showingPlcHdr/>
              </w:sdtPr>
              <w:sdtEndPr/>
              <w:sdtContent>
                <w:r w:rsidR="00FD2A38">
                  <w:rPr>
                    <w:rStyle w:val="PlaceholderText"/>
                  </w:rPr>
                  <w:t xml:space="preserve">                             </w:t>
                </w:r>
              </w:sdtContent>
            </w:sdt>
          </w:p>
        </w:tc>
        <w:tc>
          <w:tcPr>
            <w:tcW w:w="2057" w:type="dxa"/>
            <w:gridSpan w:val="3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922BFC" w:rsidRPr="004D0A91" w:rsidRDefault="00F4531D" w:rsidP="00AF62BB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1400240766"/>
                <w:placeholder>
                  <w:docPart w:val="2763460B43D347C3B8B8CC6CBBF54C0F"/>
                </w:placeholder>
                <w:showingPlcHdr/>
              </w:sdtPr>
              <w:sdtEndPr/>
              <w:sdtContent>
                <w:r w:rsidR="00FD2A38">
                  <w:rPr>
                    <w:rStyle w:val="PlaceholderText"/>
                  </w:rPr>
                  <w:t xml:space="preserve">                             </w:t>
                </w:r>
              </w:sdtContent>
            </w:sdt>
          </w:p>
        </w:tc>
        <w:tc>
          <w:tcPr>
            <w:tcW w:w="2057" w:type="dxa"/>
            <w:gridSpan w:val="5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922BFC" w:rsidRPr="004D0A91" w:rsidRDefault="00F4531D" w:rsidP="00AF62BB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740300159"/>
                <w:placeholder>
                  <w:docPart w:val="1188C5259AFA4DABA2F2616F07BC3794"/>
                </w:placeholder>
                <w:showingPlcHdr/>
              </w:sdtPr>
              <w:sdtEndPr/>
              <w:sdtContent>
                <w:r w:rsidR="00FD2A38">
                  <w:rPr>
                    <w:rStyle w:val="PlaceholderText"/>
                  </w:rPr>
                  <w:t xml:space="preserve">                             </w:t>
                </w:r>
              </w:sdtContent>
            </w:sdt>
          </w:p>
        </w:tc>
        <w:tc>
          <w:tcPr>
            <w:tcW w:w="2057" w:type="dxa"/>
            <w:gridSpan w:val="2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922BFC" w:rsidRPr="004D0A91" w:rsidRDefault="00F4531D" w:rsidP="00AF62BB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412749128"/>
                <w:placeholder>
                  <w:docPart w:val="DC934738D4FC47DC85B18DF5ADC10344"/>
                </w:placeholder>
                <w:showingPlcHdr/>
              </w:sdtPr>
              <w:sdtEndPr/>
              <w:sdtContent>
                <w:r w:rsidR="00FD2A38">
                  <w:rPr>
                    <w:rStyle w:val="PlaceholderText"/>
                  </w:rPr>
                  <w:t xml:space="preserve">                             </w:t>
                </w:r>
              </w:sdtContent>
            </w:sdt>
          </w:p>
        </w:tc>
        <w:tc>
          <w:tcPr>
            <w:tcW w:w="2057" w:type="dxa"/>
            <w:gridSpan w:val="5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922BFC" w:rsidRPr="004D0A91" w:rsidRDefault="00F4531D" w:rsidP="00AF62BB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497623090"/>
                <w:placeholder>
                  <w:docPart w:val="D461F74C14F541EFAA04E0CDD3C12E36"/>
                </w:placeholder>
                <w:showingPlcHdr/>
              </w:sdtPr>
              <w:sdtEndPr/>
              <w:sdtContent>
                <w:r w:rsidR="00FD2A38">
                  <w:rPr>
                    <w:rStyle w:val="PlaceholderText"/>
                  </w:rPr>
                  <w:t xml:space="preserve">                             </w:t>
                </w:r>
              </w:sdtContent>
            </w:sdt>
          </w:p>
        </w:tc>
        <w:tc>
          <w:tcPr>
            <w:tcW w:w="2057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922BFC" w:rsidRPr="004D0A91" w:rsidRDefault="00F4531D" w:rsidP="00AF62BB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-2140803469"/>
                <w:placeholder>
                  <w:docPart w:val="5375B0D95D4A410193C4D5FD16A66CCD"/>
                </w:placeholder>
                <w:showingPlcHdr/>
              </w:sdtPr>
              <w:sdtEndPr/>
              <w:sdtContent>
                <w:r w:rsidR="00FD2A38">
                  <w:rPr>
                    <w:rStyle w:val="PlaceholderText"/>
                  </w:rPr>
                  <w:t xml:space="preserve">                             </w:t>
                </w:r>
              </w:sdtContent>
            </w:sdt>
          </w:p>
        </w:tc>
        <w:tc>
          <w:tcPr>
            <w:tcW w:w="2058" w:type="dxa"/>
            <w:gridSpan w:val="2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922BFC" w:rsidRPr="004D0A91" w:rsidRDefault="00F4531D" w:rsidP="00AF62BB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-688069610"/>
                <w:placeholder>
                  <w:docPart w:val="1E47C4B9E89D403D8979FE9B00EEAA14"/>
                </w:placeholder>
                <w:showingPlcHdr/>
              </w:sdtPr>
              <w:sdtEndPr/>
              <w:sdtContent>
                <w:r w:rsidR="00FD2A38">
                  <w:rPr>
                    <w:rStyle w:val="PlaceholderText"/>
                  </w:rPr>
                  <w:t xml:space="preserve">                             </w:t>
                </w:r>
              </w:sdtContent>
            </w:sdt>
          </w:p>
        </w:tc>
      </w:tr>
      <w:tr w:rsidR="00922BFC" w:rsidRPr="007D4B55" w:rsidTr="00AF62BB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17"/>
          <w:jc w:val="center"/>
        </w:trPr>
        <w:tc>
          <w:tcPr>
            <w:tcW w:w="2057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22BFC" w:rsidRPr="004D0A91" w:rsidRDefault="00F4531D" w:rsidP="00AF62BB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-1650968671"/>
                <w:placeholder>
                  <w:docPart w:val="46F712AB431B4D098E10B53C8EDD03AD"/>
                </w:placeholder>
                <w:showingPlcHdr/>
              </w:sdtPr>
              <w:sdtEndPr/>
              <w:sdtContent>
                <w:r w:rsidR="00FD2A38">
                  <w:rPr>
                    <w:rStyle w:val="PlaceholderText"/>
                  </w:rPr>
                  <w:t xml:space="preserve">                             </w:t>
                </w:r>
              </w:sdtContent>
            </w:sdt>
          </w:p>
        </w:tc>
        <w:tc>
          <w:tcPr>
            <w:tcW w:w="2057" w:type="dxa"/>
            <w:gridSpan w:val="3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22BFC" w:rsidRPr="004D0A91" w:rsidRDefault="00F4531D" w:rsidP="00AF62BB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1951894738"/>
                <w:placeholder>
                  <w:docPart w:val="18897A037ACC40D9BF8F76598D11CF76"/>
                </w:placeholder>
                <w:showingPlcHdr/>
              </w:sdtPr>
              <w:sdtEndPr/>
              <w:sdtContent>
                <w:r w:rsidR="00FD2A38">
                  <w:rPr>
                    <w:rStyle w:val="PlaceholderText"/>
                  </w:rPr>
                  <w:t xml:space="preserve">                             </w:t>
                </w:r>
              </w:sdtContent>
            </w:sdt>
          </w:p>
        </w:tc>
        <w:tc>
          <w:tcPr>
            <w:tcW w:w="2057" w:type="dxa"/>
            <w:gridSpan w:val="5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22BFC" w:rsidRPr="004D0A91" w:rsidRDefault="00F4531D" w:rsidP="00AF62BB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-392198374"/>
                <w:placeholder>
                  <w:docPart w:val="11BB4923744C4DFA84AEDD7D15EF4EC0"/>
                </w:placeholder>
                <w:showingPlcHdr/>
              </w:sdtPr>
              <w:sdtEndPr/>
              <w:sdtContent>
                <w:r w:rsidR="00FD2A38">
                  <w:rPr>
                    <w:rStyle w:val="PlaceholderText"/>
                  </w:rPr>
                  <w:t xml:space="preserve">                             </w:t>
                </w:r>
              </w:sdtContent>
            </w:sdt>
          </w:p>
        </w:tc>
        <w:tc>
          <w:tcPr>
            <w:tcW w:w="2057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22BFC" w:rsidRPr="004D0A91" w:rsidRDefault="00F4531D" w:rsidP="00AF62BB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-1977596948"/>
                <w:placeholder>
                  <w:docPart w:val="D390D5A82C514F3E939FFF78AC9CA9E9"/>
                </w:placeholder>
                <w:showingPlcHdr/>
              </w:sdtPr>
              <w:sdtEndPr/>
              <w:sdtContent>
                <w:r w:rsidR="00FD2A38">
                  <w:rPr>
                    <w:rStyle w:val="PlaceholderText"/>
                  </w:rPr>
                  <w:t xml:space="preserve">                             </w:t>
                </w:r>
              </w:sdtContent>
            </w:sdt>
          </w:p>
        </w:tc>
        <w:tc>
          <w:tcPr>
            <w:tcW w:w="2057" w:type="dxa"/>
            <w:gridSpan w:val="5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22BFC" w:rsidRPr="004D0A91" w:rsidRDefault="00F4531D" w:rsidP="00AF62BB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2065987955"/>
                <w:placeholder>
                  <w:docPart w:val="48BCFA5403144DE0B755037F1CAB43DC"/>
                </w:placeholder>
                <w:showingPlcHdr/>
              </w:sdtPr>
              <w:sdtEndPr/>
              <w:sdtContent>
                <w:r w:rsidR="00FD2A38">
                  <w:rPr>
                    <w:rStyle w:val="PlaceholderText"/>
                  </w:rPr>
                  <w:t xml:space="preserve">                             </w:t>
                </w:r>
              </w:sdtContent>
            </w:sdt>
          </w:p>
        </w:tc>
        <w:tc>
          <w:tcPr>
            <w:tcW w:w="205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22BFC" w:rsidRPr="004D0A91" w:rsidRDefault="00F4531D" w:rsidP="00AF62BB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-1167793307"/>
                <w:placeholder>
                  <w:docPart w:val="30B57E8A8AF6470D92EC2C4E4889256A"/>
                </w:placeholder>
                <w:showingPlcHdr/>
              </w:sdtPr>
              <w:sdtEndPr/>
              <w:sdtContent>
                <w:r w:rsidR="00FD2A38">
                  <w:rPr>
                    <w:rStyle w:val="PlaceholderText"/>
                  </w:rPr>
                  <w:t xml:space="preserve">                             </w:t>
                </w:r>
              </w:sdtContent>
            </w:sdt>
          </w:p>
        </w:tc>
        <w:tc>
          <w:tcPr>
            <w:tcW w:w="2058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22BFC" w:rsidRPr="004D0A91" w:rsidRDefault="00F4531D" w:rsidP="00AF62BB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1213922304"/>
                <w:placeholder>
                  <w:docPart w:val="D615288C807443DA956C927D8E14ACC2"/>
                </w:placeholder>
                <w:showingPlcHdr/>
              </w:sdtPr>
              <w:sdtEndPr/>
              <w:sdtContent>
                <w:r w:rsidR="00FD2A38">
                  <w:rPr>
                    <w:rStyle w:val="PlaceholderText"/>
                  </w:rPr>
                  <w:t xml:space="preserve">                             </w:t>
                </w:r>
              </w:sdtContent>
            </w:sdt>
          </w:p>
        </w:tc>
      </w:tr>
      <w:tr w:rsidR="008F6D82" w:rsidRPr="0095201D" w:rsidTr="00AF62BB">
        <w:trPr>
          <w:trHeight w:val="317"/>
          <w:jc w:val="center"/>
        </w:trPr>
        <w:tc>
          <w:tcPr>
            <w:tcW w:w="1800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8F6D82" w:rsidRPr="00DE3CB2" w:rsidRDefault="008F6D82" w:rsidP="008F6D82">
            <w:pPr>
              <w:tabs>
                <w:tab w:val="left" w:pos="5400"/>
                <w:tab w:val="left" w:pos="5465"/>
                <w:tab w:val="left" w:pos="9965"/>
                <w:tab w:val="left" w:pos="10055"/>
                <w:tab w:val="right" w:pos="14184"/>
              </w:tabs>
              <w:spacing w:before="40" w:after="40"/>
              <w:rPr>
                <w:rFonts w:cs="Arial"/>
              </w:rPr>
            </w:pPr>
            <w:r w:rsidRPr="00DE3CB2">
              <w:rPr>
                <w:rFonts w:cs="Arial"/>
                <w:b/>
              </w:rPr>
              <w:t>1</w:t>
            </w:r>
            <w:r>
              <w:rPr>
                <w:rFonts w:cs="Arial"/>
                <w:b/>
              </w:rPr>
              <w:t>1. Prepared by:</w:t>
            </w:r>
          </w:p>
        </w:tc>
        <w:tc>
          <w:tcPr>
            <w:tcW w:w="2790" w:type="dxa"/>
            <w:gridSpan w:val="6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F6D82" w:rsidRPr="00DE3CB2" w:rsidRDefault="008F6D82" w:rsidP="008F6D82">
            <w:pPr>
              <w:tabs>
                <w:tab w:val="left" w:pos="5400"/>
                <w:tab w:val="left" w:pos="5465"/>
                <w:tab w:val="left" w:pos="9965"/>
                <w:tab w:val="left" w:pos="10055"/>
                <w:tab w:val="right" w:pos="14184"/>
              </w:tabs>
              <w:spacing w:before="40" w:after="40"/>
              <w:rPr>
                <w:rFonts w:cs="Arial"/>
              </w:rPr>
            </w:pPr>
            <w:r w:rsidRPr="00DE3CB2">
              <w:rPr>
                <w:rFonts w:cs="Arial"/>
              </w:rPr>
              <w:t>Name:</w:t>
            </w:r>
            <w:r>
              <w:rPr>
                <w:rFonts w:cs="Arial"/>
              </w:rPr>
              <w:t xml:space="preserve">  </w:t>
            </w:r>
            <w:sdt>
              <w:sdtPr>
                <w:rPr>
                  <w:rFonts w:cs="Arial"/>
                </w:rPr>
                <w:alias w:val="Name"/>
                <w:tag w:val="Name"/>
                <w:id w:val="1229271896"/>
                <w:placeholder>
                  <w:docPart w:val="5C56DB6C83D747208C4964014C578A8E"/>
                </w:placeholder>
                <w:showingPlcHdr/>
              </w:sdtPr>
              <w:sdtEndPr/>
              <w:sdtContent>
                <w:r>
                  <w:rPr>
                    <w:rFonts w:cs="Arial"/>
                  </w:rPr>
                  <w:t xml:space="preserve">                              </w:t>
                </w:r>
              </w:sdtContent>
            </w:sdt>
          </w:p>
        </w:tc>
        <w:tc>
          <w:tcPr>
            <w:tcW w:w="4410" w:type="dxa"/>
            <w:gridSpan w:val="6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F6D82" w:rsidRPr="00DE3CB2" w:rsidRDefault="008F6D82" w:rsidP="008F6D82">
            <w:pPr>
              <w:tabs>
                <w:tab w:val="left" w:pos="5400"/>
                <w:tab w:val="left" w:pos="5465"/>
                <w:tab w:val="left" w:pos="9965"/>
                <w:tab w:val="left" w:pos="10055"/>
                <w:tab w:val="right" w:pos="14184"/>
              </w:tabs>
              <w:spacing w:before="40" w:after="40"/>
              <w:rPr>
                <w:rFonts w:cs="Arial"/>
              </w:rPr>
            </w:pPr>
            <w:r>
              <w:rPr>
                <w:rFonts w:cs="Arial"/>
              </w:rPr>
              <w:t>Position/Title</w:t>
            </w:r>
            <w:r w:rsidRPr="00DE3CB2">
              <w:rPr>
                <w:rFonts w:cs="Arial"/>
              </w:rPr>
              <w:t xml:space="preserve">:  </w:t>
            </w:r>
            <w:sdt>
              <w:sdtPr>
                <w:rPr>
                  <w:rFonts w:cs="Arial"/>
                </w:rPr>
                <w:alias w:val="Position/Title"/>
                <w:tag w:val="Position/Title"/>
                <w:id w:val="-187070298"/>
                <w:placeholder>
                  <w:docPart w:val="60A6CC1C6B3D415098855BC121D8EE2A"/>
                </w:placeholder>
                <w:showingPlcHdr/>
              </w:sdtPr>
              <w:sdtEndPr/>
              <w:sdtContent>
                <w:r>
                  <w:rPr>
                    <w:rFonts w:cs="Arial"/>
                  </w:rPr>
                  <w:t xml:space="preserve">                               </w:t>
                </w:r>
              </w:sdtContent>
            </w:sdt>
          </w:p>
        </w:tc>
        <w:tc>
          <w:tcPr>
            <w:tcW w:w="5400" w:type="dxa"/>
            <w:gridSpan w:val="7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:rsidR="008F6D82" w:rsidRPr="00DE3CB2" w:rsidRDefault="008F6D82" w:rsidP="008F6D82">
            <w:pPr>
              <w:tabs>
                <w:tab w:val="left" w:pos="5400"/>
                <w:tab w:val="left" w:pos="5465"/>
                <w:tab w:val="left" w:pos="9965"/>
                <w:tab w:val="left" w:pos="10055"/>
                <w:tab w:val="right" w:pos="14184"/>
              </w:tabs>
              <w:spacing w:before="40" w:after="40"/>
              <w:rPr>
                <w:rFonts w:cs="Arial"/>
              </w:rPr>
            </w:pPr>
            <w:r w:rsidRPr="00DE3CB2">
              <w:rPr>
                <w:rFonts w:cs="Arial"/>
              </w:rPr>
              <w:t xml:space="preserve">Signature:  </w:t>
            </w:r>
            <w:r>
              <w:rPr>
                <w:rFonts w:cs="Arial"/>
                <w:u w:val="single"/>
              </w:rPr>
              <w:tab/>
            </w:r>
          </w:p>
        </w:tc>
      </w:tr>
      <w:tr w:rsidR="00922BFC" w:rsidRPr="0095201D" w:rsidTr="005D2EBC">
        <w:trPr>
          <w:trHeight w:val="317"/>
          <w:jc w:val="center"/>
        </w:trPr>
        <w:tc>
          <w:tcPr>
            <w:tcW w:w="5760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22BFC" w:rsidRPr="0095201D" w:rsidRDefault="00922BFC" w:rsidP="00922BFC">
            <w:pPr>
              <w:spacing w:before="40" w:after="40"/>
              <w:rPr>
                <w:rFonts w:cs="Arial"/>
                <w:b/>
              </w:rPr>
            </w:pPr>
            <w:r w:rsidRPr="0095201D">
              <w:rPr>
                <w:rFonts w:cs="Arial"/>
                <w:b/>
              </w:rPr>
              <w:t>ICS 220</w:t>
            </w:r>
            <w:r>
              <w:rPr>
                <w:rFonts w:cs="Arial"/>
                <w:b/>
              </w:rPr>
              <w:t>, Page 1</w:t>
            </w:r>
          </w:p>
        </w:tc>
        <w:tc>
          <w:tcPr>
            <w:tcW w:w="8640" w:type="dxa"/>
            <w:gridSpan w:val="1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22BFC" w:rsidRPr="0095201D" w:rsidRDefault="00922BFC" w:rsidP="00FD2A38">
            <w:pPr>
              <w:tabs>
                <w:tab w:val="left" w:pos="144"/>
                <w:tab w:val="right" w:pos="8410"/>
              </w:tabs>
              <w:spacing w:before="40" w:after="40"/>
              <w:rPr>
                <w:rFonts w:cs="Arial"/>
                <w:b/>
              </w:rPr>
            </w:pPr>
            <w:r w:rsidRPr="0095201D">
              <w:rPr>
                <w:rFonts w:cs="Arial"/>
              </w:rPr>
              <w:t xml:space="preserve">Date/Time:  </w:t>
            </w:r>
            <w:sdt>
              <w:sdtPr>
                <w:rPr>
                  <w:rFonts w:cs="Arial"/>
                </w:rPr>
                <w:alias w:val="Date/Time"/>
                <w:tag w:val="Date/Time"/>
                <w:id w:val="1084023131"/>
                <w:placeholder>
                  <w:docPart w:val="A8145B0F93E8449CA37A476B1CFB0615"/>
                </w:placeholder>
                <w:showingPlcHdr/>
                <w:date>
                  <w:dateFormat w:val="M/d/yyyy h:mm am/pm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FD2A38">
                  <w:rPr>
                    <w:rStyle w:val="PlaceholderText"/>
                  </w:rPr>
                  <w:t>Date</w:t>
                </w:r>
              </w:sdtContent>
            </w:sdt>
          </w:p>
        </w:tc>
      </w:tr>
    </w:tbl>
    <w:p w:rsidR="00922BFC" w:rsidRDefault="00922BFC" w:rsidP="00922BFC">
      <w:pPr>
        <w:pStyle w:val="ICSForms-Title"/>
      </w:pPr>
      <w:r>
        <w:lastRenderedPageBreak/>
        <w:t>Air Operations Summary (</w:t>
      </w:r>
      <w:r w:rsidRPr="00716F2F">
        <w:t>ICS 2</w:t>
      </w:r>
      <w:r>
        <w:t>20)</w:t>
      </w:r>
    </w:p>
    <w:tbl>
      <w:tblPr>
        <w:tblW w:w="144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800"/>
        <w:gridCol w:w="997"/>
        <w:gridCol w:w="1479"/>
        <w:gridCol w:w="1304"/>
        <w:gridCol w:w="180"/>
        <w:gridCol w:w="3674"/>
        <w:gridCol w:w="1187"/>
        <w:gridCol w:w="179"/>
        <w:gridCol w:w="1710"/>
        <w:gridCol w:w="1890"/>
      </w:tblGrid>
      <w:tr w:rsidR="00922BFC" w:rsidRPr="00602A02" w:rsidTr="00AF62BB">
        <w:trPr>
          <w:trHeight w:val="850"/>
          <w:tblHeader/>
          <w:jc w:val="center"/>
        </w:trPr>
        <w:tc>
          <w:tcPr>
            <w:tcW w:w="4276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922BFC" w:rsidRPr="00716F2F" w:rsidRDefault="00922BFC" w:rsidP="00922BFC">
            <w:pPr>
              <w:spacing w:before="40" w:after="40"/>
              <w:rPr>
                <w:rFonts w:cs="Arial"/>
                <w:b/>
              </w:rPr>
            </w:pPr>
            <w:r w:rsidRPr="00716F2F">
              <w:rPr>
                <w:rFonts w:cs="Arial"/>
              </w:rPr>
              <w:br w:type="page"/>
            </w:r>
            <w:r w:rsidRPr="00716F2F">
              <w:rPr>
                <w:rFonts w:cs="Arial"/>
              </w:rPr>
              <w:br w:type="page"/>
            </w:r>
            <w:r w:rsidRPr="00716F2F">
              <w:rPr>
                <w:rFonts w:cs="Arial"/>
                <w:b/>
              </w:rPr>
              <w:t>1. Incident Name:</w:t>
            </w:r>
          </w:p>
          <w:p w:rsidR="00922BFC" w:rsidRPr="0031192D" w:rsidRDefault="00F4531D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alias w:val="Incident Name"/>
                <w:tag w:val="Incident Name"/>
                <w:id w:val="1530071806"/>
                <w:placeholder>
                  <w:docPart w:val="8FDB8FE9D9AD4F1492B997D4C53BCAEE"/>
                </w:placeholder>
                <w:showingPlcHdr/>
              </w:sdtPr>
              <w:sdtEndPr/>
              <w:sdtContent>
                <w:r w:rsidR="00CA0DDC">
                  <w:rPr>
                    <w:rStyle w:val="PlaceholderText"/>
                  </w:rPr>
                  <w:t xml:space="preserve">                                       </w:t>
                </w:r>
              </w:sdtContent>
            </w:sdt>
          </w:p>
        </w:tc>
        <w:tc>
          <w:tcPr>
            <w:tcW w:w="6345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922BFC" w:rsidRPr="00D25B74" w:rsidRDefault="00922BFC" w:rsidP="00922BFC">
            <w:pPr>
              <w:tabs>
                <w:tab w:val="left" w:pos="2577"/>
              </w:tabs>
              <w:spacing w:before="40" w:after="40"/>
              <w:rPr>
                <w:rFonts w:cs="Arial"/>
              </w:rPr>
            </w:pPr>
            <w:r w:rsidRPr="00D25B74">
              <w:rPr>
                <w:rFonts w:cs="Arial"/>
                <w:b/>
              </w:rPr>
              <w:t>2. Operational Period:</w:t>
            </w:r>
            <w:r w:rsidRPr="00D25B74">
              <w:rPr>
                <w:rFonts w:cs="Arial"/>
              </w:rPr>
              <w:t xml:space="preserve"> </w:t>
            </w:r>
            <w:r>
              <w:rPr>
                <w:rFonts w:cs="Arial"/>
              </w:rPr>
              <w:br/>
            </w:r>
            <w:r w:rsidRPr="00716F2F">
              <w:rPr>
                <w:rFonts w:cs="Arial"/>
              </w:rPr>
              <w:t>Date</w:t>
            </w:r>
            <w:r>
              <w:rPr>
                <w:rFonts w:cs="Arial"/>
              </w:rPr>
              <w:t xml:space="preserve"> From: </w:t>
            </w:r>
            <w:r w:rsidRPr="00716F2F">
              <w:rPr>
                <w:rFonts w:cs="Arial"/>
              </w:rPr>
              <w:t xml:space="preserve"> </w:t>
            </w:r>
            <w:sdt>
              <w:sdtPr>
                <w:rPr>
                  <w:rFonts w:cs="Arial"/>
                </w:rPr>
                <w:alias w:val="Date"/>
                <w:tag w:val="Date"/>
                <w:id w:val="1953439100"/>
                <w:placeholder>
                  <w:docPart w:val="885894D92B3E4FED8F2B06DDBA5309CF"/>
                </w:placeholder>
                <w:showingPlcHdr/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CA0DDC" w:rsidRPr="00373A88">
                  <w:rPr>
                    <w:rFonts w:cs="Arial"/>
                    <w:color w:val="A6A6A6" w:themeColor="background1" w:themeShade="A6"/>
                  </w:rPr>
                  <w:t>D</w:t>
                </w:r>
                <w:r w:rsidR="00CA0DDC" w:rsidRPr="00373A88">
                  <w:rPr>
                    <w:rStyle w:val="PlaceholderText"/>
                    <w:color w:val="A6A6A6" w:themeColor="background1" w:themeShade="A6"/>
                  </w:rPr>
                  <w:t>ate</w:t>
                </w:r>
              </w:sdtContent>
            </w:sdt>
            <w:r>
              <w:rPr>
                <w:rFonts w:cs="Arial"/>
              </w:rPr>
              <w:tab/>
              <w:t xml:space="preserve">      </w:t>
            </w:r>
            <w:r w:rsidRPr="00716F2F">
              <w:rPr>
                <w:rFonts w:cs="Arial"/>
              </w:rPr>
              <w:t>Date</w:t>
            </w:r>
            <w:r>
              <w:rPr>
                <w:rFonts w:cs="Arial"/>
              </w:rPr>
              <w:t xml:space="preserve"> To: </w:t>
            </w:r>
            <w:r w:rsidRPr="00716F2F">
              <w:rPr>
                <w:rFonts w:cs="Arial"/>
              </w:rPr>
              <w:t xml:space="preserve"> </w:t>
            </w:r>
            <w:sdt>
              <w:sdtPr>
                <w:rPr>
                  <w:rFonts w:cs="Arial"/>
                </w:rPr>
                <w:alias w:val="Date"/>
                <w:tag w:val="Date"/>
                <w:id w:val="-1367902535"/>
                <w:placeholder>
                  <w:docPart w:val="14DD4C777E2F4AAEADC85B4D9E77250C"/>
                </w:placeholder>
                <w:showingPlcHdr/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CA0DDC" w:rsidRPr="00373A88">
                  <w:rPr>
                    <w:rFonts w:cs="Arial"/>
                    <w:color w:val="A6A6A6" w:themeColor="background1" w:themeShade="A6"/>
                  </w:rPr>
                  <w:t>D</w:t>
                </w:r>
                <w:r w:rsidR="00CA0DDC" w:rsidRPr="00373A88">
                  <w:rPr>
                    <w:rStyle w:val="PlaceholderText"/>
                    <w:color w:val="A6A6A6" w:themeColor="background1" w:themeShade="A6"/>
                  </w:rPr>
                  <w:t>ate</w:t>
                </w:r>
              </w:sdtContent>
            </w:sdt>
            <w:r>
              <w:rPr>
                <w:rFonts w:cs="Arial"/>
              </w:rPr>
              <w:br/>
            </w:r>
            <w:r w:rsidRPr="00716F2F">
              <w:rPr>
                <w:rFonts w:cs="Arial"/>
              </w:rPr>
              <w:t>Time</w:t>
            </w:r>
            <w:r>
              <w:rPr>
                <w:rFonts w:cs="Arial"/>
              </w:rPr>
              <w:t xml:space="preserve"> </w:t>
            </w:r>
            <w:r w:rsidRPr="00716F2F">
              <w:rPr>
                <w:rFonts w:cs="Arial"/>
              </w:rPr>
              <w:t xml:space="preserve">From:  </w:t>
            </w:r>
            <w:sdt>
              <w:sdtPr>
                <w:rPr>
                  <w:rFonts w:cs="Arial"/>
                </w:rPr>
                <w:alias w:val="Time - 24 Hour Format"/>
                <w:tag w:val="Time"/>
                <w:id w:val="-1122144695"/>
                <w:placeholder>
                  <w:docPart w:val="8BC0C061AD9A4918827F462197D206C4"/>
                </w:placeholder>
                <w:showingPlcHdr/>
              </w:sdtPr>
              <w:sdtEndPr/>
              <w:sdtContent>
                <w:r w:rsidR="00CA0DDC">
                  <w:rPr>
                    <w:rFonts w:cs="Arial"/>
                    <w:color w:val="A6A6A6" w:themeColor="background1" w:themeShade="A6"/>
                  </w:rPr>
                  <w:t>HH</w:t>
                </w:r>
                <w:r w:rsidR="00CA0DDC" w:rsidRPr="00714EB8">
                  <w:rPr>
                    <w:rFonts w:cs="Arial"/>
                    <w:color w:val="A6A6A6" w:themeColor="background1" w:themeShade="A6"/>
                  </w:rPr>
                  <w:t>MM</w:t>
                </w:r>
              </w:sdtContent>
            </w:sdt>
            <w:r>
              <w:rPr>
                <w:rFonts w:cs="Arial"/>
              </w:rPr>
              <w:tab/>
              <w:t xml:space="preserve">      </w:t>
            </w:r>
            <w:r w:rsidRPr="00716F2F">
              <w:rPr>
                <w:rFonts w:cs="Arial"/>
              </w:rPr>
              <w:t>Time</w:t>
            </w:r>
            <w:r>
              <w:rPr>
                <w:rFonts w:cs="Arial"/>
              </w:rPr>
              <w:t xml:space="preserve"> To</w:t>
            </w:r>
            <w:r w:rsidRPr="00716F2F">
              <w:rPr>
                <w:rFonts w:cs="Arial"/>
              </w:rPr>
              <w:t xml:space="preserve">:  </w:t>
            </w:r>
            <w:sdt>
              <w:sdtPr>
                <w:rPr>
                  <w:rFonts w:cs="Arial"/>
                </w:rPr>
                <w:alias w:val="Time - 24 Hour Format"/>
                <w:tag w:val="Time"/>
                <w:id w:val="-1781873545"/>
                <w:placeholder>
                  <w:docPart w:val="7C779B2B26914FF098EFF0D1C683BDC9"/>
                </w:placeholder>
                <w:showingPlcHdr/>
              </w:sdtPr>
              <w:sdtEndPr/>
              <w:sdtContent>
                <w:r w:rsidR="00CA0DDC">
                  <w:rPr>
                    <w:rFonts w:cs="Arial"/>
                    <w:color w:val="A6A6A6" w:themeColor="background1" w:themeShade="A6"/>
                  </w:rPr>
                  <w:t>HH</w:t>
                </w:r>
                <w:r w:rsidR="00CA0DDC" w:rsidRPr="00714EB8">
                  <w:rPr>
                    <w:rFonts w:cs="Arial"/>
                    <w:color w:val="A6A6A6" w:themeColor="background1" w:themeShade="A6"/>
                  </w:rPr>
                  <w:t>MM</w:t>
                </w:r>
              </w:sdtContent>
            </w:sdt>
          </w:p>
        </w:tc>
        <w:tc>
          <w:tcPr>
            <w:tcW w:w="3779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922BFC" w:rsidRPr="00602A02" w:rsidRDefault="00922BFC" w:rsidP="00922BFC">
            <w:pPr>
              <w:tabs>
                <w:tab w:val="left" w:pos="1865"/>
              </w:tabs>
              <w:spacing w:before="40" w:after="40"/>
              <w:rPr>
                <w:rFonts w:cs="Arial"/>
                <w:b/>
              </w:rPr>
            </w:pPr>
            <w:r w:rsidRPr="00D25B74">
              <w:rPr>
                <w:rFonts w:cs="Arial"/>
                <w:b/>
              </w:rPr>
              <w:t>3. Sunrise:</w:t>
            </w:r>
            <w:r w:rsidRPr="0031192D">
              <w:rPr>
                <w:rFonts w:cs="Arial"/>
              </w:rPr>
              <w:t xml:space="preserve">  </w:t>
            </w:r>
            <w:sdt>
              <w:sdtPr>
                <w:rPr>
                  <w:rFonts w:cs="Arial"/>
                </w:rPr>
                <w:alias w:val="Time - 24 Hour Format"/>
                <w:tag w:val="Time"/>
                <w:id w:val="1169985317"/>
                <w:placeholder>
                  <w:docPart w:val="47426969D3EB4808B85B903F49088AA2"/>
                </w:placeholder>
                <w:showingPlcHdr/>
              </w:sdtPr>
              <w:sdtEndPr/>
              <w:sdtContent>
                <w:r w:rsidR="00CA0DDC">
                  <w:rPr>
                    <w:rFonts w:cs="Arial"/>
                    <w:color w:val="A6A6A6" w:themeColor="background1" w:themeShade="A6"/>
                  </w:rPr>
                  <w:t>HH</w:t>
                </w:r>
                <w:r w:rsidR="00CA0DDC" w:rsidRPr="00714EB8">
                  <w:rPr>
                    <w:rFonts w:cs="Arial"/>
                    <w:color w:val="A6A6A6" w:themeColor="background1" w:themeShade="A6"/>
                  </w:rPr>
                  <w:t>MM</w:t>
                </w:r>
              </w:sdtContent>
            </w:sdt>
            <w:r w:rsidRPr="00D25B74">
              <w:rPr>
                <w:rFonts w:cs="Arial"/>
                <w:b/>
              </w:rPr>
              <w:tab/>
              <w:t>Sunset:</w:t>
            </w:r>
            <w:r w:rsidRPr="0031192D">
              <w:rPr>
                <w:rFonts w:cs="Arial"/>
              </w:rPr>
              <w:t xml:space="preserve">  </w:t>
            </w:r>
            <w:sdt>
              <w:sdtPr>
                <w:rPr>
                  <w:rFonts w:cs="Arial"/>
                </w:rPr>
                <w:alias w:val="Time - 24 Hour Format"/>
                <w:tag w:val="Time"/>
                <w:id w:val="1998995327"/>
                <w:placeholder>
                  <w:docPart w:val="0868DF290A214A20B6E57D5C732F284A"/>
                </w:placeholder>
                <w:showingPlcHdr/>
              </w:sdtPr>
              <w:sdtEndPr/>
              <w:sdtContent>
                <w:r w:rsidR="00CA0DDC">
                  <w:rPr>
                    <w:rFonts w:cs="Arial"/>
                    <w:color w:val="A6A6A6" w:themeColor="background1" w:themeShade="A6"/>
                  </w:rPr>
                  <w:t>HH</w:t>
                </w:r>
                <w:r w:rsidR="00CA0DDC" w:rsidRPr="00714EB8">
                  <w:rPr>
                    <w:rFonts w:cs="Arial"/>
                    <w:color w:val="A6A6A6" w:themeColor="background1" w:themeShade="A6"/>
                  </w:rPr>
                  <w:t>MM</w:t>
                </w:r>
              </w:sdtContent>
            </w:sdt>
          </w:p>
        </w:tc>
      </w:tr>
      <w:tr w:rsidR="00922BFC" w:rsidRPr="007D4B5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blBorders>
          <w:tblLook w:val="0000" w:firstRow="0" w:lastRow="0" w:firstColumn="0" w:lastColumn="0" w:noHBand="0" w:noVBand="0"/>
        </w:tblPrEx>
        <w:trPr>
          <w:jc w:val="center"/>
        </w:trPr>
        <w:tc>
          <w:tcPr>
            <w:tcW w:w="14400" w:type="dxa"/>
            <w:gridSpan w:val="10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922BFC" w:rsidRPr="0095201D" w:rsidRDefault="00922BFC" w:rsidP="00922BFC">
            <w:pPr>
              <w:spacing w:before="40" w:after="40"/>
              <w:rPr>
                <w:rFonts w:cs="Arial"/>
                <w:b/>
              </w:rPr>
            </w:pPr>
            <w:r w:rsidRPr="0095201D">
              <w:rPr>
                <w:rFonts w:cs="Arial"/>
                <w:b/>
              </w:rPr>
              <w:t>1</w:t>
            </w:r>
            <w:r>
              <w:rPr>
                <w:rFonts w:cs="Arial"/>
                <w:b/>
              </w:rPr>
              <w:t>2</w:t>
            </w:r>
            <w:r w:rsidRPr="0095201D">
              <w:rPr>
                <w:rFonts w:cs="Arial"/>
                <w:b/>
              </w:rPr>
              <w:t xml:space="preserve">. Task/Mission/Assignment </w:t>
            </w:r>
            <w:r w:rsidRPr="0095201D">
              <w:rPr>
                <w:rFonts w:cs="Arial"/>
              </w:rPr>
              <w:t>(</w:t>
            </w:r>
            <w:r>
              <w:rPr>
                <w:rFonts w:cs="Arial"/>
              </w:rPr>
              <w:t xml:space="preserve">category/kind/type and </w:t>
            </w:r>
            <w:r w:rsidRPr="0095201D">
              <w:rPr>
                <w:rFonts w:cs="Arial"/>
              </w:rPr>
              <w:t xml:space="preserve">function includes: </w:t>
            </w:r>
            <w:r>
              <w:rPr>
                <w:rFonts w:cs="Arial"/>
              </w:rPr>
              <w:t xml:space="preserve"> a</w:t>
            </w:r>
            <w:r w:rsidRPr="0095201D">
              <w:rPr>
                <w:rFonts w:cs="Arial"/>
              </w:rPr>
              <w:t xml:space="preserve">ir </w:t>
            </w:r>
            <w:r>
              <w:rPr>
                <w:rFonts w:cs="Arial"/>
              </w:rPr>
              <w:t>t</w:t>
            </w:r>
            <w:r w:rsidRPr="0095201D">
              <w:rPr>
                <w:rFonts w:cs="Arial"/>
              </w:rPr>
              <w:t xml:space="preserve">actical, </w:t>
            </w:r>
            <w:r>
              <w:rPr>
                <w:rFonts w:cs="Arial"/>
              </w:rPr>
              <w:t>r</w:t>
            </w:r>
            <w:r w:rsidRPr="0095201D">
              <w:rPr>
                <w:rFonts w:cs="Arial"/>
              </w:rPr>
              <w:t>econ</w:t>
            </w:r>
            <w:r>
              <w:rPr>
                <w:rFonts w:cs="Arial"/>
              </w:rPr>
              <w:t>naissance</w:t>
            </w:r>
            <w:r w:rsidRPr="0095201D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p</w:t>
            </w:r>
            <w:r w:rsidRPr="0095201D">
              <w:rPr>
                <w:rFonts w:cs="Arial"/>
              </w:rPr>
              <w:t xml:space="preserve">ersonnel </w:t>
            </w:r>
            <w:r>
              <w:rPr>
                <w:rFonts w:cs="Arial"/>
              </w:rPr>
              <w:t>t</w:t>
            </w:r>
            <w:r w:rsidRPr="0095201D">
              <w:rPr>
                <w:rFonts w:cs="Arial"/>
              </w:rPr>
              <w:t xml:space="preserve">ransport, </w:t>
            </w:r>
            <w:r>
              <w:rPr>
                <w:rFonts w:cs="Arial"/>
              </w:rPr>
              <w:t>search and rescue</w:t>
            </w:r>
            <w:r w:rsidRPr="0095201D">
              <w:rPr>
                <w:rFonts w:cs="Arial"/>
              </w:rPr>
              <w:t>, etc.)</w:t>
            </w:r>
            <w:r w:rsidRPr="0095201D">
              <w:rPr>
                <w:rFonts w:cs="Arial"/>
                <w:b/>
              </w:rPr>
              <w:t>:</w:t>
            </w:r>
          </w:p>
        </w:tc>
      </w:tr>
      <w:tr w:rsidR="00922BFC" w:rsidRPr="007D4B5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blBorders>
          <w:tblLook w:val="0000" w:firstRow="0" w:lastRow="0" w:firstColumn="0" w:lastColumn="0" w:noHBand="0" w:noVBand="0"/>
        </w:tblPrEx>
        <w:trPr>
          <w:jc w:val="center"/>
        </w:trPr>
        <w:tc>
          <w:tcPr>
            <w:tcW w:w="2797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bottom"/>
          </w:tcPr>
          <w:p w:rsidR="00922BFC" w:rsidRPr="002D2EDA" w:rsidRDefault="00922BFC" w:rsidP="00922BFC">
            <w:pPr>
              <w:pStyle w:val="Heading3"/>
              <w:numPr>
                <w:ilvl w:val="0"/>
                <w:numId w:val="0"/>
              </w:numPr>
              <w:spacing w:before="40" w:after="40"/>
              <w:jc w:val="center"/>
              <w:rPr>
                <w:rFonts w:ascii="Arial" w:hAnsi="Arial" w:cs="Arial"/>
                <w:b w:val="0"/>
              </w:rPr>
            </w:pPr>
            <w:r w:rsidRPr="002D2EDA">
              <w:rPr>
                <w:rFonts w:ascii="Arial" w:hAnsi="Arial" w:cs="Arial"/>
                <w:b w:val="0"/>
              </w:rPr>
              <w:t>Category/</w:t>
            </w:r>
            <w:r>
              <w:rPr>
                <w:rFonts w:ascii="Arial" w:hAnsi="Arial" w:cs="Arial"/>
                <w:b w:val="0"/>
              </w:rPr>
              <w:t>K</w:t>
            </w:r>
            <w:r w:rsidRPr="002D2EDA">
              <w:rPr>
                <w:rFonts w:ascii="Arial" w:hAnsi="Arial" w:cs="Arial"/>
                <w:b w:val="0"/>
              </w:rPr>
              <w:t>ind/</w:t>
            </w:r>
            <w:r>
              <w:rPr>
                <w:rFonts w:ascii="Arial" w:hAnsi="Arial" w:cs="Arial"/>
                <w:b w:val="0"/>
              </w:rPr>
              <w:t>T</w:t>
            </w:r>
            <w:r w:rsidRPr="002D2EDA">
              <w:rPr>
                <w:rFonts w:ascii="Arial" w:hAnsi="Arial" w:cs="Arial"/>
                <w:b w:val="0"/>
              </w:rPr>
              <w:t xml:space="preserve">ype </w:t>
            </w:r>
            <w:r>
              <w:rPr>
                <w:rFonts w:ascii="Arial" w:hAnsi="Arial" w:cs="Arial"/>
                <w:b w:val="0"/>
              </w:rPr>
              <w:br/>
              <w:t>and</w:t>
            </w:r>
            <w:r w:rsidRPr="002D2EDA">
              <w:rPr>
                <w:rFonts w:ascii="Arial" w:hAnsi="Arial" w:cs="Arial"/>
                <w:b w:val="0"/>
              </w:rPr>
              <w:t xml:space="preserve"> Function</w:t>
            </w:r>
          </w:p>
        </w:tc>
        <w:tc>
          <w:tcPr>
            <w:tcW w:w="6637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922BFC" w:rsidRPr="0095201D" w:rsidRDefault="00922BFC" w:rsidP="00922BFC">
            <w:pPr>
              <w:spacing w:before="40" w:after="40"/>
              <w:jc w:val="center"/>
              <w:rPr>
                <w:rFonts w:cs="Arial"/>
                <w:bCs/>
              </w:rPr>
            </w:pPr>
            <w:r w:rsidRPr="0095201D">
              <w:rPr>
                <w:rFonts w:cs="Arial"/>
                <w:bCs/>
              </w:rPr>
              <w:t>Name of Personnel or Cargo (if applicable)</w:t>
            </w:r>
            <w:r w:rsidRPr="0095201D">
              <w:rPr>
                <w:rFonts w:cs="Arial"/>
                <w:bCs/>
              </w:rPr>
              <w:br/>
              <w:t>or Instructions for Tactical Aircraft</w:t>
            </w:r>
          </w:p>
        </w:tc>
        <w:tc>
          <w:tcPr>
            <w:tcW w:w="11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922BFC" w:rsidRPr="0095201D" w:rsidRDefault="00922BFC" w:rsidP="00922BFC">
            <w:pPr>
              <w:spacing w:before="40" w:after="40"/>
              <w:jc w:val="center"/>
              <w:rPr>
                <w:rFonts w:cs="Arial"/>
                <w:bCs/>
              </w:rPr>
            </w:pPr>
            <w:r w:rsidRPr="0095201D">
              <w:rPr>
                <w:rFonts w:cs="Arial"/>
                <w:bCs/>
              </w:rPr>
              <w:t>Mission Start</w:t>
            </w:r>
          </w:p>
        </w:tc>
        <w:tc>
          <w:tcPr>
            <w:tcW w:w="188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922BFC" w:rsidRPr="0095201D" w:rsidRDefault="00922BFC" w:rsidP="00922BFC">
            <w:pPr>
              <w:spacing w:before="40" w:after="40"/>
              <w:jc w:val="center"/>
              <w:rPr>
                <w:rFonts w:cs="Arial"/>
                <w:bCs/>
              </w:rPr>
            </w:pPr>
            <w:r w:rsidRPr="0095201D">
              <w:rPr>
                <w:rFonts w:cs="Arial"/>
                <w:bCs/>
              </w:rPr>
              <w:t>Fly From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:rsidR="00922BFC" w:rsidRPr="0095201D" w:rsidRDefault="00922BFC" w:rsidP="00922BFC">
            <w:pPr>
              <w:pStyle w:val="Heading3"/>
              <w:numPr>
                <w:ilvl w:val="0"/>
                <w:numId w:val="0"/>
              </w:numPr>
              <w:spacing w:before="40" w:after="40"/>
              <w:jc w:val="center"/>
              <w:rPr>
                <w:rFonts w:ascii="Arial" w:hAnsi="Arial" w:cs="Arial"/>
                <w:b w:val="0"/>
              </w:rPr>
            </w:pPr>
            <w:r w:rsidRPr="0095201D">
              <w:rPr>
                <w:rFonts w:ascii="Arial" w:hAnsi="Arial" w:cs="Arial"/>
                <w:b w:val="0"/>
              </w:rPr>
              <w:t>Fly To</w:t>
            </w:r>
          </w:p>
        </w:tc>
      </w:tr>
      <w:tr w:rsidR="00922BFC" w:rsidRPr="007D4B55" w:rsidTr="00AF62BB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blBorders>
          <w:tblLook w:val="0000" w:firstRow="0" w:lastRow="0" w:firstColumn="0" w:lastColumn="0" w:noHBand="0" w:noVBand="0"/>
        </w:tblPrEx>
        <w:trPr>
          <w:trHeight w:val="317"/>
          <w:jc w:val="center"/>
        </w:trPr>
        <w:tc>
          <w:tcPr>
            <w:tcW w:w="2797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922BFC" w:rsidRPr="0095201D" w:rsidRDefault="00F4531D" w:rsidP="001E47C1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-1402666096"/>
                <w:placeholder>
                  <w:docPart w:val="5A519F2D76D4406789E34D5FA1B2B5EC"/>
                </w:placeholder>
                <w:showingPlcHdr/>
              </w:sdtPr>
              <w:sdtEndPr/>
              <w:sdtContent>
                <w:r w:rsidR="001E47C1">
                  <w:rPr>
                    <w:rFonts w:cs="Arial"/>
                  </w:rPr>
                  <w:t xml:space="preserve">                                         </w:t>
                </w:r>
              </w:sdtContent>
            </w:sdt>
          </w:p>
        </w:tc>
        <w:tc>
          <w:tcPr>
            <w:tcW w:w="663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922BFC" w:rsidRPr="0095201D" w:rsidRDefault="00F4531D" w:rsidP="001E47C1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-614674539"/>
                <w:placeholder>
                  <w:docPart w:val="AFC245E7AF4B4BA39444B2AAE6E562AC"/>
                </w:placeholder>
                <w:showingPlcHdr/>
              </w:sdtPr>
              <w:sdtEndPr/>
              <w:sdtContent>
                <w:r w:rsidR="001E47C1">
                  <w:rPr>
                    <w:rFonts w:cs="Arial"/>
                  </w:rPr>
                  <w:t xml:space="preserve">                                                                                                              </w:t>
                </w:r>
              </w:sdtContent>
            </w:sdt>
          </w:p>
        </w:tc>
        <w:tc>
          <w:tcPr>
            <w:tcW w:w="1187" w:type="dxa"/>
            <w:tcBorders>
              <w:top w:val="single" w:sz="4" w:space="0" w:color="auto"/>
              <w:bottom w:val="single" w:sz="4" w:space="0" w:color="auto"/>
            </w:tcBorders>
          </w:tcPr>
          <w:p w:rsidR="00922BFC" w:rsidRPr="0095201D" w:rsidRDefault="00F4531D" w:rsidP="00CA0DD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-1239321149"/>
                <w:placeholder>
                  <w:docPart w:val="D36335B5A69B46F7B52F87A56EF9451B"/>
                </w:placeholder>
                <w:showingPlcHdr/>
              </w:sdtPr>
              <w:sdtEndPr/>
              <w:sdtContent>
                <w:r w:rsidR="00CA0DDC">
                  <w:rPr>
                    <w:rStyle w:val="PlaceholderText"/>
                  </w:rPr>
                  <w:t xml:space="preserve">                </w:t>
                </w:r>
              </w:sdtContent>
            </w:sdt>
          </w:p>
        </w:tc>
        <w:tc>
          <w:tcPr>
            <w:tcW w:w="188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922BFC" w:rsidRPr="0095201D" w:rsidRDefault="00F4531D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1716698664"/>
                <w:placeholder>
                  <w:docPart w:val="C961E11A0B3F48B583C536719EBA4778"/>
                </w:placeholder>
                <w:showingPlcHdr/>
              </w:sdtPr>
              <w:sdtEndPr/>
              <w:sdtContent>
                <w:r w:rsidR="00CA0DDC">
                  <w:rPr>
                    <w:rStyle w:val="PlaceholderText"/>
                  </w:rPr>
                  <w:t xml:space="preserve">                             </w:t>
                </w:r>
              </w:sdtContent>
            </w:sdt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22BFC" w:rsidRPr="0095201D" w:rsidRDefault="00F4531D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812148906"/>
                <w:placeholder>
                  <w:docPart w:val="AD6BEF5480F449B6BAE8EA7E818B3059"/>
                </w:placeholder>
                <w:showingPlcHdr/>
              </w:sdtPr>
              <w:sdtEndPr/>
              <w:sdtContent>
                <w:r w:rsidR="00CA0DDC">
                  <w:rPr>
                    <w:rStyle w:val="PlaceholderText"/>
                  </w:rPr>
                  <w:t xml:space="preserve">                             </w:t>
                </w:r>
              </w:sdtContent>
            </w:sdt>
          </w:p>
        </w:tc>
      </w:tr>
      <w:tr w:rsidR="00922BFC" w:rsidRPr="007D4B55" w:rsidTr="00AF62BB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blBorders>
          <w:tblLook w:val="0000" w:firstRow="0" w:lastRow="0" w:firstColumn="0" w:lastColumn="0" w:noHBand="0" w:noVBand="0"/>
        </w:tblPrEx>
        <w:trPr>
          <w:trHeight w:val="317"/>
          <w:jc w:val="center"/>
        </w:trPr>
        <w:tc>
          <w:tcPr>
            <w:tcW w:w="2797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922BFC" w:rsidRPr="0095201D" w:rsidRDefault="00F4531D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-221437622"/>
                <w:placeholder>
                  <w:docPart w:val="48EC0F62B8D44CCA8CB5AF7FF4E53CF1"/>
                </w:placeholder>
                <w:showingPlcHdr/>
              </w:sdtPr>
              <w:sdtEndPr/>
              <w:sdtContent>
                <w:r w:rsidR="001E47C1">
                  <w:rPr>
                    <w:rFonts w:cs="Arial"/>
                  </w:rPr>
                  <w:t xml:space="preserve">                                         </w:t>
                </w:r>
              </w:sdtContent>
            </w:sdt>
          </w:p>
        </w:tc>
        <w:tc>
          <w:tcPr>
            <w:tcW w:w="663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922BFC" w:rsidRPr="0095201D" w:rsidRDefault="00F4531D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1978720727"/>
                <w:placeholder>
                  <w:docPart w:val="BD0F3B32BF9B4009B4FE98FD214A947B"/>
                </w:placeholder>
                <w:showingPlcHdr/>
              </w:sdtPr>
              <w:sdtEndPr/>
              <w:sdtContent>
                <w:r w:rsidR="001E47C1">
                  <w:rPr>
                    <w:rFonts w:cs="Arial"/>
                  </w:rPr>
                  <w:t xml:space="preserve">                                                                                                              </w:t>
                </w:r>
              </w:sdtContent>
            </w:sdt>
          </w:p>
        </w:tc>
        <w:tc>
          <w:tcPr>
            <w:tcW w:w="1187" w:type="dxa"/>
            <w:tcBorders>
              <w:top w:val="single" w:sz="4" w:space="0" w:color="auto"/>
              <w:bottom w:val="single" w:sz="4" w:space="0" w:color="auto"/>
            </w:tcBorders>
          </w:tcPr>
          <w:p w:rsidR="00922BFC" w:rsidRPr="0095201D" w:rsidRDefault="00F4531D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1976257112"/>
                <w:placeholder>
                  <w:docPart w:val="E499BDC5DC67420186F57617F6E64C27"/>
                </w:placeholder>
                <w:showingPlcHdr/>
              </w:sdtPr>
              <w:sdtEndPr/>
              <w:sdtContent>
                <w:r w:rsidR="00CA0DDC">
                  <w:rPr>
                    <w:rStyle w:val="PlaceholderText"/>
                  </w:rPr>
                  <w:t xml:space="preserve">                </w:t>
                </w:r>
              </w:sdtContent>
            </w:sdt>
          </w:p>
        </w:tc>
        <w:tc>
          <w:tcPr>
            <w:tcW w:w="188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922BFC" w:rsidRPr="0095201D" w:rsidRDefault="00F4531D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1254325698"/>
                <w:placeholder>
                  <w:docPart w:val="B936B25A439240FDAE5C4761E8D9D0C3"/>
                </w:placeholder>
                <w:showingPlcHdr/>
              </w:sdtPr>
              <w:sdtEndPr/>
              <w:sdtContent>
                <w:r w:rsidR="00CA0DDC">
                  <w:rPr>
                    <w:rStyle w:val="PlaceholderText"/>
                  </w:rPr>
                  <w:t xml:space="preserve">                             </w:t>
                </w:r>
              </w:sdtContent>
            </w:sdt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22BFC" w:rsidRPr="0095201D" w:rsidRDefault="00F4531D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-319274867"/>
                <w:placeholder>
                  <w:docPart w:val="C744D3E3EE2549F0ACB69D3EE4A9EA6C"/>
                </w:placeholder>
                <w:showingPlcHdr/>
              </w:sdtPr>
              <w:sdtEndPr/>
              <w:sdtContent>
                <w:r w:rsidR="00CA0DDC">
                  <w:rPr>
                    <w:rStyle w:val="PlaceholderText"/>
                  </w:rPr>
                  <w:t xml:space="preserve">                             </w:t>
                </w:r>
              </w:sdtContent>
            </w:sdt>
          </w:p>
        </w:tc>
      </w:tr>
      <w:tr w:rsidR="00922BFC" w:rsidRPr="007D4B55" w:rsidTr="00AF62BB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blBorders>
          <w:tblLook w:val="0000" w:firstRow="0" w:lastRow="0" w:firstColumn="0" w:lastColumn="0" w:noHBand="0" w:noVBand="0"/>
        </w:tblPrEx>
        <w:trPr>
          <w:trHeight w:val="317"/>
          <w:jc w:val="center"/>
        </w:trPr>
        <w:tc>
          <w:tcPr>
            <w:tcW w:w="2797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922BFC" w:rsidRPr="0095201D" w:rsidRDefault="00F4531D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-1530026122"/>
                <w:placeholder>
                  <w:docPart w:val="A1169945565D47838DE0001044DAA51D"/>
                </w:placeholder>
                <w:showingPlcHdr/>
              </w:sdtPr>
              <w:sdtEndPr/>
              <w:sdtContent>
                <w:r w:rsidR="001E47C1">
                  <w:rPr>
                    <w:rFonts w:cs="Arial"/>
                  </w:rPr>
                  <w:t xml:space="preserve">                                         </w:t>
                </w:r>
              </w:sdtContent>
            </w:sdt>
          </w:p>
        </w:tc>
        <w:tc>
          <w:tcPr>
            <w:tcW w:w="663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922BFC" w:rsidRPr="0095201D" w:rsidRDefault="00F4531D" w:rsidP="001E47C1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-442144907"/>
                <w:placeholder>
                  <w:docPart w:val="6392B4C216A341F8843686951B80907E"/>
                </w:placeholder>
                <w:showingPlcHdr/>
              </w:sdtPr>
              <w:sdtEndPr/>
              <w:sdtContent>
                <w:r w:rsidR="001E47C1">
                  <w:rPr>
                    <w:rFonts w:cs="Arial"/>
                  </w:rPr>
                  <w:t xml:space="preserve">                                                                                                              </w:t>
                </w:r>
              </w:sdtContent>
            </w:sdt>
          </w:p>
        </w:tc>
        <w:tc>
          <w:tcPr>
            <w:tcW w:w="1187" w:type="dxa"/>
            <w:tcBorders>
              <w:top w:val="single" w:sz="4" w:space="0" w:color="auto"/>
              <w:bottom w:val="single" w:sz="4" w:space="0" w:color="auto"/>
            </w:tcBorders>
          </w:tcPr>
          <w:p w:rsidR="00922BFC" w:rsidRPr="0095201D" w:rsidRDefault="00F4531D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288937354"/>
                <w:placeholder>
                  <w:docPart w:val="3E15C3A5B91245D6ACB14E59D6929E93"/>
                </w:placeholder>
                <w:showingPlcHdr/>
              </w:sdtPr>
              <w:sdtEndPr/>
              <w:sdtContent>
                <w:r w:rsidR="00CA0DDC">
                  <w:rPr>
                    <w:rStyle w:val="PlaceholderText"/>
                  </w:rPr>
                  <w:t xml:space="preserve">                </w:t>
                </w:r>
              </w:sdtContent>
            </w:sdt>
          </w:p>
        </w:tc>
        <w:tc>
          <w:tcPr>
            <w:tcW w:w="188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922BFC" w:rsidRPr="0095201D" w:rsidRDefault="00F4531D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638468465"/>
                <w:placeholder>
                  <w:docPart w:val="B068E07A7FDF4D149141640BB775406B"/>
                </w:placeholder>
                <w:showingPlcHdr/>
              </w:sdtPr>
              <w:sdtEndPr/>
              <w:sdtContent>
                <w:r w:rsidR="00CA0DDC">
                  <w:rPr>
                    <w:rStyle w:val="PlaceholderText"/>
                  </w:rPr>
                  <w:t xml:space="preserve">                             </w:t>
                </w:r>
              </w:sdtContent>
            </w:sdt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22BFC" w:rsidRPr="0095201D" w:rsidRDefault="00F4531D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-398139828"/>
                <w:placeholder>
                  <w:docPart w:val="C7BD95DFABA6450F860133C840B3B9A7"/>
                </w:placeholder>
                <w:showingPlcHdr/>
              </w:sdtPr>
              <w:sdtEndPr/>
              <w:sdtContent>
                <w:r w:rsidR="00CA0DDC">
                  <w:rPr>
                    <w:rStyle w:val="PlaceholderText"/>
                  </w:rPr>
                  <w:t xml:space="preserve">                             </w:t>
                </w:r>
              </w:sdtContent>
            </w:sdt>
          </w:p>
        </w:tc>
      </w:tr>
      <w:tr w:rsidR="00922BFC" w:rsidRPr="007D4B55" w:rsidTr="00AF62BB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blBorders>
          <w:tblLook w:val="0000" w:firstRow="0" w:lastRow="0" w:firstColumn="0" w:lastColumn="0" w:noHBand="0" w:noVBand="0"/>
        </w:tblPrEx>
        <w:trPr>
          <w:trHeight w:val="317"/>
          <w:jc w:val="center"/>
        </w:trPr>
        <w:tc>
          <w:tcPr>
            <w:tcW w:w="2797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922BFC" w:rsidRPr="0095201D" w:rsidRDefault="00F4531D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1488975017"/>
                <w:placeholder>
                  <w:docPart w:val="B01C44D95C434D0C93D9DCDD59C761B8"/>
                </w:placeholder>
                <w:showingPlcHdr/>
              </w:sdtPr>
              <w:sdtEndPr/>
              <w:sdtContent>
                <w:r w:rsidR="001E47C1">
                  <w:rPr>
                    <w:rFonts w:cs="Arial"/>
                  </w:rPr>
                  <w:t xml:space="preserve">                                         </w:t>
                </w:r>
              </w:sdtContent>
            </w:sdt>
          </w:p>
        </w:tc>
        <w:tc>
          <w:tcPr>
            <w:tcW w:w="663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922BFC" w:rsidRPr="0095201D" w:rsidRDefault="00F4531D" w:rsidP="001E47C1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-712273125"/>
                <w:placeholder>
                  <w:docPart w:val="702F42F267E64A259D1C34E9716273B4"/>
                </w:placeholder>
                <w:showingPlcHdr/>
              </w:sdtPr>
              <w:sdtEndPr/>
              <w:sdtContent>
                <w:r w:rsidR="001E47C1">
                  <w:rPr>
                    <w:rFonts w:cs="Arial"/>
                  </w:rPr>
                  <w:t xml:space="preserve">                                                                                                              </w:t>
                </w:r>
              </w:sdtContent>
            </w:sdt>
          </w:p>
        </w:tc>
        <w:tc>
          <w:tcPr>
            <w:tcW w:w="1187" w:type="dxa"/>
            <w:tcBorders>
              <w:top w:val="single" w:sz="4" w:space="0" w:color="auto"/>
              <w:bottom w:val="single" w:sz="4" w:space="0" w:color="auto"/>
            </w:tcBorders>
          </w:tcPr>
          <w:p w:rsidR="00922BFC" w:rsidRPr="0095201D" w:rsidRDefault="00F4531D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1505707252"/>
                <w:placeholder>
                  <w:docPart w:val="23A168EBC31548F7BF186078A2B0C2B1"/>
                </w:placeholder>
                <w:showingPlcHdr/>
              </w:sdtPr>
              <w:sdtEndPr/>
              <w:sdtContent>
                <w:r w:rsidR="00CA0DDC">
                  <w:rPr>
                    <w:rStyle w:val="PlaceholderText"/>
                  </w:rPr>
                  <w:t xml:space="preserve">                </w:t>
                </w:r>
              </w:sdtContent>
            </w:sdt>
          </w:p>
        </w:tc>
        <w:tc>
          <w:tcPr>
            <w:tcW w:w="188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922BFC" w:rsidRPr="0095201D" w:rsidRDefault="00F4531D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-639343864"/>
                <w:placeholder>
                  <w:docPart w:val="0283BA8273BB4E5E8478402E6313763B"/>
                </w:placeholder>
                <w:showingPlcHdr/>
              </w:sdtPr>
              <w:sdtEndPr/>
              <w:sdtContent>
                <w:r w:rsidR="00CA0DDC">
                  <w:rPr>
                    <w:rStyle w:val="PlaceholderText"/>
                  </w:rPr>
                  <w:t xml:space="preserve">                             </w:t>
                </w:r>
              </w:sdtContent>
            </w:sdt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22BFC" w:rsidRPr="0095201D" w:rsidRDefault="00F4531D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802658782"/>
                <w:placeholder>
                  <w:docPart w:val="13FB435373A141CEA48C2A0413D1293D"/>
                </w:placeholder>
                <w:showingPlcHdr/>
              </w:sdtPr>
              <w:sdtEndPr/>
              <w:sdtContent>
                <w:r w:rsidR="00CA0DDC">
                  <w:rPr>
                    <w:rStyle w:val="PlaceholderText"/>
                  </w:rPr>
                  <w:t xml:space="preserve">                             </w:t>
                </w:r>
              </w:sdtContent>
            </w:sdt>
          </w:p>
        </w:tc>
      </w:tr>
      <w:tr w:rsidR="00922BFC" w:rsidRPr="007D4B55" w:rsidTr="00AF62BB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blBorders>
          <w:tblLook w:val="0000" w:firstRow="0" w:lastRow="0" w:firstColumn="0" w:lastColumn="0" w:noHBand="0" w:noVBand="0"/>
        </w:tblPrEx>
        <w:trPr>
          <w:trHeight w:val="317"/>
          <w:jc w:val="center"/>
        </w:trPr>
        <w:tc>
          <w:tcPr>
            <w:tcW w:w="2797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922BFC" w:rsidRPr="0095201D" w:rsidRDefault="00F4531D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-1545902298"/>
                <w:placeholder>
                  <w:docPart w:val="A0E27FEC3CF44CE6A84FF6FABBA0EF5D"/>
                </w:placeholder>
                <w:showingPlcHdr/>
              </w:sdtPr>
              <w:sdtEndPr/>
              <w:sdtContent>
                <w:r w:rsidR="001E47C1">
                  <w:rPr>
                    <w:rFonts w:cs="Arial"/>
                  </w:rPr>
                  <w:t xml:space="preserve">                                         </w:t>
                </w:r>
              </w:sdtContent>
            </w:sdt>
          </w:p>
        </w:tc>
        <w:tc>
          <w:tcPr>
            <w:tcW w:w="663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922BFC" w:rsidRPr="0095201D" w:rsidRDefault="00F4531D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60678169"/>
                <w:placeholder>
                  <w:docPart w:val="AEAE4A9B01B941FC82589E7D65125F88"/>
                </w:placeholder>
                <w:showingPlcHdr/>
              </w:sdtPr>
              <w:sdtEndPr/>
              <w:sdtContent>
                <w:r w:rsidR="001E47C1">
                  <w:rPr>
                    <w:rFonts w:cs="Arial"/>
                  </w:rPr>
                  <w:t xml:space="preserve">                                                                                                              </w:t>
                </w:r>
              </w:sdtContent>
            </w:sdt>
          </w:p>
        </w:tc>
        <w:tc>
          <w:tcPr>
            <w:tcW w:w="1187" w:type="dxa"/>
            <w:tcBorders>
              <w:top w:val="single" w:sz="4" w:space="0" w:color="auto"/>
              <w:bottom w:val="single" w:sz="4" w:space="0" w:color="auto"/>
            </w:tcBorders>
          </w:tcPr>
          <w:p w:rsidR="00922BFC" w:rsidRPr="0095201D" w:rsidRDefault="00F4531D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966864436"/>
                <w:placeholder>
                  <w:docPart w:val="45D3536C70AB4D9686407F67A9B00E5D"/>
                </w:placeholder>
                <w:showingPlcHdr/>
              </w:sdtPr>
              <w:sdtEndPr/>
              <w:sdtContent>
                <w:r w:rsidR="00CA0DDC">
                  <w:rPr>
                    <w:rStyle w:val="PlaceholderText"/>
                  </w:rPr>
                  <w:t xml:space="preserve">                </w:t>
                </w:r>
              </w:sdtContent>
            </w:sdt>
          </w:p>
        </w:tc>
        <w:tc>
          <w:tcPr>
            <w:tcW w:w="188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922BFC" w:rsidRPr="0095201D" w:rsidRDefault="00F4531D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-2146957211"/>
                <w:placeholder>
                  <w:docPart w:val="3CCFB69FBEFC45B58E7408FFF57F08BA"/>
                </w:placeholder>
                <w:showingPlcHdr/>
              </w:sdtPr>
              <w:sdtEndPr/>
              <w:sdtContent>
                <w:r w:rsidR="00CA0DDC">
                  <w:rPr>
                    <w:rStyle w:val="PlaceholderText"/>
                  </w:rPr>
                  <w:t xml:space="preserve">                             </w:t>
                </w:r>
              </w:sdtContent>
            </w:sdt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22BFC" w:rsidRPr="0095201D" w:rsidRDefault="00F4531D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180175906"/>
                <w:placeholder>
                  <w:docPart w:val="E1112228CF124ABBBD0F5B7A506BB847"/>
                </w:placeholder>
                <w:showingPlcHdr/>
              </w:sdtPr>
              <w:sdtEndPr/>
              <w:sdtContent>
                <w:r w:rsidR="00CA0DDC">
                  <w:rPr>
                    <w:rStyle w:val="PlaceholderText"/>
                  </w:rPr>
                  <w:t xml:space="preserve">                             </w:t>
                </w:r>
              </w:sdtContent>
            </w:sdt>
          </w:p>
        </w:tc>
      </w:tr>
      <w:tr w:rsidR="00922BFC" w:rsidRPr="007D4B55" w:rsidTr="00AF62BB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blBorders>
          <w:tblLook w:val="0000" w:firstRow="0" w:lastRow="0" w:firstColumn="0" w:lastColumn="0" w:noHBand="0" w:noVBand="0"/>
        </w:tblPrEx>
        <w:trPr>
          <w:trHeight w:val="317"/>
          <w:jc w:val="center"/>
        </w:trPr>
        <w:tc>
          <w:tcPr>
            <w:tcW w:w="2797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922BFC" w:rsidRPr="0095201D" w:rsidRDefault="00F4531D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-510761568"/>
                <w:placeholder>
                  <w:docPart w:val="C1DCA6C127324599850F5A163AE719AB"/>
                </w:placeholder>
                <w:showingPlcHdr/>
              </w:sdtPr>
              <w:sdtEndPr/>
              <w:sdtContent>
                <w:r w:rsidR="001E47C1">
                  <w:rPr>
                    <w:rFonts w:cs="Arial"/>
                  </w:rPr>
                  <w:t xml:space="preserve">                                         </w:t>
                </w:r>
              </w:sdtContent>
            </w:sdt>
          </w:p>
        </w:tc>
        <w:tc>
          <w:tcPr>
            <w:tcW w:w="663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922BFC" w:rsidRPr="0095201D" w:rsidRDefault="00F4531D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1061367525"/>
                <w:placeholder>
                  <w:docPart w:val="75DAD9E0B9B44D4C8F1FC7FCDD9AC252"/>
                </w:placeholder>
                <w:showingPlcHdr/>
              </w:sdtPr>
              <w:sdtEndPr/>
              <w:sdtContent>
                <w:r w:rsidR="001E47C1">
                  <w:rPr>
                    <w:rFonts w:cs="Arial"/>
                  </w:rPr>
                  <w:t xml:space="preserve">                                                                                                              </w:t>
                </w:r>
              </w:sdtContent>
            </w:sdt>
          </w:p>
        </w:tc>
        <w:tc>
          <w:tcPr>
            <w:tcW w:w="1187" w:type="dxa"/>
            <w:tcBorders>
              <w:top w:val="single" w:sz="4" w:space="0" w:color="auto"/>
              <w:bottom w:val="single" w:sz="4" w:space="0" w:color="auto"/>
            </w:tcBorders>
          </w:tcPr>
          <w:p w:rsidR="00922BFC" w:rsidRPr="0095201D" w:rsidRDefault="00F4531D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-602188488"/>
                <w:placeholder>
                  <w:docPart w:val="A28FB88D792D49E491FAACFBF035211A"/>
                </w:placeholder>
                <w:showingPlcHdr/>
              </w:sdtPr>
              <w:sdtEndPr/>
              <w:sdtContent>
                <w:r w:rsidR="00CA0DDC">
                  <w:rPr>
                    <w:rStyle w:val="PlaceholderText"/>
                  </w:rPr>
                  <w:t xml:space="preserve">                </w:t>
                </w:r>
              </w:sdtContent>
            </w:sdt>
          </w:p>
        </w:tc>
        <w:tc>
          <w:tcPr>
            <w:tcW w:w="188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922BFC" w:rsidRPr="0095201D" w:rsidRDefault="00F4531D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578403494"/>
                <w:placeholder>
                  <w:docPart w:val="0CA4A4E8302147C2862DC2D267B14576"/>
                </w:placeholder>
                <w:showingPlcHdr/>
              </w:sdtPr>
              <w:sdtEndPr/>
              <w:sdtContent>
                <w:r w:rsidR="00CA0DDC">
                  <w:rPr>
                    <w:rStyle w:val="PlaceholderText"/>
                  </w:rPr>
                  <w:t xml:space="preserve">                             </w:t>
                </w:r>
              </w:sdtContent>
            </w:sdt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22BFC" w:rsidRPr="0095201D" w:rsidRDefault="00F4531D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1196510644"/>
                <w:placeholder>
                  <w:docPart w:val="92FAF08B54804BE6ADF737AF41B1362C"/>
                </w:placeholder>
                <w:showingPlcHdr/>
              </w:sdtPr>
              <w:sdtEndPr/>
              <w:sdtContent>
                <w:r w:rsidR="00CA0DDC">
                  <w:rPr>
                    <w:rStyle w:val="PlaceholderText"/>
                  </w:rPr>
                  <w:t xml:space="preserve">                             </w:t>
                </w:r>
              </w:sdtContent>
            </w:sdt>
          </w:p>
        </w:tc>
      </w:tr>
      <w:tr w:rsidR="00922BFC" w:rsidRPr="007D4B55" w:rsidTr="00AF62BB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blBorders>
          <w:tblLook w:val="0000" w:firstRow="0" w:lastRow="0" w:firstColumn="0" w:lastColumn="0" w:noHBand="0" w:noVBand="0"/>
        </w:tblPrEx>
        <w:trPr>
          <w:trHeight w:val="317"/>
          <w:jc w:val="center"/>
        </w:trPr>
        <w:tc>
          <w:tcPr>
            <w:tcW w:w="2797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922BFC" w:rsidRPr="0095201D" w:rsidRDefault="00F4531D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1913273033"/>
                <w:placeholder>
                  <w:docPart w:val="2D07105F25BA4888AE1D57D65A936916"/>
                </w:placeholder>
                <w:showingPlcHdr/>
              </w:sdtPr>
              <w:sdtEndPr/>
              <w:sdtContent>
                <w:r w:rsidR="001E47C1">
                  <w:rPr>
                    <w:rFonts w:cs="Arial"/>
                  </w:rPr>
                  <w:t xml:space="preserve">                                         </w:t>
                </w:r>
              </w:sdtContent>
            </w:sdt>
          </w:p>
        </w:tc>
        <w:tc>
          <w:tcPr>
            <w:tcW w:w="663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922BFC" w:rsidRPr="0095201D" w:rsidRDefault="00F4531D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-1192988821"/>
                <w:placeholder>
                  <w:docPart w:val="D526E0B52A674E2BB3065A3FA20D24EC"/>
                </w:placeholder>
                <w:showingPlcHdr/>
              </w:sdtPr>
              <w:sdtEndPr/>
              <w:sdtContent>
                <w:r w:rsidR="001E47C1">
                  <w:rPr>
                    <w:rFonts w:cs="Arial"/>
                  </w:rPr>
                  <w:t xml:space="preserve">                                                                                                              </w:t>
                </w:r>
              </w:sdtContent>
            </w:sdt>
          </w:p>
        </w:tc>
        <w:tc>
          <w:tcPr>
            <w:tcW w:w="1187" w:type="dxa"/>
            <w:tcBorders>
              <w:top w:val="single" w:sz="4" w:space="0" w:color="auto"/>
              <w:bottom w:val="single" w:sz="4" w:space="0" w:color="auto"/>
            </w:tcBorders>
          </w:tcPr>
          <w:p w:rsidR="00922BFC" w:rsidRPr="0095201D" w:rsidRDefault="00F4531D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-2060082558"/>
                <w:placeholder>
                  <w:docPart w:val="AA28818C97A84AD9BD9811034470EAFE"/>
                </w:placeholder>
                <w:showingPlcHdr/>
              </w:sdtPr>
              <w:sdtEndPr/>
              <w:sdtContent>
                <w:r w:rsidR="00CA0DDC">
                  <w:rPr>
                    <w:rStyle w:val="PlaceholderText"/>
                  </w:rPr>
                  <w:t xml:space="preserve">                </w:t>
                </w:r>
              </w:sdtContent>
            </w:sdt>
          </w:p>
        </w:tc>
        <w:tc>
          <w:tcPr>
            <w:tcW w:w="188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922BFC" w:rsidRPr="0095201D" w:rsidRDefault="00F4531D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1011419880"/>
                <w:placeholder>
                  <w:docPart w:val="1E311AD026FC4066A79588C93B44FFA6"/>
                </w:placeholder>
                <w:showingPlcHdr/>
              </w:sdtPr>
              <w:sdtEndPr/>
              <w:sdtContent>
                <w:r w:rsidR="00CA0DDC">
                  <w:rPr>
                    <w:rStyle w:val="PlaceholderText"/>
                  </w:rPr>
                  <w:t xml:space="preserve">                             </w:t>
                </w:r>
              </w:sdtContent>
            </w:sdt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22BFC" w:rsidRPr="0095201D" w:rsidRDefault="00F4531D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-1962640218"/>
                <w:placeholder>
                  <w:docPart w:val="64D194240509406BAF58E495C2F4A1AE"/>
                </w:placeholder>
                <w:showingPlcHdr/>
              </w:sdtPr>
              <w:sdtEndPr/>
              <w:sdtContent>
                <w:r w:rsidR="00CA0DDC">
                  <w:rPr>
                    <w:rStyle w:val="PlaceholderText"/>
                  </w:rPr>
                  <w:t xml:space="preserve">                             </w:t>
                </w:r>
              </w:sdtContent>
            </w:sdt>
          </w:p>
        </w:tc>
      </w:tr>
      <w:tr w:rsidR="00922BFC" w:rsidRPr="007D4B55" w:rsidTr="00AF62BB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blBorders>
          <w:tblLook w:val="0000" w:firstRow="0" w:lastRow="0" w:firstColumn="0" w:lastColumn="0" w:noHBand="0" w:noVBand="0"/>
        </w:tblPrEx>
        <w:trPr>
          <w:trHeight w:val="317"/>
          <w:jc w:val="center"/>
        </w:trPr>
        <w:tc>
          <w:tcPr>
            <w:tcW w:w="2797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922BFC" w:rsidRPr="0095201D" w:rsidRDefault="00F4531D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1322322970"/>
                <w:placeholder>
                  <w:docPart w:val="17D49C7193E044FFA524D27E56E2027C"/>
                </w:placeholder>
                <w:showingPlcHdr/>
              </w:sdtPr>
              <w:sdtEndPr/>
              <w:sdtContent>
                <w:r w:rsidR="001E47C1">
                  <w:rPr>
                    <w:rFonts w:cs="Arial"/>
                  </w:rPr>
                  <w:t xml:space="preserve">                                         </w:t>
                </w:r>
              </w:sdtContent>
            </w:sdt>
          </w:p>
        </w:tc>
        <w:tc>
          <w:tcPr>
            <w:tcW w:w="663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922BFC" w:rsidRPr="0095201D" w:rsidRDefault="00F4531D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-2037956227"/>
                <w:placeholder>
                  <w:docPart w:val="54DD20C37D454201903D399B517BBB46"/>
                </w:placeholder>
                <w:showingPlcHdr/>
              </w:sdtPr>
              <w:sdtEndPr/>
              <w:sdtContent>
                <w:r w:rsidR="001E47C1">
                  <w:rPr>
                    <w:rFonts w:cs="Arial"/>
                  </w:rPr>
                  <w:t xml:space="preserve">                                                                                                              </w:t>
                </w:r>
              </w:sdtContent>
            </w:sdt>
          </w:p>
        </w:tc>
        <w:tc>
          <w:tcPr>
            <w:tcW w:w="1187" w:type="dxa"/>
            <w:tcBorders>
              <w:top w:val="single" w:sz="4" w:space="0" w:color="auto"/>
              <w:bottom w:val="single" w:sz="4" w:space="0" w:color="auto"/>
            </w:tcBorders>
          </w:tcPr>
          <w:p w:rsidR="00922BFC" w:rsidRPr="0095201D" w:rsidRDefault="00F4531D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-1872987704"/>
                <w:placeholder>
                  <w:docPart w:val="BD326D0C085542F591E78C96468B96FC"/>
                </w:placeholder>
                <w:showingPlcHdr/>
              </w:sdtPr>
              <w:sdtEndPr/>
              <w:sdtContent>
                <w:r w:rsidR="00CA0DDC">
                  <w:rPr>
                    <w:rStyle w:val="PlaceholderText"/>
                  </w:rPr>
                  <w:t xml:space="preserve">                </w:t>
                </w:r>
              </w:sdtContent>
            </w:sdt>
          </w:p>
        </w:tc>
        <w:tc>
          <w:tcPr>
            <w:tcW w:w="188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922BFC" w:rsidRPr="0095201D" w:rsidRDefault="00F4531D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1451813506"/>
                <w:placeholder>
                  <w:docPart w:val="16D1FE555BED4370B67AA237FF99A851"/>
                </w:placeholder>
                <w:showingPlcHdr/>
              </w:sdtPr>
              <w:sdtEndPr/>
              <w:sdtContent>
                <w:r w:rsidR="00CA0DDC">
                  <w:rPr>
                    <w:rStyle w:val="PlaceholderText"/>
                  </w:rPr>
                  <w:t xml:space="preserve">                             </w:t>
                </w:r>
              </w:sdtContent>
            </w:sdt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22BFC" w:rsidRPr="0095201D" w:rsidRDefault="00F4531D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-819719844"/>
                <w:placeholder>
                  <w:docPart w:val="C3CEB08D01314315AA15CDE4BF9FEE07"/>
                </w:placeholder>
                <w:showingPlcHdr/>
              </w:sdtPr>
              <w:sdtEndPr/>
              <w:sdtContent>
                <w:r w:rsidR="00CA0DDC">
                  <w:rPr>
                    <w:rStyle w:val="PlaceholderText"/>
                  </w:rPr>
                  <w:t xml:space="preserve">                             </w:t>
                </w:r>
              </w:sdtContent>
            </w:sdt>
          </w:p>
        </w:tc>
      </w:tr>
      <w:tr w:rsidR="00922BFC" w:rsidRPr="007D4B55" w:rsidTr="00AF62BB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blBorders>
          <w:tblLook w:val="0000" w:firstRow="0" w:lastRow="0" w:firstColumn="0" w:lastColumn="0" w:noHBand="0" w:noVBand="0"/>
        </w:tblPrEx>
        <w:trPr>
          <w:trHeight w:val="317"/>
          <w:jc w:val="center"/>
        </w:trPr>
        <w:tc>
          <w:tcPr>
            <w:tcW w:w="2797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922BFC" w:rsidRPr="0095201D" w:rsidRDefault="00F4531D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-1922548120"/>
                <w:placeholder>
                  <w:docPart w:val="1B88750B91CE4E2B8A5DBB8F256D2233"/>
                </w:placeholder>
                <w:showingPlcHdr/>
              </w:sdtPr>
              <w:sdtEndPr/>
              <w:sdtContent>
                <w:r w:rsidR="001E47C1">
                  <w:rPr>
                    <w:rFonts w:cs="Arial"/>
                  </w:rPr>
                  <w:t xml:space="preserve">                                         </w:t>
                </w:r>
              </w:sdtContent>
            </w:sdt>
          </w:p>
        </w:tc>
        <w:tc>
          <w:tcPr>
            <w:tcW w:w="663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922BFC" w:rsidRPr="0095201D" w:rsidRDefault="00F4531D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616653202"/>
                <w:placeholder>
                  <w:docPart w:val="85F8448B772D4EEABBA72296DF17A56F"/>
                </w:placeholder>
                <w:showingPlcHdr/>
              </w:sdtPr>
              <w:sdtEndPr/>
              <w:sdtContent>
                <w:r w:rsidR="001E47C1">
                  <w:rPr>
                    <w:rFonts w:cs="Arial"/>
                  </w:rPr>
                  <w:t xml:space="preserve">                                                                                                              </w:t>
                </w:r>
              </w:sdtContent>
            </w:sdt>
          </w:p>
        </w:tc>
        <w:tc>
          <w:tcPr>
            <w:tcW w:w="1187" w:type="dxa"/>
            <w:tcBorders>
              <w:top w:val="single" w:sz="4" w:space="0" w:color="auto"/>
              <w:bottom w:val="single" w:sz="4" w:space="0" w:color="auto"/>
            </w:tcBorders>
          </w:tcPr>
          <w:p w:rsidR="00922BFC" w:rsidRPr="0095201D" w:rsidRDefault="00F4531D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1468317213"/>
                <w:placeholder>
                  <w:docPart w:val="5E1E9DFCDB6F4F53A14D04F91DAF0B9A"/>
                </w:placeholder>
                <w:showingPlcHdr/>
              </w:sdtPr>
              <w:sdtEndPr/>
              <w:sdtContent>
                <w:r w:rsidR="00CA0DDC">
                  <w:rPr>
                    <w:rStyle w:val="PlaceholderText"/>
                  </w:rPr>
                  <w:t xml:space="preserve">                </w:t>
                </w:r>
              </w:sdtContent>
            </w:sdt>
          </w:p>
        </w:tc>
        <w:tc>
          <w:tcPr>
            <w:tcW w:w="188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922BFC" w:rsidRPr="0095201D" w:rsidRDefault="00F4531D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1093362584"/>
                <w:placeholder>
                  <w:docPart w:val="6735F75F2C304D32B41E160BFB67CDA7"/>
                </w:placeholder>
                <w:showingPlcHdr/>
              </w:sdtPr>
              <w:sdtEndPr/>
              <w:sdtContent>
                <w:r w:rsidR="00CA0DDC">
                  <w:rPr>
                    <w:rStyle w:val="PlaceholderText"/>
                  </w:rPr>
                  <w:t xml:space="preserve">                             </w:t>
                </w:r>
              </w:sdtContent>
            </w:sdt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22BFC" w:rsidRPr="0095201D" w:rsidRDefault="00F4531D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164747178"/>
                <w:placeholder>
                  <w:docPart w:val="67C25132F22A4640995A91ED91CD60EA"/>
                </w:placeholder>
                <w:showingPlcHdr/>
              </w:sdtPr>
              <w:sdtEndPr/>
              <w:sdtContent>
                <w:r w:rsidR="00CA0DDC">
                  <w:rPr>
                    <w:rStyle w:val="PlaceholderText"/>
                  </w:rPr>
                  <w:t xml:space="preserve">                             </w:t>
                </w:r>
              </w:sdtContent>
            </w:sdt>
          </w:p>
        </w:tc>
      </w:tr>
      <w:tr w:rsidR="00922BFC" w:rsidRPr="007D4B55" w:rsidTr="00AF62BB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blBorders>
          <w:tblLook w:val="0000" w:firstRow="0" w:lastRow="0" w:firstColumn="0" w:lastColumn="0" w:noHBand="0" w:noVBand="0"/>
        </w:tblPrEx>
        <w:trPr>
          <w:trHeight w:val="317"/>
          <w:jc w:val="center"/>
        </w:trPr>
        <w:tc>
          <w:tcPr>
            <w:tcW w:w="2797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922BFC" w:rsidRPr="0095201D" w:rsidRDefault="00F4531D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-902672390"/>
                <w:placeholder>
                  <w:docPart w:val="7844DFEEEA544638A9DE0267FAA85078"/>
                </w:placeholder>
                <w:showingPlcHdr/>
              </w:sdtPr>
              <w:sdtEndPr/>
              <w:sdtContent>
                <w:r w:rsidR="001E47C1">
                  <w:rPr>
                    <w:rFonts w:cs="Arial"/>
                  </w:rPr>
                  <w:t xml:space="preserve">                                         </w:t>
                </w:r>
              </w:sdtContent>
            </w:sdt>
          </w:p>
        </w:tc>
        <w:tc>
          <w:tcPr>
            <w:tcW w:w="663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922BFC" w:rsidRPr="0095201D" w:rsidRDefault="00F4531D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-1449547624"/>
                <w:placeholder>
                  <w:docPart w:val="0F73C24C68044620A46E10704AA60343"/>
                </w:placeholder>
                <w:showingPlcHdr/>
              </w:sdtPr>
              <w:sdtEndPr/>
              <w:sdtContent>
                <w:r w:rsidR="001E47C1">
                  <w:rPr>
                    <w:rFonts w:cs="Arial"/>
                  </w:rPr>
                  <w:t xml:space="preserve">                                                                                                              </w:t>
                </w:r>
              </w:sdtContent>
            </w:sdt>
          </w:p>
        </w:tc>
        <w:tc>
          <w:tcPr>
            <w:tcW w:w="1187" w:type="dxa"/>
            <w:tcBorders>
              <w:top w:val="single" w:sz="4" w:space="0" w:color="auto"/>
              <w:bottom w:val="single" w:sz="4" w:space="0" w:color="auto"/>
            </w:tcBorders>
          </w:tcPr>
          <w:p w:rsidR="00922BFC" w:rsidRPr="0095201D" w:rsidRDefault="00F4531D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-736167729"/>
                <w:placeholder>
                  <w:docPart w:val="D076491691374C9AAF4EBF7122B56E33"/>
                </w:placeholder>
                <w:showingPlcHdr/>
              </w:sdtPr>
              <w:sdtEndPr/>
              <w:sdtContent>
                <w:r w:rsidR="00CA0DDC">
                  <w:rPr>
                    <w:rStyle w:val="PlaceholderText"/>
                  </w:rPr>
                  <w:t xml:space="preserve">                </w:t>
                </w:r>
              </w:sdtContent>
            </w:sdt>
          </w:p>
        </w:tc>
        <w:tc>
          <w:tcPr>
            <w:tcW w:w="188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922BFC" w:rsidRPr="0095201D" w:rsidRDefault="00F4531D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-1106424863"/>
                <w:placeholder>
                  <w:docPart w:val="0CE640D1384843A0875484B95626D78A"/>
                </w:placeholder>
                <w:showingPlcHdr/>
              </w:sdtPr>
              <w:sdtEndPr/>
              <w:sdtContent>
                <w:r w:rsidR="00CA0DDC">
                  <w:rPr>
                    <w:rStyle w:val="PlaceholderText"/>
                  </w:rPr>
                  <w:t xml:space="preserve">                             </w:t>
                </w:r>
              </w:sdtContent>
            </w:sdt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22BFC" w:rsidRPr="0095201D" w:rsidRDefault="00F4531D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811223937"/>
                <w:placeholder>
                  <w:docPart w:val="E3FF6093FF5F4B4C9A889E8A0CCE59C3"/>
                </w:placeholder>
                <w:showingPlcHdr/>
              </w:sdtPr>
              <w:sdtEndPr/>
              <w:sdtContent>
                <w:r w:rsidR="00CA0DDC">
                  <w:rPr>
                    <w:rStyle w:val="PlaceholderText"/>
                  </w:rPr>
                  <w:t xml:space="preserve">                             </w:t>
                </w:r>
              </w:sdtContent>
            </w:sdt>
          </w:p>
        </w:tc>
      </w:tr>
      <w:tr w:rsidR="00922BFC" w:rsidRPr="007D4B55" w:rsidTr="00AF62BB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blBorders>
          <w:tblLook w:val="0000" w:firstRow="0" w:lastRow="0" w:firstColumn="0" w:lastColumn="0" w:noHBand="0" w:noVBand="0"/>
        </w:tblPrEx>
        <w:trPr>
          <w:trHeight w:val="317"/>
          <w:jc w:val="center"/>
        </w:trPr>
        <w:tc>
          <w:tcPr>
            <w:tcW w:w="2797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922BFC" w:rsidRPr="0095201D" w:rsidRDefault="00F4531D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1942941392"/>
                <w:placeholder>
                  <w:docPart w:val="93FD6B265F2F4193808A2FB140495D49"/>
                </w:placeholder>
                <w:showingPlcHdr/>
              </w:sdtPr>
              <w:sdtEndPr/>
              <w:sdtContent>
                <w:r w:rsidR="001E47C1">
                  <w:rPr>
                    <w:rFonts w:cs="Arial"/>
                  </w:rPr>
                  <w:t xml:space="preserve">                                         </w:t>
                </w:r>
              </w:sdtContent>
            </w:sdt>
          </w:p>
        </w:tc>
        <w:tc>
          <w:tcPr>
            <w:tcW w:w="663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922BFC" w:rsidRPr="0095201D" w:rsidRDefault="00F4531D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-1864828201"/>
                <w:placeholder>
                  <w:docPart w:val="95A97054FC094900BE1F93A3C1F30870"/>
                </w:placeholder>
                <w:showingPlcHdr/>
              </w:sdtPr>
              <w:sdtEndPr/>
              <w:sdtContent>
                <w:r w:rsidR="001E47C1">
                  <w:rPr>
                    <w:rFonts w:cs="Arial"/>
                  </w:rPr>
                  <w:t xml:space="preserve">                                                                                                              </w:t>
                </w:r>
              </w:sdtContent>
            </w:sdt>
          </w:p>
        </w:tc>
        <w:tc>
          <w:tcPr>
            <w:tcW w:w="1187" w:type="dxa"/>
            <w:tcBorders>
              <w:top w:val="single" w:sz="4" w:space="0" w:color="auto"/>
              <w:bottom w:val="single" w:sz="4" w:space="0" w:color="auto"/>
            </w:tcBorders>
          </w:tcPr>
          <w:p w:rsidR="00922BFC" w:rsidRPr="0095201D" w:rsidRDefault="00F4531D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-1366055919"/>
                <w:placeholder>
                  <w:docPart w:val="2E8885E24FC4453DB0717AB75652C30F"/>
                </w:placeholder>
                <w:showingPlcHdr/>
              </w:sdtPr>
              <w:sdtEndPr/>
              <w:sdtContent>
                <w:r w:rsidR="00CA0DDC">
                  <w:rPr>
                    <w:rStyle w:val="PlaceholderText"/>
                  </w:rPr>
                  <w:t xml:space="preserve">                </w:t>
                </w:r>
              </w:sdtContent>
            </w:sdt>
          </w:p>
        </w:tc>
        <w:tc>
          <w:tcPr>
            <w:tcW w:w="188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922BFC" w:rsidRPr="0095201D" w:rsidRDefault="00F4531D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-274328992"/>
                <w:placeholder>
                  <w:docPart w:val="FA6CABA3AB464CC79F8CA4B90783984E"/>
                </w:placeholder>
                <w:showingPlcHdr/>
              </w:sdtPr>
              <w:sdtEndPr/>
              <w:sdtContent>
                <w:r w:rsidR="00CA0DDC">
                  <w:rPr>
                    <w:rStyle w:val="PlaceholderText"/>
                  </w:rPr>
                  <w:t xml:space="preserve">                             </w:t>
                </w:r>
              </w:sdtContent>
            </w:sdt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22BFC" w:rsidRPr="0095201D" w:rsidRDefault="00F4531D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-1954009783"/>
                <w:placeholder>
                  <w:docPart w:val="1369858D8BB94EC0A146D5B4834196E8"/>
                </w:placeholder>
                <w:showingPlcHdr/>
              </w:sdtPr>
              <w:sdtEndPr/>
              <w:sdtContent>
                <w:r w:rsidR="00CA0DDC">
                  <w:rPr>
                    <w:rStyle w:val="PlaceholderText"/>
                  </w:rPr>
                  <w:t xml:space="preserve">                             </w:t>
                </w:r>
              </w:sdtContent>
            </w:sdt>
          </w:p>
        </w:tc>
      </w:tr>
      <w:tr w:rsidR="00922BFC" w:rsidRPr="007D4B55" w:rsidTr="00AF62BB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blBorders>
          <w:tblLook w:val="0000" w:firstRow="0" w:lastRow="0" w:firstColumn="0" w:lastColumn="0" w:noHBand="0" w:noVBand="0"/>
        </w:tblPrEx>
        <w:trPr>
          <w:trHeight w:val="317"/>
          <w:jc w:val="center"/>
        </w:trPr>
        <w:tc>
          <w:tcPr>
            <w:tcW w:w="2797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922BFC" w:rsidRPr="0095201D" w:rsidRDefault="00F4531D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185345946"/>
                <w:placeholder>
                  <w:docPart w:val="BF0AFDA1E3984EA9B27AC88332DDBD91"/>
                </w:placeholder>
                <w:showingPlcHdr/>
              </w:sdtPr>
              <w:sdtEndPr/>
              <w:sdtContent>
                <w:r w:rsidR="001E47C1">
                  <w:rPr>
                    <w:rFonts w:cs="Arial"/>
                  </w:rPr>
                  <w:t xml:space="preserve">                                         </w:t>
                </w:r>
              </w:sdtContent>
            </w:sdt>
          </w:p>
        </w:tc>
        <w:tc>
          <w:tcPr>
            <w:tcW w:w="663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922BFC" w:rsidRPr="0095201D" w:rsidRDefault="00F4531D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1346669275"/>
                <w:placeholder>
                  <w:docPart w:val="6E84675F438A4315AE5AD1C820EE7B08"/>
                </w:placeholder>
                <w:showingPlcHdr/>
              </w:sdtPr>
              <w:sdtEndPr/>
              <w:sdtContent>
                <w:r w:rsidR="001E47C1">
                  <w:rPr>
                    <w:rFonts w:cs="Arial"/>
                  </w:rPr>
                  <w:t xml:space="preserve">                                                                                                              </w:t>
                </w:r>
              </w:sdtContent>
            </w:sdt>
          </w:p>
        </w:tc>
        <w:tc>
          <w:tcPr>
            <w:tcW w:w="1187" w:type="dxa"/>
            <w:tcBorders>
              <w:top w:val="single" w:sz="4" w:space="0" w:color="auto"/>
              <w:bottom w:val="single" w:sz="4" w:space="0" w:color="auto"/>
            </w:tcBorders>
          </w:tcPr>
          <w:p w:rsidR="00922BFC" w:rsidRPr="0095201D" w:rsidRDefault="00F4531D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-739249225"/>
                <w:placeholder>
                  <w:docPart w:val="00B98F3E23904D529DF05D1A9CF170FB"/>
                </w:placeholder>
                <w:showingPlcHdr/>
              </w:sdtPr>
              <w:sdtEndPr/>
              <w:sdtContent>
                <w:r w:rsidR="00CA0DDC">
                  <w:rPr>
                    <w:rStyle w:val="PlaceholderText"/>
                  </w:rPr>
                  <w:t xml:space="preserve">                </w:t>
                </w:r>
              </w:sdtContent>
            </w:sdt>
          </w:p>
        </w:tc>
        <w:tc>
          <w:tcPr>
            <w:tcW w:w="188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922BFC" w:rsidRPr="0095201D" w:rsidRDefault="00F4531D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871502133"/>
                <w:placeholder>
                  <w:docPart w:val="0525BE044FAB4FFF971D55BEA2A8B095"/>
                </w:placeholder>
                <w:showingPlcHdr/>
              </w:sdtPr>
              <w:sdtEndPr/>
              <w:sdtContent>
                <w:r w:rsidR="00CA0DDC">
                  <w:rPr>
                    <w:rStyle w:val="PlaceholderText"/>
                  </w:rPr>
                  <w:t xml:space="preserve">                             </w:t>
                </w:r>
              </w:sdtContent>
            </w:sdt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22BFC" w:rsidRPr="0095201D" w:rsidRDefault="00F4531D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1620175866"/>
                <w:placeholder>
                  <w:docPart w:val="195533A87942450A8A8735702285E8CA"/>
                </w:placeholder>
                <w:showingPlcHdr/>
              </w:sdtPr>
              <w:sdtEndPr/>
              <w:sdtContent>
                <w:r w:rsidR="00CA0DDC">
                  <w:rPr>
                    <w:rStyle w:val="PlaceholderText"/>
                  </w:rPr>
                  <w:t xml:space="preserve">                             </w:t>
                </w:r>
              </w:sdtContent>
            </w:sdt>
          </w:p>
        </w:tc>
      </w:tr>
      <w:tr w:rsidR="00922BFC" w:rsidRPr="007D4B55" w:rsidTr="00AF62BB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blBorders>
          <w:tblLook w:val="0000" w:firstRow="0" w:lastRow="0" w:firstColumn="0" w:lastColumn="0" w:noHBand="0" w:noVBand="0"/>
        </w:tblPrEx>
        <w:trPr>
          <w:trHeight w:val="317"/>
          <w:jc w:val="center"/>
        </w:trPr>
        <w:tc>
          <w:tcPr>
            <w:tcW w:w="2797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922BFC" w:rsidRPr="0095201D" w:rsidRDefault="00F4531D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-913398834"/>
                <w:placeholder>
                  <w:docPart w:val="4CAC36ACA9314461980E4104B7ED4A56"/>
                </w:placeholder>
                <w:showingPlcHdr/>
              </w:sdtPr>
              <w:sdtEndPr/>
              <w:sdtContent>
                <w:r w:rsidR="001E47C1">
                  <w:rPr>
                    <w:rFonts w:cs="Arial"/>
                  </w:rPr>
                  <w:t xml:space="preserve">                                         </w:t>
                </w:r>
              </w:sdtContent>
            </w:sdt>
          </w:p>
        </w:tc>
        <w:tc>
          <w:tcPr>
            <w:tcW w:w="663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922BFC" w:rsidRPr="0095201D" w:rsidRDefault="00F4531D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-371767396"/>
                <w:placeholder>
                  <w:docPart w:val="2FCA45599CB14D15A420882A0E41F0C7"/>
                </w:placeholder>
                <w:showingPlcHdr/>
              </w:sdtPr>
              <w:sdtEndPr/>
              <w:sdtContent>
                <w:r w:rsidR="001E47C1">
                  <w:rPr>
                    <w:rFonts w:cs="Arial"/>
                  </w:rPr>
                  <w:t xml:space="preserve">                                                                                                              </w:t>
                </w:r>
              </w:sdtContent>
            </w:sdt>
          </w:p>
        </w:tc>
        <w:tc>
          <w:tcPr>
            <w:tcW w:w="1187" w:type="dxa"/>
            <w:tcBorders>
              <w:top w:val="single" w:sz="4" w:space="0" w:color="auto"/>
              <w:bottom w:val="single" w:sz="4" w:space="0" w:color="auto"/>
            </w:tcBorders>
          </w:tcPr>
          <w:p w:rsidR="00922BFC" w:rsidRPr="0095201D" w:rsidRDefault="00F4531D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-1373224759"/>
                <w:placeholder>
                  <w:docPart w:val="C62761F9A9D94F7E9CA5259FB1A592EF"/>
                </w:placeholder>
                <w:showingPlcHdr/>
              </w:sdtPr>
              <w:sdtEndPr/>
              <w:sdtContent>
                <w:r w:rsidR="00CA0DDC">
                  <w:rPr>
                    <w:rStyle w:val="PlaceholderText"/>
                  </w:rPr>
                  <w:t xml:space="preserve">                </w:t>
                </w:r>
              </w:sdtContent>
            </w:sdt>
          </w:p>
        </w:tc>
        <w:tc>
          <w:tcPr>
            <w:tcW w:w="188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922BFC" w:rsidRPr="0095201D" w:rsidRDefault="00F4531D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-1352410750"/>
                <w:placeholder>
                  <w:docPart w:val="586B25B108D24943A45DF9511760E780"/>
                </w:placeholder>
                <w:showingPlcHdr/>
              </w:sdtPr>
              <w:sdtEndPr/>
              <w:sdtContent>
                <w:r w:rsidR="00CA0DDC">
                  <w:rPr>
                    <w:rStyle w:val="PlaceholderText"/>
                  </w:rPr>
                  <w:t xml:space="preserve">                             </w:t>
                </w:r>
              </w:sdtContent>
            </w:sdt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22BFC" w:rsidRPr="0095201D" w:rsidRDefault="00F4531D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1009025094"/>
                <w:placeholder>
                  <w:docPart w:val="E4BA5BE5410044D7B0CFBC6C55725A5C"/>
                </w:placeholder>
                <w:showingPlcHdr/>
              </w:sdtPr>
              <w:sdtEndPr/>
              <w:sdtContent>
                <w:r w:rsidR="00CA0DDC">
                  <w:rPr>
                    <w:rStyle w:val="PlaceholderText"/>
                  </w:rPr>
                  <w:t xml:space="preserve">                             </w:t>
                </w:r>
              </w:sdtContent>
            </w:sdt>
          </w:p>
        </w:tc>
      </w:tr>
      <w:tr w:rsidR="00922BFC" w:rsidRPr="007D4B55" w:rsidTr="00AF62BB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blBorders>
          <w:tblLook w:val="0000" w:firstRow="0" w:lastRow="0" w:firstColumn="0" w:lastColumn="0" w:noHBand="0" w:noVBand="0"/>
        </w:tblPrEx>
        <w:trPr>
          <w:trHeight w:val="317"/>
          <w:jc w:val="center"/>
        </w:trPr>
        <w:tc>
          <w:tcPr>
            <w:tcW w:w="2797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922BFC" w:rsidRPr="0095201D" w:rsidRDefault="00F4531D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2041932065"/>
                <w:placeholder>
                  <w:docPart w:val="706FDB077672469DAC07FFE2E13DD807"/>
                </w:placeholder>
                <w:showingPlcHdr/>
              </w:sdtPr>
              <w:sdtEndPr/>
              <w:sdtContent>
                <w:r w:rsidR="001E47C1">
                  <w:rPr>
                    <w:rFonts w:cs="Arial"/>
                  </w:rPr>
                  <w:t xml:space="preserve">                                         </w:t>
                </w:r>
              </w:sdtContent>
            </w:sdt>
          </w:p>
        </w:tc>
        <w:tc>
          <w:tcPr>
            <w:tcW w:w="663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922BFC" w:rsidRPr="0095201D" w:rsidRDefault="00F4531D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452515402"/>
                <w:placeholder>
                  <w:docPart w:val="9A09A598F26A41AB8E4FCEC52B101D65"/>
                </w:placeholder>
                <w:showingPlcHdr/>
              </w:sdtPr>
              <w:sdtEndPr/>
              <w:sdtContent>
                <w:r w:rsidR="001E47C1">
                  <w:rPr>
                    <w:rFonts w:cs="Arial"/>
                  </w:rPr>
                  <w:t xml:space="preserve">                                                                                                              </w:t>
                </w:r>
              </w:sdtContent>
            </w:sdt>
          </w:p>
        </w:tc>
        <w:tc>
          <w:tcPr>
            <w:tcW w:w="1187" w:type="dxa"/>
            <w:tcBorders>
              <w:top w:val="single" w:sz="4" w:space="0" w:color="auto"/>
              <w:bottom w:val="single" w:sz="4" w:space="0" w:color="auto"/>
            </w:tcBorders>
          </w:tcPr>
          <w:p w:rsidR="00922BFC" w:rsidRPr="0095201D" w:rsidRDefault="00F4531D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1348834159"/>
                <w:placeholder>
                  <w:docPart w:val="59EAF66016B3403596C02DEAF046E158"/>
                </w:placeholder>
                <w:showingPlcHdr/>
              </w:sdtPr>
              <w:sdtEndPr/>
              <w:sdtContent>
                <w:r w:rsidR="00CA0DDC">
                  <w:rPr>
                    <w:rStyle w:val="PlaceholderText"/>
                  </w:rPr>
                  <w:t xml:space="preserve">                </w:t>
                </w:r>
              </w:sdtContent>
            </w:sdt>
          </w:p>
        </w:tc>
        <w:tc>
          <w:tcPr>
            <w:tcW w:w="188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922BFC" w:rsidRPr="0095201D" w:rsidRDefault="00F4531D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637614747"/>
                <w:placeholder>
                  <w:docPart w:val="F0DC5FE70ACA4F2BB39BFFB2C2C8075C"/>
                </w:placeholder>
                <w:showingPlcHdr/>
              </w:sdtPr>
              <w:sdtEndPr/>
              <w:sdtContent>
                <w:r w:rsidR="00CA0DDC">
                  <w:rPr>
                    <w:rStyle w:val="PlaceholderText"/>
                  </w:rPr>
                  <w:t xml:space="preserve">                             </w:t>
                </w:r>
              </w:sdtContent>
            </w:sdt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22BFC" w:rsidRPr="0095201D" w:rsidRDefault="00F4531D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1254399490"/>
                <w:placeholder>
                  <w:docPart w:val="EC52E323584E4BBCBF8685DE548D0BB9"/>
                </w:placeholder>
                <w:showingPlcHdr/>
              </w:sdtPr>
              <w:sdtEndPr/>
              <w:sdtContent>
                <w:r w:rsidR="00CA0DDC">
                  <w:rPr>
                    <w:rStyle w:val="PlaceholderText"/>
                  </w:rPr>
                  <w:t xml:space="preserve">                             </w:t>
                </w:r>
              </w:sdtContent>
            </w:sdt>
          </w:p>
        </w:tc>
      </w:tr>
      <w:tr w:rsidR="00922BFC" w:rsidRPr="007D4B55" w:rsidTr="00AF62BB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blBorders>
          <w:tblLook w:val="0000" w:firstRow="0" w:lastRow="0" w:firstColumn="0" w:lastColumn="0" w:noHBand="0" w:noVBand="0"/>
        </w:tblPrEx>
        <w:trPr>
          <w:trHeight w:val="317"/>
          <w:jc w:val="center"/>
        </w:trPr>
        <w:tc>
          <w:tcPr>
            <w:tcW w:w="2797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922BFC" w:rsidRPr="0095201D" w:rsidRDefault="00F4531D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258032966"/>
                <w:placeholder>
                  <w:docPart w:val="8DFFF863BDE04A979A3F0836376049F5"/>
                </w:placeholder>
                <w:showingPlcHdr/>
              </w:sdtPr>
              <w:sdtEndPr/>
              <w:sdtContent>
                <w:r w:rsidR="001E47C1">
                  <w:rPr>
                    <w:rFonts w:cs="Arial"/>
                  </w:rPr>
                  <w:t xml:space="preserve">                                         </w:t>
                </w:r>
              </w:sdtContent>
            </w:sdt>
          </w:p>
        </w:tc>
        <w:tc>
          <w:tcPr>
            <w:tcW w:w="663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922BFC" w:rsidRPr="0095201D" w:rsidRDefault="00F4531D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-1980063886"/>
                <w:placeholder>
                  <w:docPart w:val="3872E5D98E31474EB4011DB40D62C3F6"/>
                </w:placeholder>
                <w:showingPlcHdr/>
              </w:sdtPr>
              <w:sdtEndPr/>
              <w:sdtContent>
                <w:r w:rsidR="001E47C1">
                  <w:rPr>
                    <w:rFonts w:cs="Arial"/>
                  </w:rPr>
                  <w:t xml:space="preserve">                                                                                                              </w:t>
                </w:r>
              </w:sdtContent>
            </w:sdt>
          </w:p>
        </w:tc>
        <w:tc>
          <w:tcPr>
            <w:tcW w:w="1187" w:type="dxa"/>
            <w:tcBorders>
              <w:top w:val="single" w:sz="4" w:space="0" w:color="auto"/>
              <w:bottom w:val="single" w:sz="4" w:space="0" w:color="auto"/>
            </w:tcBorders>
          </w:tcPr>
          <w:p w:rsidR="00922BFC" w:rsidRPr="0095201D" w:rsidRDefault="00F4531D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750013911"/>
                <w:placeholder>
                  <w:docPart w:val="FE6517A833CD41BCA6A6FF20547D8D5B"/>
                </w:placeholder>
                <w:showingPlcHdr/>
              </w:sdtPr>
              <w:sdtEndPr/>
              <w:sdtContent>
                <w:r w:rsidR="00CA0DDC">
                  <w:rPr>
                    <w:rStyle w:val="PlaceholderText"/>
                  </w:rPr>
                  <w:t xml:space="preserve">                </w:t>
                </w:r>
              </w:sdtContent>
            </w:sdt>
          </w:p>
        </w:tc>
        <w:tc>
          <w:tcPr>
            <w:tcW w:w="188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922BFC" w:rsidRPr="0095201D" w:rsidRDefault="00F4531D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2061429513"/>
                <w:placeholder>
                  <w:docPart w:val="BB118ED3072144CE805389D3AEDC7A20"/>
                </w:placeholder>
                <w:showingPlcHdr/>
              </w:sdtPr>
              <w:sdtEndPr/>
              <w:sdtContent>
                <w:r w:rsidR="00CA0DDC">
                  <w:rPr>
                    <w:rStyle w:val="PlaceholderText"/>
                  </w:rPr>
                  <w:t xml:space="preserve">                             </w:t>
                </w:r>
              </w:sdtContent>
            </w:sdt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22BFC" w:rsidRPr="0095201D" w:rsidRDefault="00F4531D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526758792"/>
                <w:placeholder>
                  <w:docPart w:val="B0B5C05DCDE24AD59F40083153270144"/>
                </w:placeholder>
                <w:showingPlcHdr/>
              </w:sdtPr>
              <w:sdtEndPr/>
              <w:sdtContent>
                <w:r w:rsidR="00CA0DDC">
                  <w:rPr>
                    <w:rStyle w:val="PlaceholderText"/>
                  </w:rPr>
                  <w:t xml:space="preserve">                             </w:t>
                </w:r>
              </w:sdtContent>
            </w:sdt>
          </w:p>
        </w:tc>
      </w:tr>
      <w:tr w:rsidR="00922BFC" w:rsidRPr="007D4B55" w:rsidTr="00AF62BB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blBorders>
          <w:tblLook w:val="0000" w:firstRow="0" w:lastRow="0" w:firstColumn="0" w:lastColumn="0" w:noHBand="0" w:noVBand="0"/>
        </w:tblPrEx>
        <w:trPr>
          <w:trHeight w:val="317"/>
          <w:jc w:val="center"/>
        </w:trPr>
        <w:tc>
          <w:tcPr>
            <w:tcW w:w="2797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922BFC" w:rsidRPr="0095201D" w:rsidRDefault="00F4531D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-937987265"/>
                <w:placeholder>
                  <w:docPart w:val="6D7EBE05766B4379AACAB458D140F177"/>
                </w:placeholder>
                <w:showingPlcHdr/>
              </w:sdtPr>
              <w:sdtEndPr/>
              <w:sdtContent>
                <w:r w:rsidR="001E47C1">
                  <w:rPr>
                    <w:rFonts w:cs="Arial"/>
                  </w:rPr>
                  <w:t xml:space="preserve">                                         </w:t>
                </w:r>
              </w:sdtContent>
            </w:sdt>
          </w:p>
        </w:tc>
        <w:tc>
          <w:tcPr>
            <w:tcW w:w="663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922BFC" w:rsidRPr="0095201D" w:rsidRDefault="00F4531D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-563720357"/>
                <w:placeholder>
                  <w:docPart w:val="7D0C28C1FAA24925805749C96E986020"/>
                </w:placeholder>
                <w:showingPlcHdr/>
              </w:sdtPr>
              <w:sdtEndPr/>
              <w:sdtContent>
                <w:r w:rsidR="001E47C1">
                  <w:rPr>
                    <w:rFonts w:cs="Arial"/>
                  </w:rPr>
                  <w:t xml:space="preserve">                                                                                                              </w:t>
                </w:r>
              </w:sdtContent>
            </w:sdt>
          </w:p>
        </w:tc>
        <w:tc>
          <w:tcPr>
            <w:tcW w:w="1187" w:type="dxa"/>
            <w:tcBorders>
              <w:top w:val="single" w:sz="4" w:space="0" w:color="auto"/>
              <w:bottom w:val="single" w:sz="4" w:space="0" w:color="auto"/>
            </w:tcBorders>
          </w:tcPr>
          <w:p w:rsidR="00922BFC" w:rsidRPr="0095201D" w:rsidRDefault="00F4531D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1691019882"/>
                <w:placeholder>
                  <w:docPart w:val="148E699D48FC458081FC873FC35B5CD7"/>
                </w:placeholder>
                <w:showingPlcHdr/>
              </w:sdtPr>
              <w:sdtEndPr/>
              <w:sdtContent>
                <w:r w:rsidR="00CA0DDC">
                  <w:rPr>
                    <w:rStyle w:val="PlaceholderText"/>
                  </w:rPr>
                  <w:t xml:space="preserve">                </w:t>
                </w:r>
              </w:sdtContent>
            </w:sdt>
          </w:p>
        </w:tc>
        <w:tc>
          <w:tcPr>
            <w:tcW w:w="188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922BFC" w:rsidRPr="0095201D" w:rsidRDefault="00F4531D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255252290"/>
                <w:placeholder>
                  <w:docPart w:val="A3E780681DD043EA978D30BC822C5D47"/>
                </w:placeholder>
                <w:showingPlcHdr/>
              </w:sdtPr>
              <w:sdtEndPr/>
              <w:sdtContent>
                <w:r w:rsidR="00CA0DDC">
                  <w:rPr>
                    <w:rStyle w:val="PlaceholderText"/>
                  </w:rPr>
                  <w:t xml:space="preserve">                             </w:t>
                </w:r>
              </w:sdtContent>
            </w:sdt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22BFC" w:rsidRPr="0095201D" w:rsidRDefault="00F4531D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-632251909"/>
                <w:placeholder>
                  <w:docPart w:val="64D20CDE29D2465E9C06D4F749A9CE64"/>
                </w:placeholder>
                <w:showingPlcHdr/>
              </w:sdtPr>
              <w:sdtEndPr/>
              <w:sdtContent>
                <w:r w:rsidR="00CA0DDC">
                  <w:rPr>
                    <w:rStyle w:val="PlaceholderText"/>
                  </w:rPr>
                  <w:t xml:space="preserve">                             </w:t>
                </w:r>
              </w:sdtContent>
            </w:sdt>
          </w:p>
        </w:tc>
      </w:tr>
      <w:tr w:rsidR="00922BFC" w:rsidRPr="007D4B55" w:rsidTr="00AF62BB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blBorders>
          <w:tblLook w:val="0000" w:firstRow="0" w:lastRow="0" w:firstColumn="0" w:lastColumn="0" w:noHBand="0" w:noVBand="0"/>
        </w:tblPrEx>
        <w:trPr>
          <w:trHeight w:val="317"/>
          <w:jc w:val="center"/>
        </w:trPr>
        <w:tc>
          <w:tcPr>
            <w:tcW w:w="2797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922BFC" w:rsidRPr="0095201D" w:rsidRDefault="00F4531D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1723787819"/>
                <w:placeholder>
                  <w:docPart w:val="2D16D52AE8F646068E83D14E62DAA2D6"/>
                </w:placeholder>
                <w:showingPlcHdr/>
              </w:sdtPr>
              <w:sdtEndPr/>
              <w:sdtContent>
                <w:r w:rsidR="001E47C1">
                  <w:rPr>
                    <w:rFonts w:cs="Arial"/>
                  </w:rPr>
                  <w:t xml:space="preserve">                                         </w:t>
                </w:r>
              </w:sdtContent>
            </w:sdt>
          </w:p>
        </w:tc>
        <w:tc>
          <w:tcPr>
            <w:tcW w:w="663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922BFC" w:rsidRPr="0095201D" w:rsidRDefault="00F4531D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-2071640474"/>
                <w:placeholder>
                  <w:docPart w:val="3723C5E9AA2E4468A9C50DFC142D7F6A"/>
                </w:placeholder>
                <w:showingPlcHdr/>
              </w:sdtPr>
              <w:sdtEndPr/>
              <w:sdtContent>
                <w:r w:rsidR="001E47C1">
                  <w:rPr>
                    <w:rFonts w:cs="Arial"/>
                  </w:rPr>
                  <w:t xml:space="preserve">                                                                                                              </w:t>
                </w:r>
              </w:sdtContent>
            </w:sdt>
          </w:p>
        </w:tc>
        <w:tc>
          <w:tcPr>
            <w:tcW w:w="1187" w:type="dxa"/>
            <w:tcBorders>
              <w:top w:val="single" w:sz="4" w:space="0" w:color="auto"/>
              <w:bottom w:val="single" w:sz="4" w:space="0" w:color="auto"/>
            </w:tcBorders>
          </w:tcPr>
          <w:p w:rsidR="00922BFC" w:rsidRPr="0095201D" w:rsidRDefault="00F4531D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1135837643"/>
                <w:placeholder>
                  <w:docPart w:val="5E1F5F64C6AC47799CE65ABC5CE017F3"/>
                </w:placeholder>
                <w:showingPlcHdr/>
              </w:sdtPr>
              <w:sdtEndPr/>
              <w:sdtContent>
                <w:r w:rsidR="00CA0DDC">
                  <w:rPr>
                    <w:rStyle w:val="PlaceholderText"/>
                  </w:rPr>
                  <w:t xml:space="preserve">                </w:t>
                </w:r>
              </w:sdtContent>
            </w:sdt>
          </w:p>
        </w:tc>
        <w:tc>
          <w:tcPr>
            <w:tcW w:w="188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922BFC" w:rsidRPr="0095201D" w:rsidRDefault="00F4531D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803747080"/>
                <w:placeholder>
                  <w:docPart w:val="D682F87A359446F288E499F021019B86"/>
                </w:placeholder>
                <w:showingPlcHdr/>
              </w:sdtPr>
              <w:sdtEndPr/>
              <w:sdtContent>
                <w:r w:rsidR="00CA0DDC">
                  <w:rPr>
                    <w:rStyle w:val="PlaceholderText"/>
                  </w:rPr>
                  <w:t xml:space="preserve">                             </w:t>
                </w:r>
              </w:sdtContent>
            </w:sdt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22BFC" w:rsidRPr="0095201D" w:rsidRDefault="00F4531D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-662011295"/>
                <w:placeholder>
                  <w:docPart w:val="E01BF5E51C884D15A9D1273FAE7B3609"/>
                </w:placeholder>
                <w:showingPlcHdr/>
              </w:sdtPr>
              <w:sdtEndPr/>
              <w:sdtContent>
                <w:r w:rsidR="00CA0DDC">
                  <w:rPr>
                    <w:rStyle w:val="PlaceholderText"/>
                  </w:rPr>
                  <w:t xml:space="preserve">                             </w:t>
                </w:r>
              </w:sdtContent>
            </w:sdt>
          </w:p>
        </w:tc>
      </w:tr>
      <w:tr w:rsidR="00922BFC" w:rsidRPr="007D4B55" w:rsidTr="00AF62BB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blBorders>
          <w:tblLook w:val="0000" w:firstRow="0" w:lastRow="0" w:firstColumn="0" w:lastColumn="0" w:noHBand="0" w:noVBand="0"/>
        </w:tblPrEx>
        <w:trPr>
          <w:trHeight w:val="317"/>
          <w:jc w:val="center"/>
        </w:trPr>
        <w:tc>
          <w:tcPr>
            <w:tcW w:w="2797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922BFC" w:rsidRPr="0095201D" w:rsidRDefault="00F4531D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861400712"/>
                <w:placeholder>
                  <w:docPart w:val="F57E6B56621743C5BE829D5EB292319C"/>
                </w:placeholder>
                <w:showingPlcHdr/>
              </w:sdtPr>
              <w:sdtEndPr/>
              <w:sdtContent>
                <w:r w:rsidR="001E47C1">
                  <w:rPr>
                    <w:rFonts w:cs="Arial"/>
                  </w:rPr>
                  <w:t xml:space="preserve">                                         </w:t>
                </w:r>
              </w:sdtContent>
            </w:sdt>
          </w:p>
        </w:tc>
        <w:tc>
          <w:tcPr>
            <w:tcW w:w="663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922BFC" w:rsidRPr="0095201D" w:rsidRDefault="00F4531D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-995415422"/>
                <w:placeholder>
                  <w:docPart w:val="1A2C2C036221458AB1D9E58BEEBEB12B"/>
                </w:placeholder>
                <w:showingPlcHdr/>
              </w:sdtPr>
              <w:sdtEndPr/>
              <w:sdtContent>
                <w:r w:rsidR="001E47C1">
                  <w:rPr>
                    <w:rFonts w:cs="Arial"/>
                  </w:rPr>
                  <w:t xml:space="preserve">                                                                                                              </w:t>
                </w:r>
              </w:sdtContent>
            </w:sdt>
          </w:p>
        </w:tc>
        <w:tc>
          <w:tcPr>
            <w:tcW w:w="1187" w:type="dxa"/>
            <w:tcBorders>
              <w:top w:val="single" w:sz="4" w:space="0" w:color="auto"/>
              <w:bottom w:val="single" w:sz="4" w:space="0" w:color="auto"/>
            </w:tcBorders>
          </w:tcPr>
          <w:p w:rsidR="00922BFC" w:rsidRPr="0095201D" w:rsidRDefault="00F4531D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-1004658494"/>
                <w:placeholder>
                  <w:docPart w:val="49275BB553D244E1BE88DE4EC0199EF2"/>
                </w:placeholder>
                <w:showingPlcHdr/>
              </w:sdtPr>
              <w:sdtEndPr/>
              <w:sdtContent>
                <w:r w:rsidR="00CA0DDC">
                  <w:rPr>
                    <w:rStyle w:val="PlaceholderText"/>
                  </w:rPr>
                  <w:t xml:space="preserve">                </w:t>
                </w:r>
              </w:sdtContent>
            </w:sdt>
          </w:p>
        </w:tc>
        <w:tc>
          <w:tcPr>
            <w:tcW w:w="188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922BFC" w:rsidRPr="0095201D" w:rsidRDefault="00F4531D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-1980455753"/>
                <w:placeholder>
                  <w:docPart w:val="6FB0CABD13874AF48691418E9F1633F0"/>
                </w:placeholder>
                <w:showingPlcHdr/>
              </w:sdtPr>
              <w:sdtEndPr/>
              <w:sdtContent>
                <w:r w:rsidR="00CA0DDC">
                  <w:rPr>
                    <w:rStyle w:val="PlaceholderText"/>
                  </w:rPr>
                  <w:t xml:space="preserve">                             </w:t>
                </w:r>
              </w:sdtContent>
            </w:sdt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22BFC" w:rsidRPr="0095201D" w:rsidRDefault="00F4531D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-118073533"/>
                <w:placeholder>
                  <w:docPart w:val="70EE43DD4FFD4E66910561F5699A226D"/>
                </w:placeholder>
                <w:showingPlcHdr/>
              </w:sdtPr>
              <w:sdtEndPr/>
              <w:sdtContent>
                <w:r w:rsidR="00CA0DDC">
                  <w:rPr>
                    <w:rStyle w:val="PlaceholderText"/>
                  </w:rPr>
                  <w:t xml:space="preserve">                             </w:t>
                </w:r>
              </w:sdtContent>
            </w:sdt>
          </w:p>
        </w:tc>
      </w:tr>
      <w:tr w:rsidR="00922BFC" w:rsidRPr="007D4B55" w:rsidTr="00AF62BB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blBorders>
          <w:tblLook w:val="0000" w:firstRow="0" w:lastRow="0" w:firstColumn="0" w:lastColumn="0" w:noHBand="0" w:noVBand="0"/>
        </w:tblPrEx>
        <w:trPr>
          <w:trHeight w:val="317"/>
          <w:jc w:val="center"/>
        </w:trPr>
        <w:tc>
          <w:tcPr>
            <w:tcW w:w="2797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922BFC" w:rsidRPr="0095201D" w:rsidRDefault="00F4531D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-1326123901"/>
                <w:placeholder>
                  <w:docPart w:val="E0FF5DB6DF464E779DFA3D2A4C6D8FEF"/>
                </w:placeholder>
                <w:showingPlcHdr/>
              </w:sdtPr>
              <w:sdtEndPr/>
              <w:sdtContent>
                <w:r w:rsidR="001E47C1">
                  <w:rPr>
                    <w:rFonts w:cs="Arial"/>
                  </w:rPr>
                  <w:t xml:space="preserve">                                         </w:t>
                </w:r>
              </w:sdtContent>
            </w:sdt>
          </w:p>
        </w:tc>
        <w:tc>
          <w:tcPr>
            <w:tcW w:w="663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922BFC" w:rsidRPr="0095201D" w:rsidRDefault="00F4531D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1798943255"/>
                <w:placeholder>
                  <w:docPart w:val="600D1A4A572144D581AB7C2FBE8FDE48"/>
                </w:placeholder>
                <w:showingPlcHdr/>
              </w:sdtPr>
              <w:sdtEndPr/>
              <w:sdtContent>
                <w:r w:rsidR="001E47C1">
                  <w:rPr>
                    <w:rFonts w:cs="Arial"/>
                  </w:rPr>
                  <w:t xml:space="preserve">                                                                                                              </w:t>
                </w:r>
              </w:sdtContent>
            </w:sdt>
          </w:p>
        </w:tc>
        <w:tc>
          <w:tcPr>
            <w:tcW w:w="1187" w:type="dxa"/>
            <w:tcBorders>
              <w:top w:val="single" w:sz="4" w:space="0" w:color="auto"/>
              <w:bottom w:val="single" w:sz="4" w:space="0" w:color="auto"/>
            </w:tcBorders>
          </w:tcPr>
          <w:p w:rsidR="00922BFC" w:rsidRPr="0095201D" w:rsidRDefault="00F4531D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-1330522599"/>
                <w:placeholder>
                  <w:docPart w:val="3B9AB8464E884470B293703B30FE7935"/>
                </w:placeholder>
                <w:showingPlcHdr/>
              </w:sdtPr>
              <w:sdtEndPr/>
              <w:sdtContent>
                <w:r w:rsidR="00CA0DDC">
                  <w:rPr>
                    <w:rStyle w:val="PlaceholderText"/>
                  </w:rPr>
                  <w:t xml:space="preserve">                </w:t>
                </w:r>
              </w:sdtContent>
            </w:sdt>
          </w:p>
        </w:tc>
        <w:tc>
          <w:tcPr>
            <w:tcW w:w="188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922BFC" w:rsidRPr="0095201D" w:rsidRDefault="00F4531D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-1217276054"/>
                <w:placeholder>
                  <w:docPart w:val="FB6FCB72C5E345D5978913D9D4A28ED8"/>
                </w:placeholder>
                <w:showingPlcHdr/>
              </w:sdtPr>
              <w:sdtEndPr/>
              <w:sdtContent>
                <w:r w:rsidR="00CA0DDC">
                  <w:rPr>
                    <w:rStyle w:val="PlaceholderText"/>
                  </w:rPr>
                  <w:t xml:space="preserve">                             </w:t>
                </w:r>
              </w:sdtContent>
            </w:sdt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22BFC" w:rsidRPr="0095201D" w:rsidRDefault="00F4531D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1733972113"/>
                <w:placeholder>
                  <w:docPart w:val="B84997866A0D4CCF9C535AC2C4B17362"/>
                </w:placeholder>
                <w:showingPlcHdr/>
              </w:sdtPr>
              <w:sdtEndPr/>
              <w:sdtContent>
                <w:r w:rsidR="00CA0DDC">
                  <w:rPr>
                    <w:rStyle w:val="PlaceholderText"/>
                  </w:rPr>
                  <w:t xml:space="preserve">                             </w:t>
                </w:r>
              </w:sdtContent>
            </w:sdt>
          </w:p>
        </w:tc>
      </w:tr>
      <w:tr w:rsidR="00922BFC" w:rsidRPr="007D4B55" w:rsidTr="00AF62BB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blBorders>
          <w:tblLook w:val="0000" w:firstRow="0" w:lastRow="0" w:firstColumn="0" w:lastColumn="0" w:noHBand="0" w:noVBand="0"/>
        </w:tblPrEx>
        <w:trPr>
          <w:trHeight w:val="317"/>
          <w:jc w:val="center"/>
        </w:trPr>
        <w:tc>
          <w:tcPr>
            <w:tcW w:w="2797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922BFC" w:rsidRDefault="00F4531D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-1575653217"/>
                <w:placeholder>
                  <w:docPart w:val="E80C2B8E8DCC4C5BA82C9EA418FAE5B2"/>
                </w:placeholder>
                <w:showingPlcHdr/>
              </w:sdtPr>
              <w:sdtEndPr/>
              <w:sdtContent>
                <w:r w:rsidR="001E47C1">
                  <w:rPr>
                    <w:rFonts w:cs="Arial"/>
                  </w:rPr>
                  <w:t xml:space="preserve">                                         </w:t>
                </w:r>
              </w:sdtContent>
            </w:sdt>
          </w:p>
        </w:tc>
        <w:tc>
          <w:tcPr>
            <w:tcW w:w="663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922BFC" w:rsidRDefault="00F4531D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-1452630340"/>
                <w:placeholder>
                  <w:docPart w:val="7560C61D24884B69933E8CD2AB3FD9C7"/>
                </w:placeholder>
                <w:showingPlcHdr/>
              </w:sdtPr>
              <w:sdtEndPr/>
              <w:sdtContent>
                <w:r w:rsidR="001E47C1">
                  <w:rPr>
                    <w:rFonts w:cs="Arial"/>
                  </w:rPr>
                  <w:t xml:space="preserve">                                                                                                              </w:t>
                </w:r>
              </w:sdtContent>
            </w:sdt>
          </w:p>
        </w:tc>
        <w:tc>
          <w:tcPr>
            <w:tcW w:w="1187" w:type="dxa"/>
            <w:tcBorders>
              <w:top w:val="single" w:sz="4" w:space="0" w:color="auto"/>
              <w:bottom w:val="single" w:sz="4" w:space="0" w:color="auto"/>
            </w:tcBorders>
          </w:tcPr>
          <w:p w:rsidR="00922BFC" w:rsidRDefault="00F4531D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1133677974"/>
                <w:placeholder>
                  <w:docPart w:val="D0DEF60D1F814EC2B73C9021F44FC188"/>
                </w:placeholder>
                <w:showingPlcHdr/>
              </w:sdtPr>
              <w:sdtEndPr/>
              <w:sdtContent>
                <w:r w:rsidR="00CA0DDC">
                  <w:rPr>
                    <w:rStyle w:val="PlaceholderText"/>
                  </w:rPr>
                  <w:t xml:space="preserve">                </w:t>
                </w:r>
              </w:sdtContent>
            </w:sdt>
          </w:p>
        </w:tc>
        <w:tc>
          <w:tcPr>
            <w:tcW w:w="188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922BFC" w:rsidRDefault="00F4531D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789550813"/>
                <w:placeholder>
                  <w:docPart w:val="4ACB8723C151418F9EFAAB5690C7F233"/>
                </w:placeholder>
                <w:showingPlcHdr/>
              </w:sdtPr>
              <w:sdtEndPr/>
              <w:sdtContent>
                <w:r w:rsidR="00CA0DDC">
                  <w:rPr>
                    <w:rStyle w:val="PlaceholderText"/>
                  </w:rPr>
                  <w:t xml:space="preserve">                             </w:t>
                </w:r>
              </w:sdtContent>
            </w:sdt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22BFC" w:rsidRDefault="00F4531D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-862122851"/>
                <w:placeholder>
                  <w:docPart w:val="D769A52A688C4EA2BA2C0DE98D8C9304"/>
                </w:placeholder>
                <w:showingPlcHdr/>
              </w:sdtPr>
              <w:sdtEndPr/>
              <w:sdtContent>
                <w:r w:rsidR="00CA0DDC">
                  <w:rPr>
                    <w:rStyle w:val="PlaceholderText"/>
                  </w:rPr>
                  <w:t xml:space="preserve">                             </w:t>
                </w:r>
              </w:sdtContent>
            </w:sdt>
          </w:p>
        </w:tc>
      </w:tr>
      <w:tr w:rsidR="00922BFC" w:rsidRPr="007D4B55" w:rsidTr="00AF62BB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blBorders>
          <w:tblLook w:val="0000" w:firstRow="0" w:lastRow="0" w:firstColumn="0" w:lastColumn="0" w:noHBand="0" w:noVBand="0"/>
        </w:tblPrEx>
        <w:trPr>
          <w:trHeight w:val="317"/>
          <w:jc w:val="center"/>
        </w:trPr>
        <w:tc>
          <w:tcPr>
            <w:tcW w:w="2797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922BFC" w:rsidRDefault="00F4531D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-923801548"/>
                <w:placeholder>
                  <w:docPart w:val="4306025EB2A14153AF016F6CC6F6CBEA"/>
                </w:placeholder>
                <w:showingPlcHdr/>
              </w:sdtPr>
              <w:sdtEndPr/>
              <w:sdtContent>
                <w:r w:rsidR="001E47C1">
                  <w:rPr>
                    <w:rFonts w:cs="Arial"/>
                  </w:rPr>
                  <w:t xml:space="preserve">                                         </w:t>
                </w:r>
              </w:sdtContent>
            </w:sdt>
          </w:p>
        </w:tc>
        <w:tc>
          <w:tcPr>
            <w:tcW w:w="663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922BFC" w:rsidRDefault="00F4531D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1416745212"/>
                <w:placeholder>
                  <w:docPart w:val="AEEAC8A354DC4762B570D08150B71612"/>
                </w:placeholder>
                <w:showingPlcHdr/>
              </w:sdtPr>
              <w:sdtEndPr/>
              <w:sdtContent>
                <w:r w:rsidR="001E47C1">
                  <w:rPr>
                    <w:rFonts w:cs="Arial"/>
                  </w:rPr>
                  <w:t xml:space="preserve">                                                                                                              </w:t>
                </w:r>
              </w:sdtContent>
            </w:sdt>
          </w:p>
        </w:tc>
        <w:tc>
          <w:tcPr>
            <w:tcW w:w="1187" w:type="dxa"/>
            <w:tcBorders>
              <w:top w:val="single" w:sz="4" w:space="0" w:color="auto"/>
              <w:bottom w:val="single" w:sz="4" w:space="0" w:color="auto"/>
            </w:tcBorders>
          </w:tcPr>
          <w:p w:rsidR="00922BFC" w:rsidRDefault="00F4531D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-1481300753"/>
                <w:placeholder>
                  <w:docPart w:val="3620CD6FB1FB4FB2B0774A975754FB9E"/>
                </w:placeholder>
                <w:showingPlcHdr/>
              </w:sdtPr>
              <w:sdtEndPr/>
              <w:sdtContent>
                <w:r w:rsidR="00CA0DDC">
                  <w:rPr>
                    <w:rStyle w:val="PlaceholderText"/>
                  </w:rPr>
                  <w:t xml:space="preserve">                </w:t>
                </w:r>
              </w:sdtContent>
            </w:sdt>
          </w:p>
        </w:tc>
        <w:tc>
          <w:tcPr>
            <w:tcW w:w="188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922BFC" w:rsidRDefault="00F4531D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1419595935"/>
                <w:placeholder>
                  <w:docPart w:val="AA7FE76BB1354BF9A3869B5CA2E8162D"/>
                </w:placeholder>
                <w:showingPlcHdr/>
              </w:sdtPr>
              <w:sdtEndPr/>
              <w:sdtContent>
                <w:r w:rsidR="00CA0DDC">
                  <w:rPr>
                    <w:rStyle w:val="PlaceholderText"/>
                  </w:rPr>
                  <w:t xml:space="preserve">                             </w:t>
                </w:r>
              </w:sdtContent>
            </w:sdt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22BFC" w:rsidRDefault="00F4531D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1201434891"/>
                <w:placeholder>
                  <w:docPart w:val="82B3CE03878849E9A440018400A6684B"/>
                </w:placeholder>
                <w:showingPlcHdr/>
              </w:sdtPr>
              <w:sdtEndPr/>
              <w:sdtContent>
                <w:r w:rsidR="00CA0DDC">
                  <w:rPr>
                    <w:rStyle w:val="PlaceholderText"/>
                  </w:rPr>
                  <w:t xml:space="preserve">                             </w:t>
                </w:r>
              </w:sdtContent>
            </w:sdt>
          </w:p>
        </w:tc>
      </w:tr>
      <w:tr w:rsidR="00922BFC" w:rsidRPr="007D4B55" w:rsidTr="00AF62BB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blBorders>
          <w:tblLook w:val="0000" w:firstRow="0" w:lastRow="0" w:firstColumn="0" w:lastColumn="0" w:noHBand="0" w:noVBand="0"/>
        </w:tblPrEx>
        <w:trPr>
          <w:trHeight w:val="317"/>
          <w:jc w:val="center"/>
        </w:trPr>
        <w:tc>
          <w:tcPr>
            <w:tcW w:w="2797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922BFC" w:rsidRDefault="00F4531D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1304661701"/>
                <w:placeholder>
                  <w:docPart w:val="9FAAE44B1180438A8C1138EA6D7FA997"/>
                </w:placeholder>
                <w:showingPlcHdr/>
              </w:sdtPr>
              <w:sdtEndPr/>
              <w:sdtContent>
                <w:r w:rsidR="001E47C1">
                  <w:rPr>
                    <w:rFonts w:cs="Arial"/>
                  </w:rPr>
                  <w:t xml:space="preserve">                                         </w:t>
                </w:r>
              </w:sdtContent>
            </w:sdt>
          </w:p>
        </w:tc>
        <w:tc>
          <w:tcPr>
            <w:tcW w:w="663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922BFC" w:rsidRDefault="00F4531D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-117147187"/>
                <w:placeholder>
                  <w:docPart w:val="FF3FB654837A412C9787CF933FB71489"/>
                </w:placeholder>
                <w:showingPlcHdr/>
              </w:sdtPr>
              <w:sdtEndPr/>
              <w:sdtContent>
                <w:r w:rsidR="001E47C1">
                  <w:rPr>
                    <w:rFonts w:cs="Arial"/>
                  </w:rPr>
                  <w:t xml:space="preserve">                                                                                                              </w:t>
                </w:r>
              </w:sdtContent>
            </w:sdt>
          </w:p>
        </w:tc>
        <w:tc>
          <w:tcPr>
            <w:tcW w:w="1187" w:type="dxa"/>
            <w:tcBorders>
              <w:top w:val="single" w:sz="4" w:space="0" w:color="auto"/>
              <w:bottom w:val="single" w:sz="4" w:space="0" w:color="auto"/>
            </w:tcBorders>
          </w:tcPr>
          <w:p w:rsidR="00922BFC" w:rsidRDefault="00F4531D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514198340"/>
                <w:placeholder>
                  <w:docPart w:val="B04F980F4DB041B8B804D6A295CAD053"/>
                </w:placeholder>
                <w:showingPlcHdr/>
              </w:sdtPr>
              <w:sdtEndPr/>
              <w:sdtContent>
                <w:r w:rsidR="00CA0DDC">
                  <w:rPr>
                    <w:rStyle w:val="PlaceholderText"/>
                  </w:rPr>
                  <w:t xml:space="preserve">                </w:t>
                </w:r>
              </w:sdtContent>
            </w:sdt>
          </w:p>
        </w:tc>
        <w:tc>
          <w:tcPr>
            <w:tcW w:w="188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922BFC" w:rsidRDefault="00F4531D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774374491"/>
                <w:placeholder>
                  <w:docPart w:val="93CC2D8AD8C04E42886D9A55A64F9D40"/>
                </w:placeholder>
                <w:showingPlcHdr/>
              </w:sdtPr>
              <w:sdtEndPr/>
              <w:sdtContent>
                <w:r w:rsidR="00CA0DDC">
                  <w:rPr>
                    <w:rStyle w:val="PlaceholderText"/>
                  </w:rPr>
                  <w:t xml:space="preserve">                             </w:t>
                </w:r>
              </w:sdtContent>
            </w:sdt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22BFC" w:rsidRDefault="00F4531D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-1606483057"/>
                <w:placeholder>
                  <w:docPart w:val="AE9991A236BE41A98C068C778DC55327"/>
                </w:placeholder>
                <w:showingPlcHdr/>
              </w:sdtPr>
              <w:sdtEndPr/>
              <w:sdtContent>
                <w:r w:rsidR="00CA0DDC">
                  <w:rPr>
                    <w:rStyle w:val="PlaceholderText"/>
                  </w:rPr>
                  <w:t xml:space="preserve">                             </w:t>
                </w:r>
              </w:sdtContent>
            </w:sdt>
          </w:p>
        </w:tc>
      </w:tr>
      <w:tr w:rsidR="00922BFC" w:rsidRPr="007D4B55" w:rsidTr="00AF62BB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blBorders>
          <w:tblLook w:val="0000" w:firstRow="0" w:lastRow="0" w:firstColumn="0" w:lastColumn="0" w:noHBand="0" w:noVBand="0"/>
        </w:tblPrEx>
        <w:trPr>
          <w:trHeight w:val="317"/>
          <w:jc w:val="center"/>
        </w:trPr>
        <w:tc>
          <w:tcPr>
            <w:tcW w:w="2797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:rsidR="00922BFC" w:rsidRPr="0095201D" w:rsidRDefault="00F4531D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-853106256"/>
                <w:placeholder>
                  <w:docPart w:val="3AB10AA25B264F679A7F3E2137001525"/>
                </w:placeholder>
                <w:showingPlcHdr/>
              </w:sdtPr>
              <w:sdtEndPr/>
              <w:sdtContent>
                <w:r w:rsidR="001E47C1">
                  <w:rPr>
                    <w:rFonts w:cs="Arial"/>
                  </w:rPr>
                  <w:t xml:space="preserve">                                         </w:t>
                </w:r>
              </w:sdtContent>
            </w:sdt>
          </w:p>
        </w:tc>
        <w:tc>
          <w:tcPr>
            <w:tcW w:w="6637" w:type="dxa"/>
            <w:gridSpan w:val="4"/>
            <w:tcBorders>
              <w:top w:val="single" w:sz="4" w:space="0" w:color="auto"/>
              <w:bottom w:val="single" w:sz="12" w:space="0" w:color="auto"/>
            </w:tcBorders>
          </w:tcPr>
          <w:p w:rsidR="00922BFC" w:rsidRPr="0095201D" w:rsidRDefault="00F4531D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2119552537"/>
                <w:placeholder>
                  <w:docPart w:val="15517BF28E8A49A295ED03DCEEBE1AAC"/>
                </w:placeholder>
                <w:showingPlcHdr/>
              </w:sdtPr>
              <w:sdtEndPr/>
              <w:sdtContent>
                <w:r w:rsidR="001E47C1">
                  <w:rPr>
                    <w:rFonts w:cs="Arial"/>
                  </w:rPr>
                  <w:t xml:space="preserve">                                                                                                              </w:t>
                </w:r>
              </w:sdtContent>
            </w:sdt>
          </w:p>
        </w:tc>
        <w:tc>
          <w:tcPr>
            <w:tcW w:w="1187" w:type="dxa"/>
            <w:tcBorders>
              <w:top w:val="single" w:sz="4" w:space="0" w:color="auto"/>
              <w:bottom w:val="single" w:sz="12" w:space="0" w:color="auto"/>
            </w:tcBorders>
          </w:tcPr>
          <w:p w:rsidR="00922BFC" w:rsidRPr="0095201D" w:rsidRDefault="00F4531D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-299996086"/>
                <w:placeholder>
                  <w:docPart w:val="8AA5063BC0664CD2828BBC58596CD1EB"/>
                </w:placeholder>
                <w:showingPlcHdr/>
              </w:sdtPr>
              <w:sdtEndPr/>
              <w:sdtContent>
                <w:r w:rsidR="00CA0DDC">
                  <w:rPr>
                    <w:rStyle w:val="PlaceholderText"/>
                  </w:rPr>
                  <w:t xml:space="preserve">                </w:t>
                </w:r>
              </w:sdtContent>
            </w:sdt>
          </w:p>
        </w:tc>
        <w:tc>
          <w:tcPr>
            <w:tcW w:w="1889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922BFC" w:rsidRPr="0095201D" w:rsidRDefault="00F4531D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-1487085815"/>
                <w:placeholder>
                  <w:docPart w:val="355897630251470AAD4DFDA4F4B947CE"/>
                </w:placeholder>
                <w:showingPlcHdr/>
              </w:sdtPr>
              <w:sdtEndPr/>
              <w:sdtContent>
                <w:r w:rsidR="00CA0DDC">
                  <w:rPr>
                    <w:rStyle w:val="PlaceholderText"/>
                  </w:rPr>
                  <w:t xml:space="preserve">                             </w:t>
                </w:r>
              </w:sdtContent>
            </w:sdt>
          </w:p>
        </w:tc>
        <w:tc>
          <w:tcPr>
            <w:tcW w:w="1890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922BFC" w:rsidRPr="0095201D" w:rsidRDefault="00F4531D" w:rsidP="00922BFC">
            <w:pPr>
              <w:spacing w:before="40" w:after="40"/>
              <w:rPr>
                <w:rFonts w:cs="Arial"/>
              </w:rPr>
            </w:pPr>
            <w:sdt>
              <w:sdtPr>
                <w:rPr>
                  <w:rFonts w:cs="Arial"/>
                </w:rPr>
                <w:id w:val="-160701573"/>
                <w:placeholder>
                  <w:docPart w:val="0E6672D4CF7940E68B110B5D0FEB8EF5"/>
                </w:placeholder>
                <w:showingPlcHdr/>
              </w:sdtPr>
              <w:sdtEndPr/>
              <w:sdtContent>
                <w:r w:rsidR="00CA0DDC">
                  <w:rPr>
                    <w:rStyle w:val="PlaceholderText"/>
                  </w:rPr>
                  <w:t xml:space="preserve">                             </w:t>
                </w:r>
              </w:sdtContent>
            </w:sdt>
          </w:p>
        </w:tc>
      </w:tr>
      <w:tr w:rsidR="001E47C1" w:rsidRPr="00DE3CB2" w:rsidTr="00AF62BB">
        <w:trPr>
          <w:trHeight w:val="317"/>
          <w:jc w:val="center"/>
        </w:trPr>
        <w:tc>
          <w:tcPr>
            <w:tcW w:w="1800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1E47C1" w:rsidRPr="00DE3CB2" w:rsidRDefault="001E47C1" w:rsidP="00AF62BB">
            <w:pPr>
              <w:tabs>
                <w:tab w:val="left" w:pos="5400"/>
                <w:tab w:val="left" w:pos="5465"/>
                <w:tab w:val="left" w:pos="9965"/>
                <w:tab w:val="left" w:pos="10055"/>
                <w:tab w:val="right" w:pos="14184"/>
              </w:tabs>
              <w:spacing w:before="40" w:after="40"/>
              <w:rPr>
                <w:rFonts w:cs="Arial"/>
              </w:rPr>
            </w:pPr>
            <w:r w:rsidRPr="00DE3CB2">
              <w:rPr>
                <w:rFonts w:cs="Arial"/>
                <w:b/>
              </w:rPr>
              <w:t>1</w:t>
            </w:r>
            <w:r>
              <w:rPr>
                <w:rFonts w:cs="Arial"/>
                <w:b/>
              </w:rPr>
              <w:t>1</w:t>
            </w:r>
            <w:r w:rsidRPr="00DE3CB2">
              <w:rPr>
                <w:rFonts w:cs="Arial"/>
                <w:b/>
              </w:rPr>
              <w:t>. Prepared by:</w:t>
            </w:r>
            <w:r w:rsidRPr="00DD5005">
              <w:rPr>
                <w:rFonts w:cs="Arial"/>
              </w:rPr>
              <w:tab/>
            </w:r>
          </w:p>
        </w:tc>
        <w:tc>
          <w:tcPr>
            <w:tcW w:w="3780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E47C1" w:rsidRPr="00DE3CB2" w:rsidRDefault="001E47C1" w:rsidP="001E47C1">
            <w:pPr>
              <w:tabs>
                <w:tab w:val="left" w:pos="5400"/>
                <w:tab w:val="left" w:pos="5465"/>
                <w:tab w:val="left" w:pos="9965"/>
                <w:tab w:val="left" w:pos="10055"/>
                <w:tab w:val="right" w:pos="14184"/>
              </w:tabs>
              <w:spacing w:before="40" w:after="40"/>
              <w:rPr>
                <w:rFonts w:cs="Arial"/>
              </w:rPr>
            </w:pPr>
            <w:r w:rsidRPr="00DE3CB2">
              <w:rPr>
                <w:rFonts w:cs="Arial"/>
              </w:rPr>
              <w:t>Name:</w:t>
            </w:r>
            <w:r>
              <w:rPr>
                <w:rFonts w:cs="Arial"/>
              </w:rPr>
              <w:t xml:space="preserve">  </w:t>
            </w:r>
            <w:sdt>
              <w:sdtPr>
                <w:rPr>
                  <w:rFonts w:cs="Arial"/>
                </w:rPr>
                <w:alias w:val="Name"/>
                <w:tag w:val="Name"/>
                <w:id w:val="707915839"/>
                <w:placeholder>
                  <w:docPart w:val="A89635B1364F42B79DC1941DF140CCF5"/>
                </w:placeholder>
                <w:showingPlcHdr/>
              </w:sdtPr>
              <w:sdtEndPr/>
              <w:sdtContent>
                <w:r>
                  <w:rPr>
                    <w:rFonts w:cs="Arial"/>
                  </w:rPr>
                  <w:t xml:space="preserve">                              </w:t>
                </w:r>
              </w:sdtContent>
            </w:sdt>
          </w:p>
        </w:tc>
        <w:tc>
          <w:tcPr>
            <w:tcW w:w="5220" w:type="dxa"/>
            <w:gridSpan w:val="4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E47C1" w:rsidRPr="00DE3CB2" w:rsidRDefault="001E47C1" w:rsidP="001E47C1">
            <w:pPr>
              <w:tabs>
                <w:tab w:val="left" w:pos="5400"/>
                <w:tab w:val="left" w:pos="5465"/>
                <w:tab w:val="left" w:pos="9965"/>
                <w:tab w:val="left" w:pos="10055"/>
                <w:tab w:val="right" w:pos="14184"/>
              </w:tabs>
              <w:spacing w:before="40" w:after="40"/>
              <w:rPr>
                <w:rFonts w:cs="Arial"/>
              </w:rPr>
            </w:pPr>
            <w:r>
              <w:rPr>
                <w:rFonts w:cs="Arial"/>
              </w:rPr>
              <w:t>Position/Title</w:t>
            </w:r>
            <w:r w:rsidRPr="00DE3CB2">
              <w:rPr>
                <w:rFonts w:cs="Arial"/>
              </w:rPr>
              <w:t xml:space="preserve">:  </w:t>
            </w:r>
            <w:sdt>
              <w:sdtPr>
                <w:rPr>
                  <w:rFonts w:cs="Arial"/>
                </w:rPr>
                <w:alias w:val="Position/Title"/>
                <w:tag w:val="Position/Title"/>
                <w:id w:val="1795635628"/>
                <w:placeholder>
                  <w:docPart w:val="4F4D1B15C5034022BF71A2A725910574"/>
                </w:placeholder>
                <w:showingPlcHdr/>
              </w:sdtPr>
              <w:sdtEndPr/>
              <w:sdtContent>
                <w:bookmarkStart w:id="0" w:name="_GoBack"/>
                <w:r>
                  <w:rPr>
                    <w:rFonts w:cs="Arial"/>
                  </w:rPr>
                  <w:t xml:space="preserve">                               </w:t>
                </w:r>
                <w:bookmarkEnd w:id="0"/>
              </w:sdtContent>
            </w:sdt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:rsidR="001E47C1" w:rsidRPr="00DE3CB2" w:rsidRDefault="001E47C1" w:rsidP="001E47C1">
            <w:pPr>
              <w:tabs>
                <w:tab w:val="left" w:pos="5400"/>
                <w:tab w:val="left" w:pos="5465"/>
                <w:tab w:val="left" w:pos="9965"/>
                <w:tab w:val="left" w:pos="10055"/>
                <w:tab w:val="right" w:pos="14184"/>
              </w:tabs>
              <w:spacing w:before="40" w:after="40"/>
              <w:rPr>
                <w:rFonts w:cs="Arial"/>
              </w:rPr>
            </w:pPr>
            <w:r w:rsidRPr="00DE3CB2">
              <w:rPr>
                <w:rFonts w:cs="Arial"/>
              </w:rPr>
              <w:t xml:space="preserve">Signature:  </w:t>
            </w:r>
            <w:r>
              <w:rPr>
                <w:rFonts w:cs="Arial"/>
                <w:u w:val="single"/>
              </w:rPr>
              <w:tab/>
            </w:r>
          </w:p>
        </w:tc>
      </w:tr>
      <w:tr w:rsidR="00922BFC" w:rsidRPr="0095201D" w:rsidTr="00AF62BB">
        <w:trPr>
          <w:trHeight w:val="317"/>
          <w:jc w:val="center"/>
        </w:trPr>
        <w:tc>
          <w:tcPr>
            <w:tcW w:w="5760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22BFC" w:rsidRPr="0095201D" w:rsidRDefault="00922BFC" w:rsidP="00922BFC">
            <w:pPr>
              <w:spacing w:before="40" w:after="40"/>
              <w:rPr>
                <w:rFonts w:cs="Arial"/>
                <w:b/>
              </w:rPr>
            </w:pPr>
            <w:r w:rsidRPr="0095201D">
              <w:rPr>
                <w:rFonts w:cs="Arial"/>
                <w:b/>
              </w:rPr>
              <w:t>ICS 220</w:t>
            </w:r>
            <w:r>
              <w:rPr>
                <w:rFonts w:cs="Arial"/>
                <w:b/>
              </w:rPr>
              <w:t>, Page 2</w:t>
            </w:r>
          </w:p>
        </w:tc>
        <w:tc>
          <w:tcPr>
            <w:tcW w:w="8640" w:type="dxa"/>
            <w:gridSpan w:val="5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22BFC" w:rsidRPr="0095201D" w:rsidRDefault="00922BFC" w:rsidP="00CA0DDC">
            <w:pPr>
              <w:tabs>
                <w:tab w:val="left" w:pos="144"/>
                <w:tab w:val="right" w:pos="8410"/>
              </w:tabs>
              <w:spacing w:before="40" w:after="40"/>
              <w:rPr>
                <w:rFonts w:cs="Arial"/>
                <w:b/>
              </w:rPr>
            </w:pPr>
            <w:r w:rsidRPr="0095201D">
              <w:rPr>
                <w:rFonts w:cs="Arial"/>
              </w:rPr>
              <w:t xml:space="preserve">Date/Time:  </w:t>
            </w:r>
            <w:sdt>
              <w:sdtPr>
                <w:rPr>
                  <w:rFonts w:cs="Arial"/>
                </w:rPr>
                <w:alias w:val="Date/Time"/>
                <w:tag w:val="Date/Time"/>
                <w:id w:val="-393736802"/>
                <w:placeholder>
                  <w:docPart w:val="9F87F08B8F564445917921D29D156A98"/>
                </w:placeholder>
                <w:showingPlcHdr/>
                <w:date>
                  <w:dateFormat w:val="M/d/yyyy h:mm am/pm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CA0DDC">
                  <w:rPr>
                    <w:rStyle w:val="PlaceholderText"/>
                  </w:rPr>
                  <w:t>Date</w:t>
                </w:r>
              </w:sdtContent>
            </w:sdt>
          </w:p>
        </w:tc>
      </w:tr>
    </w:tbl>
    <w:p w:rsidR="00922BFC" w:rsidRPr="0031192D" w:rsidRDefault="00922BFC" w:rsidP="00922BFC">
      <w:pPr>
        <w:rPr>
          <w:sz w:val="2"/>
        </w:rPr>
      </w:pPr>
    </w:p>
    <w:p w:rsidR="00922BFC" w:rsidRDefault="00922BFC" w:rsidP="00922BFC">
      <w:pPr>
        <w:sectPr w:rsidR="00922BFC" w:rsidSect="00922BFC">
          <w:headerReference w:type="even" r:id="rId9"/>
          <w:footerReference w:type="even" r:id="rId10"/>
          <w:footerReference w:type="default" r:id="rId11"/>
          <w:headerReference w:type="first" r:id="rId12"/>
          <w:footerReference w:type="first" r:id="rId13"/>
          <w:type w:val="nextColumn"/>
          <w:pgSz w:w="15840" w:h="12240" w:orient="landscape" w:code="1"/>
          <w:pgMar w:top="720" w:right="720" w:bottom="1008" w:left="720" w:header="288" w:footer="576" w:gutter="0"/>
          <w:cols w:space="720"/>
          <w:docGrid w:linePitch="360"/>
        </w:sectPr>
      </w:pPr>
    </w:p>
    <w:p w:rsidR="00922BFC" w:rsidRPr="0029775B" w:rsidRDefault="00922BFC" w:rsidP="00922BFC">
      <w:pPr>
        <w:rPr>
          <w:b/>
          <w:bCs/>
          <w:sz w:val="24"/>
        </w:rPr>
      </w:pPr>
      <w:r w:rsidRPr="0029775B">
        <w:rPr>
          <w:b/>
          <w:bCs/>
          <w:sz w:val="24"/>
        </w:rPr>
        <w:lastRenderedPageBreak/>
        <w:t>ICS 220</w:t>
      </w:r>
    </w:p>
    <w:p w:rsidR="00922BFC" w:rsidRPr="0029775B" w:rsidRDefault="00922BFC" w:rsidP="00922BFC">
      <w:pPr>
        <w:rPr>
          <w:b/>
          <w:bCs/>
          <w:sz w:val="24"/>
        </w:rPr>
      </w:pPr>
      <w:r w:rsidRPr="0029775B">
        <w:rPr>
          <w:b/>
          <w:bCs/>
          <w:sz w:val="24"/>
        </w:rPr>
        <w:t>Air Operations Summary</w:t>
      </w:r>
    </w:p>
    <w:p w:rsidR="00922BFC" w:rsidRDefault="00922BFC" w:rsidP="00922BFC"/>
    <w:p w:rsidR="00922BFC" w:rsidRPr="00B87277" w:rsidRDefault="00922BFC" w:rsidP="00922BFC">
      <w:proofErr w:type="gramStart"/>
      <w:r w:rsidRPr="00B87277">
        <w:rPr>
          <w:b/>
          <w:bCs/>
        </w:rPr>
        <w:t>Purpose.</w:t>
      </w:r>
      <w:proofErr w:type="gramEnd"/>
      <w:r w:rsidRPr="00B87277"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Pr="00B87277">
        <w:t xml:space="preserve">The Air Operations Summary </w:t>
      </w:r>
      <w:r>
        <w:t xml:space="preserve">(ICS 220) </w:t>
      </w:r>
      <w:r w:rsidRPr="00B87277">
        <w:t>provides the Air Operations Branch with the</w:t>
      </w:r>
      <w:r>
        <w:t xml:space="preserve"> </w:t>
      </w:r>
      <w:r w:rsidRPr="00B87277">
        <w:t>number, type, location, and specific assi</w:t>
      </w:r>
      <w:r>
        <w:t>gnments of helicopters and air resources</w:t>
      </w:r>
      <w:r w:rsidRPr="00B87277">
        <w:t>.</w:t>
      </w:r>
    </w:p>
    <w:p w:rsidR="00922BFC" w:rsidRDefault="00922BFC" w:rsidP="00922BFC">
      <w:pPr>
        <w:rPr>
          <w:b/>
          <w:bCs/>
        </w:rPr>
      </w:pPr>
    </w:p>
    <w:p w:rsidR="00922BFC" w:rsidRPr="00B87277" w:rsidRDefault="00922BFC" w:rsidP="00922BFC">
      <w:proofErr w:type="gramStart"/>
      <w:r>
        <w:rPr>
          <w:b/>
          <w:bCs/>
        </w:rPr>
        <w:t>Preparation</w:t>
      </w:r>
      <w:r w:rsidRPr="00B87277">
        <w:rPr>
          <w:b/>
          <w:bCs/>
        </w:rPr>
        <w:t>.</w:t>
      </w:r>
      <w:proofErr w:type="gramEnd"/>
      <w:r w:rsidRPr="00B87277"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Pr="00B87277">
        <w:t xml:space="preserve">The </w:t>
      </w:r>
      <w:r>
        <w:t xml:space="preserve">ICS 220 </w:t>
      </w:r>
      <w:r w:rsidRPr="00B87277">
        <w:t>is completed by the Operations Section Chief or the Air</w:t>
      </w:r>
      <w:r>
        <w:t xml:space="preserve"> </w:t>
      </w:r>
      <w:r w:rsidRPr="00B87277">
        <w:t xml:space="preserve">Operations Branch Director during each Planning Meeting. </w:t>
      </w:r>
      <w:r>
        <w:t xml:space="preserve"> </w:t>
      </w:r>
      <w:r w:rsidRPr="00B87277">
        <w:t>General air resources assignment</w:t>
      </w:r>
      <w:r>
        <w:t xml:space="preserve"> </w:t>
      </w:r>
      <w:r w:rsidRPr="00B87277">
        <w:t>information is obtained from the Operational Planning Worksheet (ICS 215)</w:t>
      </w:r>
      <w:r>
        <w:t>,</w:t>
      </w:r>
      <w:r w:rsidRPr="00B87277">
        <w:t xml:space="preserve"> which also is</w:t>
      </w:r>
      <w:r>
        <w:t xml:space="preserve"> </w:t>
      </w:r>
      <w:r w:rsidRPr="00B87277">
        <w:t xml:space="preserve">completed during each Planning Meeting. </w:t>
      </w:r>
      <w:r>
        <w:t xml:space="preserve"> </w:t>
      </w:r>
      <w:r w:rsidRPr="00B87277">
        <w:t>Specific designators of the air resources assigned to the</w:t>
      </w:r>
      <w:r>
        <w:t xml:space="preserve"> </w:t>
      </w:r>
      <w:r w:rsidRPr="00B87277">
        <w:t>incident are provided by the Air and Fixed-Wing Support Groups.</w:t>
      </w:r>
      <w:r>
        <w:t xml:space="preserve">  If aviation assets would be utilized for rescue or are referenced on the Medical Plan (ICS 206), coordinate with the Medical Unit Leader and indicate on the ICS 206.</w:t>
      </w:r>
    </w:p>
    <w:p w:rsidR="00922BFC" w:rsidRDefault="00922BFC" w:rsidP="00922BFC">
      <w:pPr>
        <w:rPr>
          <w:b/>
          <w:bCs/>
        </w:rPr>
      </w:pPr>
    </w:p>
    <w:p w:rsidR="00922BFC" w:rsidRDefault="00922BFC" w:rsidP="00922BFC">
      <w:proofErr w:type="gramStart"/>
      <w:r w:rsidRPr="00B87277">
        <w:rPr>
          <w:b/>
          <w:bCs/>
        </w:rPr>
        <w:t>Distribution.</w:t>
      </w:r>
      <w:proofErr w:type="gramEnd"/>
      <w:r w:rsidRPr="00B87277"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Pr="00B87277">
        <w:t xml:space="preserve">After the </w:t>
      </w:r>
      <w:r>
        <w:t xml:space="preserve">ICS 220 </w:t>
      </w:r>
      <w:r w:rsidRPr="00B87277">
        <w:t>is completed by Air Operations personnel</w:t>
      </w:r>
      <w:r>
        <w:t xml:space="preserve">, </w:t>
      </w:r>
      <w:r w:rsidRPr="00B87277">
        <w:t>the form is given to the Air Support Group Supervisor and Fixed-Wing Coordinator</w:t>
      </w:r>
      <w:r>
        <w:t xml:space="preserve"> personnel.  </w:t>
      </w:r>
      <w:r w:rsidRPr="00B87277">
        <w:t>These personnel complete the form by indicating the designators of the helicopters and</w:t>
      </w:r>
      <w:r>
        <w:t xml:space="preserve"> fixed-wing aircraft</w:t>
      </w:r>
      <w:r w:rsidRPr="00B87277">
        <w:t xml:space="preserve"> assigned missions during th</w:t>
      </w:r>
      <w:r>
        <w:t xml:space="preserve">e specified operational period.  </w:t>
      </w:r>
      <w:r w:rsidRPr="00B87277">
        <w:t>This information is provided</w:t>
      </w:r>
      <w:r>
        <w:t xml:space="preserve"> </w:t>
      </w:r>
      <w:r w:rsidRPr="00B87277">
        <w:t xml:space="preserve">to Air Operations personnel who, in turn, give the information to the </w:t>
      </w:r>
      <w:r>
        <w:t>Resources Unit</w:t>
      </w:r>
      <w:r w:rsidRPr="00B87277">
        <w:t>.</w:t>
      </w:r>
    </w:p>
    <w:p w:rsidR="00922BFC" w:rsidRDefault="00922BFC" w:rsidP="00922BFC"/>
    <w:p w:rsidR="00922BFC" w:rsidRDefault="00922BFC" w:rsidP="00922BFC">
      <w:pPr>
        <w:rPr>
          <w:rFonts w:cs="Arial"/>
          <w:b/>
        </w:rPr>
      </w:pPr>
      <w:r>
        <w:rPr>
          <w:rFonts w:cs="Arial"/>
          <w:b/>
        </w:rPr>
        <w:t>Notes:</w:t>
      </w:r>
    </w:p>
    <w:p w:rsidR="00922BFC" w:rsidRDefault="00922BFC" w:rsidP="00922BFC">
      <w:pPr>
        <w:numPr>
          <w:ilvl w:val="0"/>
          <w:numId w:val="29"/>
        </w:numPr>
        <w:tabs>
          <w:tab w:val="clear" w:pos="360"/>
          <w:tab w:val="num" w:pos="288"/>
        </w:tabs>
        <w:spacing w:before="40" w:after="40"/>
        <w:ind w:left="288" w:hanging="288"/>
      </w:pPr>
      <w:r>
        <w:t>I</w:t>
      </w:r>
      <w:r w:rsidRPr="00167760">
        <w:t xml:space="preserve">f additional pages are </w:t>
      </w:r>
      <w:r w:rsidRPr="00B674D1">
        <w:rPr>
          <w:rFonts w:cs="Arial"/>
        </w:rPr>
        <w:t>needed</w:t>
      </w:r>
      <w:r>
        <w:t xml:space="preserve"> for any form page,</w:t>
      </w:r>
      <w:r w:rsidRPr="00167760">
        <w:t xml:space="preserve"> use </w:t>
      </w:r>
      <w:r>
        <w:t xml:space="preserve">a </w:t>
      </w:r>
      <w:r w:rsidRPr="00167760">
        <w:t>blank ICS 2</w:t>
      </w:r>
      <w:r>
        <w:t>20 and repaginate as needed</w:t>
      </w:r>
      <w:r w:rsidRPr="00167760">
        <w:t>.</w:t>
      </w:r>
    </w:p>
    <w:p w:rsidR="00922BFC" w:rsidRDefault="00922BFC" w:rsidP="00922BFC"/>
    <w:tbl>
      <w:tblPr>
        <w:tblW w:w="108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136"/>
        <w:gridCol w:w="3147"/>
        <w:gridCol w:w="6517"/>
      </w:tblGrid>
      <w:tr w:rsidR="00922BFC" w:rsidRPr="00DE3CB2">
        <w:trPr>
          <w:cantSplit/>
          <w:jc w:val="center"/>
        </w:trPr>
        <w:tc>
          <w:tcPr>
            <w:tcW w:w="52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666666"/>
          </w:tcPr>
          <w:p w:rsidR="00922BFC" w:rsidRPr="00DE3CB2" w:rsidRDefault="00922BFC" w:rsidP="00922BFC">
            <w:pPr>
              <w:spacing w:before="40" w:after="40"/>
              <w:jc w:val="center"/>
              <w:rPr>
                <w:rFonts w:cs="Arial"/>
                <w:b/>
                <w:color w:val="FFFFFF"/>
              </w:rPr>
            </w:pPr>
            <w:r w:rsidRPr="00DE3CB2">
              <w:rPr>
                <w:rFonts w:cs="Arial"/>
                <w:b/>
                <w:color w:val="FFFFFF"/>
              </w:rPr>
              <w:t>Block Number</w:t>
            </w:r>
          </w:p>
        </w:tc>
        <w:tc>
          <w:tcPr>
            <w:tcW w:w="145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666666"/>
            <w:vAlign w:val="center"/>
          </w:tcPr>
          <w:p w:rsidR="00922BFC" w:rsidRPr="00DE3CB2" w:rsidRDefault="00922BFC" w:rsidP="00922BFC">
            <w:pPr>
              <w:spacing w:before="40" w:after="40"/>
              <w:rPr>
                <w:rFonts w:cs="Arial"/>
                <w:b/>
                <w:color w:val="FFFFFF"/>
              </w:rPr>
            </w:pPr>
            <w:r w:rsidRPr="00DE3CB2">
              <w:rPr>
                <w:rFonts w:cs="Arial"/>
                <w:b/>
                <w:color w:val="FFFFFF"/>
              </w:rPr>
              <w:t>Block Title</w:t>
            </w:r>
          </w:p>
        </w:tc>
        <w:tc>
          <w:tcPr>
            <w:tcW w:w="301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666666"/>
            <w:vAlign w:val="center"/>
          </w:tcPr>
          <w:p w:rsidR="00922BFC" w:rsidRPr="00DE3CB2" w:rsidRDefault="00922BFC" w:rsidP="00922BFC">
            <w:pPr>
              <w:spacing w:before="40" w:after="40"/>
              <w:rPr>
                <w:rFonts w:cs="Arial"/>
                <w:b/>
                <w:color w:val="FFFFFF"/>
              </w:rPr>
            </w:pPr>
            <w:r w:rsidRPr="00DE3CB2">
              <w:rPr>
                <w:rFonts w:cs="Arial"/>
                <w:b/>
                <w:color w:val="FFFFFF"/>
              </w:rPr>
              <w:t>Instruction</w:t>
            </w:r>
            <w:r>
              <w:rPr>
                <w:rFonts w:cs="Arial"/>
                <w:b/>
                <w:color w:val="FFFFFF"/>
              </w:rPr>
              <w:t>s</w:t>
            </w:r>
          </w:p>
        </w:tc>
      </w:tr>
      <w:tr w:rsidR="00922BFC" w:rsidRPr="00DE3CB2">
        <w:trPr>
          <w:cantSplit/>
          <w:jc w:val="center"/>
        </w:trPr>
        <w:tc>
          <w:tcPr>
            <w:tcW w:w="526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22BFC" w:rsidRPr="00DE3CB2" w:rsidRDefault="00922BFC" w:rsidP="00922BFC">
            <w:pPr>
              <w:spacing w:before="40" w:after="40"/>
              <w:jc w:val="center"/>
              <w:rPr>
                <w:rFonts w:cs="Arial"/>
                <w:b/>
              </w:rPr>
            </w:pPr>
            <w:r w:rsidRPr="00DE3CB2">
              <w:rPr>
                <w:rFonts w:cs="Arial"/>
                <w:b/>
              </w:rPr>
              <w:t>1</w:t>
            </w:r>
          </w:p>
        </w:tc>
        <w:tc>
          <w:tcPr>
            <w:tcW w:w="145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BFC" w:rsidRPr="00DE3CB2" w:rsidRDefault="00922BFC" w:rsidP="00922BFC">
            <w:pPr>
              <w:spacing w:before="40" w:after="40"/>
              <w:rPr>
                <w:rFonts w:cs="Arial"/>
                <w:b/>
              </w:rPr>
            </w:pPr>
            <w:r w:rsidRPr="00DE3CB2">
              <w:rPr>
                <w:rFonts w:cs="Arial"/>
                <w:b/>
              </w:rPr>
              <w:t>Incident Name</w:t>
            </w:r>
          </w:p>
        </w:tc>
        <w:tc>
          <w:tcPr>
            <w:tcW w:w="301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22BFC" w:rsidRPr="00DE3CB2" w:rsidRDefault="00922BFC" w:rsidP="00922BFC">
            <w:pPr>
              <w:spacing w:before="40" w:after="40"/>
              <w:rPr>
                <w:rFonts w:cs="Arial"/>
              </w:rPr>
            </w:pPr>
            <w:r w:rsidRPr="00DE3CB2">
              <w:rPr>
                <w:rFonts w:cs="Arial"/>
              </w:rPr>
              <w:t>Enter the name assigned to the incident.</w:t>
            </w:r>
          </w:p>
        </w:tc>
      </w:tr>
      <w:tr w:rsidR="00922BFC" w:rsidRPr="00DE3CB2">
        <w:trPr>
          <w:cantSplit/>
          <w:jc w:val="center"/>
        </w:trPr>
        <w:tc>
          <w:tcPr>
            <w:tcW w:w="526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22BFC" w:rsidRPr="00DE3CB2" w:rsidRDefault="00922BFC" w:rsidP="00922BFC">
            <w:pPr>
              <w:spacing w:before="40" w:after="40"/>
              <w:jc w:val="center"/>
              <w:rPr>
                <w:rFonts w:cs="Arial"/>
                <w:b/>
              </w:rPr>
            </w:pPr>
            <w:r w:rsidRPr="00DE3CB2">
              <w:rPr>
                <w:rFonts w:cs="Arial"/>
                <w:b/>
              </w:rPr>
              <w:t>2</w:t>
            </w:r>
          </w:p>
        </w:tc>
        <w:tc>
          <w:tcPr>
            <w:tcW w:w="1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BFC" w:rsidRPr="00DE3CB2" w:rsidRDefault="00922BFC" w:rsidP="00922BFC">
            <w:pPr>
              <w:tabs>
                <w:tab w:val="left" w:pos="283"/>
              </w:tabs>
              <w:spacing w:before="40"/>
              <w:rPr>
                <w:rFonts w:cs="Arial"/>
                <w:b/>
              </w:rPr>
            </w:pPr>
            <w:r w:rsidRPr="00DE3CB2">
              <w:rPr>
                <w:rFonts w:cs="Arial"/>
                <w:b/>
              </w:rPr>
              <w:t>Operational Period</w:t>
            </w:r>
          </w:p>
          <w:p w:rsidR="00922BFC" w:rsidRPr="00E94458" w:rsidRDefault="00922BFC" w:rsidP="00922BFC">
            <w:pPr>
              <w:pStyle w:val="ICSForms-Bullet0"/>
              <w:spacing w:after="0"/>
            </w:pPr>
            <w:r w:rsidRPr="00E94458">
              <w:t xml:space="preserve">Date and Time From </w:t>
            </w:r>
          </w:p>
          <w:p w:rsidR="00922BFC" w:rsidRPr="00167760" w:rsidRDefault="00922BFC" w:rsidP="00922BFC">
            <w:pPr>
              <w:pStyle w:val="ICSForms-Bullet0"/>
            </w:pPr>
            <w:r w:rsidRPr="00E94458">
              <w:t>Date and Time To</w:t>
            </w:r>
          </w:p>
        </w:tc>
        <w:tc>
          <w:tcPr>
            <w:tcW w:w="3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22BFC" w:rsidRPr="00DE3CB2" w:rsidRDefault="00922BFC" w:rsidP="00922BFC">
            <w:pPr>
              <w:autoSpaceDE w:val="0"/>
              <w:autoSpaceDN w:val="0"/>
              <w:adjustRightInd w:val="0"/>
              <w:spacing w:before="40" w:after="40"/>
              <w:rPr>
                <w:rFonts w:cs="Arial"/>
              </w:rPr>
            </w:pPr>
            <w:r w:rsidRPr="00DE3CB2">
              <w:rPr>
                <w:rFonts w:cs="Arial"/>
              </w:rPr>
              <w:t xml:space="preserve">Enter the start date (month/day/year) and time (using the 24-hour clock) and end date and time for the operational period </w:t>
            </w:r>
            <w:r>
              <w:rPr>
                <w:rFonts w:cs="Arial"/>
              </w:rPr>
              <w:t xml:space="preserve">to </w:t>
            </w:r>
            <w:r w:rsidRPr="00DE3CB2">
              <w:rPr>
                <w:rFonts w:cs="Arial"/>
              </w:rPr>
              <w:t>which the form applies.</w:t>
            </w:r>
          </w:p>
        </w:tc>
      </w:tr>
      <w:tr w:rsidR="00922BFC" w:rsidRPr="00DE3CB2">
        <w:trPr>
          <w:cantSplit/>
          <w:jc w:val="center"/>
        </w:trPr>
        <w:tc>
          <w:tcPr>
            <w:tcW w:w="526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22BFC" w:rsidRPr="00DE3CB2" w:rsidRDefault="00922BFC" w:rsidP="00922BFC">
            <w:pPr>
              <w:spacing w:before="40" w:after="40"/>
              <w:jc w:val="center"/>
              <w:rPr>
                <w:rFonts w:cs="Arial"/>
                <w:b/>
              </w:rPr>
            </w:pPr>
            <w:r w:rsidRPr="00DE3CB2">
              <w:rPr>
                <w:rFonts w:cs="Arial"/>
                <w:b/>
              </w:rPr>
              <w:t>3</w:t>
            </w:r>
          </w:p>
        </w:tc>
        <w:tc>
          <w:tcPr>
            <w:tcW w:w="1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BFC" w:rsidRPr="00DE3CB2" w:rsidRDefault="00922BFC" w:rsidP="00922BFC">
            <w:pPr>
              <w:spacing w:before="40" w:after="40"/>
              <w:rPr>
                <w:rFonts w:cs="Arial"/>
                <w:b/>
              </w:rPr>
            </w:pPr>
            <w:r w:rsidRPr="00DE3CB2">
              <w:rPr>
                <w:rFonts w:cs="Arial"/>
                <w:b/>
              </w:rPr>
              <w:t>Sunrise/Sunset</w:t>
            </w:r>
          </w:p>
        </w:tc>
        <w:tc>
          <w:tcPr>
            <w:tcW w:w="3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22BFC" w:rsidRPr="00DE3CB2" w:rsidRDefault="00922BFC" w:rsidP="00922BFC">
            <w:pPr>
              <w:autoSpaceDE w:val="0"/>
              <w:autoSpaceDN w:val="0"/>
              <w:adjustRightInd w:val="0"/>
              <w:spacing w:before="40" w:after="40"/>
              <w:rPr>
                <w:rFonts w:cs="Arial"/>
              </w:rPr>
            </w:pPr>
            <w:r w:rsidRPr="00DE3CB2">
              <w:rPr>
                <w:rFonts w:cs="Arial"/>
              </w:rPr>
              <w:t>Enter the sunrise and sunset times.</w:t>
            </w:r>
          </w:p>
        </w:tc>
      </w:tr>
      <w:tr w:rsidR="00922BFC" w:rsidRPr="00DE3CB2">
        <w:trPr>
          <w:cantSplit/>
          <w:jc w:val="center"/>
        </w:trPr>
        <w:tc>
          <w:tcPr>
            <w:tcW w:w="526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22BFC" w:rsidRPr="00DE3CB2" w:rsidRDefault="00922BFC" w:rsidP="00922BFC">
            <w:pPr>
              <w:spacing w:before="40" w:after="40"/>
              <w:jc w:val="center"/>
              <w:rPr>
                <w:rFonts w:cs="Arial"/>
                <w:b/>
              </w:rPr>
            </w:pPr>
            <w:r w:rsidRPr="00DE3CB2">
              <w:rPr>
                <w:rFonts w:cs="Arial"/>
                <w:b/>
              </w:rPr>
              <w:t>4</w:t>
            </w:r>
          </w:p>
        </w:tc>
        <w:tc>
          <w:tcPr>
            <w:tcW w:w="1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BFC" w:rsidRPr="00DE3CB2" w:rsidRDefault="00922BFC" w:rsidP="00922BFC">
            <w:pPr>
              <w:spacing w:before="40" w:after="40"/>
              <w:rPr>
                <w:rFonts w:cs="Arial"/>
              </w:rPr>
            </w:pPr>
            <w:r w:rsidRPr="00DE3CB2">
              <w:rPr>
                <w:rFonts w:cs="Arial"/>
                <w:b/>
              </w:rPr>
              <w:t xml:space="preserve">Remarks </w:t>
            </w:r>
            <w:r w:rsidRPr="00DE3CB2">
              <w:rPr>
                <w:rFonts w:cs="Arial"/>
              </w:rPr>
              <w:t>(safety notes, hazards, air operations special equipment, etc.)</w:t>
            </w:r>
          </w:p>
        </w:tc>
        <w:tc>
          <w:tcPr>
            <w:tcW w:w="3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22BFC" w:rsidRPr="00DE3CB2" w:rsidRDefault="00922BFC" w:rsidP="00922BFC">
            <w:pPr>
              <w:autoSpaceDE w:val="0"/>
              <w:autoSpaceDN w:val="0"/>
              <w:adjustRightInd w:val="0"/>
              <w:spacing w:before="40" w:after="40"/>
              <w:rPr>
                <w:rFonts w:cs="Arial"/>
              </w:rPr>
            </w:pPr>
            <w:r w:rsidRPr="00DE3CB2">
              <w:rPr>
                <w:rFonts w:cs="Arial"/>
              </w:rPr>
              <w:t xml:space="preserve">Enter special instructions or information, including safety notes, hazards, and priorities for </w:t>
            </w:r>
            <w:r>
              <w:rPr>
                <w:rFonts w:cs="Arial"/>
              </w:rPr>
              <w:t>A</w:t>
            </w:r>
            <w:r w:rsidRPr="00DE3CB2">
              <w:rPr>
                <w:rFonts w:cs="Arial"/>
              </w:rPr>
              <w:t xml:space="preserve">ir </w:t>
            </w:r>
            <w:r>
              <w:rPr>
                <w:rFonts w:cs="Arial"/>
              </w:rPr>
              <w:t>O</w:t>
            </w:r>
            <w:r w:rsidRPr="00DE3CB2">
              <w:rPr>
                <w:rFonts w:cs="Arial"/>
              </w:rPr>
              <w:t xml:space="preserve">perations personnel. </w:t>
            </w:r>
          </w:p>
        </w:tc>
      </w:tr>
      <w:tr w:rsidR="00922BFC" w:rsidRPr="00DE3CB2">
        <w:trPr>
          <w:cantSplit/>
          <w:jc w:val="center"/>
        </w:trPr>
        <w:tc>
          <w:tcPr>
            <w:tcW w:w="526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22BFC" w:rsidRPr="00DE3CB2" w:rsidRDefault="00922BFC" w:rsidP="00922BFC">
            <w:pPr>
              <w:spacing w:before="40" w:after="40"/>
              <w:jc w:val="center"/>
              <w:rPr>
                <w:rFonts w:cs="Arial"/>
                <w:b/>
              </w:rPr>
            </w:pPr>
            <w:r w:rsidRPr="00DE3CB2">
              <w:rPr>
                <w:rFonts w:cs="Arial"/>
                <w:b/>
              </w:rPr>
              <w:t>5</w:t>
            </w:r>
          </w:p>
        </w:tc>
        <w:tc>
          <w:tcPr>
            <w:tcW w:w="1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BFC" w:rsidRPr="00DE3CB2" w:rsidRDefault="00922BFC" w:rsidP="00922BFC">
            <w:pPr>
              <w:spacing w:before="4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Ready Alert Aircraft</w:t>
            </w:r>
          </w:p>
          <w:p w:rsidR="00922BFC" w:rsidRDefault="00922BFC" w:rsidP="00922BFC">
            <w:pPr>
              <w:pStyle w:val="ICSForms-Bullet0"/>
              <w:spacing w:before="20" w:after="0"/>
            </w:pPr>
            <w:r>
              <w:t>Medivac</w:t>
            </w:r>
          </w:p>
          <w:p w:rsidR="00922BFC" w:rsidRDefault="00922BFC" w:rsidP="00922BFC">
            <w:pPr>
              <w:pStyle w:val="ICSForms-Bullet0"/>
              <w:spacing w:before="20"/>
              <w:rPr>
                <w:rFonts w:cs="Arial"/>
                <w:b/>
              </w:rPr>
            </w:pPr>
            <w:r>
              <w:t>New Incident</w:t>
            </w:r>
          </w:p>
        </w:tc>
        <w:tc>
          <w:tcPr>
            <w:tcW w:w="3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22BFC" w:rsidRPr="00DE3CB2" w:rsidRDefault="00922BFC" w:rsidP="00922BFC">
            <w:pPr>
              <w:autoSpaceDE w:val="0"/>
              <w:autoSpaceDN w:val="0"/>
              <w:adjustRightInd w:val="0"/>
              <w:spacing w:before="40" w:after="40"/>
              <w:rPr>
                <w:rFonts w:cs="Arial"/>
              </w:rPr>
            </w:pPr>
            <w:r w:rsidRPr="00DE3CB2">
              <w:rPr>
                <w:rFonts w:cs="Arial"/>
              </w:rPr>
              <w:t xml:space="preserve">Identify </w:t>
            </w:r>
            <w:r>
              <w:rPr>
                <w:rFonts w:cs="Arial"/>
              </w:rPr>
              <w:t>ready alert aircraft that will be used as Medivac</w:t>
            </w:r>
            <w:r w:rsidRPr="00DE3CB2">
              <w:rPr>
                <w:rFonts w:cs="Arial"/>
              </w:rPr>
              <w:t xml:space="preserve"> for incident assigned personnel</w:t>
            </w:r>
            <w:r>
              <w:rPr>
                <w:rFonts w:cs="Arial"/>
              </w:rPr>
              <w:t xml:space="preserve"> and indicate on the Medical Plan (ICS 206)</w:t>
            </w:r>
            <w:r w:rsidRPr="00DE3CB2">
              <w:rPr>
                <w:rFonts w:cs="Arial"/>
              </w:rPr>
              <w:t>.</w:t>
            </w:r>
            <w:r>
              <w:rPr>
                <w:rFonts w:cs="Arial"/>
              </w:rPr>
              <w:t xml:space="preserve">  Identify aircraft to be used for new incidents within the area or new incident(s) within an incident.</w:t>
            </w:r>
          </w:p>
        </w:tc>
      </w:tr>
      <w:tr w:rsidR="00922BFC" w:rsidRPr="00DE3CB2">
        <w:trPr>
          <w:cantSplit/>
          <w:jc w:val="center"/>
        </w:trPr>
        <w:tc>
          <w:tcPr>
            <w:tcW w:w="526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22BFC" w:rsidRPr="00DE3CB2" w:rsidRDefault="00922BFC" w:rsidP="00922BFC">
            <w:pPr>
              <w:spacing w:before="40" w:after="40"/>
              <w:jc w:val="center"/>
              <w:rPr>
                <w:rFonts w:cs="Arial"/>
                <w:b/>
              </w:rPr>
            </w:pPr>
            <w:r w:rsidRPr="00DE3CB2">
              <w:rPr>
                <w:rFonts w:cs="Arial"/>
                <w:b/>
              </w:rPr>
              <w:t>6</w:t>
            </w:r>
          </w:p>
        </w:tc>
        <w:tc>
          <w:tcPr>
            <w:tcW w:w="1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BFC" w:rsidRPr="00DE3CB2" w:rsidRDefault="00922BFC" w:rsidP="00922BFC">
            <w:pPr>
              <w:spacing w:before="40"/>
              <w:rPr>
                <w:rFonts w:cs="Arial"/>
                <w:b/>
              </w:rPr>
            </w:pPr>
            <w:r w:rsidRPr="00DE3CB2">
              <w:rPr>
                <w:rFonts w:cs="Arial"/>
                <w:b/>
              </w:rPr>
              <w:t>Temporary Flight Restriction Number</w:t>
            </w:r>
          </w:p>
          <w:p w:rsidR="00922BFC" w:rsidRDefault="00922BFC" w:rsidP="00922BFC">
            <w:pPr>
              <w:pStyle w:val="ICSForms-Bullet0"/>
              <w:spacing w:before="20" w:after="0"/>
            </w:pPr>
            <w:r>
              <w:t>Altitude</w:t>
            </w:r>
          </w:p>
          <w:p w:rsidR="00922BFC" w:rsidRPr="008C4757" w:rsidRDefault="00922BFC" w:rsidP="00922BFC">
            <w:pPr>
              <w:pStyle w:val="ICSForms-Bullet0"/>
              <w:spacing w:before="20"/>
            </w:pPr>
            <w:r>
              <w:t>Center Point</w:t>
            </w:r>
          </w:p>
        </w:tc>
        <w:tc>
          <w:tcPr>
            <w:tcW w:w="3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22BFC" w:rsidRPr="00DE3CB2" w:rsidRDefault="00922BFC" w:rsidP="00922BFC">
            <w:pPr>
              <w:autoSpaceDE w:val="0"/>
              <w:autoSpaceDN w:val="0"/>
              <w:adjustRightInd w:val="0"/>
              <w:spacing w:before="40" w:after="40"/>
              <w:rPr>
                <w:rFonts w:cs="Arial"/>
              </w:rPr>
            </w:pPr>
            <w:r w:rsidRPr="00DE3CB2">
              <w:rPr>
                <w:rFonts w:cs="Arial"/>
              </w:rPr>
              <w:t>Enter Temporary Flight Restriction Number, altitude</w:t>
            </w:r>
            <w:r>
              <w:rPr>
                <w:rFonts w:cs="Arial"/>
              </w:rPr>
              <w:t xml:space="preserve"> (from the center point)</w:t>
            </w:r>
            <w:r w:rsidRPr="00DE3CB2">
              <w:rPr>
                <w:rFonts w:cs="Arial"/>
              </w:rPr>
              <w:t>, and center point (latitu</w:t>
            </w:r>
            <w:r>
              <w:rPr>
                <w:rFonts w:cs="Arial"/>
              </w:rPr>
              <w:t>d</w:t>
            </w:r>
            <w:r w:rsidRPr="00DE3CB2">
              <w:rPr>
                <w:rFonts w:cs="Arial"/>
              </w:rPr>
              <w:t>e and longitude).</w:t>
            </w:r>
            <w:r>
              <w:rPr>
                <w:rFonts w:cs="Arial"/>
              </w:rPr>
              <w:t xml:space="preserve">  This number is provided by the Federal Aviation Administration (FAA) or is the order request number for the Temporary Flight Restriction.</w:t>
            </w:r>
          </w:p>
        </w:tc>
      </w:tr>
      <w:tr w:rsidR="00922BFC" w:rsidRPr="00DE3CB2">
        <w:trPr>
          <w:cantSplit/>
          <w:jc w:val="center"/>
        </w:trPr>
        <w:tc>
          <w:tcPr>
            <w:tcW w:w="526" w:type="pct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22BFC" w:rsidRPr="00DE3CB2" w:rsidRDefault="00922BFC" w:rsidP="00922BFC">
            <w:pPr>
              <w:spacing w:before="40" w:after="40"/>
              <w:jc w:val="center"/>
              <w:rPr>
                <w:rFonts w:cs="Arial"/>
                <w:b/>
              </w:rPr>
            </w:pPr>
            <w:r w:rsidRPr="00DE3CB2">
              <w:rPr>
                <w:rFonts w:cs="Arial"/>
                <w:b/>
              </w:rPr>
              <w:t>7</w:t>
            </w:r>
          </w:p>
        </w:tc>
        <w:tc>
          <w:tcPr>
            <w:tcW w:w="1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BFC" w:rsidRPr="00DE3CB2" w:rsidRDefault="00922BFC" w:rsidP="00922BFC">
            <w:pPr>
              <w:spacing w:before="40"/>
              <w:rPr>
                <w:rFonts w:cs="Arial"/>
                <w:b/>
              </w:rPr>
            </w:pPr>
            <w:r w:rsidRPr="00DE3CB2">
              <w:rPr>
                <w:rFonts w:cs="Arial"/>
                <w:b/>
              </w:rPr>
              <w:t>Personnel</w:t>
            </w:r>
          </w:p>
          <w:p w:rsidR="00922BFC" w:rsidRDefault="00922BFC" w:rsidP="00922BFC">
            <w:pPr>
              <w:pStyle w:val="ICSForms-Bullet0"/>
              <w:spacing w:before="20" w:after="0"/>
            </w:pPr>
            <w:r>
              <w:t>Name</w:t>
            </w:r>
          </w:p>
          <w:p w:rsidR="00922BFC" w:rsidRPr="004E5E95" w:rsidRDefault="00922BFC" w:rsidP="00922BFC">
            <w:pPr>
              <w:pStyle w:val="ICSForms-Bullet0"/>
              <w:spacing w:before="20"/>
            </w:pPr>
            <w:r>
              <w:t>Phone Number</w:t>
            </w:r>
          </w:p>
        </w:tc>
        <w:tc>
          <w:tcPr>
            <w:tcW w:w="3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22BFC" w:rsidRPr="00DE3CB2" w:rsidRDefault="00922BFC" w:rsidP="00922BFC">
            <w:pPr>
              <w:autoSpaceDE w:val="0"/>
              <w:autoSpaceDN w:val="0"/>
              <w:adjustRightInd w:val="0"/>
              <w:spacing w:before="40" w:after="40"/>
              <w:rPr>
                <w:rFonts w:cs="Arial"/>
              </w:rPr>
            </w:pPr>
            <w:r w:rsidRPr="00DE3CB2">
              <w:rPr>
                <w:rFonts w:cs="Arial"/>
              </w:rPr>
              <w:t>Enter the name and phone number of the individuals in Air Operations.</w:t>
            </w:r>
          </w:p>
        </w:tc>
      </w:tr>
      <w:tr w:rsidR="00922BFC" w:rsidRPr="00DE3CB2">
        <w:trPr>
          <w:cantSplit/>
          <w:jc w:val="center"/>
        </w:trPr>
        <w:tc>
          <w:tcPr>
            <w:tcW w:w="526" w:type="pct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22BFC" w:rsidRPr="00DE3CB2" w:rsidRDefault="00922BFC" w:rsidP="00922BFC">
            <w:pPr>
              <w:spacing w:before="40" w:after="40"/>
              <w:jc w:val="center"/>
              <w:rPr>
                <w:rFonts w:cs="Arial"/>
                <w:b/>
              </w:rPr>
            </w:pPr>
          </w:p>
        </w:tc>
        <w:tc>
          <w:tcPr>
            <w:tcW w:w="1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BFC" w:rsidRPr="0095201D" w:rsidRDefault="00922BFC" w:rsidP="00922BFC">
            <w:pPr>
              <w:spacing w:before="40" w:after="40"/>
              <w:rPr>
                <w:rFonts w:cs="Arial"/>
              </w:rPr>
            </w:pPr>
            <w:r w:rsidRPr="0095201D">
              <w:rPr>
                <w:rFonts w:cs="Arial"/>
              </w:rPr>
              <w:t>A</w:t>
            </w:r>
            <w:r>
              <w:rPr>
                <w:rFonts w:cs="Arial"/>
              </w:rPr>
              <w:t>ir Operations Branch Director</w:t>
            </w:r>
          </w:p>
        </w:tc>
        <w:tc>
          <w:tcPr>
            <w:tcW w:w="3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22BFC" w:rsidRPr="00DE3CB2" w:rsidRDefault="00922BFC" w:rsidP="00922BFC">
            <w:pPr>
              <w:autoSpaceDE w:val="0"/>
              <w:autoSpaceDN w:val="0"/>
              <w:adjustRightInd w:val="0"/>
              <w:spacing w:before="40" w:after="40"/>
              <w:rPr>
                <w:rFonts w:cs="Arial"/>
              </w:rPr>
            </w:pPr>
          </w:p>
        </w:tc>
      </w:tr>
      <w:tr w:rsidR="00922BFC" w:rsidRPr="00DE3CB2">
        <w:trPr>
          <w:cantSplit/>
          <w:jc w:val="center"/>
        </w:trPr>
        <w:tc>
          <w:tcPr>
            <w:tcW w:w="526" w:type="pct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22BFC" w:rsidRPr="00DE3CB2" w:rsidRDefault="00922BFC" w:rsidP="00922BFC">
            <w:pPr>
              <w:spacing w:before="40" w:after="40"/>
              <w:jc w:val="center"/>
              <w:rPr>
                <w:rFonts w:cs="Arial"/>
                <w:b/>
              </w:rPr>
            </w:pPr>
          </w:p>
        </w:tc>
        <w:tc>
          <w:tcPr>
            <w:tcW w:w="1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BFC" w:rsidRPr="0095201D" w:rsidRDefault="00922BFC" w:rsidP="00922BFC">
            <w:pPr>
              <w:spacing w:before="40" w:after="40"/>
              <w:rPr>
                <w:rFonts w:cs="Arial"/>
              </w:rPr>
            </w:pPr>
            <w:r w:rsidRPr="0095201D">
              <w:rPr>
                <w:rFonts w:cs="Arial"/>
              </w:rPr>
              <w:t>A</w:t>
            </w:r>
            <w:r>
              <w:rPr>
                <w:rFonts w:cs="Arial"/>
              </w:rPr>
              <w:t>ir Support Group Supervisor</w:t>
            </w:r>
          </w:p>
        </w:tc>
        <w:tc>
          <w:tcPr>
            <w:tcW w:w="3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22BFC" w:rsidRPr="00DE3CB2" w:rsidRDefault="00922BFC" w:rsidP="00922BFC">
            <w:pPr>
              <w:autoSpaceDE w:val="0"/>
              <w:autoSpaceDN w:val="0"/>
              <w:adjustRightInd w:val="0"/>
              <w:spacing w:before="40" w:after="40"/>
              <w:rPr>
                <w:rFonts w:cs="Arial"/>
              </w:rPr>
            </w:pPr>
          </w:p>
        </w:tc>
      </w:tr>
      <w:tr w:rsidR="00922BFC" w:rsidRPr="00DE3CB2">
        <w:trPr>
          <w:cantSplit/>
          <w:jc w:val="center"/>
        </w:trPr>
        <w:tc>
          <w:tcPr>
            <w:tcW w:w="526" w:type="pct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22BFC" w:rsidRPr="00DE3CB2" w:rsidRDefault="00922BFC" w:rsidP="00922BFC">
            <w:pPr>
              <w:spacing w:before="40" w:after="40"/>
              <w:jc w:val="center"/>
              <w:rPr>
                <w:rFonts w:cs="Arial"/>
                <w:b/>
              </w:rPr>
            </w:pPr>
          </w:p>
        </w:tc>
        <w:tc>
          <w:tcPr>
            <w:tcW w:w="1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BFC" w:rsidRPr="0095201D" w:rsidRDefault="00922BFC" w:rsidP="00922BFC">
            <w:pPr>
              <w:spacing w:before="40" w:after="40"/>
              <w:rPr>
                <w:rFonts w:cs="Arial"/>
              </w:rPr>
            </w:pPr>
            <w:r w:rsidRPr="0095201D">
              <w:rPr>
                <w:rFonts w:cs="Arial"/>
              </w:rPr>
              <w:t>A</w:t>
            </w:r>
            <w:r>
              <w:rPr>
                <w:rFonts w:cs="Arial"/>
              </w:rPr>
              <w:t>ir Tactical Group Supervisor</w:t>
            </w:r>
          </w:p>
        </w:tc>
        <w:tc>
          <w:tcPr>
            <w:tcW w:w="3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22BFC" w:rsidRPr="00DE3CB2" w:rsidRDefault="00922BFC" w:rsidP="00922BFC">
            <w:pPr>
              <w:autoSpaceDE w:val="0"/>
              <w:autoSpaceDN w:val="0"/>
              <w:adjustRightInd w:val="0"/>
              <w:spacing w:before="40" w:after="40"/>
              <w:rPr>
                <w:rFonts w:cs="Arial"/>
              </w:rPr>
            </w:pPr>
          </w:p>
        </w:tc>
      </w:tr>
      <w:tr w:rsidR="00922BFC" w:rsidRPr="00DE3CB2">
        <w:trPr>
          <w:cantSplit/>
          <w:jc w:val="center"/>
        </w:trPr>
        <w:tc>
          <w:tcPr>
            <w:tcW w:w="526" w:type="pct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22BFC" w:rsidRPr="00DE3CB2" w:rsidRDefault="00922BFC" w:rsidP="00922BFC">
            <w:pPr>
              <w:spacing w:before="40" w:after="40"/>
              <w:jc w:val="center"/>
              <w:rPr>
                <w:rFonts w:cs="Arial"/>
                <w:b/>
              </w:rPr>
            </w:pPr>
          </w:p>
        </w:tc>
        <w:tc>
          <w:tcPr>
            <w:tcW w:w="1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BFC" w:rsidRPr="0095201D" w:rsidRDefault="00922BFC" w:rsidP="00922BFC">
            <w:pPr>
              <w:spacing w:before="40" w:after="40"/>
              <w:rPr>
                <w:rFonts w:cs="Arial"/>
              </w:rPr>
            </w:pPr>
            <w:r>
              <w:rPr>
                <w:rFonts w:cs="Arial"/>
              </w:rPr>
              <w:t>Helicopter Coordinator</w:t>
            </w:r>
          </w:p>
        </w:tc>
        <w:tc>
          <w:tcPr>
            <w:tcW w:w="3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22BFC" w:rsidRPr="00DE3CB2" w:rsidRDefault="00922BFC" w:rsidP="00922BFC">
            <w:pPr>
              <w:autoSpaceDE w:val="0"/>
              <w:autoSpaceDN w:val="0"/>
              <w:adjustRightInd w:val="0"/>
              <w:spacing w:before="40" w:after="40"/>
              <w:rPr>
                <w:rFonts w:cs="Arial"/>
              </w:rPr>
            </w:pPr>
          </w:p>
        </w:tc>
      </w:tr>
      <w:tr w:rsidR="00922BFC" w:rsidRPr="00DE3CB2">
        <w:trPr>
          <w:cantSplit/>
          <w:trHeight w:val="96"/>
          <w:jc w:val="center"/>
        </w:trPr>
        <w:tc>
          <w:tcPr>
            <w:tcW w:w="526" w:type="pct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922BFC" w:rsidRPr="00DE3CB2" w:rsidRDefault="00922BFC" w:rsidP="00922BFC">
            <w:pPr>
              <w:spacing w:before="40" w:after="40"/>
              <w:jc w:val="center"/>
              <w:rPr>
                <w:rFonts w:cs="Arial"/>
                <w:b/>
              </w:rPr>
            </w:pPr>
          </w:p>
        </w:tc>
        <w:tc>
          <w:tcPr>
            <w:tcW w:w="145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922BFC" w:rsidRPr="0095201D" w:rsidRDefault="00922BFC" w:rsidP="00922BFC">
            <w:pPr>
              <w:spacing w:before="40" w:after="40"/>
              <w:rPr>
                <w:rFonts w:cs="Arial"/>
              </w:rPr>
            </w:pPr>
            <w:r>
              <w:rPr>
                <w:rFonts w:cs="Arial"/>
              </w:rPr>
              <w:t xml:space="preserve">Helibase Manager </w:t>
            </w:r>
          </w:p>
        </w:tc>
        <w:tc>
          <w:tcPr>
            <w:tcW w:w="301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922BFC" w:rsidRPr="00DE3CB2" w:rsidRDefault="00922BFC" w:rsidP="00922BFC">
            <w:pPr>
              <w:autoSpaceDE w:val="0"/>
              <w:autoSpaceDN w:val="0"/>
              <w:adjustRightInd w:val="0"/>
              <w:spacing w:before="40" w:after="40"/>
              <w:rPr>
                <w:rFonts w:cs="Arial"/>
              </w:rPr>
            </w:pPr>
          </w:p>
        </w:tc>
      </w:tr>
    </w:tbl>
    <w:p w:rsidR="00922BFC" w:rsidRDefault="00922BFC" w:rsidP="00922BFC"/>
    <w:p w:rsidR="00922BFC" w:rsidRDefault="00922BFC" w:rsidP="00922BFC"/>
    <w:p w:rsidR="00922BFC" w:rsidRDefault="00922BFC" w:rsidP="00922BFC"/>
    <w:p w:rsidR="00922BFC" w:rsidRDefault="00922BFC" w:rsidP="00922BFC"/>
    <w:p w:rsidR="00922BFC" w:rsidRDefault="00922BFC" w:rsidP="00922BFC"/>
    <w:p w:rsidR="00922BFC" w:rsidRDefault="00922BFC" w:rsidP="00922BFC"/>
    <w:tbl>
      <w:tblPr>
        <w:tblW w:w="10800" w:type="dxa"/>
        <w:jc w:val="center"/>
        <w:tblInd w:w="-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135"/>
        <w:gridCol w:w="6"/>
        <w:gridCol w:w="3141"/>
        <w:gridCol w:w="6"/>
        <w:gridCol w:w="6512"/>
      </w:tblGrid>
      <w:tr w:rsidR="00922BFC" w:rsidRPr="00DE3CB2">
        <w:trPr>
          <w:cantSplit/>
          <w:jc w:val="center"/>
        </w:trPr>
        <w:tc>
          <w:tcPr>
            <w:tcW w:w="52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666666"/>
          </w:tcPr>
          <w:p w:rsidR="00922BFC" w:rsidRPr="00DE3CB2" w:rsidRDefault="00922BFC" w:rsidP="00922BFC">
            <w:pPr>
              <w:spacing w:before="40" w:after="40"/>
              <w:jc w:val="center"/>
              <w:rPr>
                <w:rFonts w:cs="Arial"/>
                <w:b/>
                <w:color w:val="FFFFFF"/>
              </w:rPr>
            </w:pPr>
            <w:r w:rsidRPr="00DE3CB2">
              <w:rPr>
                <w:rFonts w:cs="Arial"/>
                <w:b/>
                <w:color w:val="FFFFFF"/>
              </w:rPr>
              <w:lastRenderedPageBreak/>
              <w:t>Block Number</w:t>
            </w:r>
          </w:p>
        </w:tc>
        <w:tc>
          <w:tcPr>
            <w:tcW w:w="145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666666"/>
            <w:vAlign w:val="center"/>
          </w:tcPr>
          <w:p w:rsidR="00922BFC" w:rsidRPr="00DE3CB2" w:rsidRDefault="00922BFC" w:rsidP="00922BFC">
            <w:pPr>
              <w:spacing w:before="40" w:after="40"/>
              <w:rPr>
                <w:rFonts w:cs="Arial"/>
                <w:b/>
                <w:color w:val="FFFFFF"/>
              </w:rPr>
            </w:pPr>
            <w:r w:rsidRPr="00DE3CB2">
              <w:rPr>
                <w:rFonts w:cs="Arial"/>
                <w:b/>
                <w:color w:val="FFFFFF"/>
              </w:rPr>
              <w:t>Block Title</w:t>
            </w:r>
          </w:p>
        </w:tc>
        <w:tc>
          <w:tcPr>
            <w:tcW w:w="301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666666"/>
            <w:vAlign w:val="center"/>
          </w:tcPr>
          <w:p w:rsidR="00922BFC" w:rsidRPr="00DE3CB2" w:rsidRDefault="00922BFC" w:rsidP="00922BFC">
            <w:pPr>
              <w:spacing w:before="40" w:after="40"/>
              <w:rPr>
                <w:rFonts w:cs="Arial"/>
                <w:b/>
                <w:color w:val="FFFFFF"/>
              </w:rPr>
            </w:pPr>
            <w:r w:rsidRPr="00DE3CB2">
              <w:rPr>
                <w:rFonts w:cs="Arial"/>
                <w:b/>
                <w:color w:val="FFFFFF"/>
              </w:rPr>
              <w:t>Instruction</w:t>
            </w:r>
            <w:r>
              <w:rPr>
                <w:rFonts w:cs="Arial"/>
                <w:b/>
                <w:color w:val="FFFFFF"/>
              </w:rPr>
              <w:t>s</w:t>
            </w:r>
          </w:p>
        </w:tc>
      </w:tr>
      <w:tr w:rsidR="00922BFC" w:rsidRPr="00DE3CB2">
        <w:trPr>
          <w:cantSplit/>
          <w:jc w:val="center"/>
        </w:trPr>
        <w:tc>
          <w:tcPr>
            <w:tcW w:w="525" w:type="pct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22BFC" w:rsidRPr="00DE3CB2" w:rsidRDefault="00922BFC" w:rsidP="00922BFC">
            <w:pPr>
              <w:spacing w:before="40" w:after="40"/>
              <w:jc w:val="center"/>
              <w:rPr>
                <w:rFonts w:cs="Arial"/>
                <w:b/>
              </w:rPr>
            </w:pPr>
            <w:r w:rsidRPr="00DE3CB2">
              <w:rPr>
                <w:rFonts w:cs="Arial"/>
                <w:b/>
              </w:rPr>
              <w:t>8</w:t>
            </w:r>
          </w:p>
        </w:tc>
        <w:tc>
          <w:tcPr>
            <w:tcW w:w="1457" w:type="pct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BFC" w:rsidRPr="00DE3CB2" w:rsidRDefault="00922BFC" w:rsidP="00922BFC">
            <w:pPr>
              <w:spacing w:before="40"/>
              <w:rPr>
                <w:rFonts w:cs="Arial"/>
                <w:b/>
              </w:rPr>
            </w:pPr>
            <w:r w:rsidRPr="00DE3CB2">
              <w:rPr>
                <w:rFonts w:cs="Arial"/>
                <w:b/>
              </w:rPr>
              <w:t>Frequencies</w:t>
            </w:r>
          </w:p>
          <w:p w:rsidR="00922BFC" w:rsidRDefault="00922BFC" w:rsidP="00922BFC">
            <w:pPr>
              <w:pStyle w:val="ICSForms-Bullet0"/>
              <w:spacing w:before="20" w:after="0"/>
            </w:pPr>
            <w:r>
              <w:t>AM</w:t>
            </w:r>
          </w:p>
          <w:p w:rsidR="00922BFC" w:rsidRPr="004E5E95" w:rsidRDefault="00922BFC" w:rsidP="00922BFC">
            <w:pPr>
              <w:pStyle w:val="ICSForms-Bullet0"/>
              <w:spacing w:before="20"/>
            </w:pPr>
            <w:r>
              <w:t>FM</w:t>
            </w:r>
          </w:p>
        </w:tc>
        <w:tc>
          <w:tcPr>
            <w:tcW w:w="3018" w:type="pct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DE3CB2" w:rsidRDefault="00922BFC" w:rsidP="00922BFC">
            <w:pPr>
              <w:autoSpaceDE w:val="0"/>
              <w:autoSpaceDN w:val="0"/>
              <w:adjustRightInd w:val="0"/>
              <w:spacing w:before="40" w:after="40"/>
              <w:rPr>
                <w:rFonts w:cs="Arial"/>
              </w:rPr>
            </w:pPr>
            <w:r w:rsidRPr="00DE3CB2">
              <w:rPr>
                <w:rFonts w:cs="Arial"/>
              </w:rPr>
              <w:t>Enter primary air/air, air/ground (if applicable), command, deck coordinator, take-off and landing coordinator, and other radio frequencies to be used during the incident.</w:t>
            </w:r>
          </w:p>
        </w:tc>
      </w:tr>
      <w:tr w:rsidR="00922BFC" w:rsidRPr="00DE3CB2">
        <w:trPr>
          <w:cantSplit/>
          <w:jc w:val="center"/>
        </w:trPr>
        <w:tc>
          <w:tcPr>
            <w:tcW w:w="525" w:type="pct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22BFC" w:rsidRPr="00DE3CB2" w:rsidRDefault="00922BFC" w:rsidP="00922BFC">
            <w:pPr>
              <w:spacing w:before="40" w:after="40"/>
              <w:jc w:val="center"/>
              <w:rPr>
                <w:rFonts w:cs="Arial"/>
                <w:b/>
              </w:rPr>
            </w:pPr>
          </w:p>
        </w:tc>
        <w:tc>
          <w:tcPr>
            <w:tcW w:w="14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BFC" w:rsidRPr="00A4471E" w:rsidRDefault="00922BFC" w:rsidP="00922BFC">
            <w:pPr>
              <w:pStyle w:val="Heading2"/>
              <w:spacing w:before="40" w:after="40"/>
              <w:rPr>
                <w:rFonts w:cs="Arial"/>
                <w:b w:val="0"/>
                <w:sz w:val="20"/>
              </w:rPr>
            </w:pPr>
            <w:r w:rsidRPr="00A4471E">
              <w:rPr>
                <w:rFonts w:cs="Arial"/>
                <w:b w:val="0"/>
                <w:sz w:val="20"/>
              </w:rPr>
              <w:t>Air/Air Fixed-Wing</w:t>
            </w:r>
          </w:p>
        </w:tc>
        <w:tc>
          <w:tcPr>
            <w:tcW w:w="301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A4471E" w:rsidRDefault="00922BFC" w:rsidP="00922BFC">
            <w:pPr>
              <w:autoSpaceDE w:val="0"/>
              <w:autoSpaceDN w:val="0"/>
              <w:adjustRightInd w:val="0"/>
              <w:spacing w:before="40" w:after="40"/>
              <w:rPr>
                <w:rFonts w:cs="Arial"/>
              </w:rPr>
            </w:pPr>
          </w:p>
        </w:tc>
      </w:tr>
      <w:tr w:rsidR="00922BFC" w:rsidRPr="00DE3CB2">
        <w:trPr>
          <w:cantSplit/>
          <w:jc w:val="center"/>
        </w:trPr>
        <w:tc>
          <w:tcPr>
            <w:tcW w:w="525" w:type="pct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22BFC" w:rsidRPr="00DE3CB2" w:rsidRDefault="00922BFC" w:rsidP="00922BFC">
            <w:pPr>
              <w:spacing w:before="40" w:after="40"/>
              <w:jc w:val="center"/>
              <w:rPr>
                <w:rFonts w:cs="Arial"/>
                <w:b/>
              </w:rPr>
            </w:pPr>
          </w:p>
        </w:tc>
        <w:tc>
          <w:tcPr>
            <w:tcW w:w="14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BFC" w:rsidRPr="00A4471E" w:rsidRDefault="00922BFC" w:rsidP="00922BFC">
            <w:pPr>
              <w:spacing w:before="40" w:after="40"/>
              <w:rPr>
                <w:rFonts w:cs="Arial"/>
              </w:rPr>
            </w:pPr>
            <w:r w:rsidRPr="00A4471E">
              <w:rPr>
                <w:rFonts w:cs="Arial"/>
              </w:rPr>
              <w:t>Air/Air Rotary-Wing – Flight Following</w:t>
            </w:r>
          </w:p>
        </w:tc>
        <w:tc>
          <w:tcPr>
            <w:tcW w:w="301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A4471E" w:rsidRDefault="00922BFC" w:rsidP="00922BFC">
            <w:pPr>
              <w:autoSpaceDE w:val="0"/>
              <w:autoSpaceDN w:val="0"/>
              <w:adjustRightInd w:val="0"/>
              <w:spacing w:before="40" w:after="40"/>
              <w:rPr>
                <w:rFonts w:cs="Arial"/>
              </w:rPr>
            </w:pPr>
            <w:r w:rsidRPr="00A4471E">
              <w:rPr>
                <w:rFonts w:cs="Arial"/>
              </w:rPr>
              <w:t>Flight following is typically done by Air Operations.</w:t>
            </w:r>
          </w:p>
        </w:tc>
      </w:tr>
      <w:tr w:rsidR="00922BFC" w:rsidRPr="00DE3CB2">
        <w:trPr>
          <w:cantSplit/>
          <w:jc w:val="center"/>
        </w:trPr>
        <w:tc>
          <w:tcPr>
            <w:tcW w:w="525" w:type="pct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22BFC" w:rsidRPr="00DE3CB2" w:rsidRDefault="00922BFC" w:rsidP="00922BFC">
            <w:pPr>
              <w:spacing w:before="40" w:after="40"/>
              <w:jc w:val="center"/>
              <w:rPr>
                <w:rFonts w:cs="Arial"/>
                <w:b/>
              </w:rPr>
            </w:pPr>
          </w:p>
        </w:tc>
        <w:tc>
          <w:tcPr>
            <w:tcW w:w="14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BFC" w:rsidRPr="00A4471E" w:rsidRDefault="00922BFC" w:rsidP="00922BFC">
            <w:pPr>
              <w:spacing w:before="40" w:after="40"/>
              <w:rPr>
                <w:rFonts w:cs="Arial"/>
              </w:rPr>
            </w:pPr>
            <w:r w:rsidRPr="00A4471E">
              <w:rPr>
                <w:rFonts w:cs="Arial"/>
              </w:rPr>
              <w:t>Air/Ground</w:t>
            </w:r>
          </w:p>
        </w:tc>
        <w:tc>
          <w:tcPr>
            <w:tcW w:w="301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A4471E" w:rsidRDefault="00922BFC" w:rsidP="00922BFC">
            <w:pPr>
              <w:autoSpaceDE w:val="0"/>
              <w:autoSpaceDN w:val="0"/>
              <w:adjustRightInd w:val="0"/>
              <w:spacing w:before="40" w:after="40"/>
              <w:rPr>
                <w:rFonts w:cs="Arial"/>
              </w:rPr>
            </w:pPr>
          </w:p>
        </w:tc>
      </w:tr>
      <w:tr w:rsidR="00922BFC" w:rsidRPr="00DE3CB2">
        <w:trPr>
          <w:cantSplit/>
          <w:jc w:val="center"/>
        </w:trPr>
        <w:tc>
          <w:tcPr>
            <w:tcW w:w="525" w:type="pct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22BFC" w:rsidRPr="00DE3CB2" w:rsidRDefault="00922BFC" w:rsidP="00922BFC">
            <w:pPr>
              <w:spacing w:before="40" w:after="40"/>
              <w:jc w:val="center"/>
              <w:rPr>
                <w:rFonts w:cs="Arial"/>
                <w:b/>
              </w:rPr>
            </w:pPr>
          </w:p>
        </w:tc>
        <w:tc>
          <w:tcPr>
            <w:tcW w:w="14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BFC" w:rsidRPr="00A4471E" w:rsidRDefault="00922BFC" w:rsidP="00922BFC">
            <w:pPr>
              <w:spacing w:before="40" w:after="40"/>
              <w:rPr>
                <w:rFonts w:cs="Arial"/>
              </w:rPr>
            </w:pPr>
            <w:r w:rsidRPr="00A4471E">
              <w:rPr>
                <w:rFonts w:cs="Arial"/>
              </w:rPr>
              <w:t>Command</w:t>
            </w:r>
          </w:p>
        </w:tc>
        <w:tc>
          <w:tcPr>
            <w:tcW w:w="301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A4471E" w:rsidRDefault="00922BFC" w:rsidP="00922BFC">
            <w:pPr>
              <w:autoSpaceDE w:val="0"/>
              <w:autoSpaceDN w:val="0"/>
              <w:adjustRightInd w:val="0"/>
              <w:spacing w:before="40" w:after="40"/>
              <w:rPr>
                <w:rFonts w:cs="Arial"/>
              </w:rPr>
            </w:pPr>
          </w:p>
        </w:tc>
      </w:tr>
      <w:tr w:rsidR="00922BFC" w:rsidRPr="00DE3CB2">
        <w:trPr>
          <w:cantSplit/>
          <w:jc w:val="center"/>
        </w:trPr>
        <w:tc>
          <w:tcPr>
            <w:tcW w:w="525" w:type="pct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22BFC" w:rsidRPr="00DE3CB2" w:rsidRDefault="00922BFC" w:rsidP="00922BFC">
            <w:pPr>
              <w:spacing w:before="40" w:after="40"/>
              <w:jc w:val="center"/>
              <w:rPr>
                <w:rFonts w:cs="Arial"/>
                <w:b/>
              </w:rPr>
            </w:pPr>
          </w:p>
        </w:tc>
        <w:tc>
          <w:tcPr>
            <w:tcW w:w="14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BFC" w:rsidRPr="00A4471E" w:rsidRDefault="00922BFC" w:rsidP="00922BFC">
            <w:pPr>
              <w:spacing w:before="40" w:after="40"/>
              <w:rPr>
                <w:rFonts w:cs="Arial"/>
              </w:rPr>
            </w:pPr>
            <w:r w:rsidRPr="00A4471E">
              <w:rPr>
                <w:rFonts w:cs="Arial"/>
              </w:rPr>
              <w:t>Deck Coordinator</w:t>
            </w:r>
          </w:p>
        </w:tc>
        <w:tc>
          <w:tcPr>
            <w:tcW w:w="301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A4471E" w:rsidRDefault="00922BFC" w:rsidP="00922BFC">
            <w:pPr>
              <w:autoSpaceDE w:val="0"/>
              <w:autoSpaceDN w:val="0"/>
              <w:adjustRightInd w:val="0"/>
              <w:spacing w:before="40" w:after="40"/>
              <w:rPr>
                <w:rFonts w:cs="Arial"/>
              </w:rPr>
            </w:pPr>
          </w:p>
        </w:tc>
      </w:tr>
      <w:tr w:rsidR="00922BFC" w:rsidRPr="00DE3CB2">
        <w:trPr>
          <w:cantSplit/>
          <w:jc w:val="center"/>
        </w:trPr>
        <w:tc>
          <w:tcPr>
            <w:tcW w:w="525" w:type="pct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22BFC" w:rsidRPr="00DE3CB2" w:rsidRDefault="00922BFC" w:rsidP="00922BFC">
            <w:pPr>
              <w:spacing w:before="40" w:after="40"/>
              <w:jc w:val="center"/>
              <w:rPr>
                <w:rFonts w:cs="Arial"/>
                <w:b/>
              </w:rPr>
            </w:pPr>
          </w:p>
        </w:tc>
        <w:tc>
          <w:tcPr>
            <w:tcW w:w="14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BFC" w:rsidRPr="00A4471E" w:rsidRDefault="00922BFC" w:rsidP="00922BFC">
            <w:pPr>
              <w:spacing w:before="40" w:after="40"/>
              <w:rPr>
                <w:rFonts w:cs="Arial"/>
              </w:rPr>
            </w:pPr>
            <w:r w:rsidRPr="00A4471E">
              <w:rPr>
                <w:rFonts w:cs="Arial"/>
              </w:rPr>
              <w:t>Take-Off &amp; Landing Coordinator</w:t>
            </w:r>
          </w:p>
        </w:tc>
        <w:tc>
          <w:tcPr>
            <w:tcW w:w="301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A4471E" w:rsidRDefault="00922BFC" w:rsidP="00922BFC">
            <w:pPr>
              <w:autoSpaceDE w:val="0"/>
              <w:autoSpaceDN w:val="0"/>
              <w:adjustRightInd w:val="0"/>
              <w:spacing w:before="40" w:after="40"/>
              <w:rPr>
                <w:rFonts w:cs="Arial"/>
              </w:rPr>
            </w:pPr>
          </w:p>
        </w:tc>
      </w:tr>
      <w:tr w:rsidR="00922BFC" w:rsidRPr="00DE3CB2">
        <w:trPr>
          <w:cantSplit/>
          <w:jc w:val="center"/>
        </w:trPr>
        <w:tc>
          <w:tcPr>
            <w:tcW w:w="525" w:type="pct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22BFC" w:rsidRPr="00DE3CB2" w:rsidRDefault="00922BFC" w:rsidP="00922BFC">
            <w:pPr>
              <w:spacing w:before="40" w:after="40"/>
              <w:jc w:val="center"/>
              <w:rPr>
                <w:rFonts w:cs="Arial"/>
                <w:b/>
              </w:rPr>
            </w:pPr>
          </w:p>
        </w:tc>
        <w:tc>
          <w:tcPr>
            <w:tcW w:w="14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BFC" w:rsidRPr="00A4471E" w:rsidRDefault="00922BFC" w:rsidP="00922BFC">
            <w:pPr>
              <w:spacing w:before="40" w:after="40"/>
              <w:rPr>
                <w:rFonts w:cs="Arial"/>
              </w:rPr>
            </w:pPr>
            <w:r w:rsidRPr="00A4471E">
              <w:rPr>
                <w:rFonts w:cs="Arial"/>
              </w:rPr>
              <w:t>Air Guard</w:t>
            </w:r>
          </w:p>
        </w:tc>
        <w:tc>
          <w:tcPr>
            <w:tcW w:w="301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A4471E" w:rsidRDefault="00922BFC" w:rsidP="00922BFC">
            <w:pPr>
              <w:autoSpaceDE w:val="0"/>
              <w:autoSpaceDN w:val="0"/>
              <w:adjustRightInd w:val="0"/>
              <w:spacing w:before="40" w:after="40"/>
              <w:rPr>
                <w:rFonts w:cs="Arial"/>
              </w:rPr>
            </w:pPr>
          </w:p>
        </w:tc>
      </w:tr>
      <w:tr w:rsidR="00922BFC" w:rsidRPr="00DE3CB2">
        <w:trPr>
          <w:cantSplit/>
          <w:jc w:val="center"/>
        </w:trPr>
        <w:tc>
          <w:tcPr>
            <w:tcW w:w="525" w:type="pct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22BFC" w:rsidRPr="00DE3CB2" w:rsidRDefault="00922BFC" w:rsidP="00922BFC">
            <w:pPr>
              <w:spacing w:before="40" w:after="40"/>
              <w:jc w:val="center"/>
              <w:rPr>
                <w:rFonts w:cs="Arial"/>
                <w:b/>
              </w:rPr>
            </w:pPr>
            <w:r w:rsidRPr="00DE3CB2">
              <w:rPr>
                <w:rFonts w:cs="Arial"/>
                <w:b/>
              </w:rPr>
              <w:t>9</w:t>
            </w:r>
          </w:p>
        </w:tc>
        <w:tc>
          <w:tcPr>
            <w:tcW w:w="14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BFC" w:rsidRPr="00A4471E" w:rsidRDefault="00922BFC" w:rsidP="00922BFC">
            <w:pPr>
              <w:spacing w:before="40" w:after="40"/>
              <w:rPr>
                <w:rFonts w:cs="Arial"/>
              </w:rPr>
            </w:pPr>
            <w:r w:rsidRPr="00A4471E">
              <w:rPr>
                <w:rFonts w:cs="Arial"/>
                <w:b/>
              </w:rPr>
              <w:t xml:space="preserve">Fixed-Wing </w:t>
            </w:r>
            <w:r w:rsidRPr="00A4471E">
              <w:rPr>
                <w:rFonts w:cs="Arial"/>
              </w:rPr>
              <w:t>(category/kind/type, make/model, N#, base)</w:t>
            </w:r>
          </w:p>
        </w:tc>
        <w:tc>
          <w:tcPr>
            <w:tcW w:w="301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A4471E" w:rsidRDefault="00922BFC" w:rsidP="00922BFC">
            <w:pPr>
              <w:autoSpaceDE w:val="0"/>
              <w:autoSpaceDN w:val="0"/>
              <w:adjustRightInd w:val="0"/>
              <w:spacing w:before="40" w:after="40"/>
              <w:rPr>
                <w:rFonts w:cs="Arial"/>
              </w:rPr>
            </w:pPr>
            <w:r w:rsidRPr="00A4471E">
              <w:rPr>
                <w:rFonts w:cs="Arial"/>
              </w:rPr>
              <w:t>Enter the category/kind/type based on NIMS, discipline, or jurisdiction guidance, make/model, N#, and base of air assets allocated to the incident.</w:t>
            </w:r>
          </w:p>
        </w:tc>
      </w:tr>
      <w:tr w:rsidR="00922BFC" w:rsidRPr="00DE3CB2">
        <w:trPr>
          <w:cantSplit/>
          <w:jc w:val="center"/>
        </w:trPr>
        <w:tc>
          <w:tcPr>
            <w:tcW w:w="525" w:type="pct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22BFC" w:rsidRPr="00DE3CB2" w:rsidRDefault="00922BFC" w:rsidP="00922BFC">
            <w:pPr>
              <w:spacing w:before="40" w:after="40"/>
              <w:jc w:val="center"/>
              <w:rPr>
                <w:rFonts w:cs="Arial"/>
                <w:b/>
              </w:rPr>
            </w:pPr>
          </w:p>
        </w:tc>
        <w:tc>
          <w:tcPr>
            <w:tcW w:w="14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BFC" w:rsidRPr="00A4471E" w:rsidRDefault="00922BFC" w:rsidP="00922BFC">
            <w:pPr>
              <w:pStyle w:val="Heading2"/>
              <w:spacing w:before="40" w:after="40"/>
              <w:rPr>
                <w:rFonts w:cs="Arial"/>
                <w:b w:val="0"/>
                <w:sz w:val="20"/>
              </w:rPr>
            </w:pPr>
            <w:r w:rsidRPr="00A4471E">
              <w:rPr>
                <w:rFonts w:cs="Arial"/>
                <w:b w:val="0"/>
                <w:sz w:val="20"/>
              </w:rPr>
              <w:t>Air Tactical Group Supervisor Aircraft</w:t>
            </w:r>
          </w:p>
        </w:tc>
        <w:tc>
          <w:tcPr>
            <w:tcW w:w="301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A4471E" w:rsidRDefault="00922BFC" w:rsidP="00922BFC">
            <w:pPr>
              <w:autoSpaceDE w:val="0"/>
              <w:autoSpaceDN w:val="0"/>
              <w:adjustRightInd w:val="0"/>
              <w:spacing w:before="40" w:after="40"/>
              <w:rPr>
                <w:rFonts w:cs="Arial"/>
              </w:rPr>
            </w:pPr>
          </w:p>
        </w:tc>
      </w:tr>
      <w:tr w:rsidR="00922BFC" w:rsidRPr="00DE3CB2">
        <w:trPr>
          <w:cantSplit/>
          <w:jc w:val="center"/>
        </w:trPr>
        <w:tc>
          <w:tcPr>
            <w:tcW w:w="525" w:type="pct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22BFC" w:rsidRPr="00DE3CB2" w:rsidRDefault="00922BFC" w:rsidP="00922BFC">
            <w:pPr>
              <w:spacing w:before="40" w:after="40"/>
              <w:jc w:val="center"/>
              <w:rPr>
                <w:rFonts w:cs="Arial"/>
                <w:b/>
              </w:rPr>
            </w:pPr>
          </w:p>
        </w:tc>
        <w:tc>
          <w:tcPr>
            <w:tcW w:w="14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BFC" w:rsidRPr="00A4471E" w:rsidRDefault="00922BFC" w:rsidP="00922BFC">
            <w:pPr>
              <w:spacing w:before="40" w:after="40"/>
              <w:rPr>
                <w:rFonts w:cs="Arial"/>
              </w:rPr>
            </w:pPr>
            <w:r w:rsidRPr="00A4471E">
              <w:rPr>
                <w:rFonts w:cs="Arial"/>
              </w:rPr>
              <w:t>Other Fixed-Wing Aircraft</w:t>
            </w:r>
          </w:p>
        </w:tc>
        <w:tc>
          <w:tcPr>
            <w:tcW w:w="301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A4471E" w:rsidRDefault="00922BFC" w:rsidP="00922BFC">
            <w:pPr>
              <w:autoSpaceDE w:val="0"/>
              <w:autoSpaceDN w:val="0"/>
              <w:adjustRightInd w:val="0"/>
              <w:spacing w:before="40" w:after="40"/>
              <w:rPr>
                <w:rFonts w:cs="Arial"/>
              </w:rPr>
            </w:pPr>
          </w:p>
        </w:tc>
      </w:tr>
      <w:tr w:rsidR="00922BFC" w:rsidRPr="00CD41AB">
        <w:trPr>
          <w:cantSplit/>
          <w:jc w:val="center"/>
        </w:trPr>
        <w:tc>
          <w:tcPr>
            <w:tcW w:w="525" w:type="pct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22BFC" w:rsidRPr="00CD41AB" w:rsidRDefault="00922BFC" w:rsidP="00922BFC">
            <w:pPr>
              <w:spacing w:before="40" w:after="40"/>
              <w:jc w:val="center"/>
              <w:rPr>
                <w:rFonts w:cs="Arial"/>
                <w:b/>
              </w:rPr>
            </w:pPr>
            <w:r w:rsidRPr="00CD41AB">
              <w:rPr>
                <w:rFonts w:cs="Arial"/>
                <w:b/>
              </w:rPr>
              <w:t>10</w:t>
            </w:r>
          </w:p>
        </w:tc>
        <w:tc>
          <w:tcPr>
            <w:tcW w:w="14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BFC" w:rsidRPr="00A4471E" w:rsidRDefault="00922BFC" w:rsidP="00922BFC">
            <w:pPr>
              <w:spacing w:before="40" w:after="40"/>
              <w:rPr>
                <w:rFonts w:cs="Arial"/>
                <w:b/>
              </w:rPr>
            </w:pPr>
            <w:r w:rsidRPr="00A4471E">
              <w:rPr>
                <w:rFonts w:cs="Arial"/>
                <w:b/>
              </w:rPr>
              <w:t>Helicopters</w:t>
            </w:r>
          </w:p>
        </w:tc>
        <w:tc>
          <w:tcPr>
            <w:tcW w:w="301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A4471E" w:rsidRDefault="00922BFC" w:rsidP="00922BFC">
            <w:pPr>
              <w:autoSpaceDE w:val="0"/>
              <w:autoSpaceDN w:val="0"/>
              <w:adjustRightInd w:val="0"/>
              <w:spacing w:before="40" w:after="40"/>
              <w:rPr>
                <w:rFonts w:cs="Arial"/>
              </w:rPr>
            </w:pPr>
            <w:r w:rsidRPr="00A4471E">
              <w:rPr>
                <w:rFonts w:cs="Arial"/>
              </w:rPr>
              <w:t xml:space="preserve">Enter the following information about the helicopter resources allocated to the incident. </w:t>
            </w:r>
          </w:p>
        </w:tc>
      </w:tr>
      <w:tr w:rsidR="00922BFC" w:rsidRPr="00CD41AB">
        <w:trPr>
          <w:cantSplit/>
          <w:jc w:val="center"/>
        </w:trPr>
        <w:tc>
          <w:tcPr>
            <w:tcW w:w="525" w:type="pct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22BFC" w:rsidRPr="00CD41AB" w:rsidRDefault="00922BFC" w:rsidP="00922BFC">
            <w:pPr>
              <w:spacing w:before="40" w:after="40"/>
              <w:jc w:val="center"/>
              <w:rPr>
                <w:rFonts w:cs="Arial"/>
                <w:b/>
              </w:rPr>
            </w:pPr>
          </w:p>
        </w:tc>
        <w:tc>
          <w:tcPr>
            <w:tcW w:w="14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BFC" w:rsidRPr="00A4471E" w:rsidRDefault="00922BFC" w:rsidP="00922BFC">
            <w:pPr>
              <w:pStyle w:val="ICSForms-Bullet0"/>
              <w:numPr>
                <w:ilvl w:val="0"/>
                <w:numId w:val="0"/>
              </w:numPr>
            </w:pPr>
            <w:r w:rsidRPr="00A4471E">
              <w:t>FAA N#</w:t>
            </w:r>
          </w:p>
        </w:tc>
        <w:tc>
          <w:tcPr>
            <w:tcW w:w="301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A4471E" w:rsidRDefault="00922BFC" w:rsidP="00922BFC">
            <w:pPr>
              <w:autoSpaceDE w:val="0"/>
              <w:autoSpaceDN w:val="0"/>
              <w:adjustRightInd w:val="0"/>
              <w:spacing w:before="40" w:after="40"/>
              <w:rPr>
                <w:rFonts w:cs="Arial"/>
              </w:rPr>
            </w:pPr>
            <w:r w:rsidRPr="00A4471E">
              <w:rPr>
                <w:rFonts w:cs="Arial"/>
              </w:rPr>
              <w:t>Enter the FAA N#.</w:t>
            </w:r>
          </w:p>
        </w:tc>
      </w:tr>
      <w:tr w:rsidR="00922BFC" w:rsidRPr="00CD41AB">
        <w:trPr>
          <w:cantSplit/>
          <w:jc w:val="center"/>
        </w:trPr>
        <w:tc>
          <w:tcPr>
            <w:tcW w:w="525" w:type="pct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22BFC" w:rsidRPr="00CD41AB" w:rsidRDefault="00922BFC" w:rsidP="00922BFC">
            <w:pPr>
              <w:spacing w:before="40" w:after="40"/>
              <w:jc w:val="center"/>
              <w:rPr>
                <w:rFonts w:cs="Arial"/>
                <w:b/>
              </w:rPr>
            </w:pPr>
          </w:p>
        </w:tc>
        <w:tc>
          <w:tcPr>
            <w:tcW w:w="14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BFC" w:rsidRPr="00A4471E" w:rsidRDefault="00922BFC" w:rsidP="00922BFC">
            <w:pPr>
              <w:pStyle w:val="ICSForms-Bullet0"/>
              <w:numPr>
                <w:ilvl w:val="0"/>
                <w:numId w:val="0"/>
              </w:numPr>
            </w:pPr>
            <w:r w:rsidRPr="00A4471E">
              <w:t>Category/Kind/Type</w:t>
            </w:r>
          </w:p>
        </w:tc>
        <w:tc>
          <w:tcPr>
            <w:tcW w:w="301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A4471E" w:rsidRDefault="00922BFC" w:rsidP="00922BFC">
            <w:pPr>
              <w:autoSpaceDE w:val="0"/>
              <w:autoSpaceDN w:val="0"/>
              <w:adjustRightInd w:val="0"/>
              <w:spacing w:before="40" w:after="40"/>
              <w:rPr>
                <w:rFonts w:cs="Arial"/>
              </w:rPr>
            </w:pPr>
            <w:r w:rsidRPr="00A4471E">
              <w:rPr>
                <w:rFonts w:cs="Arial"/>
              </w:rPr>
              <w:t>Enter the helicopter category/kind/type based on NIMS, discipline, or jurisdiction guidance.</w:t>
            </w:r>
          </w:p>
        </w:tc>
      </w:tr>
      <w:tr w:rsidR="00922BFC" w:rsidRPr="00CD41AB">
        <w:trPr>
          <w:cantSplit/>
          <w:jc w:val="center"/>
        </w:trPr>
        <w:tc>
          <w:tcPr>
            <w:tcW w:w="525" w:type="pct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22BFC" w:rsidRPr="00CD41AB" w:rsidRDefault="00922BFC" w:rsidP="00922BFC">
            <w:pPr>
              <w:spacing w:before="40" w:after="40"/>
              <w:jc w:val="center"/>
              <w:rPr>
                <w:rFonts w:cs="Arial"/>
                <w:b/>
              </w:rPr>
            </w:pPr>
          </w:p>
        </w:tc>
        <w:tc>
          <w:tcPr>
            <w:tcW w:w="14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BFC" w:rsidRPr="00A4471E" w:rsidRDefault="00922BFC" w:rsidP="00922BFC">
            <w:pPr>
              <w:pStyle w:val="ICSForms-Bullet0"/>
              <w:numPr>
                <w:ilvl w:val="0"/>
                <w:numId w:val="0"/>
              </w:numPr>
            </w:pPr>
            <w:r w:rsidRPr="00A4471E">
              <w:t>Make/Model</w:t>
            </w:r>
          </w:p>
        </w:tc>
        <w:tc>
          <w:tcPr>
            <w:tcW w:w="301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A4471E" w:rsidRDefault="00922BFC" w:rsidP="00922BFC">
            <w:pPr>
              <w:autoSpaceDE w:val="0"/>
              <w:autoSpaceDN w:val="0"/>
              <w:adjustRightInd w:val="0"/>
              <w:spacing w:before="40" w:after="40"/>
              <w:rPr>
                <w:rFonts w:cs="Arial"/>
              </w:rPr>
            </w:pPr>
            <w:r w:rsidRPr="00A4471E">
              <w:rPr>
                <w:rFonts w:cs="Arial"/>
              </w:rPr>
              <w:t>Enter the make and model of the helicopter.</w:t>
            </w:r>
          </w:p>
        </w:tc>
      </w:tr>
      <w:tr w:rsidR="00922BFC" w:rsidRPr="00CD41AB">
        <w:trPr>
          <w:cantSplit/>
          <w:jc w:val="center"/>
        </w:trPr>
        <w:tc>
          <w:tcPr>
            <w:tcW w:w="528" w:type="pct"/>
            <w:gridSpan w:val="2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22BFC" w:rsidRPr="00A4471E" w:rsidRDefault="00922BFC" w:rsidP="00922BFC">
            <w:pPr>
              <w:spacing w:before="40" w:after="40"/>
              <w:jc w:val="center"/>
              <w:rPr>
                <w:rFonts w:cs="Arial"/>
                <w:b/>
              </w:rPr>
            </w:pPr>
          </w:p>
        </w:tc>
        <w:tc>
          <w:tcPr>
            <w:tcW w:w="14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2BFC" w:rsidRPr="00A4471E" w:rsidRDefault="00922BFC" w:rsidP="00922BFC">
            <w:pPr>
              <w:pStyle w:val="ICSForms-Bullet0"/>
              <w:numPr>
                <w:ilvl w:val="0"/>
                <w:numId w:val="0"/>
              </w:numPr>
            </w:pPr>
            <w:r w:rsidRPr="00A4471E">
              <w:t>Base</w:t>
            </w:r>
          </w:p>
        </w:tc>
        <w:tc>
          <w:tcPr>
            <w:tcW w:w="3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A4471E" w:rsidRDefault="00922BFC" w:rsidP="00922BFC">
            <w:pPr>
              <w:autoSpaceDE w:val="0"/>
              <w:autoSpaceDN w:val="0"/>
              <w:adjustRightInd w:val="0"/>
              <w:spacing w:before="40" w:after="40"/>
              <w:rPr>
                <w:rFonts w:cs="Arial"/>
              </w:rPr>
            </w:pPr>
            <w:r w:rsidRPr="00A4471E">
              <w:rPr>
                <w:rFonts w:cs="Arial"/>
              </w:rPr>
              <w:t>Enter the base where the helicopter is located.</w:t>
            </w:r>
          </w:p>
        </w:tc>
      </w:tr>
      <w:tr w:rsidR="00922BFC" w:rsidRPr="00DE3CB2">
        <w:trPr>
          <w:cantSplit/>
          <w:jc w:val="center"/>
        </w:trPr>
        <w:tc>
          <w:tcPr>
            <w:tcW w:w="528" w:type="pct"/>
            <w:gridSpan w:val="2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22BFC" w:rsidRPr="00A4471E" w:rsidRDefault="00922BFC" w:rsidP="00922BFC">
            <w:pPr>
              <w:spacing w:before="40" w:after="40"/>
              <w:jc w:val="center"/>
              <w:rPr>
                <w:rFonts w:cs="Arial"/>
                <w:b/>
              </w:rPr>
            </w:pPr>
          </w:p>
        </w:tc>
        <w:tc>
          <w:tcPr>
            <w:tcW w:w="14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2BFC" w:rsidRPr="00A4471E" w:rsidRDefault="00922BFC" w:rsidP="00922BFC">
            <w:pPr>
              <w:pStyle w:val="ICSForms-Bullet0"/>
              <w:numPr>
                <w:ilvl w:val="0"/>
                <w:numId w:val="0"/>
              </w:numPr>
            </w:pPr>
            <w:r w:rsidRPr="00A4471E">
              <w:t>Available</w:t>
            </w:r>
          </w:p>
        </w:tc>
        <w:tc>
          <w:tcPr>
            <w:tcW w:w="3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A4471E" w:rsidRDefault="00922BFC" w:rsidP="00922BFC">
            <w:pPr>
              <w:autoSpaceDE w:val="0"/>
              <w:autoSpaceDN w:val="0"/>
              <w:adjustRightInd w:val="0"/>
              <w:spacing w:before="40" w:after="40"/>
              <w:rPr>
                <w:rFonts w:cs="Arial"/>
              </w:rPr>
            </w:pPr>
            <w:r w:rsidRPr="00A4471E">
              <w:rPr>
                <w:rFonts w:cs="Arial"/>
              </w:rPr>
              <w:t>Enter the time the aircraft is available.</w:t>
            </w:r>
          </w:p>
        </w:tc>
      </w:tr>
      <w:tr w:rsidR="00922BFC" w:rsidRPr="00DE3CB2">
        <w:trPr>
          <w:cantSplit/>
          <w:jc w:val="center"/>
        </w:trPr>
        <w:tc>
          <w:tcPr>
            <w:tcW w:w="528" w:type="pct"/>
            <w:gridSpan w:val="2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22BFC" w:rsidRPr="00A4471E" w:rsidRDefault="00922BFC" w:rsidP="00922BFC">
            <w:pPr>
              <w:spacing w:before="40" w:after="40"/>
              <w:jc w:val="center"/>
              <w:rPr>
                <w:rFonts w:cs="Arial"/>
                <w:b/>
              </w:rPr>
            </w:pPr>
          </w:p>
        </w:tc>
        <w:tc>
          <w:tcPr>
            <w:tcW w:w="14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2BFC" w:rsidRPr="00A4471E" w:rsidRDefault="00922BFC" w:rsidP="00922BFC">
            <w:pPr>
              <w:pStyle w:val="ICSForms-Bullet0"/>
              <w:numPr>
                <w:ilvl w:val="0"/>
                <w:numId w:val="0"/>
              </w:numPr>
            </w:pPr>
            <w:r w:rsidRPr="00A4471E">
              <w:t>Start</w:t>
            </w:r>
          </w:p>
        </w:tc>
        <w:tc>
          <w:tcPr>
            <w:tcW w:w="3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A4471E" w:rsidRDefault="00922BFC" w:rsidP="00922BFC">
            <w:pPr>
              <w:autoSpaceDE w:val="0"/>
              <w:autoSpaceDN w:val="0"/>
              <w:adjustRightInd w:val="0"/>
              <w:spacing w:before="40" w:after="40"/>
              <w:rPr>
                <w:rFonts w:cs="Arial"/>
              </w:rPr>
            </w:pPr>
            <w:r w:rsidRPr="00A4471E">
              <w:rPr>
                <w:rFonts w:cs="Arial"/>
              </w:rPr>
              <w:t>Enter the time the aircraft becomes operational.</w:t>
            </w:r>
          </w:p>
        </w:tc>
      </w:tr>
      <w:tr w:rsidR="00922BFC" w:rsidRPr="00DE3CB2">
        <w:trPr>
          <w:cantSplit/>
          <w:jc w:val="center"/>
        </w:trPr>
        <w:tc>
          <w:tcPr>
            <w:tcW w:w="528" w:type="pct"/>
            <w:gridSpan w:val="2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22BFC" w:rsidRPr="00A4471E" w:rsidRDefault="00922BFC" w:rsidP="00922BFC">
            <w:pPr>
              <w:spacing w:before="40" w:after="40"/>
              <w:jc w:val="center"/>
              <w:rPr>
                <w:rFonts w:cs="Arial"/>
                <w:b/>
              </w:rPr>
            </w:pPr>
          </w:p>
        </w:tc>
        <w:tc>
          <w:tcPr>
            <w:tcW w:w="14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2BFC" w:rsidRPr="00A4471E" w:rsidRDefault="00922BFC" w:rsidP="00922BFC">
            <w:pPr>
              <w:pStyle w:val="ICSForms-Bullet0"/>
              <w:numPr>
                <w:ilvl w:val="0"/>
                <w:numId w:val="0"/>
              </w:numPr>
            </w:pPr>
            <w:r w:rsidRPr="00A4471E">
              <w:t>Remarks</w:t>
            </w:r>
          </w:p>
        </w:tc>
        <w:tc>
          <w:tcPr>
            <w:tcW w:w="3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A4471E" w:rsidRDefault="00922BFC" w:rsidP="00922BFC">
            <w:pPr>
              <w:autoSpaceDE w:val="0"/>
              <w:autoSpaceDN w:val="0"/>
              <w:adjustRightInd w:val="0"/>
              <w:spacing w:before="40" w:after="40"/>
              <w:rPr>
                <w:rFonts w:cs="Arial"/>
              </w:rPr>
            </w:pPr>
          </w:p>
        </w:tc>
      </w:tr>
      <w:tr w:rsidR="00922BFC" w:rsidRPr="00DE3CB2">
        <w:trPr>
          <w:cantSplit/>
          <w:jc w:val="center"/>
        </w:trPr>
        <w:tc>
          <w:tcPr>
            <w:tcW w:w="528" w:type="pct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22BFC" w:rsidRPr="00A4471E" w:rsidRDefault="00922BFC" w:rsidP="00922BFC">
            <w:pPr>
              <w:pStyle w:val="UseforTablesStyleBodyTextIndentArial20ptLeft0"/>
              <w:spacing w:before="40" w:after="40"/>
              <w:jc w:val="center"/>
              <w:rPr>
                <w:rFonts w:cs="Arial"/>
                <w:b/>
                <w:sz w:val="20"/>
              </w:rPr>
            </w:pPr>
            <w:r w:rsidRPr="00A4471E">
              <w:rPr>
                <w:rFonts w:cs="Arial"/>
                <w:b/>
                <w:sz w:val="20"/>
              </w:rPr>
              <w:t>11</w:t>
            </w:r>
          </w:p>
        </w:tc>
        <w:tc>
          <w:tcPr>
            <w:tcW w:w="14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2BFC" w:rsidRPr="00A4471E" w:rsidRDefault="00922BFC" w:rsidP="00922BFC">
            <w:pPr>
              <w:pStyle w:val="UseforTablesStyleBodyTextIndentArial20ptLeft0"/>
              <w:spacing w:before="40" w:after="0"/>
              <w:rPr>
                <w:rFonts w:cs="Arial"/>
                <w:b/>
                <w:sz w:val="20"/>
              </w:rPr>
            </w:pPr>
            <w:r w:rsidRPr="00A4471E">
              <w:rPr>
                <w:rFonts w:cs="Arial"/>
                <w:b/>
                <w:sz w:val="20"/>
              </w:rPr>
              <w:t>Prepared by</w:t>
            </w:r>
          </w:p>
          <w:p w:rsidR="00922BFC" w:rsidRPr="00A4471E" w:rsidRDefault="00922BFC" w:rsidP="00922BFC">
            <w:pPr>
              <w:pStyle w:val="ICSForms-Bullet0"/>
              <w:spacing w:after="0"/>
            </w:pPr>
            <w:r w:rsidRPr="00A4471E">
              <w:t>Name</w:t>
            </w:r>
          </w:p>
          <w:p w:rsidR="00922BFC" w:rsidRPr="00A4471E" w:rsidRDefault="00922BFC" w:rsidP="00922BFC">
            <w:pPr>
              <w:pStyle w:val="ICSForms-Bullet0"/>
              <w:spacing w:after="0"/>
            </w:pPr>
            <w:r w:rsidRPr="00A4471E">
              <w:t>Position/Title</w:t>
            </w:r>
          </w:p>
          <w:p w:rsidR="00922BFC" w:rsidRPr="00A4471E" w:rsidRDefault="00922BFC" w:rsidP="00922BFC">
            <w:pPr>
              <w:pStyle w:val="ICSForms-Bullet0"/>
              <w:spacing w:after="0"/>
            </w:pPr>
            <w:r w:rsidRPr="00A4471E">
              <w:t>Signature</w:t>
            </w:r>
          </w:p>
          <w:p w:rsidR="00922BFC" w:rsidRPr="00A4471E" w:rsidRDefault="00922BFC" w:rsidP="00922BFC">
            <w:pPr>
              <w:pStyle w:val="ICSForms-Bullet0"/>
            </w:pPr>
            <w:r w:rsidRPr="00A4471E">
              <w:rPr>
                <w:bCs/>
              </w:rPr>
              <w:t>Date/Time</w:t>
            </w:r>
          </w:p>
        </w:tc>
        <w:tc>
          <w:tcPr>
            <w:tcW w:w="3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A4471E" w:rsidRDefault="00922BFC" w:rsidP="00922BFC">
            <w:pPr>
              <w:pStyle w:val="UseforTablesStyleBodyTextIndentArial20ptLeft0"/>
              <w:spacing w:before="40" w:after="40"/>
              <w:rPr>
                <w:rFonts w:cs="Arial"/>
                <w:sz w:val="20"/>
              </w:rPr>
            </w:pPr>
            <w:r w:rsidRPr="00A4471E">
              <w:rPr>
                <w:rFonts w:cs="Arial"/>
                <w:sz w:val="20"/>
              </w:rPr>
              <w:t xml:space="preserve">Enter the name, ICS position, and signature of the person preparing the form.  </w:t>
            </w:r>
            <w:r w:rsidRPr="00A4471E">
              <w:rPr>
                <w:rFonts w:cs="Arial"/>
                <w:bCs/>
                <w:sz w:val="20"/>
              </w:rPr>
              <w:t xml:space="preserve">Enter date (month/day/year) and time prepared (24-hour clock).  </w:t>
            </w:r>
          </w:p>
        </w:tc>
      </w:tr>
      <w:tr w:rsidR="00922BFC" w:rsidRPr="00DE3CB2">
        <w:trPr>
          <w:cantSplit/>
          <w:jc w:val="center"/>
        </w:trPr>
        <w:tc>
          <w:tcPr>
            <w:tcW w:w="528" w:type="pct"/>
            <w:gridSpan w:val="2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22BFC" w:rsidRPr="00A4471E" w:rsidRDefault="00151F30" w:rsidP="00922BFC">
            <w:pPr>
              <w:spacing w:before="40" w:after="4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1</w:t>
            </w:r>
            <w:r w:rsidR="00922BFC" w:rsidRPr="00A4471E">
              <w:rPr>
                <w:rFonts w:cs="Arial"/>
                <w:b/>
              </w:rPr>
              <w:t>2</w:t>
            </w:r>
          </w:p>
        </w:tc>
        <w:tc>
          <w:tcPr>
            <w:tcW w:w="14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2BFC" w:rsidRPr="00A4471E" w:rsidRDefault="00922BFC" w:rsidP="00922BFC">
            <w:pPr>
              <w:spacing w:before="40" w:after="40"/>
              <w:rPr>
                <w:rFonts w:cs="Arial"/>
                <w:b/>
              </w:rPr>
            </w:pPr>
            <w:r w:rsidRPr="00A4471E">
              <w:rPr>
                <w:rFonts w:cs="Arial"/>
                <w:b/>
              </w:rPr>
              <w:t xml:space="preserve">Task/Mission/Assignment </w:t>
            </w:r>
            <w:r w:rsidRPr="00A4471E">
              <w:rPr>
                <w:rFonts w:cs="Arial"/>
              </w:rPr>
              <w:t>(category/kind/type and function includes:  air tactical, reconnaissance, personnel transport, search and rescue, etc.)</w:t>
            </w:r>
          </w:p>
        </w:tc>
        <w:tc>
          <w:tcPr>
            <w:tcW w:w="3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A4471E" w:rsidRDefault="00922BFC" w:rsidP="00922BFC">
            <w:pPr>
              <w:autoSpaceDE w:val="0"/>
              <w:autoSpaceDN w:val="0"/>
              <w:adjustRightInd w:val="0"/>
              <w:spacing w:before="40" w:after="40"/>
              <w:rPr>
                <w:rFonts w:cs="Arial"/>
              </w:rPr>
            </w:pPr>
            <w:r w:rsidRPr="00A4471E">
              <w:rPr>
                <w:rFonts w:cs="Arial"/>
              </w:rPr>
              <w:t>Enter the specific assignment (e.g., water or retardant drops, logistical support, or availability status for a specific purpose, support backup, recon, Medivac, etc.).  If applicable, enter the primary air/air and air/ground radio frequency to be used.  Mission assignments may be listed by priority.</w:t>
            </w:r>
          </w:p>
        </w:tc>
      </w:tr>
      <w:tr w:rsidR="00922BFC" w:rsidRPr="00DE3CB2">
        <w:trPr>
          <w:cantSplit/>
          <w:jc w:val="center"/>
        </w:trPr>
        <w:tc>
          <w:tcPr>
            <w:tcW w:w="528" w:type="pct"/>
            <w:gridSpan w:val="2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22BFC" w:rsidRPr="00A4471E" w:rsidRDefault="00922BFC" w:rsidP="00922BFC">
            <w:pPr>
              <w:spacing w:before="40" w:after="40"/>
              <w:jc w:val="center"/>
              <w:rPr>
                <w:rFonts w:cs="Arial"/>
                <w:b/>
              </w:rPr>
            </w:pPr>
          </w:p>
        </w:tc>
        <w:tc>
          <w:tcPr>
            <w:tcW w:w="14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2BFC" w:rsidRPr="00A4471E" w:rsidRDefault="00922BFC" w:rsidP="00922BFC">
            <w:pPr>
              <w:pStyle w:val="ICSForms-Bullet0"/>
              <w:numPr>
                <w:ilvl w:val="0"/>
                <w:numId w:val="0"/>
              </w:numPr>
            </w:pPr>
            <w:r w:rsidRPr="00A4471E">
              <w:t>Category/Kind/Type and Function</w:t>
            </w:r>
          </w:p>
        </w:tc>
        <w:tc>
          <w:tcPr>
            <w:tcW w:w="3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A4471E" w:rsidRDefault="00922BFC" w:rsidP="00922BFC">
            <w:pPr>
              <w:autoSpaceDE w:val="0"/>
              <w:autoSpaceDN w:val="0"/>
              <w:adjustRightInd w:val="0"/>
              <w:spacing w:before="40" w:after="40"/>
              <w:rPr>
                <w:rFonts w:cs="Arial"/>
              </w:rPr>
            </w:pPr>
          </w:p>
        </w:tc>
      </w:tr>
      <w:tr w:rsidR="00922BFC" w:rsidRPr="00DE3CB2">
        <w:trPr>
          <w:cantSplit/>
          <w:jc w:val="center"/>
        </w:trPr>
        <w:tc>
          <w:tcPr>
            <w:tcW w:w="528" w:type="pct"/>
            <w:gridSpan w:val="2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22BFC" w:rsidRPr="00A4471E" w:rsidRDefault="00922BFC" w:rsidP="00922BFC">
            <w:pPr>
              <w:spacing w:before="40" w:after="40"/>
              <w:jc w:val="center"/>
              <w:rPr>
                <w:rFonts w:cs="Arial"/>
                <w:b/>
              </w:rPr>
            </w:pPr>
          </w:p>
        </w:tc>
        <w:tc>
          <w:tcPr>
            <w:tcW w:w="14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2BFC" w:rsidRPr="00A4471E" w:rsidRDefault="00922BFC" w:rsidP="00922BFC">
            <w:pPr>
              <w:pStyle w:val="ICSForms-Bullet0"/>
              <w:numPr>
                <w:ilvl w:val="0"/>
                <w:numId w:val="0"/>
              </w:numPr>
            </w:pPr>
            <w:r w:rsidRPr="00A4471E">
              <w:t>Name of Personnel or Cargo (if applicable) or Instructions for Tactical Aircraft</w:t>
            </w:r>
          </w:p>
        </w:tc>
        <w:tc>
          <w:tcPr>
            <w:tcW w:w="3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A4471E" w:rsidRDefault="00922BFC" w:rsidP="00922BFC">
            <w:pPr>
              <w:autoSpaceDE w:val="0"/>
              <w:autoSpaceDN w:val="0"/>
              <w:adjustRightInd w:val="0"/>
              <w:spacing w:before="40" w:after="40"/>
              <w:rPr>
                <w:rFonts w:cs="Arial"/>
              </w:rPr>
            </w:pPr>
          </w:p>
        </w:tc>
      </w:tr>
      <w:tr w:rsidR="00922BFC" w:rsidRPr="00DE3CB2">
        <w:trPr>
          <w:cantSplit/>
          <w:jc w:val="center"/>
        </w:trPr>
        <w:tc>
          <w:tcPr>
            <w:tcW w:w="528" w:type="pct"/>
            <w:gridSpan w:val="2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22BFC" w:rsidRPr="00A4471E" w:rsidRDefault="00922BFC" w:rsidP="00922BFC">
            <w:pPr>
              <w:spacing w:before="40" w:after="40"/>
              <w:jc w:val="center"/>
              <w:rPr>
                <w:rFonts w:cs="Arial"/>
                <w:b/>
              </w:rPr>
            </w:pPr>
          </w:p>
        </w:tc>
        <w:tc>
          <w:tcPr>
            <w:tcW w:w="14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2BFC" w:rsidRPr="00A4471E" w:rsidRDefault="00922BFC" w:rsidP="00922BFC">
            <w:pPr>
              <w:pStyle w:val="ICSForms-Bullet0"/>
              <w:numPr>
                <w:ilvl w:val="0"/>
                <w:numId w:val="0"/>
              </w:numPr>
            </w:pPr>
            <w:r w:rsidRPr="00A4471E">
              <w:t>Mission Start</w:t>
            </w:r>
          </w:p>
        </w:tc>
        <w:tc>
          <w:tcPr>
            <w:tcW w:w="3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A4471E" w:rsidRDefault="00922BFC" w:rsidP="00922BFC">
            <w:pPr>
              <w:autoSpaceDE w:val="0"/>
              <w:autoSpaceDN w:val="0"/>
              <w:adjustRightInd w:val="0"/>
              <w:spacing w:before="40" w:after="40"/>
              <w:rPr>
                <w:rFonts w:cs="Arial"/>
              </w:rPr>
            </w:pPr>
          </w:p>
        </w:tc>
      </w:tr>
      <w:tr w:rsidR="00922BFC" w:rsidRPr="00DE3CB2">
        <w:trPr>
          <w:cantSplit/>
          <w:jc w:val="center"/>
        </w:trPr>
        <w:tc>
          <w:tcPr>
            <w:tcW w:w="528" w:type="pct"/>
            <w:gridSpan w:val="2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22BFC" w:rsidRPr="00A4471E" w:rsidRDefault="00922BFC" w:rsidP="00922BFC">
            <w:pPr>
              <w:spacing w:before="40" w:after="40"/>
              <w:jc w:val="center"/>
              <w:rPr>
                <w:rFonts w:cs="Arial"/>
                <w:b/>
              </w:rPr>
            </w:pPr>
          </w:p>
        </w:tc>
        <w:tc>
          <w:tcPr>
            <w:tcW w:w="14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2BFC" w:rsidRPr="00A4471E" w:rsidRDefault="00922BFC" w:rsidP="00922BFC">
            <w:pPr>
              <w:pStyle w:val="ICSForms-Bullet0"/>
              <w:numPr>
                <w:ilvl w:val="0"/>
                <w:numId w:val="0"/>
              </w:numPr>
            </w:pPr>
            <w:r w:rsidRPr="00A4471E">
              <w:t>Fly From</w:t>
            </w:r>
          </w:p>
        </w:tc>
        <w:tc>
          <w:tcPr>
            <w:tcW w:w="3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22BFC" w:rsidRPr="00A4471E" w:rsidRDefault="00922BFC" w:rsidP="00922BFC">
            <w:pPr>
              <w:autoSpaceDE w:val="0"/>
              <w:autoSpaceDN w:val="0"/>
              <w:adjustRightInd w:val="0"/>
              <w:spacing w:before="40" w:after="40"/>
              <w:rPr>
                <w:rFonts w:cs="Arial"/>
              </w:rPr>
            </w:pPr>
            <w:r w:rsidRPr="00A4471E">
              <w:rPr>
                <w:rFonts w:cs="Arial"/>
              </w:rPr>
              <w:t>Enter the incident location or air base the aircraft is flying from.</w:t>
            </w:r>
          </w:p>
        </w:tc>
      </w:tr>
      <w:tr w:rsidR="00922BFC" w:rsidRPr="00DE3CB2">
        <w:trPr>
          <w:cantSplit/>
          <w:jc w:val="center"/>
        </w:trPr>
        <w:tc>
          <w:tcPr>
            <w:tcW w:w="528" w:type="pct"/>
            <w:gridSpan w:val="2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922BFC" w:rsidRPr="00DE3CB2" w:rsidRDefault="00922BFC" w:rsidP="00922BFC">
            <w:pPr>
              <w:spacing w:before="40" w:after="40"/>
              <w:jc w:val="center"/>
              <w:rPr>
                <w:rFonts w:cs="Arial"/>
                <w:b/>
              </w:rPr>
            </w:pPr>
          </w:p>
        </w:tc>
        <w:tc>
          <w:tcPr>
            <w:tcW w:w="1457" w:type="pct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922BFC" w:rsidRPr="004E5E95" w:rsidRDefault="00922BFC" w:rsidP="00922BFC">
            <w:pPr>
              <w:pStyle w:val="ICSForms-Bullet0"/>
              <w:numPr>
                <w:ilvl w:val="0"/>
                <w:numId w:val="0"/>
              </w:numPr>
            </w:pPr>
            <w:r>
              <w:t>Fly To</w:t>
            </w:r>
          </w:p>
        </w:tc>
        <w:tc>
          <w:tcPr>
            <w:tcW w:w="301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922BFC" w:rsidRPr="00DE3CB2" w:rsidRDefault="00922BFC" w:rsidP="00922BFC">
            <w:pPr>
              <w:autoSpaceDE w:val="0"/>
              <w:autoSpaceDN w:val="0"/>
              <w:adjustRightInd w:val="0"/>
              <w:spacing w:before="40" w:after="40"/>
              <w:rPr>
                <w:rFonts w:cs="Arial"/>
              </w:rPr>
            </w:pPr>
            <w:r>
              <w:rPr>
                <w:rFonts w:cs="Arial"/>
              </w:rPr>
              <w:t>Enter the incident location or air base the aircraft is flying to.</w:t>
            </w:r>
          </w:p>
        </w:tc>
      </w:tr>
    </w:tbl>
    <w:p w:rsidR="00922BFC" w:rsidRPr="00D61806" w:rsidRDefault="00922BFC" w:rsidP="005D2EBC">
      <w:pPr>
        <w:pStyle w:val="ICSFormsTitle"/>
        <w:jc w:val="left"/>
      </w:pPr>
      <w:bookmarkStart w:id="1" w:name="_ICS_221"/>
      <w:bookmarkEnd w:id="1"/>
    </w:p>
    <w:sectPr w:rsidR="00922BFC" w:rsidRPr="00D61806" w:rsidSect="00D03DC7">
      <w:pgSz w:w="12240" w:h="15840" w:code="1"/>
      <w:pgMar w:top="720" w:right="720" w:bottom="1008" w:left="720" w:header="288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35F7" w:rsidRDefault="006A35F7">
      <w:r>
        <w:separator/>
      </w:r>
    </w:p>
  </w:endnote>
  <w:endnote w:type="continuationSeparator" w:id="0">
    <w:p w:rsidR="006A35F7" w:rsidRDefault="006A35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AvantGarde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old">
    <w:panose1 w:val="020B07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Poor Richard">
    <w:panose1 w:val="02080502050505020702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0DDC" w:rsidRDefault="00CA0DD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0DDC" w:rsidRPr="00AF12F3" w:rsidRDefault="00CA0DDC" w:rsidP="00922BFC">
    <w:pPr>
      <w:pStyle w:val="ColorfulList-Accent11"/>
      <w:ind w:left="0"/>
      <w:rPr>
        <w:b/>
        <w:sz w:val="16"/>
        <w:szCs w:val="1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0DDC" w:rsidRDefault="00CA0DD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35F7" w:rsidRDefault="006A35F7">
      <w:r>
        <w:separator/>
      </w:r>
    </w:p>
  </w:footnote>
  <w:footnote w:type="continuationSeparator" w:id="0">
    <w:p w:rsidR="006A35F7" w:rsidRDefault="006A35F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0DDC" w:rsidRDefault="00CA0DD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0DDC" w:rsidRDefault="00CA0DD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3BE95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686B3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5380B82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6F09E3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71E80C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EAE8C6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24405EE"/>
    <w:lvl w:ilvl="0">
      <w:start w:val="1"/>
      <w:numFmt w:val="bullet"/>
      <w:lvlRestart w:val="0"/>
      <w:pStyle w:val="BulletList3"/>
      <w:lvlText w:val="-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</w:abstractNum>
  <w:abstractNum w:abstractNumId="7">
    <w:nsid w:val="FFFFFF83"/>
    <w:multiLevelType w:val="singleLevel"/>
    <w:tmpl w:val="3164328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BD2F5D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1A423F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18491A"/>
    <w:multiLevelType w:val="hybridMultilevel"/>
    <w:tmpl w:val="54D4BBD4"/>
    <w:lvl w:ilvl="0" w:tplc="48D0DC5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4D87721"/>
    <w:multiLevelType w:val="hybridMultilevel"/>
    <w:tmpl w:val="11A6568E"/>
    <w:lvl w:ilvl="0" w:tplc="0409000F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1" w:tplc="F1CA64E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color w:val="auto"/>
        <w:sz w:val="20"/>
        <w:szCs w:val="20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0521035F"/>
    <w:multiLevelType w:val="hybridMultilevel"/>
    <w:tmpl w:val="CD60514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08710572"/>
    <w:multiLevelType w:val="hybridMultilevel"/>
    <w:tmpl w:val="20106F48"/>
    <w:lvl w:ilvl="0" w:tplc="48D0DC50">
      <w:start w:val="1"/>
      <w:numFmt w:val="bullet"/>
      <w:lvlText w:val=""/>
      <w:lvlJc w:val="left"/>
      <w:pPr>
        <w:tabs>
          <w:tab w:val="num" w:pos="420"/>
        </w:tabs>
        <w:ind w:left="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4">
    <w:nsid w:val="0AB02860"/>
    <w:multiLevelType w:val="hybridMultilevel"/>
    <w:tmpl w:val="2EFCD98A"/>
    <w:lvl w:ilvl="0" w:tplc="48D0DC5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0C541ACD"/>
    <w:multiLevelType w:val="hybridMultilevel"/>
    <w:tmpl w:val="0540C352"/>
    <w:lvl w:ilvl="0" w:tplc="716A8A34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0EC60078"/>
    <w:multiLevelType w:val="hybridMultilevel"/>
    <w:tmpl w:val="FDD204D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13C93818"/>
    <w:multiLevelType w:val="hybridMultilevel"/>
    <w:tmpl w:val="55A86694"/>
    <w:lvl w:ilvl="0" w:tplc="48D0DC5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195472B7"/>
    <w:multiLevelType w:val="hybridMultilevel"/>
    <w:tmpl w:val="5A94549C"/>
    <w:lvl w:ilvl="0" w:tplc="48D0DC5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227E6553"/>
    <w:multiLevelType w:val="multilevel"/>
    <w:tmpl w:val="3ACAC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pStyle w:val="StyleListBullet2ArialBefore12ptAfter6pt1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23A36C6E"/>
    <w:multiLevelType w:val="hybridMultilevel"/>
    <w:tmpl w:val="09C40AE0"/>
    <w:lvl w:ilvl="0" w:tplc="1278C65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251958D1"/>
    <w:multiLevelType w:val="hybridMultilevel"/>
    <w:tmpl w:val="33A0D016"/>
    <w:lvl w:ilvl="0" w:tplc="1278C65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252C3785"/>
    <w:multiLevelType w:val="multilevel"/>
    <w:tmpl w:val="B20AC188"/>
    <w:styleLink w:val="UseTableBulleted20pt"/>
    <w:lvl w:ilvl="0">
      <w:numFmt w:val="bullet"/>
      <w:lvlText w:val="*"/>
      <w:lvlJc w:val="left"/>
      <w:rPr>
        <w:rFonts w:ascii="Symbol" w:hAnsi="Symbol"/>
        <w:sz w:val="4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27C31EB3"/>
    <w:multiLevelType w:val="hybridMultilevel"/>
    <w:tmpl w:val="FC5CF9E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32076D55"/>
    <w:multiLevelType w:val="hybridMultilevel"/>
    <w:tmpl w:val="3C921EF0"/>
    <w:lvl w:ilvl="0" w:tplc="04090001">
      <w:start w:val="1"/>
      <w:numFmt w:val="bullet"/>
      <w:lvlText w:val=""/>
      <w:lvlJc w:val="left"/>
      <w:pPr>
        <w:tabs>
          <w:tab w:val="num" w:pos="361"/>
        </w:tabs>
        <w:ind w:left="3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1"/>
        </w:tabs>
        <w:ind w:left="1081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1"/>
        </w:tabs>
        <w:ind w:left="18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1"/>
        </w:tabs>
        <w:ind w:left="25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1"/>
        </w:tabs>
        <w:ind w:left="3241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1"/>
        </w:tabs>
        <w:ind w:left="39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1"/>
        </w:tabs>
        <w:ind w:left="46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1"/>
        </w:tabs>
        <w:ind w:left="5401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1"/>
        </w:tabs>
        <w:ind w:left="6121" w:hanging="360"/>
      </w:pPr>
      <w:rPr>
        <w:rFonts w:ascii="Wingdings" w:hAnsi="Wingdings" w:hint="default"/>
      </w:rPr>
    </w:lvl>
  </w:abstractNum>
  <w:abstractNum w:abstractNumId="25">
    <w:nsid w:val="381A7548"/>
    <w:multiLevelType w:val="multilevel"/>
    <w:tmpl w:val="683C4F48"/>
    <w:lvl w:ilvl="0">
      <w:start w:val="1"/>
      <w:numFmt w:val="decimal"/>
      <w:suff w:val="space"/>
      <w:lvlText w:val="%1.0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suff w:val="space"/>
      <w:lvlText w:val="%1.%2"/>
      <w:lvlJc w:val="left"/>
      <w:pPr>
        <w:ind w:left="450" w:hanging="36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360" w:hanging="360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360" w:hanging="360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"/>
      <w:lvlJc w:val="left"/>
      <w:pPr>
        <w:ind w:left="360" w:hanging="360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"/>
      <w:lvlJc w:val="left"/>
      <w:pPr>
        <w:ind w:left="360" w:hanging="360"/>
      </w:pPr>
      <w:rPr>
        <w:rFonts w:hint="default"/>
      </w:rPr>
    </w:lvl>
    <w:lvl w:ilvl="7">
      <w:start w:val="1"/>
      <w:numFmt w:val="decimal"/>
      <w:pStyle w:val="Heading8"/>
      <w:suff w:val="space"/>
      <w:lvlText w:val="%1.%2.%3.%4.%5.%6.%7.%8"/>
      <w:lvlJc w:val="left"/>
      <w:pPr>
        <w:ind w:left="360" w:hanging="360"/>
      </w:pPr>
      <w:rPr>
        <w:rFonts w:hint="default"/>
      </w:rPr>
    </w:lvl>
    <w:lvl w:ilvl="8">
      <w:start w:val="1"/>
      <w:numFmt w:val="decimal"/>
      <w:pStyle w:val="Heading9"/>
      <w:suff w:val="space"/>
      <w:lvlText w:val="%1.%2.%3.%4.%5.%6.%7.%8.%9"/>
      <w:lvlJc w:val="left"/>
      <w:pPr>
        <w:ind w:left="360" w:hanging="360"/>
      </w:pPr>
      <w:rPr>
        <w:rFonts w:hint="default"/>
      </w:rPr>
    </w:lvl>
  </w:abstractNum>
  <w:abstractNum w:abstractNumId="26">
    <w:nsid w:val="381D64BC"/>
    <w:multiLevelType w:val="hybridMultilevel"/>
    <w:tmpl w:val="80DAC9C2"/>
    <w:lvl w:ilvl="0" w:tplc="48D0DC5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3CD0299F"/>
    <w:multiLevelType w:val="multilevel"/>
    <w:tmpl w:val="0409001D"/>
    <w:styleLink w:val="Style1"/>
    <w:lvl w:ilvl="0">
      <w:start w:val="3"/>
      <w:numFmt w:val="decimal"/>
      <w:pStyle w:val="icsforms-bullet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8">
    <w:nsid w:val="471C3AB9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216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80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9">
    <w:nsid w:val="4A561B2F"/>
    <w:multiLevelType w:val="hybridMultilevel"/>
    <w:tmpl w:val="3CD07C4E"/>
    <w:lvl w:ilvl="0" w:tplc="E3F4CD8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AECCDE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7BD0826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2A457E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920CCB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BC90583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C4DD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AE589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101EAAF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4CEA759C"/>
    <w:multiLevelType w:val="hybridMultilevel"/>
    <w:tmpl w:val="4198D66A"/>
    <w:lvl w:ilvl="0" w:tplc="04090001">
      <w:start w:val="1"/>
      <w:numFmt w:val="bullet"/>
      <w:pStyle w:val="Bullets"/>
      <w:lvlText w:val=""/>
      <w:lvlJc w:val="left"/>
      <w:pPr>
        <w:ind w:left="720" w:hanging="360"/>
      </w:pPr>
      <w:rPr>
        <w:rFonts w:ascii="Webdings" w:hAnsi="Web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5B4402"/>
    <w:multiLevelType w:val="hybridMultilevel"/>
    <w:tmpl w:val="687A8A5A"/>
    <w:lvl w:ilvl="0" w:tplc="04090001">
      <w:start w:val="1"/>
      <w:numFmt w:val="bullet"/>
      <w:lvlText w:val=""/>
      <w:lvlJc w:val="left"/>
      <w:pPr>
        <w:tabs>
          <w:tab w:val="num" w:pos="361"/>
        </w:tabs>
        <w:ind w:left="3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1"/>
        </w:tabs>
        <w:ind w:left="1081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1"/>
        </w:tabs>
        <w:ind w:left="18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1"/>
        </w:tabs>
        <w:ind w:left="25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1"/>
        </w:tabs>
        <w:ind w:left="3241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1"/>
        </w:tabs>
        <w:ind w:left="39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1"/>
        </w:tabs>
        <w:ind w:left="46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1"/>
        </w:tabs>
        <w:ind w:left="5401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1"/>
        </w:tabs>
        <w:ind w:left="6121" w:hanging="360"/>
      </w:pPr>
      <w:rPr>
        <w:rFonts w:ascii="Wingdings" w:hAnsi="Wingdings" w:hint="default"/>
      </w:rPr>
    </w:lvl>
  </w:abstractNum>
  <w:abstractNum w:abstractNumId="32">
    <w:nsid w:val="56D16537"/>
    <w:multiLevelType w:val="hybridMultilevel"/>
    <w:tmpl w:val="7512BB72"/>
    <w:lvl w:ilvl="0" w:tplc="48D0DC5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57D145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4">
    <w:nsid w:val="5960771F"/>
    <w:multiLevelType w:val="hybridMultilevel"/>
    <w:tmpl w:val="851AC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62270EF"/>
    <w:multiLevelType w:val="hybridMultilevel"/>
    <w:tmpl w:val="8F2E6C8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62A2999"/>
    <w:multiLevelType w:val="hybridMultilevel"/>
    <w:tmpl w:val="88628434"/>
    <w:lvl w:ilvl="0" w:tplc="48D0DC5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70D7499B"/>
    <w:multiLevelType w:val="multilevel"/>
    <w:tmpl w:val="D52A2364"/>
    <w:styleLink w:val="StyleBulleted16pt"/>
    <w:lvl w:ilvl="0">
      <w:start w:val="1"/>
      <w:numFmt w:val="bullet"/>
      <w:lvlText w:val=""/>
      <w:lvlJc w:val="left"/>
      <w:pPr>
        <w:tabs>
          <w:tab w:val="num" w:pos="1440"/>
        </w:tabs>
        <w:ind w:left="1440" w:hanging="720"/>
      </w:pPr>
      <w:rPr>
        <w:rFonts w:ascii="Wingdings" w:hAnsi="Wingdings"/>
        <w:sz w:val="40"/>
      </w:rPr>
    </w:lvl>
    <w:lvl w:ilvl="1">
      <w:start w:val="1"/>
      <w:numFmt w:val="bullet"/>
      <w:lvlText w:val="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>
    <w:nsid w:val="75D947ED"/>
    <w:multiLevelType w:val="hybridMultilevel"/>
    <w:tmpl w:val="0B565F6C"/>
    <w:lvl w:ilvl="0" w:tplc="4E7C71EE">
      <w:start w:val="1"/>
      <w:numFmt w:val="bullet"/>
      <w:pStyle w:val="ICSForms-Bullet0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1" w:tplc="04090003">
      <w:start w:val="1"/>
      <w:numFmt w:val="bullet"/>
      <w:lvlText w:val=""/>
      <w:lvlJc w:val="left"/>
      <w:pPr>
        <w:tabs>
          <w:tab w:val="num" w:pos="1440"/>
        </w:tabs>
        <w:ind w:left="1440" w:hanging="360"/>
      </w:pPr>
      <w:rPr>
        <w:rFonts w:ascii="Webdings" w:hAnsi="Webdings" w:hint="default"/>
        <w:color w:val="4D4D4D"/>
        <w:sz w:val="18"/>
        <w:szCs w:val="18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7082F67"/>
    <w:multiLevelType w:val="multilevel"/>
    <w:tmpl w:val="1E226994"/>
    <w:styleLink w:val="1ai"/>
    <w:lvl w:ilvl="0">
      <w:start w:val="1"/>
      <w:numFmt w:val="none"/>
      <w:lvlText w:val="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none"/>
      <w:lvlText w:val="a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none"/>
      <w:lvlText w:val="i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0">
    <w:nsid w:val="79A5021C"/>
    <w:multiLevelType w:val="hybridMultilevel"/>
    <w:tmpl w:val="5B1CB00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1">
    <w:nsid w:val="7E6A7497"/>
    <w:multiLevelType w:val="hybridMultilevel"/>
    <w:tmpl w:val="403EE958"/>
    <w:lvl w:ilvl="0" w:tplc="716A8A3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146820E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7FEF4591"/>
    <w:multiLevelType w:val="multilevel"/>
    <w:tmpl w:val="0409001D"/>
    <w:styleLink w:val="Style2"/>
    <w:lvl w:ilvl="0">
      <w:start w:val="3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39"/>
  </w:num>
  <w:num w:numId="2">
    <w:abstractNumId w:val="27"/>
  </w:num>
  <w:num w:numId="3">
    <w:abstractNumId w:val="42"/>
  </w:num>
  <w:num w:numId="4">
    <w:abstractNumId w:val="19"/>
  </w:num>
  <w:num w:numId="5">
    <w:abstractNumId w:val="3"/>
  </w:num>
  <w:num w:numId="6">
    <w:abstractNumId w:val="22"/>
  </w:num>
  <w:num w:numId="7">
    <w:abstractNumId w:val="37"/>
  </w:num>
  <w:num w:numId="8">
    <w:abstractNumId w:val="9"/>
  </w:num>
  <w:num w:numId="9">
    <w:abstractNumId w:val="6"/>
  </w:num>
  <w:num w:numId="10">
    <w:abstractNumId w:val="40"/>
  </w:num>
  <w:num w:numId="11">
    <w:abstractNumId w:val="24"/>
  </w:num>
  <w:num w:numId="12">
    <w:abstractNumId w:val="31"/>
  </w:num>
  <w:num w:numId="13">
    <w:abstractNumId w:val="13"/>
  </w:num>
  <w:num w:numId="14">
    <w:abstractNumId w:val="14"/>
  </w:num>
  <w:num w:numId="15">
    <w:abstractNumId w:val="29"/>
  </w:num>
  <w:num w:numId="16">
    <w:abstractNumId w:val="41"/>
  </w:num>
  <w:num w:numId="17">
    <w:abstractNumId w:val="18"/>
  </w:num>
  <w:num w:numId="18">
    <w:abstractNumId w:val="26"/>
  </w:num>
  <w:num w:numId="19">
    <w:abstractNumId w:val="36"/>
  </w:num>
  <w:num w:numId="20">
    <w:abstractNumId w:val="21"/>
  </w:num>
  <w:num w:numId="21">
    <w:abstractNumId w:val="10"/>
  </w:num>
  <w:num w:numId="22">
    <w:abstractNumId w:val="15"/>
  </w:num>
  <w:num w:numId="23">
    <w:abstractNumId w:val="38"/>
  </w:num>
  <w:num w:numId="24">
    <w:abstractNumId w:val="25"/>
  </w:num>
  <w:num w:numId="25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3"/>
  </w:num>
  <w:num w:numId="31">
    <w:abstractNumId w:val="20"/>
  </w:num>
  <w:num w:numId="32">
    <w:abstractNumId w:val="12"/>
  </w:num>
  <w:num w:numId="33">
    <w:abstractNumId w:val="16"/>
  </w:num>
  <w:num w:numId="34">
    <w:abstractNumId w:val="30"/>
  </w:num>
  <w:num w:numId="35">
    <w:abstractNumId w:val="34"/>
  </w:num>
  <w:num w:numId="36">
    <w:abstractNumId w:val="33"/>
  </w:num>
  <w:num w:numId="37">
    <w:abstractNumId w:val="28"/>
  </w:num>
  <w:num w:numId="38">
    <w:abstractNumId w:val="7"/>
  </w:num>
  <w:num w:numId="39">
    <w:abstractNumId w:val="5"/>
  </w:num>
  <w:num w:numId="40">
    <w:abstractNumId w:val="4"/>
  </w:num>
  <w:num w:numId="41">
    <w:abstractNumId w:val="8"/>
  </w:num>
  <w:num w:numId="42">
    <w:abstractNumId w:val="2"/>
  </w:num>
  <w:num w:numId="43">
    <w:abstractNumId w:val="1"/>
  </w:num>
  <w:num w:numId="44">
    <w:abstractNumId w:val="0"/>
  </w:num>
  <w:num w:numId="45">
    <w:abstractNumId w:val="11"/>
  </w:num>
  <w:numIdMacAtCleanup w:val="8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9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dit="forms" w:enforcement="1" w:cryptProviderType="rsaFull" w:cryptAlgorithmClass="hash" w:cryptAlgorithmType="typeAny" w:cryptAlgorithmSid="4" w:cryptSpinCount="100000" w:hash="8yLfsC9QkhNxpxT9351yE/GHBgM=" w:salt="PRhvuFxFmY9xod8s9Z3NZQ=="/>
  <w:defaultTabStop w:val="720"/>
  <w:drawingGridHorizontalSpacing w:val="115"/>
  <w:drawingGridVerticalSpacing w:val="302"/>
  <w:displayHorizontalDrawingGridEvery w:val="0"/>
  <w:doNotUseMarginsForDrawingGridOrigin/>
  <w:drawingGridHorizontalOrigin w:val="720"/>
  <w:drawingGridVerticalOrigin w:val="720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3438"/>
    <w:rsid w:val="00065B2A"/>
    <w:rsid w:val="000D61D9"/>
    <w:rsid w:val="00125F8E"/>
    <w:rsid w:val="00151F30"/>
    <w:rsid w:val="001E47C1"/>
    <w:rsid w:val="001E4C76"/>
    <w:rsid w:val="00235362"/>
    <w:rsid w:val="00236636"/>
    <w:rsid w:val="00330A0A"/>
    <w:rsid w:val="003554BB"/>
    <w:rsid w:val="00390335"/>
    <w:rsid w:val="003D4077"/>
    <w:rsid w:val="005D2EBC"/>
    <w:rsid w:val="00635EF4"/>
    <w:rsid w:val="00655002"/>
    <w:rsid w:val="006A35F7"/>
    <w:rsid w:val="00737FD3"/>
    <w:rsid w:val="007859E9"/>
    <w:rsid w:val="007A3C0B"/>
    <w:rsid w:val="007E4A27"/>
    <w:rsid w:val="008A4200"/>
    <w:rsid w:val="008E6783"/>
    <w:rsid w:val="008F6D82"/>
    <w:rsid w:val="00922BFC"/>
    <w:rsid w:val="00945F8F"/>
    <w:rsid w:val="009F65D1"/>
    <w:rsid w:val="009F7B40"/>
    <w:rsid w:val="00A40ADD"/>
    <w:rsid w:val="00A41B68"/>
    <w:rsid w:val="00AF62BB"/>
    <w:rsid w:val="00B7434B"/>
    <w:rsid w:val="00C24BE2"/>
    <w:rsid w:val="00CA0DDC"/>
    <w:rsid w:val="00D03DC7"/>
    <w:rsid w:val="00DF18E1"/>
    <w:rsid w:val="00E142F7"/>
    <w:rsid w:val="00E82926"/>
    <w:rsid w:val="00EE3438"/>
    <w:rsid w:val="00F4531D"/>
    <w:rsid w:val="00FB7F0F"/>
    <w:rsid w:val="00FD2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015805"/>
    <w:rPr>
      <w:rFonts w:ascii="Arial" w:hAnsi="Arial"/>
    </w:rPr>
  </w:style>
  <w:style w:type="paragraph" w:styleId="Heading1">
    <w:name w:val="heading 1"/>
    <w:basedOn w:val="Normal"/>
    <w:next w:val="Normal"/>
    <w:link w:val="Heading1Char"/>
    <w:qFormat/>
    <w:rsid w:val="00015805"/>
    <w:pPr>
      <w:keepNext/>
      <w:widowControl w:val="0"/>
      <w:autoSpaceDE w:val="0"/>
      <w:autoSpaceDN w:val="0"/>
      <w:adjustRightInd w:val="0"/>
      <w:outlineLvl w:val="0"/>
    </w:pPr>
    <w:rPr>
      <w:b/>
      <w:sz w:val="28"/>
    </w:rPr>
  </w:style>
  <w:style w:type="paragraph" w:styleId="Heading2">
    <w:name w:val="heading 2"/>
    <w:basedOn w:val="Normal"/>
    <w:next w:val="Normal"/>
    <w:link w:val="Heading2Char"/>
    <w:qFormat/>
    <w:rsid w:val="00015805"/>
    <w:pPr>
      <w:keepNext/>
      <w:widowControl w:val="0"/>
      <w:autoSpaceDE w:val="0"/>
      <w:autoSpaceDN w:val="0"/>
      <w:adjustRightInd w:val="0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015805"/>
    <w:pPr>
      <w:keepNext/>
      <w:widowControl w:val="0"/>
      <w:numPr>
        <w:ilvl w:val="2"/>
        <w:numId w:val="24"/>
      </w:numPr>
      <w:autoSpaceDE w:val="0"/>
      <w:autoSpaceDN w:val="0"/>
      <w:adjustRightInd w:val="0"/>
      <w:outlineLvl w:val="2"/>
    </w:pPr>
    <w:rPr>
      <w:rFonts w:ascii="Courier New" w:hAnsi="Courier New"/>
      <w:b/>
    </w:rPr>
  </w:style>
  <w:style w:type="paragraph" w:styleId="Heading4">
    <w:name w:val="heading 4"/>
    <w:basedOn w:val="Normal"/>
    <w:next w:val="Normal"/>
    <w:link w:val="Heading4Char"/>
    <w:qFormat/>
    <w:rsid w:val="00015805"/>
    <w:pPr>
      <w:keepNext/>
      <w:widowControl w:val="0"/>
      <w:numPr>
        <w:ilvl w:val="3"/>
        <w:numId w:val="24"/>
      </w:numPr>
      <w:autoSpaceDE w:val="0"/>
      <w:autoSpaceDN w:val="0"/>
      <w:adjustRightInd w:val="0"/>
      <w:jc w:val="center"/>
      <w:outlineLvl w:val="3"/>
    </w:pPr>
    <w:rPr>
      <w:rFonts w:ascii="Courier New" w:hAnsi="Courier New"/>
      <w:b/>
    </w:rPr>
  </w:style>
  <w:style w:type="paragraph" w:styleId="Heading5">
    <w:name w:val="heading 5"/>
    <w:basedOn w:val="Normal"/>
    <w:next w:val="Normal"/>
    <w:link w:val="Heading5Char"/>
    <w:qFormat/>
    <w:rsid w:val="00015805"/>
    <w:pPr>
      <w:keepNext/>
      <w:widowControl w:val="0"/>
      <w:numPr>
        <w:ilvl w:val="4"/>
        <w:numId w:val="24"/>
      </w:numPr>
      <w:autoSpaceDE w:val="0"/>
      <w:autoSpaceDN w:val="0"/>
      <w:adjustRightInd w:val="0"/>
      <w:jc w:val="center"/>
      <w:outlineLvl w:val="4"/>
    </w:pPr>
    <w:rPr>
      <w:rFonts w:ascii="Times New Roman" w:hAnsi="Times New Roman"/>
      <w:sz w:val="40"/>
    </w:rPr>
  </w:style>
  <w:style w:type="paragraph" w:styleId="Heading6">
    <w:name w:val="heading 6"/>
    <w:basedOn w:val="Normal"/>
    <w:next w:val="Normal"/>
    <w:link w:val="Heading6Char"/>
    <w:qFormat/>
    <w:rsid w:val="00015805"/>
    <w:pPr>
      <w:keepNext/>
      <w:widowControl w:val="0"/>
      <w:numPr>
        <w:ilvl w:val="5"/>
        <w:numId w:val="24"/>
      </w:numPr>
      <w:autoSpaceDE w:val="0"/>
      <w:autoSpaceDN w:val="0"/>
      <w:adjustRightInd w:val="0"/>
      <w:outlineLvl w:val="5"/>
    </w:pPr>
    <w:rPr>
      <w:rFonts w:ascii="Courier New" w:hAnsi="Courier New"/>
      <w:b/>
    </w:rPr>
  </w:style>
  <w:style w:type="paragraph" w:styleId="Heading7">
    <w:name w:val="heading 7"/>
    <w:basedOn w:val="Normal"/>
    <w:next w:val="Normal"/>
    <w:link w:val="Heading7Char"/>
    <w:qFormat/>
    <w:rsid w:val="00015805"/>
    <w:pPr>
      <w:keepNext/>
      <w:numPr>
        <w:ilvl w:val="6"/>
        <w:numId w:val="24"/>
      </w:numPr>
      <w:outlineLvl w:val="6"/>
    </w:pPr>
    <w:rPr>
      <w:rFonts w:ascii="Times New Roman" w:hAnsi="Times New Roman"/>
      <w:b/>
      <w:sz w:val="40"/>
    </w:rPr>
  </w:style>
  <w:style w:type="paragraph" w:styleId="Heading8">
    <w:name w:val="heading 8"/>
    <w:basedOn w:val="Normal"/>
    <w:next w:val="Normal"/>
    <w:link w:val="Heading8Char"/>
    <w:qFormat/>
    <w:rsid w:val="00015805"/>
    <w:pPr>
      <w:keepNext/>
      <w:numPr>
        <w:ilvl w:val="7"/>
        <w:numId w:val="24"/>
      </w:numPr>
      <w:outlineLvl w:val="7"/>
    </w:pPr>
    <w:rPr>
      <w:rFonts w:ascii="Times New Roman" w:hAnsi="Times New Roman"/>
      <w:sz w:val="32"/>
    </w:rPr>
  </w:style>
  <w:style w:type="paragraph" w:styleId="Heading9">
    <w:name w:val="heading 9"/>
    <w:basedOn w:val="Normal"/>
    <w:next w:val="Normal"/>
    <w:link w:val="Heading9Char"/>
    <w:qFormat/>
    <w:rsid w:val="00015805"/>
    <w:pPr>
      <w:keepNext/>
      <w:numPr>
        <w:ilvl w:val="8"/>
        <w:numId w:val="24"/>
      </w:numPr>
      <w:outlineLvl w:val="8"/>
    </w:pPr>
    <w:rPr>
      <w:rFonts w:ascii="Times New Roman" w:hAnsi="Times New Roman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rFonts w:ascii="Times" w:hAnsi="Times"/>
    </w:rPr>
  </w:style>
  <w:style w:type="table" w:styleId="TableGrid">
    <w:name w:val="Table Grid"/>
    <w:basedOn w:val="TableNormal"/>
    <w:rsid w:val="000221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C90560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link w:val="BodyTextChar"/>
    <w:semiHidden/>
    <w:rsid w:val="00EE3438"/>
    <w:pPr>
      <w:widowControl w:val="0"/>
      <w:autoSpaceDE w:val="0"/>
      <w:autoSpaceDN w:val="0"/>
      <w:adjustRightInd w:val="0"/>
    </w:pPr>
    <w:rPr>
      <w:rFonts w:ascii="Courier New" w:hAnsi="Courier New"/>
    </w:rPr>
  </w:style>
  <w:style w:type="paragraph" w:styleId="BodyTextIndent">
    <w:name w:val="Body Text Indent"/>
    <w:basedOn w:val="Normal"/>
    <w:link w:val="BodyTextIndentChar"/>
    <w:semiHidden/>
    <w:rsid w:val="00EE3438"/>
    <w:pPr>
      <w:widowControl w:val="0"/>
      <w:autoSpaceDE w:val="0"/>
      <w:autoSpaceDN w:val="0"/>
      <w:adjustRightInd w:val="0"/>
      <w:ind w:left="720"/>
    </w:pPr>
    <w:rPr>
      <w:rFonts w:ascii="Courier New" w:hAnsi="Courier New"/>
    </w:rPr>
  </w:style>
  <w:style w:type="paragraph" w:styleId="BodyText2">
    <w:name w:val="Body Text 2"/>
    <w:basedOn w:val="Normal"/>
    <w:link w:val="BodyText2Char"/>
    <w:semiHidden/>
    <w:rsid w:val="00EE3438"/>
    <w:rPr>
      <w:rFonts w:ascii="Times New Roman" w:hAnsi="Times New Roman"/>
      <w:sz w:val="16"/>
    </w:rPr>
  </w:style>
  <w:style w:type="paragraph" w:customStyle="1" w:styleId="HeaderInfo">
    <w:name w:val="Header Info"/>
    <w:basedOn w:val="Normal"/>
    <w:semiHidden/>
    <w:rsid w:val="00EE3438"/>
    <w:pPr>
      <w:tabs>
        <w:tab w:val="left" w:pos="720"/>
        <w:tab w:val="left" w:pos="5760"/>
      </w:tabs>
    </w:pPr>
    <w:rPr>
      <w:rFonts w:ascii="Times New Roman" w:hAnsi="Times New Roman"/>
      <w:sz w:val="24"/>
    </w:rPr>
  </w:style>
  <w:style w:type="paragraph" w:styleId="BodyText3">
    <w:name w:val="Body Text 3"/>
    <w:basedOn w:val="Normal"/>
    <w:link w:val="BodyText3Char"/>
    <w:semiHidden/>
    <w:rsid w:val="00EE3438"/>
    <w:rPr>
      <w:rFonts w:ascii="Courier" w:hAnsi="Courier"/>
      <w:b/>
      <w:sz w:val="24"/>
    </w:rPr>
  </w:style>
  <w:style w:type="paragraph" w:styleId="Caption">
    <w:name w:val="caption"/>
    <w:basedOn w:val="Normal"/>
    <w:next w:val="Normal"/>
    <w:qFormat/>
    <w:rsid w:val="00015805"/>
    <w:pPr>
      <w:ind w:right="4"/>
    </w:pPr>
    <w:rPr>
      <w:i/>
      <w:sz w:val="28"/>
    </w:rPr>
  </w:style>
  <w:style w:type="paragraph" w:customStyle="1" w:styleId="TableHeaderText">
    <w:name w:val="Table Header Text"/>
    <w:basedOn w:val="TableText"/>
    <w:semiHidden/>
    <w:rsid w:val="00EE3438"/>
    <w:pPr>
      <w:jc w:val="center"/>
    </w:pPr>
    <w:rPr>
      <w:b/>
    </w:rPr>
  </w:style>
  <w:style w:type="paragraph" w:customStyle="1" w:styleId="TableText">
    <w:name w:val="Table Text"/>
    <w:basedOn w:val="Normal"/>
    <w:qFormat/>
    <w:rsid w:val="00EE3438"/>
    <w:rPr>
      <w:rFonts w:ascii="Times New Roman" w:hAnsi="Times New Roman"/>
      <w:sz w:val="24"/>
    </w:rPr>
  </w:style>
  <w:style w:type="paragraph" w:styleId="BodyTextIndent2">
    <w:name w:val="Body Text Indent 2"/>
    <w:basedOn w:val="Normal"/>
    <w:link w:val="BodyTextIndent2Char"/>
    <w:semiHidden/>
    <w:rsid w:val="00EE3438"/>
    <w:pPr>
      <w:widowControl w:val="0"/>
      <w:autoSpaceDE w:val="0"/>
      <w:autoSpaceDN w:val="0"/>
      <w:adjustRightInd w:val="0"/>
      <w:ind w:left="504"/>
    </w:pPr>
    <w:rPr>
      <w:rFonts w:ascii="Courier New" w:hAnsi="Courier New"/>
    </w:rPr>
  </w:style>
  <w:style w:type="character" w:styleId="PageNumber">
    <w:name w:val="page number"/>
    <w:basedOn w:val="DefaultParagraphFont"/>
    <w:rsid w:val="00EE3438"/>
  </w:style>
  <w:style w:type="paragraph" w:styleId="BlockText">
    <w:name w:val="Block Text"/>
    <w:basedOn w:val="Normal"/>
    <w:semiHidden/>
    <w:rsid w:val="00EE3438"/>
    <w:pPr>
      <w:tabs>
        <w:tab w:val="left" w:pos="360"/>
      </w:tabs>
      <w:spacing w:before="20" w:after="20"/>
      <w:ind w:left="360" w:right="4" w:hanging="360"/>
    </w:pPr>
    <w:rPr>
      <w:sz w:val="28"/>
    </w:rPr>
  </w:style>
  <w:style w:type="paragraph" w:styleId="BodyTextIndent3">
    <w:name w:val="Body Text Indent 3"/>
    <w:basedOn w:val="Normal"/>
    <w:link w:val="BodyTextIndent3Char"/>
    <w:semiHidden/>
    <w:rsid w:val="00EE3438"/>
    <w:pPr>
      <w:ind w:left="1260" w:hanging="900"/>
    </w:pPr>
    <w:rPr>
      <w:sz w:val="40"/>
    </w:rPr>
  </w:style>
  <w:style w:type="paragraph" w:customStyle="1" w:styleId="OutlineBody">
    <w:name w:val="Outline Body"/>
    <w:basedOn w:val="Normal"/>
    <w:semiHidden/>
    <w:rsid w:val="00EE3438"/>
    <w:pPr>
      <w:tabs>
        <w:tab w:val="left" w:pos="900"/>
        <w:tab w:val="left" w:pos="5760"/>
      </w:tabs>
      <w:spacing w:after="240"/>
      <w:ind w:left="360" w:hanging="360"/>
    </w:pPr>
    <w:rPr>
      <w:rFonts w:ascii="Times New Roman" w:hAnsi="Times New Roman"/>
      <w:sz w:val="24"/>
    </w:rPr>
  </w:style>
  <w:style w:type="numbering" w:customStyle="1" w:styleId="Style1">
    <w:name w:val="Style1"/>
    <w:semiHidden/>
    <w:rsid w:val="00EE3438"/>
    <w:pPr>
      <w:numPr>
        <w:numId w:val="2"/>
      </w:numPr>
    </w:pPr>
  </w:style>
  <w:style w:type="numbering" w:styleId="1ai">
    <w:name w:val="Outline List 1"/>
    <w:basedOn w:val="NoList"/>
    <w:semiHidden/>
    <w:rsid w:val="00EE3438"/>
    <w:pPr>
      <w:numPr>
        <w:numId w:val="1"/>
      </w:numPr>
    </w:pPr>
  </w:style>
  <w:style w:type="numbering" w:customStyle="1" w:styleId="Style2">
    <w:name w:val="Style2"/>
    <w:semiHidden/>
    <w:rsid w:val="00EE3438"/>
    <w:pPr>
      <w:numPr>
        <w:numId w:val="3"/>
      </w:numPr>
    </w:pPr>
  </w:style>
  <w:style w:type="paragraph" w:styleId="BalloonText">
    <w:name w:val="Balloon Text"/>
    <w:basedOn w:val="Normal"/>
    <w:link w:val="BalloonTextChar"/>
    <w:semiHidden/>
    <w:rsid w:val="00EE3438"/>
    <w:rPr>
      <w:rFonts w:ascii="Tahoma" w:hAnsi="Tahoma" w:cs="Tahoma"/>
      <w:sz w:val="16"/>
      <w:szCs w:val="16"/>
    </w:rPr>
  </w:style>
  <w:style w:type="paragraph" w:customStyle="1" w:styleId="HeaderInfo0">
    <w:name w:val="HeaderInfo"/>
    <w:basedOn w:val="HeaderInfo"/>
    <w:semiHidden/>
    <w:rsid w:val="00EE3438"/>
    <w:pPr>
      <w:tabs>
        <w:tab w:val="clear" w:pos="5760"/>
        <w:tab w:val="left" w:pos="7776"/>
      </w:tabs>
    </w:pPr>
  </w:style>
  <w:style w:type="character" w:styleId="Hyperlink">
    <w:name w:val="Hyperlink"/>
    <w:semiHidden/>
    <w:rsid w:val="00EE3438"/>
    <w:rPr>
      <w:color w:val="0000FF"/>
      <w:u w:val="single"/>
    </w:rPr>
  </w:style>
  <w:style w:type="character" w:customStyle="1" w:styleId="Heading1Char">
    <w:name w:val="Heading 1 Char"/>
    <w:link w:val="Heading1"/>
    <w:rsid w:val="00015805"/>
    <w:rPr>
      <w:rFonts w:ascii="Arial" w:hAnsi="Arial"/>
      <w:b/>
      <w:sz w:val="28"/>
      <w:lang w:val="en-US" w:eastAsia="en-US" w:bidi="ar-SA"/>
    </w:rPr>
  </w:style>
  <w:style w:type="paragraph" w:styleId="PlainText">
    <w:name w:val="Plain Text"/>
    <w:basedOn w:val="Normal"/>
    <w:link w:val="PlainTextChar"/>
    <w:semiHidden/>
    <w:rsid w:val="00EE3438"/>
    <w:rPr>
      <w:rFonts w:ascii="Courier New" w:hAnsi="Courier New" w:cs="Courier New"/>
    </w:rPr>
  </w:style>
  <w:style w:type="character" w:customStyle="1" w:styleId="Quick">
    <w:name w:val="Quick _"/>
    <w:basedOn w:val="DefaultParagraphFont"/>
    <w:semiHidden/>
    <w:rsid w:val="00EE3438"/>
  </w:style>
  <w:style w:type="paragraph" w:customStyle="1" w:styleId="StyleListBullet2ArialBefore12ptAfter6pt1">
    <w:name w:val="Style List Bullet 2 + Arial Before:  12 pt After:  6 pt1"/>
    <w:basedOn w:val="Normal"/>
    <w:semiHidden/>
    <w:rsid w:val="00EE3438"/>
    <w:pPr>
      <w:numPr>
        <w:ilvl w:val="1"/>
        <w:numId w:val="4"/>
      </w:numPr>
    </w:pPr>
    <w:rPr>
      <w:rFonts w:ascii="Times New Roman" w:hAnsi="Times New Roman"/>
    </w:rPr>
  </w:style>
  <w:style w:type="character" w:styleId="LineNumber">
    <w:name w:val="line number"/>
    <w:basedOn w:val="DefaultParagraphFont"/>
    <w:semiHidden/>
    <w:rsid w:val="00EE3438"/>
  </w:style>
  <w:style w:type="paragraph" w:styleId="DocumentMap">
    <w:name w:val="Document Map"/>
    <w:basedOn w:val="Normal"/>
    <w:link w:val="DocumentMapChar"/>
    <w:semiHidden/>
    <w:rsid w:val="00EE3438"/>
    <w:pPr>
      <w:shd w:val="clear" w:color="auto" w:fill="000080"/>
    </w:pPr>
    <w:rPr>
      <w:rFonts w:ascii="Tahoma" w:hAnsi="Tahoma" w:cs="Tahoma"/>
    </w:rPr>
  </w:style>
  <w:style w:type="character" w:styleId="FollowedHyperlink">
    <w:name w:val="FollowedHyperlink"/>
    <w:rsid w:val="00EE3438"/>
    <w:rPr>
      <w:color w:val="606420"/>
      <w:u w:val="single"/>
    </w:rPr>
  </w:style>
  <w:style w:type="character" w:styleId="CommentReference">
    <w:name w:val="annotation reference"/>
    <w:semiHidden/>
    <w:rsid w:val="00EE3438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EE3438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EE3438"/>
    <w:rPr>
      <w:b/>
      <w:bCs/>
    </w:rPr>
  </w:style>
  <w:style w:type="paragraph" w:styleId="ListNumber2">
    <w:name w:val="List Number 2"/>
    <w:basedOn w:val="Normal"/>
    <w:semiHidden/>
    <w:rsid w:val="00EE3438"/>
    <w:pPr>
      <w:numPr>
        <w:numId w:val="5"/>
      </w:numPr>
    </w:pPr>
    <w:rPr>
      <w:rFonts w:ascii="Times New Roman" w:hAnsi="Times New Roman"/>
      <w:sz w:val="24"/>
      <w:szCs w:val="24"/>
    </w:rPr>
  </w:style>
  <w:style w:type="paragraph" w:customStyle="1" w:styleId="Default">
    <w:name w:val="Default"/>
    <w:semiHidden/>
    <w:rsid w:val="00EE3438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emailstyle17">
    <w:name w:val="emailstyle17"/>
    <w:semiHidden/>
    <w:rsid w:val="00472632"/>
    <w:rPr>
      <w:rFonts w:ascii="Century Gothic" w:hAnsi="Century Gothic" w:hint="default"/>
      <w:b w:val="0"/>
      <w:bCs w:val="0"/>
      <w:i w:val="0"/>
      <w:iCs w:val="0"/>
      <w:strike w:val="0"/>
      <w:dstrike w:val="0"/>
      <w:color w:val="auto"/>
      <w:sz w:val="20"/>
      <w:szCs w:val="20"/>
      <w:u w:val="none"/>
      <w:effect w:val="none"/>
    </w:rPr>
  </w:style>
  <w:style w:type="paragraph" w:customStyle="1" w:styleId="StyleHeading1Heading1Char1Heading1CharCharsectionheadh1">
    <w:name w:val="Style Heading 1Heading 1 Char1Heading 1 Char Charsection headh1..."/>
    <w:basedOn w:val="Heading1"/>
    <w:next w:val="Heading1"/>
    <w:semiHidden/>
    <w:rsid w:val="00EE3438"/>
    <w:rPr>
      <w:bCs/>
    </w:rPr>
  </w:style>
  <w:style w:type="paragraph" w:customStyle="1" w:styleId="UseforTablesStyleBodyTextIndentArial20ptLeft0">
    <w:name w:val="Use for Tables Style Body Text Indent + Arial 20 pt Left:  0&quot;"/>
    <w:basedOn w:val="BodyTextIndent"/>
    <w:semiHidden/>
    <w:rsid w:val="00EE3438"/>
    <w:pPr>
      <w:spacing w:before="120" w:after="120"/>
      <w:ind w:left="0"/>
    </w:pPr>
    <w:rPr>
      <w:rFonts w:ascii="Arial" w:hAnsi="Arial"/>
      <w:sz w:val="40"/>
    </w:rPr>
  </w:style>
  <w:style w:type="paragraph" w:customStyle="1" w:styleId="StyleUseforTablesStyleBodyTextIndentArial20ptLeft0">
    <w:name w:val="Style Use for Tables Style Body Text Indent + Arial 20 pt Left:  0&quot;..."/>
    <w:basedOn w:val="UseforTablesStyleBodyTextIndentArial20ptLeft0"/>
    <w:semiHidden/>
    <w:rsid w:val="00EE3438"/>
    <w:pPr>
      <w:spacing w:before="0" w:after="0"/>
      <w:jc w:val="center"/>
    </w:pPr>
    <w:rPr>
      <w:b/>
      <w:bCs/>
      <w:color w:val="EAEAEA"/>
      <w:sz w:val="36"/>
    </w:rPr>
  </w:style>
  <w:style w:type="numbering" w:customStyle="1" w:styleId="UseTableBulleted20pt">
    <w:name w:val="Use Table Bulleted 20 pt"/>
    <w:basedOn w:val="NoList"/>
    <w:semiHidden/>
    <w:rsid w:val="00EE3438"/>
    <w:pPr>
      <w:numPr>
        <w:numId w:val="6"/>
      </w:numPr>
    </w:pPr>
  </w:style>
  <w:style w:type="numbering" w:customStyle="1" w:styleId="StyleBulleted16pt">
    <w:name w:val="Style Bulleted 16 pt"/>
    <w:basedOn w:val="NoList"/>
    <w:semiHidden/>
    <w:rsid w:val="00EE3438"/>
    <w:pPr>
      <w:numPr>
        <w:numId w:val="7"/>
      </w:numPr>
    </w:pPr>
  </w:style>
  <w:style w:type="paragraph" w:styleId="ListBullet">
    <w:name w:val="List Bullet"/>
    <w:basedOn w:val="Normal"/>
    <w:autoRedefine/>
    <w:semiHidden/>
    <w:rsid w:val="00EE3438"/>
    <w:pPr>
      <w:numPr>
        <w:numId w:val="8"/>
      </w:numPr>
      <w:overflowPunct w:val="0"/>
      <w:autoSpaceDE w:val="0"/>
      <w:autoSpaceDN w:val="0"/>
      <w:adjustRightInd w:val="0"/>
      <w:textAlignment w:val="baseline"/>
    </w:pPr>
    <w:rPr>
      <w:rFonts w:ascii="New York" w:hAnsi="New York"/>
      <w:sz w:val="24"/>
    </w:rPr>
  </w:style>
  <w:style w:type="paragraph" w:customStyle="1" w:styleId="TableHeading-BlueRows">
    <w:name w:val="Table Heading - Blue Rows"/>
    <w:basedOn w:val="Normal"/>
    <w:semiHidden/>
    <w:rsid w:val="00EE3438"/>
    <w:pPr>
      <w:keepNext/>
      <w:jc w:val="center"/>
    </w:pPr>
    <w:rPr>
      <w:rFonts w:cs="Arial"/>
      <w:b/>
      <w:color w:val="EAEAEA"/>
      <w:szCs w:val="40"/>
    </w:rPr>
  </w:style>
  <w:style w:type="paragraph" w:customStyle="1" w:styleId="NormalCentered">
    <w:name w:val="Normal + Centered"/>
    <w:basedOn w:val="Normal"/>
    <w:semiHidden/>
    <w:rsid w:val="00835AA6"/>
    <w:pPr>
      <w:jc w:val="center"/>
    </w:pPr>
    <w:rPr>
      <w:rFonts w:cs="Arial"/>
      <w:sz w:val="18"/>
      <w:szCs w:val="18"/>
    </w:rPr>
  </w:style>
  <w:style w:type="character" w:customStyle="1" w:styleId="CharChar">
    <w:name w:val="Char Char"/>
    <w:semiHidden/>
    <w:locked/>
    <w:rsid w:val="00EE3438"/>
    <w:rPr>
      <w:rFonts w:ascii="Courier New" w:hAnsi="Courier New" w:cs="Courier New"/>
      <w:b/>
      <w:bCs/>
      <w:lang w:val="en-US" w:eastAsia="en-US"/>
    </w:rPr>
  </w:style>
  <w:style w:type="paragraph" w:styleId="TOC1">
    <w:name w:val="toc 1"/>
    <w:basedOn w:val="Normal"/>
    <w:next w:val="Normal"/>
    <w:semiHidden/>
    <w:rsid w:val="0029775B"/>
    <w:pPr>
      <w:spacing w:before="120"/>
    </w:pPr>
    <w:rPr>
      <w:b/>
      <w:noProof/>
      <w:sz w:val="28"/>
      <w:szCs w:val="28"/>
    </w:rPr>
  </w:style>
  <w:style w:type="paragraph" w:styleId="TOC2">
    <w:name w:val="toc 2"/>
    <w:basedOn w:val="Normal"/>
    <w:next w:val="Normal"/>
    <w:semiHidden/>
    <w:rsid w:val="00B938F3"/>
    <w:pPr>
      <w:ind w:left="520" w:hanging="160"/>
    </w:pPr>
    <w:rPr>
      <w:rFonts w:cs="Arial"/>
      <w:noProof/>
      <w:sz w:val="24"/>
      <w:szCs w:val="32"/>
    </w:rPr>
  </w:style>
  <w:style w:type="paragraph" w:styleId="TOC3">
    <w:name w:val="toc 3"/>
    <w:basedOn w:val="Normal"/>
    <w:next w:val="Normal"/>
    <w:autoRedefine/>
    <w:semiHidden/>
    <w:rsid w:val="00EE3438"/>
    <w:pPr>
      <w:ind w:left="400"/>
    </w:pPr>
    <w:rPr>
      <w:sz w:val="32"/>
      <w:szCs w:val="32"/>
    </w:rPr>
  </w:style>
  <w:style w:type="paragraph" w:styleId="TOC4">
    <w:name w:val="toc 4"/>
    <w:basedOn w:val="Normal"/>
    <w:next w:val="Normal"/>
    <w:autoRedefine/>
    <w:semiHidden/>
    <w:rsid w:val="00EE3438"/>
    <w:pPr>
      <w:ind w:left="600"/>
    </w:pPr>
    <w:rPr>
      <w:sz w:val="28"/>
      <w:szCs w:val="28"/>
    </w:rPr>
  </w:style>
  <w:style w:type="paragraph" w:styleId="TOC5">
    <w:name w:val="toc 5"/>
    <w:basedOn w:val="Normal"/>
    <w:next w:val="Normal"/>
    <w:autoRedefine/>
    <w:semiHidden/>
    <w:rsid w:val="00EE3438"/>
    <w:pPr>
      <w:ind w:left="960"/>
    </w:pPr>
    <w:rPr>
      <w:rFonts w:ascii="Times New Roman" w:hAnsi="Times New Roman"/>
      <w:sz w:val="24"/>
      <w:szCs w:val="24"/>
    </w:rPr>
  </w:style>
  <w:style w:type="paragraph" w:styleId="TOC6">
    <w:name w:val="toc 6"/>
    <w:basedOn w:val="Normal"/>
    <w:next w:val="Normal"/>
    <w:autoRedefine/>
    <w:semiHidden/>
    <w:rsid w:val="00EE3438"/>
    <w:pPr>
      <w:ind w:left="1200"/>
    </w:pPr>
    <w:rPr>
      <w:rFonts w:ascii="Times New Roman" w:hAnsi="Times New Roman"/>
      <w:sz w:val="24"/>
      <w:szCs w:val="24"/>
    </w:rPr>
  </w:style>
  <w:style w:type="paragraph" w:styleId="TOC7">
    <w:name w:val="toc 7"/>
    <w:basedOn w:val="Normal"/>
    <w:next w:val="Normal"/>
    <w:autoRedefine/>
    <w:semiHidden/>
    <w:rsid w:val="00EE3438"/>
    <w:pPr>
      <w:ind w:left="1440"/>
    </w:pPr>
    <w:rPr>
      <w:rFonts w:ascii="Times New Roman" w:hAnsi="Times New Roman"/>
      <w:sz w:val="24"/>
      <w:szCs w:val="24"/>
    </w:rPr>
  </w:style>
  <w:style w:type="paragraph" w:styleId="TOC8">
    <w:name w:val="toc 8"/>
    <w:basedOn w:val="Normal"/>
    <w:next w:val="Normal"/>
    <w:autoRedefine/>
    <w:semiHidden/>
    <w:rsid w:val="00EE3438"/>
    <w:pPr>
      <w:ind w:left="1680"/>
    </w:pPr>
    <w:rPr>
      <w:rFonts w:ascii="Times New Roman" w:hAnsi="Times New Roman"/>
      <w:sz w:val="24"/>
      <w:szCs w:val="24"/>
    </w:rPr>
  </w:style>
  <w:style w:type="paragraph" w:styleId="TOC9">
    <w:name w:val="toc 9"/>
    <w:basedOn w:val="Normal"/>
    <w:next w:val="Normal"/>
    <w:autoRedefine/>
    <w:semiHidden/>
    <w:rsid w:val="00EE3438"/>
    <w:pPr>
      <w:ind w:left="1920"/>
    </w:pPr>
    <w:rPr>
      <w:rFonts w:ascii="Times New Roman" w:hAnsi="Times New Roman"/>
      <w:sz w:val="24"/>
      <w:szCs w:val="24"/>
    </w:rPr>
  </w:style>
  <w:style w:type="character" w:customStyle="1" w:styleId="StylePerpetua-Bold11ptBold">
    <w:name w:val="Style Perpetua-Bold 11 pt Bold"/>
    <w:semiHidden/>
    <w:rsid w:val="00EE3438"/>
    <w:rPr>
      <w:rFonts w:ascii="Times New Roman" w:hAnsi="Times New Roman"/>
      <w:b/>
      <w:bCs/>
      <w:caps/>
      <w:sz w:val="22"/>
      <w:szCs w:val="22"/>
    </w:rPr>
  </w:style>
  <w:style w:type="character" w:customStyle="1" w:styleId="StyleStylePerpetua-Bold11ptBoldArial20ptNotAllcaps">
    <w:name w:val="Style Style Perpetua-Bold 11 pt Bold + Arial 20 pt Not All caps"/>
    <w:semiHidden/>
    <w:rsid w:val="00EE3438"/>
    <w:rPr>
      <w:rFonts w:ascii="Arial" w:hAnsi="Arial"/>
      <w:b/>
      <w:bCs/>
      <w:caps/>
      <w:sz w:val="40"/>
      <w:szCs w:val="22"/>
    </w:rPr>
  </w:style>
  <w:style w:type="paragraph" w:customStyle="1" w:styleId="StyleHeading1Arial20ptCenteredLeft0Hanging3">
    <w:name w:val="Style Heading 1 + Arial 20 pt Centered Left:  0&quot; Hanging:  3&quot;"/>
    <w:basedOn w:val="Heading1"/>
    <w:semiHidden/>
    <w:rsid w:val="00EE3438"/>
    <w:pPr>
      <w:tabs>
        <w:tab w:val="num" w:pos="360"/>
      </w:tabs>
      <w:ind w:left="360" w:hanging="360"/>
    </w:pPr>
    <w:rPr>
      <w:bCs/>
    </w:rPr>
  </w:style>
  <w:style w:type="paragraph" w:customStyle="1" w:styleId="AppendixHeader1">
    <w:name w:val="Appendix Header 1"/>
    <w:basedOn w:val="Heading1"/>
    <w:semiHidden/>
    <w:rsid w:val="002E5749"/>
    <w:pPr>
      <w:outlineLvl w:val="1"/>
    </w:pPr>
  </w:style>
  <w:style w:type="paragraph" w:customStyle="1" w:styleId="AppendixHeaderLvl1">
    <w:name w:val="Appendix Header Lvl 1"/>
    <w:basedOn w:val="Heading1"/>
    <w:semiHidden/>
    <w:rsid w:val="00EE3438"/>
    <w:pPr>
      <w:outlineLvl w:val="1"/>
    </w:pPr>
  </w:style>
  <w:style w:type="character" w:styleId="FootnoteReference">
    <w:name w:val="footnote reference"/>
    <w:semiHidden/>
    <w:rsid w:val="00EE3438"/>
    <w:rPr>
      <w:position w:val="6"/>
      <w:sz w:val="16"/>
    </w:rPr>
  </w:style>
  <w:style w:type="paragraph" w:styleId="FootnoteText">
    <w:name w:val="footnote text"/>
    <w:basedOn w:val="Normal"/>
    <w:link w:val="FootnoteTextChar"/>
    <w:semiHidden/>
    <w:rsid w:val="00EE3438"/>
    <w:rPr>
      <w:rFonts w:ascii="Times" w:hAnsi="Times"/>
    </w:rPr>
  </w:style>
  <w:style w:type="paragraph" w:styleId="Title">
    <w:name w:val="Title"/>
    <w:basedOn w:val="Normal"/>
    <w:link w:val="TitleChar"/>
    <w:qFormat/>
    <w:rsid w:val="00015805"/>
    <w:pPr>
      <w:jc w:val="center"/>
    </w:pPr>
    <w:rPr>
      <w:rFonts w:ascii="Times New Roman" w:hAnsi="Times New Roman"/>
      <w:b/>
      <w:sz w:val="72"/>
    </w:rPr>
  </w:style>
  <w:style w:type="paragraph" w:customStyle="1" w:styleId="BulletList3">
    <w:name w:val="Bullet List 3"/>
    <w:basedOn w:val="ListBullet3"/>
    <w:semiHidden/>
    <w:rsid w:val="00EE3438"/>
    <w:pPr>
      <w:numPr>
        <w:numId w:val="9"/>
      </w:numPr>
    </w:pPr>
  </w:style>
  <w:style w:type="paragraph" w:styleId="ListBullet3">
    <w:name w:val="List Bullet 3"/>
    <w:basedOn w:val="Normal"/>
    <w:autoRedefine/>
    <w:semiHidden/>
    <w:rsid w:val="00EE3438"/>
    <w:rPr>
      <w:rFonts w:ascii="Times New Roman" w:hAnsi="Times New Roman"/>
      <w:sz w:val="24"/>
      <w:szCs w:val="24"/>
    </w:rPr>
  </w:style>
  <w:style w:type="paragraph" w:customStyle="1" w:styleId="xl24">
    <w:name w:val="xl24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5">
    <w:name w:val="xl25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6">
    <w:name w:val="xl26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7">
    <w:name w:val="xl27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12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8">
    <w:name w:val="xl28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12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9">
    <w:name w:val="xl29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30">
    <w:name w:val="xl30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31">
    <w:name w:val="xl31"/>
    <w:basedOn w:val="Normal"/>
    <w:semiHidden/>
    <w:rsid w:val="00EE3438"/>
    <w:pPr>
      <w:pBdr>
        <w:top w:val="single" w:sz="12" w:space="0" w:color="auto"/>
        <w:left w:val="single" w:sz="8" w:space="0" w:color="auto"/>
      </w:pBdr>
      <w:spacing w:before="100" w:beforeAutospacing="1" w:after="100" w:afterAutospacing="1"/>
      <w:textAlignment w:val="center"/>
    </w:pPr>
    <w:rPr>
      <w:rFonts w:cs="Arial"/>
      <w:sz w:val="14"/>
      <w:szCs w:val="14"/>
    </w:rPr>
  </w:style>
  <w:style w:type="paragraph" w:customStyle="1" w:styleId="xl32">
    <w:name w:val="xl32"/>
    <w:basedOn w:val="Normal"/>
    <w:semiHidden/>
    <w:rsid w:val="00EE343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cs="Arial"/>
      <w:sz w:val="18"/>
      <w:szCs w:val="18"/>
    </w:rPr>
  </w:style>
  <w:style w:type="paragraph" w:customStyle="1" w:styleId="xl33">
    <w:name w:val="xl33"/>
    <w:basedOn w:val="Normal"/>
    <w:semiHidden/>
    <w:rsid w:val="00EE343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cs="Arial"/>
      <w:sz w:val="18"/>
      <w:szCs w:val="18"/>
    </w:rPr>
  </w:style>
  <w:style w:type="paragraph" w:customStyle="1" w:styleId="xl34">
    <w:name w:val="xl34"/>
    <w:basedOn w:val="Normal"/>
    <w:semiHidden/>
    <w:rsid w:val="00EE343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cs="Arial"/>
      <w:sz w:val="18"/>
      <w:szCs w:val="18"/>
    </w:rPr>
  </w:style>
  <w:style w:type="paragraph" w:customStyle="1" w:styleId="xl35">
    <w:name w:val="xl35"/>
    <w:basedOn w:val="Normal"/>
    <w:semiHidden/>
    <w:rsid w:val="00EE3438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cs="Arial"/>
      <w:sz w:val="18"/>
      <w:szCs w:val="18"/>
    </w:rPr>
  </w:style>
  <w:style w:type="paragraph" w:customStyle="1" w:styleId="xl36">
    <w:name w:val="xl36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37">
    <w:name w:val="xl37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38">
    <w:name w:val="xl38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39">
    <w:name w:val="xl39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40">
    <w:name w:val="xl40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12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41">
    <w:name w:val="xl41"/>
    <w:basedOn w:val="Normal"/>
    <w:semiHidden/>
    <w:rsid w:val="00EE3438"/>
    <w:pPr>
      <w:pBdr>
        <w:top w:val="single" w:sz="12" w:space="0" w:color="auto"/>
      </w:pBdr>
      <w:spacing w:before="100" w:beforeAutospacing="1" w:after="100" w:afterAutospacing="1"/>
      <w:textAlignment w:val="center"/>
    </w:pPr>
    <w:rPr>
      <w:rFonts w:ascii="Times New Roman" w:hAnsi="Times New Roman"/>
      <w:sz w:val="24"/>
      <w:szCs w:val="24"/>
    </w:rPr>
  </w:style>
  <w:style w:type="paragraph" w:customStyle="1" w:styleId="xl42">
    <w:name w:val="xl42"/>
    <w:basedOn w:val="Normal"/>
    <w:semiHidden/>
    <w:rsid w:val="00EE3438"/>
    <w:pPr>
      <w:spacing w:before="100" w:beforeAutospacing="1" w:after="100" w:afterAutospacing="1"/>
      <w:textAlignment w:val="center"/>
    </w:pPr>
    <w:rPr>
      <w:rFonts w:ascii="Times New Roman" w:hAnsi="Times New Roman"/>
      <w:sz w:val="24"/>
      <w:szCs w:val="24"/>
    </w:rPr>
  </w:style>
  <w:style w:type="paragraph" w:customStyle="1" w:styleId="xl43">
    <w:name w:val="xl43"/>
    <w:basedOn w:val="Normal"/>
    <w:semiHidden/>
    <w:rsid w:val="00EE3438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44">
    <w:name w:val="xl44"/>
    <w:basedOn w:val="Normal"/>
    <w:semiHidden/>
    <w:rsid w:val="00EE3438"/>
    <w:pPr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45">
    <w:name w:val="xl45"/>
    <w:basedOn w:val="Normal"/>
    <w:semiHidden/>
    <w:rsid w:val="00EE3438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46">
    <w:name w:val="xl46"/>
    <w:basedOn w:val="Normal"/>
    <w:semiHidden/>
    <w:rsid w:val="00EE3438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47">
    <w:name w:val="xl47"/>
    <w:basedOn w:val="Normal"/>
    <w:semiHidden/>
    <w:rsid w:val="00EE3438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48">
    <w:name w:val="xl48"/>
    <w:basedOn w:val="Normal"/>
    <w:semiHidden/>
    <w:rsid w:val="00EE3438"/>
    <w:pPr>
      <w:pBdr>
        <w:top w:val="single" w:sz="8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jc w:val="right"/>
      <w:textAlignment w:val="center"/>
    </w:pPr>
    <w:rPr>
      <w:rFonts w:cs="Arial"/>
      <w:sz w:val="12"/>
      <w:szCs w:val="12"/>
    </w:rPr>
  </w:style>
  <w:style w:type="paragraph" w:customStyle="1" w:styleId="xl49">
    <w:name w:val="xl49"/>
    <w:basedOn w:val="Normal"/>
    <w:semiHidden/>
    <w:rsid w:val="00EE3438"/>
    <w:pPr>
      <w:pBdr>
        <w:top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cs="Arial"/>
      <w:sz w:val="12"/>
      <w:szCs w:val="12"/>
    </w:rPr>
  </w:style>
  <w:style w:type="paragraph" w:customStyle="1" w:styleId="xl50">
    <w:name w:val="xl50"/>
    <w:basedOn w:val="Normal"/>
    <w:semiHidden/>
    <w:rsid w:val="00EE3438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jc w:val="right"/>
      <w:textAlignment w:val="center"/>
    </w:pPr>
    <w:rPr>
      <w:rFonts w:cs="Arial"/>
      <w:sz w:val="12"/>
      <w:szCs w:val="12"/>
    </w:rPr>
  </w:style>
  <w:style w:type="paragraph" w:customStyle="1" w:styleId="xl51">
    <w:name w:val="xl51"/>
    <w:basedOn w:val="Normal"/>
    <w:semiHidden/>
    <w:rsid w:val="00EE3438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cs="Arial"/>
      <w:sz w:val="12"/>
      <w:szCs w:val="12"/>
    </w:rPr>
  </w:style>
  <w:style w:type="paragraph" w:customStyle="1" w:styleId="xl52">
    <w:name w:val="xl52"/>
    <w:basedOn w:val="Normal"/>
    <w:semiHidden/>
    <w:rsid w:val="00EE3438"/>
    <w:pPr>
      <w:pBdr>
        <w:top w:val="single" w:sz="4" w:space="0" w:color="auto"/>
        <w:left w:val="single" w:sz="8" w:space="0" w:color="auto"/>
        <w:bottom w:val="single" w:sz="12" w:space="0" w:color="auto"/>
      </w:pBdr>
      <w:spacing w:before="100" w:beforeAutospacing="1" w:after="100" w:afterAutospacing="1"/>
      <w:jc w:val="right"/>
      <w:textAlignment w:val="center"/>
    </w:pPr>
    <w:rPr>
      <w:rFonts w:cs="Arial"/>
      <w:sz w:val="12"/>
      <w:szCs w:val="12"/>
    </w:rPr>
  </w:style>
  <w:style w:type="paragraph" w:customStyle="1" w:styleId="xl53">
    <w:name w:val="xl53"/>
    <w:basedOn w:val="Normal"/>
    <w:semiHidden/>
    <w:rsid w:val="00EE3438"/>
    <w:pPr>
      <w:pBdr>
        <w:top w:val="single" w:sz="4" w:space="0" w:color="auto"/>
        <w:bottom w:val="single" w:sz="12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cs="Arial"/>
      <w:sz w:val="12"/>
      <w:szCs w:val="12"/>
    </w:rPr>
  </w:style>
  <w:style w:type="paragraph" w:customStyle="1" w:styleId="xl54">
    <w:name w:val="xl54"/>
    <w:basedOn w:val="Normal"/>
    <w:semiHidden/>
    <w:rsid w:val="00EE3438"/>
    <w:pPr>
      <w:pBdr>
        <w:top w:val="single" w:sz="8" w:space="0" w:color="auto"/>
        <w:left w:val="single" w:sz="12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55">
    <w:name w:val="xl55"/>
    <w:basedOn w:val="Normal"/>
    <w:semiHidden/>
    <w:rsid w:val="00EE3438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56">
    <w:name w:val="xl56"/>
    <w:basedOn w:val="Normal"/>
    <w:semiHidden/>
    <w:rsid w:val="00EE3438"/>
    <w:pPr>
      <w:pBdr>
        <w:left w:val="single" w:sz="12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57">
    <w:name w:val="xl57"/>
    <w:basedOn w:val="Normal"/>
    <w:semiHidden/>
    <w:rsid w:val="00EE3438"/>
    <w:pPr>
      <w:pBdr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58">
    <w:name w:val="xl58"/>
    <w:basedOn w:val="Normal"/>
    <w:semiHidden/>
    <w:rsid w:val="00EE3438"/>
    <w:pPr>
      <w:pBdr>
        <w:left w:val="single" w:sz="12" w:space="0" w:color="auto"/>
        <w:bottom w:val="single" w:sz="12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59">
    <w:name w:val="xl59"/>
    <w:basedOn w:val="Normal"/>
    <w:semiHidden/>
    <w:rsid w:val="00EE3438"/>
    <w:pPr>
      <w:pBdr>
        <w:bottom w:val="single" w:sz="12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60">
    <w:name w:val="xl60"/>
    <w:basedOn w:val="Normal"/>
    <w:semiHidden/>
    <w:rsid w:val="00EE3438"/>
    <w:pPr>
      <w:pBdr>
        <w:top w:val="single" w:sz="12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61">
    <w:name w:val="xl61"/>
    <w:basedOn w:val="Normal"/>
    <w:semiHidden/>
    <w:rsid w:val="00EE3438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62">
    <w:name w:val="xl62"/>
    <w:basedOn w:val="Normal"/>
    <w:semiHidden/>
    <w:rsid w:val="00EE3438"/>
    <w:pPr>
      <w:pBdr>
        <w:bottom w:val="single" w:sz="4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63">
    <w:name w:val="xl63"/>
    <w:basedOn w:val="Normal"/>
    <w:semiHidden/>
    <w:rsid w:val="00EE3438"/>
    <w:pPr>
      <w:pBdr>
        <w:top w:val="single" w:sz="12" w:space="0" w:color="auto"/>
      </w:pBdr>
      <w:spacing w:before="100" w:beforeAutospacing="1" w:after="100" w:afterAutospacing="1"/>
      <w:jc w:val="center"/>
    </w:pPr>
    <w:rPr>
      <w:rFonts w:ascii="Times New Roman" w:hAnsi="Times New Roman"/>
      <w:sz w:val="24"/>
      <w:szCs w:val="24"/>
    </w:rPr>
  </w:style>
  <w:style w:type="paragraph" w:customStyle="1" w:styleId="xl64">
    <w:name w:val="xl64"/>
    <w:basedOn w:val="Normal"/>
    <w:semiHidden/>
    <w:rsid w:val="00EE3438"/>
    <w:pPr>
      <w:spacing w:before="100" w:beforeAutospacing="1" w:after="100" w:afterAutospacing="1"/>
      <w:jc w:val="center"/>
    </w:pPr>
    <w:rPr>
      <w:rFonts w:ascii="Times New Roman" w:hAnsi="Times New Roman"/>
      <w:sz w:val="24"/>
      <w:szCs w:val="24"/>
    </w:rPr>
  </w:style>
  <w:style w:type="paragraph" w:customStyle="1" w:styleId="xl65">
    <w:name w:val="xl65"/>
    <w:basedOn w:val="Normal"/>
    <w:semiHidden/>
    <w:rsid w:val="00EE3438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hAnsi="Times New Roman"/>
      <w:sz w:val="24"/>
      <w:szCs w:val="24"/>
    </w:rPr>
  </w:style>
  <w:style w:type="paragraph" w:customStyle="1" w:styleId="xl66">
    <w:name w:val="xl66"/>
    <w:basedOn w:val="Normal"/>
    <w:semiHidden/>
    <w:rsid w:val="00EE3438"/>
    <w:pPr>
      <w:pBdr>
        <w:left w:val="single" w:sz="8" w:space="0" w:color="auto"/>
      </w:pBdr>
      <w:spacing w:before="100" w:beforeAutospacing="1" w:after="100" w:afterAutospacing="1"/>
      <w:jc w:val="right"/>
      <w:textAlignment w:val="center"/>
    </w:pPr>
    <w:rPr>
      <w:rFonts w:cs="Arial"/>
      <w:sz w:val="14"/>
      <w:szCs w:val="14"/>
    </w:rPr>
  </w:style>
  <w:style w:type="paragraph" w:customStyle="1" w:styleId="xl67">
    <w:name w:val="xl67"/>
    <w:basedOn w:val="Normal"/>
    <w:semiHidden/>
    <w:rsid w:val="00EE3438"/>
    <w:pPr>
      <w:pBdr>
        <w:left w:val="single" w:sz="8" w:space="0" w:color="auto"/>
        <w:bottom w:val="single" w:sz="4" w:space="0" w:color="auto"/>
      </w:pBdr>
      <w:spacing w:before="100" w:beforeAutospacing="1" w:after="100" w:afterAutospacing="1"/>
      <w:jc w:val="right"/>
      <w:textAlignment w:val="center"/>
    </w:pPr>
    <w:rPr>
      <w:rFonts w:cs="Arial"/>
      <w:sz w:val="14"/>
      <w:szCs w:val="14"/>
    </w:rPr>
  </w:style>
  <w:style w:type="paragraph" w:customStyle="1" w:styleId="xl68">
    <w:name w:val="xl68"/>
    <w:basedOn w:val="Normal"/>
    <w:semiHidden/>
    <w:rsid w:val="00EE3438"/>
    <w:pPr>
      <w:pBdr>
        <w:top w:val="single" w:sz="4" w:space="0" w:color="auto"/>
        <w:lef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69">
    <w:name w:val="xl69"/>
    <w:basedOn w:val="Normal"/>
    <w:semiHidden/>
    <w:rsid w:val="00EE3438"/>
    <w:pPr>
      <w:pBdr>
        <w:top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0">
    <w:name w:val="xl70"/>
    <w:basedOn w:val="Normal"/>
    <w:semiHidden/>
    <w:rsid w:val="00EE3438"/>
    <w:pPr>
      <w:pBdr>
        <w:lef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1">
    <w:name w:val="xl71"/>
    <w:basedOn w:val="Normal"/>
    <w:semiHidden/>
    <w:rsid w:val="00EE3438"/>
    <w:pPr>
      <w:pBdr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2">
    <w:name w:val="xl72"/>
    <w:basedOn w:val="Normal"/>
    <w:semiHidden/>
    <w:rsid w:val="00EE3438"/>
    <w:pPr>
      <w:pBdr>
        <w:left w:val="single" w:sz="8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3">
    <w:name w:val="xl73"/>
    <w:basedOn w:val="Normal"/>
    <w:semiHidden/>
    <w:rsid w:val="00EE3438"/>
    <w:pPr>
      <w:pBdr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4">
    <w:name w:val="xl74"/>
    <w:basedOn w:val="Normal"/>
    <w:semiHidden/>
    <w:rsid w:val="00EE3438"/>
    <w:pPr>
      <w:pBdr>
        <w:top w:val="single" w:sz="4" w:space="0" w:color="auto"/>
        <w:left w:val="single" w:sz="12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5">
    <w:name w:val="xl75"/>
    <w:basedOn w:val="Normal"/>
    <w:semiHidden/>
    <w:rsid w:val="00EE3438"/>
    <w:pPr>
      <w:pBdr>
        <w:left w:val="single" w:sz="12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6">
    <w:name w:val="xl76"/>
    <w:basedOn w:val="Normal"/>
    <w:semiHidden/>
    <w:rsid w:val="00EE3438"/>
    <w:pPr>
      <w:pBdr>
        <w:left w:val="single" w:sz="12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7">
    <w:name w:val="xl77"/>
    <w:basedOn w:val="Normal"/>
    <w:semiHidden/>
    <w:rsid w:val="00EE3438"/>
    <w:pPr>
      <w:pBdr>
        <w:top w:val="single" w:sz="12" w:space="0" w:color="auto"/>
        <w:left w:val="single" w:sz="12" w:space="0" w:color="auto"/>
      </w:pBdr>
      <w:spacing w:before="100" w:beforeAutospacing="1" w:after="100" w:afterAutospacing="1"/>
      <w:textAlignment w:val="center"/>
    </w:pPr>
    <w:rPr>
      <w:rFonts w:cs="Arial"/>
      <w:b/>
      <w:bCs/>
      <w:sz w:val="24"/>
      <w:szCs w:val="24"/>
    </w:rPr>
  </w:style>
  <w:style w:type="paragraph" w:customStyle="1" w:styleId="xl78">
    <w:name w:val="xl78"/>
    <w:basedOn w:val="Normal"/>
    <w:semiHidden/>
    <w:rsid w:val="00EE3438"/>
    <w:pPr>
      <w:pBdr>
        <w:top w:val="single" w:sz="12" w:space="0" w:color="auto"/>
      </w:pBdr>
      <w:spacing w:before="100" w:beforeAutospacing="1" w:after="100" w:afterAutospacing="1"/>
      <w:textAlignment w:val="center"/>
    </w:pPr>
    <w:rPr>
      <w:rFonts w:cs="Arial"/>
      <w:b/>
      <w:bCs/>
      <w:sz w:val="24"/>
      <w:szCs w:val="24"/>
    </w:rPr>
  </w:style>
  <w:style w:type="paragraph" w:customStyle="1" w:styleId="xl79">
    <w:name w:val="xl79"/>
    <w:basedOn w:val="Normal"/>
    <w:semiHidden/>
    <w:rsid w:val="00EE3438"/>
    <w:pPr>
      <w:pBdr>
        <w:top w:val="single" w:sz="12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cs="Arial"/>
      <w:b/>
      <w:bCs/>
      <w:sz w:val="24"/>
      <w:szCs w:val="24"/>
    </w:rPr>
  </w:style>
  <w:style w:type="paragraph" w:customStyle="1" w:styleId="xl80">
    <w:name w:val="xl80"/>
    <w:basedOn w:val="Normal"/>
    <w:semiHidden/>
    <w:rsid w:val="00EE3438"/>
    <w:pPr>
      <w:pBdr>
        <w:left w:val="single" w:sz="12" w:space="0" w:color="auto"/>
      </w:pBdr>
      <w:spacing w:before="100" w:beforeAutospacing="1" w:after="100" w:afterAutospacing="1"/>
      <w:textAlignment w:val="center"/>
    </w:pPr>
    <w:rPr>
      <w:rFonts w:cs="Arial"/>
      <w:b/>
      <w:bCs/>
      <w:sz w:val="24"/>
      <w:szCs w:val="24"/>
    </w:rPr>
  </w:style>
  <w:style w:type="paragraph" w:customStyle="1" w:styleId="xl81">
    <w:name w:val="xl81"/>
    <w:basedOn w:val="Normal"/>
    <w:semiHidden/>
    <w:rsid w:val="00EE3438"/>
    <w:pPr>
      <w:spacing w:before="100" w:beforeAutospacing="1" w:after="100" w:afterAutospacing="1"/>
      <w:textAlignment w:val="center"/>
    </w:pPr>
    <w:rPr>
      <w:rFonts w:cs="Arial"/>
      <w:b/>
      <w:bCs/>
      <w:sz w:val="24"/>
      <w:szCs w:val="24"/>
    </w:rPr>
  </w:style>
  <w:style w:type="paragraph" w:customStyle="1" w:styleId="xl82">
    <w:name w:val="xl82"/>
    <w:basedOn w:val="Normal"/>
    <w:semiHidden/>
    <w:rsid w:val="00EE3438"/>
    <w:pPr>
      <w:pBdr>
        <w:right w:val="single" w:sz="8" w:space="0" w:color="auto"/>
      </w:pBdr>
      <w:spacing w:before="100" w:beforeAutospacing="1" w:after="100" w:afterAutospacing="1"/>
      <w:textAlignment w:val="center"/>
    </w:pPr>
    <w:rPr>
      <w:rFonts w:cs="Arial"/>
      <w:b/>
      <w:bCs/>
      <w:sz w:val="24"/>
      <w:szCs w:val="24"/>
    </w:rPr>
  </w:style>
  <w:style w:type="paragraph" w:customStyle="1" w:styleId="xl83">
    <w:name w:val="xl83"/>
    <w:basedOn w:val="Normal"/>
    <w:semiHidden/>
    <w:rsid w:val="00EE3438"/>
    <w:pPr>
      <w:pBdr>
        <w:left w:val="single" w:sz="12" w:space="0" w:color="auto"/>
        <w:bottom w:val="single" w:sz="8" w:space="0" w:color="auto"/>
      </w:pBdr>
      <w:spacing w:before="100" w:beforeAutospacing="1" w:after="100" w:afterAutospacing="1"/>
      <w:textAlignment w:val="center"/>
    </w:pPr>
    <w:rPr>
      <w:rFonts w:cs="Arial"/>
      <w:b/>
      <w:bCs/>
      <w:sz w:val="24"/>
      <w:szCs w:val="24"/>
    </w:rPr>
  </w:style>
  <w:style w:type="paragraph" w:customStyle="1" w:styleId="xl84">
    <w:name w:val="xl84"/>
    <w:basedOn w:val="Normal"/>
    <w:semiHidden/>
    <w:rsid w:val="00EE3438"/>
    <w:pPr>
      <w:pBdr>
        <w:bottom w:val="single" w:sz="8" w:space="0" w:color="auto"/>
      </w:pBdr>
      <w:spacing w:before="100" w:beforeAutospacing="1" w:after="100" w:afterAutospacing="1"/>
      <w:textAlignment w:val="center"/>
    </w:pPr>
    <w:rPr>
      <w:rFonts w:cs="Arial"/>
      <w:b/>
      <w:bCs/>
      <w:sz w:val="24"/>
      <w:szCs w:val="24"/>
    </w:rPr>
  </w:style>
  <w:style w:type="paragraph" w:customStyle="1" w:styleId="xl85">
    <w:name w:val="xl85"/>
    <w:basedOn w:val="Normal"/>
    <w:semiHidden/>
    <w:rsid w:val="00EE3438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cs="Arial"/>
      <w:b/>
      <w:bCs/>
      <w:sz w:val="24"/>
      <w:szCs w:val="24"/>
    </w:rPr>
  </w:style>
  <w:style w:type="paragraph" w:customStyle="1" w:styleId="xl86">
    <w:name w:val="xl86"/>
    <w:basedOn w:val="Normal"/>
    <w:semiHidden/>
    <w:rsid w:val="00EE3438"/>
    <w:pPr>
      <w:pBdr>
        <w:top w:val="single" w:sz="8" w:space="0" w:color="auto"/>
        <w:left w:val="single" w:sz="12" w:space="0" w:color="auto"/>
      </w:pBd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87">
    <w:name w:val="xl87"/>
    <w:basedOn w:val="Normal"/>
    <w:semiHidden/>
    <w:rsid w:val="00EE3438"/>
    <w:pPr>
      <w:pBdr>
        <w:top w:val="single" w:sz="8" w:space="0" w:color="auto"/>
      </w:pBd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88">
    <w:name w:val="xl88"/>
    <w:basedOn w:val="Normal"/>
    <w:semiHidden/>
    <w:rsid w:val="00EE3438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89">
    <w:name w:val="xl89"/>
    <w:basedOn w:val="Normal"/>
    <w:semiHidden/>
    <w:rsid w:val="00EE3438"/>
    <w:pPr>
      <w:pBdr>
        <w:left w:val="single" w:sz="12" w:space="0" w:color="auto"/>
        <w:bottom w:val="single" w:sz="8" w:space="0" w:color="auto"/>
      </w:pBd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90">
    <w:name w:val="xl90"/>
    <w:basedOn w:val="Normal"/>
    <w:semiHidden/>
    <w:rsid w:val="00EE3438"/>
    <w:pPr>
      <w:pBdr>
        <w:bottom w:val="single" w:sz="8" w:space="0" w:color="auto"/>
      </w:pBd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91">
    <w:name w:val="xl91"/>
    <w:basedOn w:val="Normal"/>
    <w:semiHidden/>
    <w:rsid w:val="00EE3438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92">
    <w:name w:val="xl92"/>
    <w:basedOn w:val="Normal"/>
    <w:semiHidden/>
    <w:rsid w:val="00EE3438"/>
    <w:pPr>
      <w:pBdr>
        <w:top w:val="single" w:sz="8" w:space="0" w:color="auto"/>
        <w:left w:val="single" w:sz="12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cs="Arial"/>
      <w:sz w:val="11"/>
      <w:szCs w:val="11"/>
    </w:rPr>
  </w:style>
  <w:style w:type="paragraph" w:customStyle="1" w:styleId="xl93">
    <w:name w:val="xl93"/>
    <w:basedOn w:val="Normal"/>
    <w:semiHidden/>
    <w:rsid w:val="00EE3438"/>
    <w:pPr>
      <w:pBdr>
        <w:left w:val="single" w:sz="12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cs="Arial"/>
      <w:sz w:val="11"/>
      <w:szCs w:val="11"/>
    </w:rPr>
  </w:style>
  <w:style w:type="paragraph" w:customStyle="1" w:styleId="xl94">
    <w:name w:val="xl94"/>
    <w:basedOn w:val="Normal"/>
    <w:semiHidden/>
    <w:rsid w:val="00EE3438"/>
    <w:pPr>
      <w:pBdr>
        <w:top w:val="single" w:sz="8" w:space="0" w:color="auto"/>
        <w:lef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95">
    <w:name w:val="xl95"/>
    <w:basedOn w:val="Normal"/>
    <w:semiHidden/>
    <w:rsid w:val="00EE3438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96">
    <w:name w:val="xl96"/>
    <w:basedOn w:val="Normal"/>
    <w:semiHidden/>
    <w:rsid w:val="00EE3438"/>
    <w:pPr>
      <w:pBdr>
        <w:left w:val="single" w:sz="12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97">
    <w:name w:val="xl97"/>
    <w:basedOn w:val="Normal"/>
    <w:semiHidden/>
    <w:rsid w:val="00EE3438"/>
    <w:pPr>
      <w:pBdr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98">
    <w:name w:val="xl98"/>
    <w:basedOn w:val="Normal"/>
    <w:semiHidden/>
    <w:rsid w:val="00EE3438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99">
    <w:name w:val="xl99"/>
    <w:basedOn w:val="Normal"/>
    <w:semiHidden/>
    <w:rsid w:val="00EE3438"/>
    <w:pPr>
      <w:pBdr>
        <w:top w:val="single" w:sz="12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00">
    <w:name w:val="xl100"/>
    <w:basedOn w:val="Normal"/>
    <w:semiHidden/>
    <w:rsid w:val="00EE3438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01">
    <w:name w:val="xl101"/>
    <w:basedOn w:val="Normal"/>
    <w:semiHidden/>
    <w:rsid w:val="00EE3438"/>
    <w:pPr>
      <w:pBdr>
        <w:bottom w:val="single" w:sz="4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02">
    <w:name w:val="xl102"/>
    <w:basedOn w:val="Normal"/>
    <w:semiHidden/>
    <w:rsid w:val="00EE3438"/>
    <w:pPr>
      <w:pBdr>
        <w:top w:val="single" w:sz="4" w:space="0" w:color="auto"/>
        <w:lef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3">
    <w:name w:val="xl103"/>
    <w:basedOn w:val="Normal"/>
    <w:semiHidden/>
    <w:rsid w:val="00EE3438"/>
    <w:pPr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4">
    <w:name w:val="xl104"/>
    <w:basedOn w:val="Normal"/>
    <w:semiHidden/>
    <w:rsid w:val="00EE3438"/>
    <w:pPr>
      <w:pBdr>
        <w:top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5">
    <w:name w:val="xl105"/>
    <w:basedOn w:val="Normal"/>
    <w:semiHidden/>
    <w:rsid w:val="00EE3438"/>
    <w:pPr>
      <w:pBdr>
        <w:lef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6">
    <w:name w:val="xl106"/>
    <w:basedOn w:val="Normal"/>
    <w:semiHidden/>
    <w:rsid w:val="00EE3438"/>
    <w:pP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7">
    <w:name w:val="xl107"/>
    <w:basedOn w:val="Normal"/>
    <w:semiHidden/>
    <w:rsid w:val="00EE3438"/>
    <w:pPr>
      <w:pBdr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8">
    <w:name w:val="xl108"/>
    <w:basedOn w:val="Normal"/>
    <w:semiHidden/>
    <w:rsid w:val="00EE3438"/>
    <w:pPr>
      <w:pBdr>
        <w:left w:val="single" w:sz="8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9">
    <w:name w:val="xl109"/>
    <w:basedOn w:val="Normal"/>
    <w:semiHidden/>
    <w:rsid w:val="00EE3438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0">
    <w:name w:val="xl110"/>
    <w:basedOn w:val="Normal"/>
    <w:semiHidden/>
    <w:rsid w:val="00EE3438"/>
    <w:pPr>
      <w:pBdr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1">
    <w:name w:val="xl111"/>
    <w:basedOn w:val="Normal"/>
    <w:semiHidden/>
    <w:rsid w:val="00EE3438"/>
    <w:pPr>
      <w:pBdr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2">
    <w:name w:val="xl112"/>
    <w:basedOn w:val="Normal"/>
    <w:semiHidden/>
    <w:rsid w:val="00EE3438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3">
    <w:name w:val="xl113"/>
    <w:basedOn w:val="Normal"/>
    <w:semiHidden/>
    <w:rsid w:val="00EE3438"/>
    <w:pPr>
      <w:pBdr>
        <w:top w:val="single" w:sz="4" w:space="0" w:color="auto"/>
        <w:left w:val="single" w:sz="8" w:space="0" w:color="auto"/>
        <w:right w:val="single" w:sz="12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4">
    <w:name w:val="xl114"/>
    <w:basedOn w:val="Normal"/>
    <w:semiHidden/>
    <w:rsid w:val="00EE3438"/>
    <w:pPr>
      <w:pBdr>
        <w:left w:val="single" w:sz="8" w:space="0" w:color="auto"/>
        <w:right w:val="single" w:sz="12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5">
    <w:name w:val="xl115"/>
    <w:basedOn w:val="Normal"/>
    <w:semiHidden/>
    <w:rsid w:val="00EE3438"/>
    <w:pPr>
      <w:pBdr>
        <w:left w:val="single" w:sz="8" w:space="0" w:color="auto"/>
        <w:bottom w:val="single" w:sz="4" w:space="0" w:color="auto"/>
        <w:right w:val="single" w:sz="12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6">
    <w:name w:val="xl116"/>
    <w:basedOn w:val="Normal"/>
    <w:semiHidden/>
    <w:rsid w:val="00EE3438"/>
    <w:pPr>
      <w:pBdr>
        <w:top w:val="single" w:sz="4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7">
    <w:name w:val="xl117"/>
    <w:basedOn w:val="Normal"/>
    <w:semiHidden/>
    <w:rsid w:val="00EE3438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8">
    <w:name w:val="xl118"/>
    <w:basedOn w:val="Normal"/>
    <w:semiHidden/>
    <w:rsid w:val="00EE3438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9">
    <w:name w:val="xl119"/>
    <w:basedOn w:val="Normal"/>
    <w:semiHidden/>
    <w:rsid w:val="00EE3438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cs="Arial"/>
      <w:sz w:val="12"/>
      <w:szCs w:val="12"/>
    </w:rPr>
  </w:style>
  <w:style w:type="paragraph" w:customStyle="1" w:styleId="xl120">
    <w:name w:val="xl120"/>
    <w:basedOn w:val="Normal"/>
    <w:semiHidden/>
    <w:rsid w:val="00EE3438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cs="Arial"/>
      <w:sz w:val="12"/>
      <w:szCs w:val="12"/>
    </w:rPr>
  </w:style>
  <w:style w:type="paragraph" w:customStyle="1" w:styleId="xl121">
    <w:name w:val="xl121"/>
    <w:basedOn w:val="Normal"/>
    <w:semiHidden/>
    <w:rsid w:val="00EE3438"/>
    <w:pPr>
      <w:pBdr>
        <w:top w:val="single" w:sz="8" w:space="0" w:color="auto"/>
        <w:left w:val="single" w:sz="8" w:space="0" w:color="auto"/>
        <w:right w:val="single" w:sz="12" w:space="0" w:color="auto"/>
      </w:pBdr>
      <w:spacing w:before="100" w:beforeAutospacing="1" w:after="100" w:afterAutospacing="1"/>
      <w:jc w:val="center"/>
      <w:textAlignment w:val="center"/>
    </w:pPr>
    <w:rPr>
      <w:rFonts w:cs="Arial"/>
      <w:sz w:val="10"/>
      <w:szCs w:val="10"/>
    </w:rPr>
  </w:style>
  <w:style w:type="paragraph" w:customStyle="1" w:styleId="xl122">
    <w:name w:val="xl122"/>
    <w:basedOn w:val="Normal"/>
    <w:semiHidden/>
    <w:rsid w:val="00EE3438"/>
    <w:pPr>
      <w:pBdr>
        <w:left w:val="single" w:sz="8" w:space="0" w:color="auto"/>
        <w:bottom w:val="single" w:sz="4" w:space="0" w:color="auto"/>
        <w:right w:val="single" w:sz="12" w:space="0" w:color="auto"/>
      </w:pBdr>
      <w:spacing w:before="100" w:beforeAutospacing="1" w:after="100" w:afterAutospacing="1"/>
      <w:jc w:val="center"/>
      <w:textAlignment w:val="center"/>
    </w:pPr>
    <w:rPr>
      <w:rFonts w:cs="Arial"/>
      <w:sz w:val="10"/>
      <w:szCs w:val="10"/>
    </w:rPr>
  </w:style>
  <w:style w:type="paragraph" w:customStyle="1" w:styleId="xl123">
    <w:name w:val="xl123"/>
    <w:basedOn w:val="Normal"/>
    <w:semiHidden/>
    <w:rsid w:val="00EE3438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cs="Arial"/>
      <w:sz w:val="12"/>
      <w:szCs w:val="12"/>
    </w:rPr>
  </w:style>
  <w:style w:type="paragraph" w:customStyle="1" w:styleId="xl124">
    <w:name w:val="xl124"/>
    <w:basedOn w:val="Normal"/>
    <w:semiHidden/>
    <w:rsid w:val="00EE3438"/>
    <w:pPr>
      <w:pBdr>
        <w:bottom w:val="single" w:sz="4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cs="Arial"/>
      <w:sz w:val="12"/>
      <w:szCs w:val="12"/>
    </w:rPr>
  </w:style>
  <w:style w:type="paragraph" w:customStyle="1" w:styleId="xl125">
    <w:name w:val="xl125"/>
    <w:basedOn w:val="Normal"/>
    <w:semiHidden/>
    <w:rsid w:val="00EE3438"/>
    <w:pPr>
      <w:pBdr>
        <w:top w:val="single" w:sz="12" w:space="0" w:color="auto"/>
        <w:left w:val="single" w:sz="8" w:space="0" w:color="auto"/>
      </w:pBdr>
      <w:spacing w:before="100" w:beforeAutospacing="1" w:after="100" w:afterAutospacing="1"/>
      <w:textAlignment w:val="top"/>
    </w:pPr>
    <w:rPr>
      <w:rFonts w:cs="Arial"/>
      <w:sz w:val="12"/>
      <w:szCs w:val="12"/>
    </w:rPr>
  </w:style>
  <w:style w:type="paragraph" w:customStyle="1" w:styleId="xl126">
    <w:name w:val="xl126"/>
    <w:basedOn w:val="Normal"/>
    <w:semiHidden/>
    <w:rsid w:val="00EE3438"/>
    <w:pPr>
      <w:pBdr>
        <w:top w:val="single" w:sz="12" w:space="0" w:color="auto"/>
        <w:right w:val="single" w:sz="8" w:space="0" w:color="auto"/>
      </w:pBdr>
      <w:spacing w:before="100" w:beforeAutospacing="1" w:after="100" w:afterAutospacing="1"/>
      <w:textAlignment w:val="top"/>
    </w:pPr>
    <w:rPr>
      <w:rFonts w:cs="Arial"/>
      <w:sz w:val="12"/>
      <w:szCs w:val="12"/>
    </w:rPr>
  </w:style>
  <w:style w:type="paragraph" w:customStyle="1" w:styleId="xl127">
    <w:name w:val="xl127"/>
    <w:basedOn w:val="Normal"/>
    <w:semiHidden/>
    <w:rsid w:val="00EE3438"/>
    <w:pPr>
      <w:pBdr>
        <w:left w:val="single" w:sz="8" w:space="0" w:color="auto"/>
      </w:pBdr>
      <w:spacing w:before="100" w:beforeAutospacing="1" w:after="100" w:afterAutospacing="1"/>
      <w:textAlignment w:val="top"/>
    </w:pPr>
    <w:rPr>
      <w:rFonts w:cs="Arial"/>
      <w:sz w:val="12"/>
      <w:szCs w:val="12"/>
    </w:rPr>
  </w:style>
  <w:style w:type="paragraph" w:customStyle="1" w:styleId="xl128">
    <w:name w:val="xl128"/>
    <w:basedOn w:val="Normal"/>
    <w:semiHidden/>
    <w:rsid w:val="00EE3438"/>
    <w:pPr>
      <w:pBdr>
        <w:right w:val="single" w:sz="8" w:space="0" w:color="auto"/>
      </w:pBdr>
      <w:spacing w:before="100" w:beforeAutospacing="1" w:after="100" w:afterAutospacing="1"/>
      <w:textAlignment w:val="top"/>
    </w:pPr>
    <w:rPr>
      <w:rFonts w:cs="Arial"/>
      <w:sz w:val="12"/>
      <w:szCs w:val="12"/>
    </w:rPr>
  </w:style>
  <w:style w:type="paragraph" w:customStyle="1" w:styleId="xl129">
    <w:name w:val="xl129"/>
    <w:basedOn w:val="Normal"/>
    <w:semiHidden/>
    <w:rsid w:val="00EE3438"/>
    <w:pPr>
      <w:pBdr>
        <w:left w:val="single" w:sz="8" w:space="0" w:color="auto"/>
        <w:bottom w:val="single" w:sz="8" w:space="0" w:color="auto"/>
      </w:pBdr>
      <w:spacing w:before="100" w:beforeAutospacing="1" w:after="100" w:afterAutospacing="1"/>
      <w:textAlignment w:val="top"/>
    </w:pPr>
    <w:rPr>
      <w:rFonts w:cs="Arial"/>
      <w:sz w:val="12"/>
      <w:szCs w:val="12"/>
    </w:rPr>
  </w:style>
  <w:style w:type="paragraph" w:customStyle="1" w:styleId="xl130">
    <w:name w:val="xl130"/>
    <w:basedOn w:val="Normal"/>
    <w:semiHidden/>
    <w:rsid w:val="00EE3438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top"/>
    </w:pPr>
    <w:rPr>
      <w:rFonts w:cs="Arial"/>
      <w:sz w:val="12"/>
      <w:szCs w:val="12"/>
    </w:rPr>
  </w:style>
  <w:style w:type="paragraph" w:customStyle="1" w:styleId="xl131">
    <w:name w:val="xl131"/>
    <w:basedOn w:val="Normal"/>
    <w:semiHidden/>
    <w:rsid w:val="00EE3438"/>
    <w:pPr>
      <w:pBdr>
        <w:top w:val="single" w:sz="12" w:space="0" w:color="auto"/>
        <w:right w:val="single" w:sz="12" w:space="0" w:color="auto"/>
      </w:pBdr>
      <w:spacing w:before="100" w:beforeAutospacing="1" w:after="100" w:afterAutospacing="1"/>
      <w:textAlignment w:val="top"/>
    </w:pPr>
    <w:rPr>
      <w:rFonts w:cs="Arial"/>
      <w:sz w:val="12"/>
      <w:szCs w:val="12"/>
    </w:rPr>
  </w:style>
  <w:style w:type="paragraph" w:customStyle="1" w:styleId="xl132">
    <w:name w:val="xl132"/>
    <w:basedOn w:val="Normal"/>
    <w:semiHidden/>
    <w:rsid w:val="00EE3438"/>
    <w:pPr>
      <w:pBdr>
        <w:right w:val="single" w:sz="12" w:space="0" w:color="auto"/>
      </w:pBdr>
      <w:spacing w:before="100" w:beforeAutospacing="1" w:after="100" w:afterAutospacing="1"/>
      <w:textAlignment w:val="top"/>
    </w:pPr>
    <w:rPr>
      <w:rFonts w:cs="Arial"/>
      <w:sz w:val="12"/>
      <w:szCs w:val="12"/>
    </w:rPr>
  </w:style>
  <w:style w:type="paragraph" w:customStyle="1" w:styleId="xl133">
    <w:name w:val="xl133"/>
    <w:basedOn w:val="Normal"/>
    <w:semiHidden/>
    <w:rsid w:val="00EE3438"/>
    <w:pPr>
      <w:pBdr>
        <w:bottom w:val="single" w:sz="8" w:space="0" w:color="auto"/>
        <w:right w:val="single" w:sz="12" w:space="0" w:color="auto"/>
      </w:pBdr>
      <w:spacing w:before="100" w:beforeAutospacing="1" w:after="100" w:afterAutospacing="1"/>
      <w:textAlignment w:val="top"/>
    </w:pPr>
    <w:rPr>
      <w:rFonts w:cs="Arial"/>
      <w:sz w:val="12"/>
      <w:szCs w:val="12"/>
    </w:rPr>
  </w:style>
  <w:style w:type="paragraph" w:customStyle="1" w:styleId="xl134">
    <w:name w:val="xl134"/>
    <w:basedOn w:val="Normal"/>
    <w:semiHidden/>
    <w:rsid w:val="00EE3438"/>
    <w:pPr>
      <w:pBdr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5">
    <w:name w:val="xl135"/>
    <w:basedOn w:val="Normal"/>
    <w:semiHidden/>
    <w:rsid w:val="00EE3438"/>
    <w:pPr>
      <w:pBdr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6">
    <w:name w:val="xl136"/>
    <w:basedOn w:val="Normal"/>
    <w:semiHidden/>
    <w:rsid w:val="00EE3438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7">
    <w:name w:val="xl137"/>
    <w:basedOn w:val="Normal"/>
    <w:semiHidden/>
    <w:rsid w:val="00EE3438"/>
    <w:pPr>
      <w:pBdr>
        <w:top w:val="single" w:sz="8" w:space="0" w:color="auto"/>
        <w:left w:val="single" w:sz="8" w:space="0" w:color="auto"/>
      </w:pBd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138">
    <w:name w:val="xl138"/>
    <w:basedOn w:val="Normal"/>
    <w:semiHidden/>
    <w:rsid w:val="00EE3438"/>
    <w:pPr>
      <w:pBdr>
        <w:top w:val="single" w:sz="8" w:space="0" w:color="auto"/>
        <w:right w:val="single" w:sz="12" w:space="0" w:color="auto"/>
      </w:pBd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139">
    <w:name w:val="xl139"/>
    <w:basedOn w:val="Normal"/>
    <w:semiHidden/>
    <w:rsid w:val="00EE3438"/>
    <w:pPr>
      <w:pBdr>
        <w:left w:val="single" w:sz="8" w:space="0" w:color="auto"/>
      </w:pBd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140">
    <w:name w:val="xl140"/>
    <w:basedOn w:val="Normal"/>
    <w:semiHidden/>
    <w:rsid w:val="00EE3438"/>
    <w:pP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141">
    <w:name w:val="xl141"/>
    <w:basedOn w:val="Normal"/>
    <w:semiHidden/>
    <w:rsid w:val="00EE3438"/>
    <w:pPr>
      <w:pBdr>
        <w:right w:val="single" w:sz="12" w:space="0" w:color="auto"/>
      </w:pBd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142">
    <w:name w:val="xl142"/>
    <w:basedOn w:val="Normal"/>
    <w:semiHidden/>
    <w:rsid w:val="00EE3438"/>
    <w:pPr>
      <w:pBdr>
        <w:left w:val="single" w:sz="8" w:space="0" w:color="auto"/>
        <w:bottom w:val="single" w:sz="12" w:space="0" w:color="auto"/>
      </w:pBd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143">
    <w:name w:val="xl143"/>
    <w:basedOn w:val="Normal"/>
    <w:semiHidden/>
    <w:rsid w:val="00EE3438"/>
    <w:pPr>
      <w:pBdr>
        <w:bottom w:val="single" w:sz="12" w:space="0" w:color="auto"/>
      </w:pBd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144">
    <w:name w:val="xl144"/>
    <w:basedOn w:val="Normal"/>
    <w:semiHidden/>
    <w:rsid w:val="00EE3438"/>
    <w:pPr>
      <w:pBdr>
        <w:bottom w:val="single" w:sz="12" w:space="0" w:color="auto"/>
        <w:right w:val="single" w:sz="12" w:space="0" w:color="auto"/>
      </w:pBd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145">
    <w:name w:val="xl145"/>
    <w:basedOn w:val="Normal"/>
    <w:semiHidden/>
    <w:rsid w:val="00EE3438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46">
    <w:name w:val="xl146"/>
    <w:basedOn w:val="Normal"/>
    <w:semiHidden/>
    <w:rsid w:val="00EE3438"/>
    <w:pPr>
      <w:pBdr>
        <w:left w:val="single" w:sz="8" w:space="0" w:color="auto"/>
        <w:bottom w:val="single" w:sz="8" w:space="0" w:color="auto"/>
        <w:right w:val="single" w:sz="12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font0">
    <w:name w:val="font0"/>
    <w:basedOn w:val="Normal"/>
    <w:semiHidden/>
    <w:rsid w:val="00EE3438"/>
    <w:pPr>
      <w:spacing w:before="100" w:beforeAutospacing="1" w:after="100" w:afterAutospacing="1"/>
    </w:pPr>
    <w:rPr>
      <w:rFonts w:cs="Arial"/>
    </w:rPr>
  </w:style>
  <w:style w:type="paragraph" w:customStyle="1" w:styleId="xl147">
    <w:name w:val="xl147"/>
    <w:basedOn w:val="Normal"/>
    <w:semiHidden/>
    <w:rsid w:val="00EE3438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48">
    <w:name w:val="xl148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49">
    <w:name w:val="xl149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50">
    <w:name w:val="xl150"/>
    <w:basedOn w:val="Normal"/>
    <w:semiHidden/>
    <w:rsid w:val="00EE3438"/>
    <w:pPr>
      <w:pBdr>
        <w:top w:val="single" w:sz="8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51">
    <w:name w:val="xl151"/>
    <w:basedOn w:val="Normal"/>
    <w:semiHidden/>
    <w:rsid w:val="00EE3438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52">
    <w:name w:val="xl152"/>
    <w:basedOn w:val="Normal"/>
    <w:semiHidden/>
    <w:rsid w:val="00EE3438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53">
    <w:name w:val="xl153"/>
    <w:basedOn w:val="Normal"/>
    <w:semiHidden/>
    <w:rsid w:val="00EE3438"/>
    <w:pPr>
      <w:pBdr>
        <w:left w:val="single" w:sz="8" w:space="0" w:color="auto"/>
      </w:pBdr>
      <w:spacing w:before="100" w:beforeAutospacing="1" w:after="100" w:afterAutospacing="1"/>
      <w:jc w:val="center"/>
      <w:textAlignment w:val="center"/>
    </w:pPr>
    <w:rPr>
      <w:rFonts w:cs="Arial"/>
      <w:sz w:val="12"/>
      <w:szCs w:val="12"/>
    </w:rPr>
  </w:style>
  <w:style w:type="paragraph" w:customStyle="1" w:styleId="xl154">
    <w:name w:val="xl154"/>
    <w:basedOn w:val="Normal"/>
    <w:semiHidden/>
    <w:rsid w:val="00EE3438"/>
    <w:pPr>
      <w:pBdr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cs="Arial"/>
      <w:sz w:val="12"/>
      <w:szCs w:val="12"/>
    </w:rPr>
  </w:style>
  <w:style w:type="paragraph" w:customStyle="1" w:styleId="xl155">
    <w:name w:val="xl155"/>
    <w:basedOn w:val="Normal"/>
    <w:semiHidden/>
    <w:rsid w:val="00EE3438"/>
    <w:pPr>
      <w:pBdr>
        <w:top w:val="single" w:sz="8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56">
    <w:name w:val="xl156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57">
    <w:name w:val="xl157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8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58">
    <w:name w:val="xl158"/>
    <w:basedOn w:val="Normal"/>
    <w:semiHidden/>
    <w:rsid w:val="00EE3438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sz w:val="16"/>
      <w:szCs w:val="16"/>
    </w:rPr>
  </w:style>
  <w:style w:type="paragraph" w:customStyle="1" w:styleId="xl159">
    <w:name w:val="xl159"/>
    <w:basedOn w:val="Normal"/>
    <w:semiHidden/>
    <w:rsid w:val="00EE3438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sz w:val="16"/>
      <w:szCs w:val="16"/>
    </w:rPr>
  </w:style>
  <w:style w:type="paragraph" w:customStyle="1" w:styleId="xl160">
    <w:name w:val="xl160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FF0000"/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FFFFFF"/>
      <w:sz w:val="18"/>
      <w:szCs w:val="18"/>
    </w:rPr>
  </w:style>
  <w:style w:type="paragraph" w:customStyle="1" w:styleId="xl161">
    <w:name w:val="xl161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2">
    <w:name w:val="xl162"/>
    <w:basedOn w:val="Normal"/>
    <w:semiHidden/>
    <w:rsid w:val="00EE3438"/>
    <w:pPr>
      <w:pBdr>
        <w:top w:val="single" w:sz="8" w:space="0" w:color="auto"/>
        <w:left w:val="single" w:sz="4" w:space="0" w:color="auto"/>
      </w:pBdr>
      <w:spacing w:before="100" w:beforeAutospacing="1" w:after="100" w:afterAutospacing="1"/>
      <w:textAlignment w:val="top"/>
    </w:pPr>
    <w:rPr>
      <w:rFonts w:ascii="AvantGarde" w:hAnsi="AvantGarde"/>
      <w:sz w:val="24"/>
      <w:szCs w:val="24"/>
    </w:rPr>
  </w:style>
  <w:style w:type="paragraph" w:customStyle="1" w:styleId="xl163">
    <w:name w:val="xl163"/>
    <w:basedOn w:val="Normal"/>
    <w:semiHidden/>
    <w:rsid w:val="00EE3438"/>
    <w:pPr>
      <w:pBdr>
        <w:top w:val="single" w:sz="8" w:space="0" w:color="auto"/>
      </w:pBdr>
      <w:spacing w:before="100" w:beforeAutospacing="1" w:after="100" w:afterAutospacing="1"/>
      <w:textAlignment w:val="top"/>
    </w:pPr>
    <w:rPr>
      <w:rFonts w:ascii="AvantGarde" w:hAnsi="AvantGarde"/>
      <w:sz w:val="24"/>
      <w:szCs w:val="24"/>
    </w:rPr>
  </w:style>
  <w:style w:type="paragraph" w:customStyle="1" w:styleId="xl164">
    <w:name w:val="xl164"/>
    <w:basedOn w:val="Normal"/>
    <w:semiHidden/>
    <w:rsid w:val="00EE3438"/>
    <w:pPr>
      <w:pBdr>
        <w:top w:val="single" w:sz="8" w:space="0" w:color="auto"/>
      </w:pBdr>
      <w:spacing w:before="100" w:beforeAutospacing="1" w:after="100" w:afterAutospacing="1"/>
      <w:textAlignment w:val="top"/>
    </w:pPr>
    <w:rPr>
      <w:rFonts w:ascii="Times New Roman" w:hAnsi="Times New Roman"/>
      <w:sz w:val="24"/>
      <w:szCs w:val="24"/>
    </w:rPr>
  </w:style>
  <w:style w:type="paragraph" w:customStyle="1" w:styleId="xl165">
    <w:name w:val="xl165"/>
    <w:basedOn w:val="Normal"/>
    <w:semiHidden/>
    <w:rsid w:val="00EE3438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66">
    <w:name w:val="xl166"/>
    <w:basedOn w:val="Normal"/>
    <w:semiHidden/>
    <w:rsid w:val="00EE3438"/>
    <w:pPr>
      <w:pBdr>
        <w:left w:val="single" w:sz="4" w:space="0" w:color="auto"/>
      </w:pBdr>
      <w:spacing w:before="100" w:beforeAutospacing="1" w:after="100" w:afterAutospacing="1"/>
      <w:textAlignment w:val="top"/>
    </w:pPr>
    <w:rPr>
      <w:rFonts w:ascii="Times New Roman" w:hAnsi="Times New Roman"/>
      <w:sz w:val="24"/>
      <w:szCs w:val="24"/>
    </w:rPr>
  </w:style>
  <w:style w:type="paragraph" w:customStyle="1" w:styleId="xl167">
    <w:name w:val="xl167"/>
    <w:basedOn w:val="Normal"/>
    <w:semiHidden/>
    <w:rsid w:val="00EE3438"/>
    <w:pPr>
      <w:spacing w:before="100" w:beforeAutospacing="1" w:after="100" w:afterAutospacing="1"/>
      <w:textAlignment w:val="top"/>
    </w:pPr>
    <w:rPr>
      <w:rFonts w:ascii="Times New Roman" w:hAnsi="Times New Roman"/>
      <w:sz w:val="24"/>
      <w:szCs w:val="24"/>
    </w:rPr>
  </w:style>
  <w:style w:type="paragraph" w:customStyle="1" w:styleId="xl168">
    <w:name w:val="xl168"/>
    <w:basedOn w:val="Normal"/>
    <w:semiHidden/>
    <w:rsid w:val="00EE3438"/>
    <w:pPr>
      <w:pBdr>
        <w:right w:val="single" w:sz="8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69">
    <w:name w:val="xl169"/>
    <w:basedOn w:val="Normal"/>
    <w:semiHidden/>
    <w:rsid w:val="00EE3438"/>
    <w:pPr>
      <w:pBdr>
        <w:left w:val="single" w:sz="4" w:space="0" w:color="auto"/>
        <w:bottom w:val="single" w:sz="8" w:space="0" w:color="auto"/>
      </w:pBdr>
      <w:spacing w:before="100" w:beforeAutospacing="1" w:after="100" w:afterAutospacing="1"/>
      <w:textAlignment w:val="top"/>
    </w:pPr>
    <w:rPr>
      <w:rFonts w:ascii="Times New Roman" w:hAnsi="Times New Roman"/>
      <w:sz w:val="24"/>
      <w:szCs w:val="24"/>
    </w:rPr>
  </w:style>
  <w:style w:type="paragraph" w:customStyle="1" w:styleId="xl170">
    <w:name w:val="xl170"/>
    <w:basedOn w:val="Normal"/>
    <w:semiHidden/>
    <w:rsid w:val="00EE3438"/>
    <w:pPr>
      <w:pBdr>
        <w:bottom w:val="single" w:sz="8" w:space="0" w:color="auto"/>
      </w:pBdr>
      <w:spacing w:before="100" w:beforeAutospacing="1" w:after="100" w:afterAutospacing="1"/>
      <w:textAlignment w:val="top"/>
    </w:pPr>
    <w:rPr>
      <w:rFonts w:ascii="Times New Roman" w:hAnsi="Times New Roman"/>
      <w:sz w:val="24"/>
      <w:szCs w:val="24"/>
    </w:rPr>
  </w:style>
  <w:style w:type="paragraph" w:customStyle="1" w:styleId="xl171">
    <w:name w:val="xl171"/>
    <w:basedOn w:val="Normal"/>
    <w:semiHidden/>
    <w:rsid w:val="00EE3438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NormalWeb">
    <w:name w:val="Normal (Web)"/>
    <w:basedOn w:val="Normal"/>
    <w:rsid w:val="00A34368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Heading2Char">
    <w:name w:val="Heading 2 Char"/>
    <w:link w:val="Heading2"/>
    <w:rsid w:val="00015805"/>
    <w:rPr>
      <w:rFonts w:ascii="Arial" w:hAnsi="Arial"/>
      <w:b/>
      <w:sz w:val="24"/>
      <w:lang w:val="en-US" w:eastAsia="en-US" w:bidi="ar-SA"/>
    </w:rPr>
  </w:style>
  <w:style w:type="character" w:customStyle="1" w:styleId="blueten1">
    <w:name w:val="blueten1"/>
    <w:semiHidden/>
    <w:rsid w:val="00930E88"/>
    <w:rPr>
      <w:rFonts w:ascii="Verdana" w:hAnsi="Verdana" w:hint="default"/>
      <w:color w:val="000000"/>
      <w:sz w:val="19"/>
      <w:szCs w:val="19"/>
    </w:rPr>
  </w:style>
  <w:style w:type="character" w:customStyle="1" w:styleId="bold1">
    <w:name w:val="bold1"/>
    <w:semiHidden/>
    <w:rsid w:val="00930E88"/>
    <w:rPr>
      <w:b/>
      <w:bCs/>
    </w:rPr>
  </w:style>
  <w:style w:type="paragraph" w:customStyle="1" w:styleId="ULSBullet1">
    <w:name w:val="ULS Bullet 1"/>
    <w:basedOn w:val="Normal"/>
    <w:semiHidden/>
    <w:rsid w:val="004F0266"/>
  </w:style>
  <w:style w:type="paragraph" w:customStyle="1" w:styleId="ICSForms-Bullet0">
    <w:name w:val="ICS Forms - Bullet"/>
    <w:basedOn w:val="ULSBullet1"/>
    <w:rsid w:val="001D2735"/>
    <w:pPr>
      <w:numPr>
        <w:numId w:val="23"/>
      </w:numPr>
      <w:spacing w:before="40" w:after="40"/>
    </w:pPr>
  </w:style>
  <w:style w:type="paragraph" w:customStyle="1" w:styleId="ICSFormsTitle">
    <w:name w:val="ICS Forms Title"/>
    <w:basedOn w:val="Heading2"/>
    <w:rsid w:val="00426D58"/>
    <w:pPr>
      <w:spacing w:after="60"/>
      <w:jc w:val="center"/>
    </w:pPr>
    <w:rPr>
      <w:rFonts w:ascii="Arial Bold" w:hAnsi="Arial Bold"/>
      <w:caps/>
      <w:sz w:val="28"/>
      <w:szCs w:val="24"/>
    </w:rPr>
  </w:style>
  <w:style w:type="paragraph" w:customStyle="1" w:styleId="ICSForms-MainBold">
    <w:name w:val="ICS Forms - Main (Bold)"/>
    <w:basedOn w:val="Normal"/>
    <w:rsid w:val="001B2D42"/>
    <w:pPr>
      <w:spacing w:before="40" w:after="40"/>
    </w:pPr>
    <w:rPr>
      <w:rFonts w:cs="Arial"/>
      <w:b/>
    </w:rPr>
  </w:style>
  <w:style w:type="paragraph" w:customStyle="1" w:styleId="ICSForms-Main">
    <w:name w:val="ICS Forms - Main"/>
    <w:basedOn w:val="ICSForms-MainBold"/>
    <w:rsid w:val="001B2D42"/>
    <w:rPr>
      <w:b w:val="0"/>
    </w:rPr>
  </w:style>
  <w:style w:type="paragraph" w:customStyle="1" w:styleId="ICSForms-Title">
    <w:name w:val="ICS Forms - Title"/>
    <w:basedOn w:val="ICSFormsTitle"/>
    <w:rsid w:val="00426D58"/>
    <w:rPr>
      <w:rFonts w:ascii="Arial" w:hAnsi="Arial"/>
    </w:rPr>
  </w:style>
  <w:style w:type="paragraph" w:customStyle="1" w:styleId="ColorfulShading-Accent11">
    <w:name w:val="Colorful Shading - Accent 11"/>
    <w:hidden/>
    <w:uiPriority w:val="99"/>
    <w:semiHidden/>
    <w:rsid w:val="0034312E"/>
    <w:rPr>
      <w:rFonts w:ascii="Arial" w:hAnsi="Arial"/>
    </w:rPr>
  </w:style>
  <w:style w:type="paragraph" w:customStyle="1" w:styleId="ColorfulList-Accent11">
    <w:name w:val="Colorful List - Accent 11"/>
    <w:basedOn w:val="Normal"/>
    <w:uiPriority w:val="34"/>
    <w:qFormat/>
    <w:rsid w:val="00015805"/>
    <w:pPr>
      <w:ind w:left="720"/>
    </w:pPr>
  </w:style>
  <w:style w:type="paragraph" w:customStyle="1" w:styleId="icsforms-bullet">
    <w:name w:val="icsforms-bullet"/>
    <w:basedOn w:val="Normal"/>
    <w:rsid w:val="00E37F47"/>
    <w:pPr>
      <w:numPr>
        <w:numId w:val="2"/>
      </w:numPr>
      <w:spacing w:before="40" w:after="40"/>
    </w:pPr>
    <w:rPr>
      <w:rFonts w:eastAsia="Calibri" w:cs="Arial"/>
    </w:rPr>
  </w:style>
  <w:style w:type="paragraph" w:customStyle="1" w:styleId="Main">
    <w:name w:val="Main"/>
    <w:qFormat/>
    <w:rsid w:val="00A96140"/>
    <w:pPr>
      <w:spacing w:after="200"/>
    </w:pPr>
    <w:rPr>
      <w:rFonts w:ascii="Garamond" w:eastAsia="Calibri" w:hAnsi="Garamond"/>
      <w:sz w:val="24"/>
      <w:szCs w:val="22"/>
      <w:lang w:bidi="en-US"/>
    </w:rPr>
  </w:style>
  <w:style w:type="character" w:customStyle="1" w:styleId="Heading3Char">
    <w:name w:val="Heading 3 Char"/>
    <w:link w:val="Heading3"/>
    <w:rsid w:val="00F71121"/>
    <w:rPr>
      <w:rFonts w:ascii="Courier New" w:hAnsi="Courier New"/>
      <w:b/>
    </w:rPr>
  </w:style>
  <w:style w:type="character" w:customStyle="1" w:styleId="Heading4Char">
    <w:name w:val="Heading 4 Char"/>
    <w:link w:val="Heading4"/>
    <w:rsid w:val="00F71121"/>
    <w:rPr>
      <w:rFonts w:ascii="Courier New" w:hAnsi="Courier New"/>
      <w:b/>
    </w:rPr>
  </w:style>
  <w:style w:type="character" w:customStyle="1" w:styleId="Heading5Char">
    <w:name w:val="Heading 5 Char"/>
    <w:link w:val="Heading5"/>
    <w:rsid w:val="00F71121"/>
    <w:rPr>
      <w:sz w:val="40"/>
    </w:rPr>
  </w:style>
  <w:style w:type="character" w:customStyle="1" w:styleId="Heading6Char">
    <w:name w:val="Heading 6 Char"/>
    <w:link w:val="Heading6"/>
    <w:rsid w:val="00F71121"/>
    <w:rPr>
      <w:rFonts w:ascii="Courier New" w:hAnsi="Courier New"/>
      <w:b/>
    </w:rPr>
  </w:style>
  <w:style w:type="character" w:customStyle="1" w:styleId="Heading7Char">
    <w:name w:val="Heading 7 Char"/>
    <w:link w:val="Heading7"/>
    <w:rsid w:val="00F71121"/>
    <w:rPr>
      <w:b/>
      <w:sz w:val="40"/>
    </w:rPr>
  </w:style>
  <w:style w:type="character" w:customStyle="1" w:styleId="Heading8Char">
    <w:name w:val="Heading 8 Char"/>
    <w:link w:val="Heading8"/>
    <w:rsid w:val="00F71121"/>
    <w:rPr>
      <w:sz w:val="32"/>
    </w:rPr>
  </w:style>
  <w:style w:type="character" w:customStyle="1" w:styleId="Heading9Char">
    <w:name w:val="Heading 9 Char"/>
    <w:link w:val="Heading9"/>
    <w:rsid w:val="00F71121"/>
    <w:rPr>
      <w:sz w:val="36"/>
    </w:rPr>
  </w:style>
  <w:style w:type="paragraph" w:customStyle="1" w:styleId="H1">
    <w:name w:val="H1"/>
    <w:basedOn w:val="Main"/>
    <w:next w:val="Main"/>
    <w:qFormat/>
    <w:rsid w:val="00F71121"/>
  </w:style>
  <w:style w:type="paragraph" w:customStyle="1" w:styleId="H2">
    <w:name w:val="H2"/>
    <w:basedOn w:val="H1"/>
    <w:next w:val="Main"/>
    <w:qFormat/>
    <w:rsid w:val="00F71121"/>
  </w:style>
  <w:style w:type="paragraph" w:customStyle="1" w:styleId="H3">
    <w:name w:val="H3"/>
    <w:basedOn w:val="H2"/>
    <w:qFormat/>
    <w:rsid w:val="00F71121"/>
    <w:pPr>
      <w:spacing w:before="40" w:after="120"/>
      <w:ind w:left="720" w:hanging="360"/>
    </w:pPr>
    <w:rPr>
      <w:rFonts w:ascii="Poor Richard" w:hAnsi="Poor Richard"/>
      <w:b/>
      <w:color w:val="000000"/>
      <w:sz w:val="26"/>
    </w:rPr>
  </w:style>
  <w:style w:type="character" w:styleId="Strong">
    <w:name w:val="Strong"/>
    <w:uiPriority w:val="22"/>
    <w:qFormat/>
    <w:rsid w:val="00F71121"/>
    <w:rPr>
      <w:b/>
      <w:bCs/>
    </w:rPr>
  </w:style>
  <w:style w:type="character" w:styleId="Emphasis">
    <w:name w:val="Emphasis"/>
    <w:uiPriority w:val="20"/>
    <w:qFormat/>
    <w:rsid w:val="00F71121"/>
    <w:rPr>
      <w:i/>
      <w:iCs/>
    </w:rPr>
  </w:style>
  <w:style w:type="paragraph" w:customStyle="1" w:styleId="MediumGrid21">
    <w:name w:val="Medium Grid 21"/>
    <w:uiPriority w:val="1"/>
    <w:qFormat/>
    <w:rsid w:val="00F71121"/>
    <w:pPr>
      <w:spacing w:before="40"/>
      <w:ind w:left="720" w:hanging="360"/>
    </w:pPr>
    <w:rPr>
      <w:rFonts w:ascii="Calibri" w:eastAsia="Calibri" w:hAnsi="Calibri"/>
      <w:sz w:val="22"/>
      <w:szCs w:val="22"/>
      <w:lang w:bidi="en-US"/>
    </w:rPr>
  </w:style>
  <w:style w:type="paragraph" w:customStyle="1" w:styleId="ColorfulGrid-Accent11">
    <w:name w:val="Colorful Grid - Accent 11"/>
    <w:basedOn w:val="Normal"/>
    <w:next w:val="Normal"/>
    <w:link w:val="ColorfulGrid-Accent1Char"/>
    <w:uiPriority w:val="29"/>
    <w:qFormat/>
    <w:rsid w:val="00F71121"/>
    <w:rPr>
      <w:i/>
      <w:iCs/>
      <w:color w:val="000000"/>
      <w:sz w:val="22"/>
    </w:rPr>
  </w:style>
  <w:style w:type="character" w:customStyle="1" w:styleId="ColorfulGrid-Accent1Char">
    <w:name w:val="Colorful Grid - Accent 1 Char"/>
    <w:link w:val="ColorfulGrid-Accent11"/>
    <w:uiPriority w:val="29"/>
    <w:rsid w:val="00F71121"/>
    <w:rPr>
      <w:rFonts w:ascii="Arial" w:hAnsi="Arial"/>
      <w:i/>
      <w:iCs/>
      <w:color w:val="000000"/>
      <w:sz w:val="22"/>
    </w:rPr>
  </w:style>
  <w:style w:type="paragraph" w:customStyle="1" w:styleId="LightShading-Accent21">
    <w:name w:val="Light Shading - Accent 21"/>
    <w:basedOn w:val="Normal"/>
    <w:next w:val="Normal"/>
    <w:link w:val="LightShading-Accent2Char"/>
    <w:uiPriority w:val="30"/>
    <w:qFormat/>
    <w:rsid w:val="00F71121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sz w:val="22"/>
    </w:rPr>
  </w:style>
  <w:style w:type="character" w:customStyle="1" w:styleId="LightShading-Accent2Char">
    <w:name w:val="Light Shading - Accent 2 Char"/>
    <w:link w:val="LightShading-Accent21"/>
    <w:uiPriority w:val="30"/>
    <w:rsid w:val="00F71121"/>
    <w:rPr>
      <w:rFonts w:ascii="Arial" w:hAnsi="Arial"/>
      <w:b/>
      <w:bCs/>
      <w:i/>
      <w:iCs/>
      <w:color w:val="4F81BD"/>
      <w:sz w:val="22"/>
    </w:rPr>
  </w:style>
  <w:style w:type="character" w:customStyle="1" w:styleId="SubtleEmphasis1">
    <w:name w:val="Subtle Emphasis1"/>
    <w:uiPriority w:val="19"/>
    <w:qFormat/>
    <w:rsid w:val="00F71121"/>
    <w:rPr>
      <w:rFonts w:ascii="Calibri" w:hAnsi="Calibri"/>
      <w:iCs/>
      <w:color w:val="auto"/>
      <w:sz w:val="20"/>
    </w:rPr>
  </w:style>
  <w:style w:type="character" w:customStyle="1" w:styleId="IntenseEmphasis1">
    <w:name w:val="Intense Emphasis1"/>
    <w:uiPriority w:val="21"/>
    <w:qFormat/>
    <w:rsid w:val="00F71121"/>
    <w:rPr>
      <w:b/>
      <w:bCs/>
      <w:i/>
      <w:iCs/>
      <w:color w:val="4F81BD"/>
    </w:rPr>
  </w:style>
  <w:style w:type="character" w:customStyle="1" w:styleId="SubtleReference1">
    <w:name w:val="Subtle Reference1"/>
    <w:uiPriority w:val="31"/>
    <w:qFormat/>
    <w:rsid w:val="00F71121"/>
    <w:rPr>
      <w:smallCaps/>
      <w:color w:val="C0504D"/>
      <w:u w:val="single"/>
    </w:rPr>
  </w:style>
  <w:style w:type="character" w:customStyle="1" w:styleId="IntenseReference1">
    <w:name w:val="Intense Reference1"/>
    <w:uiPriority w:val="32"/>
    <w:qFormat/>
    <w:rsid w:val="00F71121"/>
    <w:rPr>
      <w:b/>
      <w:bCs/>
      <w:smallCaps/>
      <w:color w:val="C0504D"/>
      <w:spacing w:val="5"/>
      <w:u w:val="single"/>
    </w:rPr>
  </w:style>
  <w:style w:type="character" w:customStyle="1" w:styleId="BookTitle1">
    <w:name w:val="Book Title1"/>
    <w:uiPriority w:val="33"/>
    <w:qFormat/>
    <w:rsid w:val="00F71121"/>
    <w:rPr>
      <w:b/>
      <w:bCs/>
      <w:smallCaps/>
      <w:spacing w:val="5"/>
    </w:rPr>
  </w:style>
  <w:style w:type="paragraph" w:customStyle="1" w:styleId="TOCHeading1">
    <w:name w:val="TOC Heading1"/>
    <w:basedOn w:val="Heading1"/>
    <w:next w:val="Normal"/>
    <w:uiPriority w:val="39"/>
    <w:qFormat/>
    <w:rsid w:val="00F71121"/>
    <w:pPr>
      <w:keepNext w:val="0"/>
      <w:widowControl/>
      <w:autoSpaceDE/>
      <w:autoSpaceDN/>
      <w:adjustRightInd/>
      <w:spacing w:after="160"/>
      <w:outlineLvl w:val="9"/>
    </w:pPr>
    <w:rPr>
      <w:rFonts w:ascii="Poor Richard" w:hAnsi="Poor Richard"/>
      <w:bCs/>
      <w:smallCaps/>
      <w:color w:val="7D003F"/>
      <w:spacing w:val="30"/>
      <w:szCs w:val="28"/>
    </w:rPr>
  </w:style>
  <w:style w:type="paragraph" w:customStyle="1" w:styleId="H4">
    <w:name w:val="H4"/>
    <w:basedOn w:val="Main"/>
    <w:next w:val="Main"/>
    <w:qFormat/>
    <w:rsid w:val="00F71121"/>
    <w:pPr>
      <w:spacing w:before="40" w:after="80"/>
      <w:ind w:left="720" w:hanging="360"/>
    </w:pPr>
    <w:rPr>
      <w:b/>
      <w:i/>
    </w:rPr>
  </w:style>
  <w:style w:type="paragraph" w:customStyle="1" w:styleId="Bullets">
    <w:name w:val="Bullets"/>
    <w:basedOn w:val="Main"/>
    <w:qFormat/>
    <w:rsid w:val="00F71121"/>
    <w:pPr>
      <w:numPr>
        <w:numId w:val="34"/>
      </w:numPr>
      <w:tabs>
        <w:tab w:val="left" w:pos="288"/>
      </w:tabs>
      <w:spacing w:before="60" w:after="60"/>
      <w:ind w:left="576" w:hanging="288"/>
    </w:pPr>
  </w:style>
  <w:style w:type="character" w:customStyle="1" w:styleId="BodyTextIndentChar">
    <w:name w:val="Body Text Indent Char"/>
    <w:link w:val="BodyTextIndent"/>
    <w:uiPriority w:val="99"/>
    <w:semiHidden/>
    <w:rsid w:val="00F71121"/>
    <w:rPr>
      <w:rFonts w:ascii="Courier New" w:hAnsi="Courier New"/>
    </w:rPr>
  </w:style>
  <w:style w:type="character" w:customStyle="1" w:styleId="FooterChar">
    <w:name w:val="Footer Char"/>
    <w:link w:val="Footer"/>
    <w:uiPriority w:val="99"/>
    <w:rsid w:val="00F71121"/>
    <w:rPr>
      <w:rFonts w:ascii="Times" w:hAnsi="Times"/>
    </w:rPr>
  </w:style>
  <w:style w:type="character" w:customStyle="1" w:styleId="HeaderChar">
    <w:name w:val="Header Char"/>
    <w:link w:val="Header"/>
    <w:uiPriority w:val="99"/>
    <w:rsid w:val="00F71121"/>
    <w:rPr>
      <w:rFonts w:ascii="Arial" w:hAnsi="Arial"/>
    </w:rPr>
  </w:style>
  <w:style w:type="character" w:customStyle="1" w:styleId="BodyTextChar">
    <w:name w:val="Body Text Char"/>
    <w:link w:val="BodyText"/>
    <w:semiHidden/>
    <w:rsid w:val="00F71121"/>
    <w:rPr>
      <w:rFonts w:ascii="Courier New" w:hAnsi="Courier New"/>
    </w:rPr>
  </w:style>
  <w:style w:type="character" w:customStyle="1" w:styleId="BodyText2Char">
    <w:name w:val="Body Text 2 Char"/>
    <w:link w:val="BodyText2"/>
    <w:semiHidden/>
    <w:rsid w:val="00F71121"/>
    <w:rPr>
      <w:sz w:val="16"/>
    </w:rPr>
  </w:style>
  <w:style w:type="character" w:customStyle="1" w:styleId="BodyText3Char">
    <w:name w:val="Body Text 3 Char"/>
    <w:link w:val="BodyText3"/>
    <w:semiHidden/>
    <w:rsid w:val="00F71121"/>
    <w:rPr>
      <w:rFonts w:ascii="Courier" w:hAnsi="Courier"/>
      <w:b/>
      <w:sz w:val="24"/>
    </w:rPr>
  </w:style>
  <w:style w:type="character" w:customStyle="1" w:styleId="BodyTextIndent2Char">
    <w:name w:val="Body Text Indent 2 Char"/>
    <w:link w:val="BodyTextIndent2"/>
    <w:semiHidden/>
    <w:rsid w:val="00F71121"/>
    <w:rPr>
      <w:rFonts w:ascii="Courier New" w:hAnsi="Courier New"/>
    </w:rPr>
  </w:style>
  <w:style w:type="character" w:customStyle="1" w:styleId="BodyTextIndent3Char">
    <w:name w:val="Body Text Indent 3 Char"/>
    <w:link w:val="BodyTextIndent3"/>
    <w:semiHidden/>
    <w:rsid w:val="00F71121"/>
    <w:rPr>
      <w:rFonts w:ascii="Arial" w:hAnsi="Arial"/>
      <w:sz w:val="40"/>
    </w:rPr>
  </w:style>
  <w:style w:type="character" w:customStyle="1" w:styleId="BalloonTextChar">
    <w:name w:val="Balloon Text Char"/>
    <w:link w:val="BalloonText"/>
    <w:semiHidden/>
    <w:rsid w:val="00F71121"/>
    <w:rPr>
      <w:rFonts w:ascii="Tahoma" w:hAnsi="Tahoma" w:cs="Tahoma"/>
      <w:sz w:val="16"/>
      <w:szCs w:val="16"/>
    </w:rPr>
  </w:style>
  <w:style w:type="character" w:customStyle="1" w:styleId="PlainTextChar">
    <w:name w:val="Plain Text Char"/>
    <w:link w:val="PlainText"/>
    <w:semiHidden/>
    <w:rsid w:val="00F71121"/>
    <w:rPr>
      <w:rFonts w:ascii="Courier New" w:hAnsi="Courier New" w:cs="Courier New"/>
    </w:rPr>
  </w:style>
  <w:style w:type="character" w:customStyle="1" w:styleId="DocumentMapChar">
    <w:name w:val="Document Map Char"/>
    <w:link w:val="DocumentMap"/>
    <w:semiHidden/>
    <w:rsid w:val="00F71121"/>
    <w:rPr>
      <w:rFonts w:ascii="Tahoma" w:hAnsi="Tahoma" w:cs="Tahoma"/>
      <w:shd w:val="clear" w:color="auto" w:fill="000080"/>
    </w:rPr>
  </w:style>
  <w:style w:type="character" w:customStyle="1" w:styleId="CommentTextChar">
    <w:name w:val="Comment Text Char"/>
    <w:basedOn w:val="DefaultParagraphFont"/>
    <w:link w:val="CommentText"/>
    <w:semiHidden/>
    <w:rsid w:val="00F71121"/>
  </w:style>
  <w:style w:type="character" w:customStyle="1" w:styleId="CommentSubjectChar">
    <w:name w:val="Comment Subject Char"/>
    <w:link w:val="CommentSubject"/>
    <w:semiHidden/>
    <w:rsid w:val="00F71121"/>
    <w:rPr>
      <w:b/>
      <w:bCs/>
    </w:rPr>
  </w:style>
  <w:style w:type="character" w:customStyle="1" w:styleId="FootnoteTextChar">
    <w:name w:val="Footnote Text Char"/>
    <w:link w:val="FootnoteText"/>
    <w:semiHidden/>
    <w:rsid w:val="00F71121"/>
    <w:rPr>
      <w:rFonts w:ascii="Times" w:hAnsi="Times"/>
    </w:rPr>
  </w:style>
  <w:style w:type="character" w:customStyle="1" w:styleId="TitleChar">
    <w:name w:val="Title Char"/>
    <w:link w:val="Title"/>
    <w:rsid w:val="00F71121"/>
    <w:rPr>
      <w:b/>
      <w:sz w:val="72"/>
    </w:rPr>
  </w:style>
  <w:style w:type="numbering" w:styleId="111111">
    <w:name w:val="Outline List 2"/>
    <w:basedOn w:val="NoList"/>
    <w:semiHidden/>
    <w:rsid w:val="00426D58"/>
    <w:pPr>
      <w:numPr>
        <w:numId w:val="36"/>
      </w:numPr>
    </w:pPr>
  </w:style>
  <w:style w:type="numbering" w:styleId="ArticleSection">
    <w:name w:val="Outline List 3"/>
    <w:basedOn w:val="NoList"/>
    <w:semiHidden/>
    <w:rsid w:val="00426D58"/>
    <w:pPr>
      <w:numPr>
        <w:numId w:val="37"/>
      </w:numPr>
    </w:pPr>
  </w:style>
  <w:style w:type="paragraph" w:styleId="BodyTextFirstIndent">
    <w:name w:val="Body Text First Indent"/>
    <w:basedOn w:val="BodyText"/>
    <w:semiHidden/>
    <w:rsid w:val="00426D58"/>
    <w:pPr>
      <w:widowControl/>
      <w:autoSpaceDE/>
      <w:autoSpaceDN/>
      <w:adjustRightInd/>
      <w:spacing w:after="120"/>
      <w:ind w:firstLine="210"/>
    </w:pPr>
    <w:rPr>
      <w:rFonts w:ascii="Arial" w:hAnsi="Arial"/>
    </w:rPr>
  </w:style>
  <w:style w:type="paragraph" w:styleId="BodyTextFirstIndent2">
    <w:name w:val="Body Text First Indent 2"/>
    <w:basedOn w:val="BodyTextIndent"/>
    <w:semiHidden/>
    <w:rsid w:val="00426D58"/>
    <w:pPr>
      <w:widowControl/>
      <w:autoSpaceDE/>
      <w:autoSpaceDN/>
      <w:adjustRightInd/>
      <w:spacing w:after="120"/>
      <w:ind w:left="360" w:firstLine="210"/>
    </w:pPr>
    <w:rPr>
      <w:rFonts w:ascii="Arial" w:hAnsi="Arial"/>
    </w:rPr>
  </w:style>
  <w:style w:type="paragraph" w:styleId="Closing">
    <w:name w:val="Closing"/>
    <w:basedOn w:val="Normal"/>
    <w:semiHidden/>
    <w:rsid w:val="00426D58"/>
    <w:pPr>
      <w:ind w:left="4320"/>
    </w:pPr>
  </w:style>
  <w:style w:type="paragraph" w:styleId="Date">
    <w:name w:val="Date"/>
    <w:basedOn w:val="Normal"/>
    <w:next w:val="Normal"/>
    <w:semiHidden/>
    <w:rsid w:val="00426D58"/>
  </w:style>
  <w:style w:type="paragraph" w:styleId="E-mailSignature">
    <w:name w:val="E-mail Signature"/>
    <w:basedOn w:val="Normal"/>
    <w:semiHidden/>
    <w:rsid w:val="00426D58"/>
  </w:style>
  <w:style w:type="paragraph" w:styleId="EnvelopeAddress">
    <w:name w:val="envelope address"/>
    <w:basedOn w:val="Normal"/>
    <w:semiHidden/>
    <w:rsid w:val="00426D58"/>
    <w:pPr>
      <w:framePr w:w="7920" w:h="1980" w:hRule="exact" w:hSpace="180" w:wrap="auto" w:hAnchor="page" w:xAlign="center" w:yAlign="bottom"/>
      <w:ind w:left="2880"/>
    </w:pPr>
    <w:rPr>
      <w:rFonts w:cs="Arial"/>
      <w:sz w:val="24"/>
      <w:szCs w:val="24"/>
    </w:rPr>
  </w:style>
  <w:style w:type="paragraph" w:styleId="EnvelopeReturn">
    <w:name w:val="envelope return"/>
    <w:basedOn w:val="Normal"/>
    <w:semiHidden/>
    <w:rsid w:val="00426D58"/>
    <w:rPr>
      <w:rFonts w:cs="Arial"/>
    </w:rPr>
  </w:style>
  <w:style w:type="character" w:styleId="HTMLAcronym">
    <w:name w:val="HTML Acronym"/>
    <w:basedOn w:val="DefaultParagraphFont"/>
    <w:semiHidden/>
    <w:rsid w:val="00426D58"/>
  </w:style>
  <w:style w:type="paragraph" w:styleId="HTMLAddress">
    <w:name w:val="HTML Address"/>
    <w:basedOn w:val="Normal"/>
    <w:semiHidden/>
    <w:rsid w:val="00426D58"/>
    <w:rPr>
      <w:i/>
      <w:iCs/>
    </w:rPr>
  </w:style>
  <w:style w:type="character" w:styleId="HTMLCite">
    <w:name w:val="HTML Cite"/>
    <w:semiHidden/>
    <w:rsid w:val="00426D58"/>
    <w:rPr>
      <w:i/>
      <w:iCs/>
    </w:rPr>
  </w:style>
  <w:style w:type="character" w:styleId="HTMLCode">
    <w:name w:val="HTML Code"/>
    <w:semiHidden/>
    <w:rsid w:val="00426D58"/>
    <w:rPr>
      <w:rFonts w:ascii="Courier New" w:hAnsi="Courier New" w:cs="Courier New"/>
      <w:sz w:val="20"/>
      <w:szCs w:val="20"/>
    </w:rPr>
  </w:style>
  <w:style w:type="character" w:styleId="HTMLDefinition">
    <w:name w:val="HTML Definition"/>
    <w:semiHidden/>
    <w:rsid w:val="00426D58"/>
    <w:rPr>
      <w:i/>
      <w:iCs/>
    </w:rPr>
  </w:style>
  <w:style w:type="character" w:styleId="HTMLKeyboard">
    <w:name w:val="HTML Keyboard"/>
    <w:semiHidden/>
    <w:rsid w:val="00426D58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sid w:val="00426D58"/>
    <w:rPr>
      <w:rFonts w:ascii="Courier New" w:hAnsi="Courier New" w:cs="Courier New"/>
    </w:rPr>
  </w:style>
  <w:style w:type="character" w:styleId="HTMLSample">
    <w:name w:val="HTML Sample"/>
    <w:semiHidden/>
    <w:rsid w:val="00426D58"/>
    <w:rPr>
      <w:rFonts w:ascii="Courier New" w:hAnsi="Courier New" w:cs="Courier New"/>
    </w:rPr>
  </w:style>
  <w:style w:type="character" w:styleId="HTMLTypewriter">
    <w:name w:val="HTML Typewriter"/>
    <w:semiHidden/>
    <w:rsid w:val="00426D58"/>
    <w:rPr>
      <w:rFonts w:ascii="Courier New" w:hAnsi="Courier New" w:cs="Courier New"/>
      <w:sz w:val="20"/>
      <w:szCs w:val="20"/>
    </w:rPr>
  </w:style>
  <w:style w:type="character" w:styleId="HTMLVariable">
    <w:name w:val="HTML Variable"/>
    <w:semiHidden/>
    <w:rsid w:val="00426D58"/>
    <w:rPr>
      <w:i/>
      <w:iCs/>
    </w:rPr>
  </w:style>
  <w:style w:type="paragraph" w:styleId="List">
    <w:name w:val="List"/>
    <w:basedOn w:val="Normal"/>
    <w:semiHidden/>
    <w:rsid w:val="00426D58"/>
    <w:pPr>
      <w:ind w:left="360" w:hanging="360"/>
    </w:pPr>
  </w:style>
  <w:style w:type="paragraph" w:styleId="List2">
    <w:name w:val="List 2"/>
    <w:basedOn w:val="Normal"/>
    <w:semiHidden/>
    <w:rsid w:val="00426D58"/>
    <w:pPr>
      <w:ind w:left="720" w:hanging="360"/>
    </w:pPr>
  </w:style>
  <w:style w:type="paragraph" w:styleId="List3">
    <w:name w:val="List 3"/>
    <w:basedOn w:val="Normal"/>
    <w:semiHidden/>
    <w:rsid w:val="00426D58"/>
    <w:pPr>
      <w:ind w:left="1080" w:hanging="360"/>
    </w:pPr>
  </w:style>
  <w:style w:type="paragraph" w:styleId="List4">
    <w:name w:val="List 4"/>
    <w:basedOn w:val="Normal"/>
    <w:semiHidden/>
    <w:rsid w:val="00426D58"/>
    <w:pPr>
      <w:ind w:left="1440" w:hanging="360"/>
    </w:pPr>
  </w:style>
  <w:style w:type="paragraph" w:styleId="List5">
    <w:name w:val="List 5"/>
    <w:basedOn w:val="Normal"/>
    <w:semiHidden/>
    <w:rsid w:val="00426D58"/>
    <w:pPr>
      <w:ind w:left="1800" w:hanging="360"/>
    </w:pPr>
  </w:style>
  <w:style w:type="paragraph" w:styleId="ListBullet2">
    <w:name w:val="List Bullet 2"/>
    <w:basedOn w:val="Normal"/>
    <w:semiHidden/>
    <w:rsid w:val="00426D58"/>
    <w:pPr>
      <w:numPr>
        <w:numId w:val="38"/>
      </w:numPr>
    </w:pPr>
  </w:style>
  <w:style w:type="paragraph" w:styleId="ListBullet4">
    <w:name w:val="List Bullet 4"/>
    <w:basedOn w:val="Normal"/>
    <w:semiHidden/>
    <w:rsid w:val="00426D58"/>
    <w:pPr>
      <w:numPr>
        <w:numId w:val="39"/>
      </w:numPr>
    </w:pPr>
  </w:style>
  <w:style w:type="paragraph" w:styleId="ListBullet5">
    <w:name w:val="List Bullet 5"/>
    <w:basedOn w:val="Normal"/>
    <w:semiHidden/>
    <w:rsid w:val="00426D58"/>
    <w:pPr>
      <w:numPr>
        <w:numId w:val="40"/>
      </w:numPr>
    </w:pPr>
  </w:style>
  <w:style w:type="paragraph" w:styleId="ListContinue">
    <w:name w:val="List Continue"/>
    <w:basedOn w:val="Normal"/>
    <w:semiHidden/>
    <w:rsid w:val="00426D58"/>
    <w:pPr>
      <w:spacing w:after="120"/>
      <w:ind w:left="360"/>
    </w:pPr>
  </w:style>
  <w:style w:type="paragraph" w:styleId="ListContinue2">
    <w:name w:val="List Continue 2"/>
    <w:basedOn w:val="Normal"/>
    <w:semiHidden/>
    <w:rsid w:val="00426D58"/>
    <w:pPr>
      <w:spacing w:after="120"/>
      <w:ind w:left="720"/>
    </w:pPr>
  </w:style>
  <w:style w:type="paragraph" w:styleId="ListContinue3">
    <w:name w:val="List Continue 3"/>
    <w:basedOn w:val="Normal"/>
    <w:semiHidden/>
    <w:rsid w:val="00426D58"/>
    <w:pPr>
      <w:spacing w:after="120"/>
      <w:ind w:left="1080"/>
    </w:pPr>
  </w:style>
  <w:style w:type="paragraph" w:styleId="ListContinue4">
    <w:name w:val="List Continue 4"/>
    <w:basedOn w:val="Normal"/>
    <w:semiHidden/>
    <w:rsid w:val="00426D58"/>
    <w:pPr>
      <w:spacing w:after="120"/>
      <w:ind w:left="1440"/>
    </w:pPr>
  </w:style>
  <w:style w:type="paragraph" w:styleId="ListContinue5">
    <w:name w:val="List Continue 5"/>
    <w:basedOn w:val="Normal"/>
    <w:semiHidden/>
    <w:rsid w:val="00426D58"/>
    <w:pPr>
      <w:spacing w:after="120"/>
      <w:ind w:left="1800"/>
    </w:pPr>
  </w:style>
  <w:style w:type="paragraph" w:styleId="ListNumber">
    <w:name w:val="List Number"/>
    <w:basedOn w:val="Normal"/>
    <w:semiHidden/>
    <w:rsid w:val="00426D58"/>
    <w:pPr>
      <w:numPr>
        <w:numId w:val="41"/>
      </w:numPr>
    </w:pPr>
  </w:style>
  <w:style w:type="paragraph" w:styleId="ListNumber3">
    <w:name w:val="List Number 3"/>
    <w:basedOn w:val="Normal"/>
    <w:semiHidden/>
    <w:rsid w:val="00426D58"/>
    <w:pPr>
      <w:numPr>
        <w:numId w:val="42"/>
      </w:numPr>
    </w:pPr>
  </w:style>
  <w:style w:type="paragraph" w:styleId="ListNumber4">
    <w:name w:val="List Number 4"/>
    <w:basedOn w:val="Normal"/>
    <w:semiHidden/>
    <w:rsid w:val="00426D58"/>
    <w:pPr>
      <w:numPr>
        <w:numId w:val="43"/>
      </w:numPr>
    </w:pPr>
  </w:style>
  <w:style w:type="paragraph" w:styleId="ListNumber5">
    <w:name w:val="List Number 5"/>
    <w:basedOn w:val="Normal"/>
    <w:semiHidden/>
    <w:rsid w:val="00426D58"/>
    <w:pPr>
      <w:numPr>
        <w:numId w:val="44"/>
      </w:numPr>
    </w:pPr>
  </w:style>
  <w:style w:type="paragraph" w:styleId="MessageHeader">
    <w:name w:val="Message Header"/>
    <w:basedOn w:val="Normal"/>
    <w:semiHidden/>
    <w:rsid w:val="00426D5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="Arial"/>
      <w:sz w:val="24"/>
      <w:szCs w:val="24"/>
    </w:rPr>
  </w:style>
  <w:style w:type="paragraph" w:styleId="NormalIndent">
    <w:name w:val="Normal Indent"/>
    <w:basedOn w:val="Normal"/>
    <w:semiHidden/>
    <w:rsid w:val="00426D58"/>
    <w:pPr>
      <w:ind w:left="720"/>
    </w:pPr>
  </w:style>
  <w:style w:type="paragraph" w:styleId="NoteHeading">
    <w:name w:val="Note Heading"/>
    <w:basedOn w:val="Normal"/>
    <w:next w:val="Normal"/>
    <w:semiHidden/>
    <w:rsid w:val="00426D58"/>
  </w:style>
  <w:style w:type="paragraph" w:styleId="Salutation">
    <w:name w:val="Salutation"/>
    <w:basedOn w:val="Normal"/>
    <w:next w:val="Normal"/>
    <w:semiHidden/>
    <w:rsid w:val="00426D58"/>
  </w:style>
  <w:style w:type="paragraph" w:styleId="Signature">
    <w:name w:val="Signature"/>
    <w:basedOn w:val="Normal"/>
    <w:semiHidden/>
    <w:rsid w:val="00426D58"/>
    <w:pPr>
      <w:ind w:left="4320"/>
    </w:pPr>
  </w:style>
  <w:style w:type="paragraph" w:styleId="Subtitle">
    <w:name w:val="Subtitle"/>
    <w:basedOn w:val="Normal"/>
    <w:qFormat/>
    <w:rsid w:val="00426D58"/>
    <w:pPr>
      <w:spacing w:after="60"/>
      <w:jc w:val="center"/>
      <w:outlineLvl w:val="1"/>
    </w:pPr>
    <w:rPr>
      <w:rFonts w:cs="Arial"/>
      <w:sz w:val="24"/>
      <w:szCs w:val="24"/>
    </w:rPr>
  </w:style>
  <w:style w:type="table" w:styleId="Table3Deffects1">
    <w:name w:val="Table 3D effects 1"/>
    <w:basedOn w:val="TableNormal"/>
    <w:semiHidden/>
    <w:rsid w:val="00426D58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426D58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426D58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426D58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426D58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426D58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426D58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426D58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426D58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426D58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426D58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426D58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426D58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426D58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426D58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426D58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426D58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rsid w:val="00426D58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426D58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426D58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426D58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426D58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426D58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426D58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426D58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426D58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426D58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426D58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426D58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426D58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426D58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426D58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426D58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426D58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426D58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426D58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426D58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426D58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426D58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426D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semiHidden/>
    <w:rsid w:val="00426D58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426D58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426D58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olorfulShading-Accent12">
    <w:name w:val="Colorful Shading - Accent 12"/>
    <w:hidden/>
    <w:uiPriority w:val="99"/>
    <w:semiHidden/>
    <w:rsid w:val="00584BF0"/>
    <w:rPr>
      <w:rFonts w:ascii="Arial" w:hAnsi="Arial"/>
    </w:rPr>
  </w:style>
  <w:style w:type="paragraph" w:customStyle="1" w:styleId="ColorfulList-Accent12">
    <w:name w:val="Colorful List - Accent 12"/>
    <w:basedOn w:val="Normal"/>
    <w:uiPriority w:val="34"/>
    <w:qFormat/>
    <w:rsid w:val="00174320"/>
    <w:pPr>
      <w:ind w:left="720"/>
    </w:pPr>
  </w:style>
  <w:style w:type="paragraph" w:customStyle="1" w:styleId="ColorfulGrid-Accent12">
    <w:name w:val="Colorful Grid - Accent 12"/>
    <w:basedOn w:val="Normal"/>
    <w:next w:val="Normal"/>
    <w:link w:val="ColorfulGrid-Accent1Char1"/>
    <w:uiPriority w:val="29"/>
    <w:qFormat/>
    <w:rsid w:val="00174320"/>
    <w:rPr>
      <w:i/>
      <w:iCs/>
      <w:color w:val="000000"/>
      <w:sz w:val="22"/>
    </w:rPr>
  </w:style>
  <w:style w:type="character" w:customStyle="1" w:styleId="ColorfulGrid-Accent1Char1">
    <w:name w:val="Colorful Grid - Accent 1 Char1"/>
    <w:link w:val="ColorfulGrid-Accent12"/>
    <w:uiPriority w:val="29"/>
    <w:rsid w:val="00174320"/>
    <w:rPr>
      <w:rFonts w:ascii="Arial" w:hAnsi="Arial"/>
      <w:i/>
      <w:iCs/>
      <w:color w:val="000000"/>
      <w:sz w:val="22"/>
    </w:rPr>
  </w:style>
  <w:style w:type="paragraph" w:customStyle="1" w:styleId="LightShading-Accent22">
    <w:name w:val="Light Shading - Accent 22"/>
    <w:basedOn w:val="Normal"/>
    <w:next w:val="Normal"/>
    <w:link w:val="LightShading-Accent2Char1"/>
    <w:uiPriority w:val="30"/>
    <w:qFormat/>
    <w:rsid w:val="00174320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sz w:val="22"/>
    </w:rPr>
  </w:style>
  <w:style w:type="character" w:customStyle="1" w:styleId="LightShading-Accent2Char1">
    <w:name w:val="Light Shading - Accent 2 Char1"/>
    <w:link w:val="LightShading-Accent22"/>
    <w:uiPriority w:val="30"/>
    <w:rsid w:val="00174320"/>
    <w:rPr>
      <w:rFonts w:ascii="Arial" w:hAnsi="Arial"/>
      <w:b/>
      <w:bCs/>
      <w:i/>
      <w:iCs/>
      <w:color w:val="4F81BD"/>
      <w:sz w:val="22"/>
    </w:rPr>
  </w:style>
  <w:style w:type="character" w:styleId="PlaceholderText">
    <w:name w:val="Placeholder Text"/>
    <w:basedOn w:val="DefaultParagraphFont"/>
    <w:rsid w:val="00FD2A38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015805"/>
    <w:rPr>
      <w:rFonts w:ascii="Arial" w:hAnsi="Arial"/>
    </w:rPr>
  </w:style>
  <w:style w:type="paragraph" w:styleId="Heading1">
    <w:name w:val="heading 1"/>
    <w:basedOn w:val="Normal"/>
    <w:next w:val="Normal"/>
    <w:link w:val="Heading1Char"/>
    <w:qFormat/>
    <w:rsid w:val="00015805"/>
    <w:pPr>
      <w:keepNext/>
      <w:widowControl w:val="0"/>
      <w:autoSpaceDE w:val="0"/>
      <w:autoSpaceDN w:val="0"/>
      <w:adjustRightInd w:val="0"/>
      <w:outlineLvl w:val="0"/>
    </w:pPr>
    <w:rPr>
      <w:b/>
      <w:sz w:val="28"/>
    </w:rPr>
  </w:style>
  <w:style w:type="paragraph" w:styleId="Heading2">
    <w:name w:val="heading 2"/>
    <w:basedOn w:val="Normal"/>
    <w:next w:val="Normal"/>
    <w:link w:val="Heading2Char"/>
    <w:qFormat/>
    <w:rsid w:val="00015805"/>
    <w:pPr>
      <w:keepNext/>
      <w:widowControl w:val="0"/>
      <w:autoSpaceDE w:val="0"/>
      <w:autoSpaceDN w:val="0"/>
      <w:adjustRightInd w:val="0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015805"/>
    <w:pPr>
      <w:keepNext/>
      <w:widowControl w:val="0"/>
      <w:numPr>
        <w:ilvl w:val="2"/>
        <w:numId w:val="24"/>
      </w:numPr>
      <w:autoSpaceDE w:val="0"/>
      <w:autoSpaceDN w:val="0"/>
      <w:adjustRightInd w:val="0"/>
      <w:outlineLvl w:val="2"/>
    </w:pPr>
    <w:rPr>
      <w:rFonts w:ascii="Courier New" w:hAnsi="Courier New"/>
      <w:b/>
    </w:rPr>
  </w:style>
  <w:style w:type="paragraph" w:styleId="Heading4">
    <w:name w:val="heading 4"/>
    <w:basedOn w:val="Normal"/>
    <w:next w:val="Normal"/>
    <w:link w:val="Heading4Char"/>
    <w:qFormat/>
    <w:rsid w:val="00015805"/>
    <w:pPr>
      <w:keepNext/>
      <w:widowControl w:val="0"/>
      <w:numPr>
        <w:ilvl w:val="3"/>
        <w:numId w:val="24"/>
      </w:numPr>
      <w:autoSpaceDE w:val="0"/>
      <w:autoSpaceDN w:val="0"/>
      <w:adjustRightInd w:val="0"/>
      <w:jc w:val="center"/>
      <w:outlineLvl w:val="3"/>
    </w:pPr>
    <w:rPr>
      <w:rFonts w:ascii="Courier New" w:hAnsi="Courier New"/>
      <w:b/>
    </w:rPr>
  </w:style>
  <w:style w:type="paragraph" w:styleId="Heading5">
    <w:name w:val="heading 5"/>
    <w:basedOn w:val="Normal"/>
    <w:next w:val="Normal"/>
    <w:link w:val="Heading5Char"/>
    <w:qFormat/>
    <w:rsid w:val="00015805"/>
    <w:pPr>
      <w:keepNext/>
      <w:widowControl w:val="0"/>
      <w:numPr>
        <w:ilvl w:val="4"/>
        <w:numId w:val="24"/>
      </w:numPr>
      <w:autoSpaceDE w:val="0"/>
      <w:autoSpaceDN w:val="0"/>
      <w:adjustRightInd w:val="0"/>
      <w:jc w:val="center"/>
      <w:outlineLvl w:val="4"/>
    </w:pPr>
    <w:rPr>
      <w:rFonts w:ascii="Times New Roman" w:hAnsi="Times New Roman"/>
      <w:sz w:val="40"/>
    </w:rPr>
  </w:style>
  <w:style w:type="paragraph" w:styleId="Heading6">
    <w:name w:val="heading 6"/>
    <w:basedOn w:val="Normal"/>
    <w:next w:val="Normal"/>
    <w:link w:val="Heading6Char"/>
    <w:qFormat/>
    <w:rsid w:val="00015805"/>
    <w:pPr>
      <w:keepNext/>
      <w:widowControl w:val="0"/>
      <w:numPr>
        <w:ilvl w:val="5"/>
        <w:numId w:val="24"/>
      </w:numPr>
      <w:autoSpaceDE w:val="0"/>
      <w:autoSpaceDN w:val="0"/>
      <w:adjustRightInd w:val="0"/>
      <w:outlineLvl w:val="5"/>
    </w:pPr>
    <w:rPr>
      <w:rFonts w:ascii="Courier New" w:hAnsi="Courier New"/>
      <w:b/>
    </w:rPr>
  </w:style>
  <w:style w:type="paragraph" w:styleId="Heading7">
    <w:name w:val="heading 7"/>
    <w:basedOn w:val="Normal"/>
    <w:next w:val="Normal"/>
    <w:link w:val="Heading7Char"/>
    <w:qFormat/>
    <w:rsid w:val="00015805"/>
    <w:pPr>
      <w:keepNext/>
      <w:numPr>
        <w:ilvl w:val="6"/>
        <w:numId w:val="24"/>
      </w:numPr>
      <w:outlineLvl w:val="6"/>
    </w:pPr>
    <w:rPr>
      <w:rFonts w:ascii="Times New Roman" w:hAnsi="Times New Roman"/>
      <w:b/>
      <w:sz w:val="40"/>
    </w:rPr>
  </w:style>
  <w:style w:type="paragraph" w:styleId="Heading8">
    <w:name w:val="heading 8"/>
    <w:basedOn w:val="Normal"/>
    <w:next w:val="Normal"/>
    <w:link w:val="Heading8Char"/>
    <w:qFormat/>
    <w:rsid w:val="00015805"/>
    <w:pPr>
      <w:keepNext/>
      <w:numPr>
        <w:ilvl w:val="7"/>
        <w:numId w:val="24"/>
      </w:numPr>
      <w:outlineLvl w:val="7"/>
    </w:pPr>
    <w:rPr>
      <w:rFonts w:ascii="Times New Roman" w:hAnsi="Times New Roman"/>
      <w:sz w:val="32"/>
    </w:rPr>
  </w:style>
  <w:style w:type="paragraph" w:styleId="Heading9">
    <w:name w:val="heading 9"/>
    <w:basedOn w:val="Normal"/>
    <w:next w:val="Normal"/>
    <w:link w:val="Heading9Char"/>
    <w:qFormat/>
    <w:rsid w:val="00015805"/>
    <w:pPr>
      <w:keepNext/>
      <w:numPr>
        <w:ilvl w:val="8"/>
        <w:numId w:val="24"/>
      </w:numPr>
      <w:outlineLvl w:val="8"/>
    </w:pPr>
    <w:rPr>
      <w:rFonts w:ascii="Times New Roman" w:hAnsi="Times New Roman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rFonts w:ascii="Times" w:hAnsi="Times"/>
    </w:rPr>
  </w:style>
  <w:style w:type="table" w:styleId="TableGrid">
    <w:name w:val="Table Grid"/>
    <w:basedOn w:val="TableNormal"/>
    <w:rsid w:val="000221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C90560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link w:val="BodyTextChar"/>
    <w:semiHidden/>
    <w:rsid w:val="00EE3438"/>
    <w:pPr>
      <w:widowControl w:val="0"/>
      <w:autoSpaceDE w:val="0"/>
      <w:autoSpaceDN w:val="0"/>
      <w:adjustRightInd w:val="0"/>
    </w:pPr>
    <w:rPr>
      <w:rFonts w:ascii="Courier New" w:hAnsi="Courier New"/>
    </w:rPr>
  </w:style>
  <w:style w:type="paragraph" w:styleId="BodyTextIndent">
    <w:name w:val="Body Text Indent"/>
    <w:basedOn w:val="Normal"/>
    <w:link w:val="BodyTextIndentChar"/>
    <w:semiHidden/>
    <w:rsid w:val="00EE3438"/>
    <w:pPr>
      <w:widowControl w:val="0"/>
      <w:autoSpaceDE w:val="0"/>
      <w:autoSpaceDN w:val="0"/>
      <w:adjustRightInd w:val="0"/>
      <w:ind w:left="720"/>
    </w:pPr>
    <w:rPr>
      <w:rFonts w:ascii="Courier New" w:hAnsi="Courier New"/>
    </w:rPr>
  </w:style>
  <w:style w:type="paragraph" w:styleId="BodyText2">
    <w:name w:val="Body Text 2"/>
    <w:basedOn w:val="Normal"/>
    <w:link w:val="BodyText2Char"/>
    <w:semiHidden/>
    <w:rsid w:val="00EE3438"/>
    <w:rPr>
      <w:rFonts w:ascii="Times New Roman" w:hAnsi="Times New Roman"/>
      <w:sz w:val="16"/>
    </w:rPr>
  </w:style>
  <w:style w:type="paragraph" w:customStyle="1" w:styleId="HeaderInfo">
    <w:name w:val="Header Info"/>
    <w:basedOn w:val="Normal"/>
    <w:semiHidden/>
    <w:rsid w:val="00EE3438"/>
    <w:pPr>
      <w:tabs>
        <w:tab w:val="left" w:pos="720"/>
        <w:tab w:val="left" w:pos="5760"/>
      </w:tabs>
    </w:pPr>
    <w:rPr>
      <w:rFonts w:ascii="Times New Roman" w:hAnsi="Times New Roman"/>
      <w:sz w:val="24"/>
    </w:rPr>
  </w:style>
  <w:style w:type="paragraph" w:styleId="BodyText3">
    <w:name w:val="Body Text 3"/>
    <w:basedOn w:val="Normal"/>
    <w:link w:val="BodyText3Char"/>
    <w:semiHidden/>
    <w:rsid w:val="00EE3438"/>
    <w:rPr>
      <w:rFonts w:ascii="Courier" w:hAnsi="Courier"/>
      <w:b/>
      <w:sz w:val="24"/>
    </w:rPr>
  </w:style>
  <w:style w:type="paragraph" w:styleId="Caption">
    <w:name w:val="caption"/>
    <w:basedOn w:val="Normal"/>
    <w:next w:val="Normal"/>
    <w:qFormat/>
    <w:rsid w:val="00015805"/>
    <w:pPr>
      <w:ind w:right="4"/>
    </w:pPr>
    <w:rPr>
      <w:i/>
      <w:sz w:val="28"/>
    </w:rPr>
  </w:style>
  <w:style w:type="paragraph" w:customStyle="1" w:styleId="TableHeaderText">
    <w:name w:val="Table Header Text"/>
    <w:basedOn w:val="TableText"/>
    <w:semiHidden/>
    <w:rsid w:val="00EE3438"/>
    <w:pPr>
      <w:jc w:val="center"/>
    </w:pPr>
    <w:rPr>
      <w:b/>
    </w:rPr>
  </w:style>
  <w:style w:type="paragraph" w:customStyle="1" w:styleId="TableText">
    <w:name w:val="Table Text"/>
    <w:basedOn w:val="Normal"/>
    <w:qFormat/>
    <w:rsid w:val="00EE3438"/>
    <w:rPr>
      <w:rFonts w:ascii="Times New Roman" w:hAnsi="Times New Roman"/>
      <w:sz w:val="24"/>
    </w:rPr>
  </w:style>
  <w:style w:type="paragraph" w:styleId="BodyTextIndent2">
    <w:name w:val="Body Text Indent 2"/>
    <w:basedOn w:val="Normal"/>
    <w:link w:val="BodyTextIndent2Char"/>
    <w:semiHidden/>
    <w:rsid w:val="00EE3438"/>
    <w:pPr>
      <w:widowControl w:val="0"/>
      <w:autoSpaceDE w:val="0"/>
      <w:autoSpaceDN w:val="0"/>
      <w:adjustRightInd w:val="0"/>
      <w:ind w:left="504"/>
    </w:pPr>
    <w:rPr>
      <w:rFonts w:ascii="Courier New" w:hAnsi="Courier New"/>
    </w:rPr>
  </w:style>
  <w:style w:type="character" w:styleId="PageNumber">
    <w:name w:val="page number"/>
    <w:basedOn w:val="DefaultParagraphFont"/>
    <w:rsid w:val="00EE3438"/>
  </w:style>
  <w:style w:type="paragraph" w:styleId="BlockText">
    <w:name w:val="Block Text"/>
    <w:basedOn w:val="Normal"/>
    <w:semiHidden/>
    <w:rsid w:val="00EE3438"/>
    <w:pPr>
      <w:tabs>
        <w:tab w:val="left" w:pos="360"/>
      </w:tabs>
      <w:spacing w:before="20" w:after="20"/>
      <w:ind w:left="360" w:right="4" w:hanging="360"/>
    </w:pPr>
    <w:rPr>
      <w:sz w:val="28"/>
    </w:rPr>
  </w:style>
  <w:style w:type="paragraph" w:styleId="BodyTextIndent3">
    <w:name w:val="Body Text Indent 3"/>
    <w:basedOn w:val="Normal"/>
    <w:link w:val="BodyTextIndent3Char"/>
    <w:semiHidden/>
    <w:rsid w:val="00EE3438"/>
    <w:pPr>
      <w:ind w:left="1260" w:hanging="900"/>
    </w:pPr>
    <w:rPr>
      <w:sz w:val="40"/>
    </w:rPr>
  </w:style>
  <w:style w:type="paragraph" w:customStyle="1" w:styleId="OutlineBody">
    <w:name w:val="Outline Body"/>
    <w:basedOn w:val="Normal"/>
    <w:semiHidden/>
    <w:rsid w:val="00EE3438"/>
    <w:pPr>
      <w:tabs>
        <w:tab w:val="left" w:pos="900"/>
        <w:tab w:val="left" w:pos="5760"/>
      </w:tabs>
      <w:spacing w:after="240"/>
      <w:ind w:left="360" w:hanging="360"/>
    </w:pPr>
    <w:rPr>
      <w:rFonts w:ascii="Times New Roman" w:hAnsi="Times New Roman"/>
      <w:sz w:val="24"/>
    </w:rPr>
  </w:style>
  <w:style w:type="numbering" w:customStyle="1" w:styleId="Style1">
    <w:name w:val="Style1"/>
    <w:semiHidden/>
    <w:rsid w:val="00EE3438"/>
    <w:pPr>
      <w:numPr>
        <w:numId w:val="2"/>
      </w:numPr>
    </w:pPr>
  </w:style>
  <w:style w:type="numbering" w:styleId="1ai">
    <w:name w:val="Outline List 1"/>
    <w:basedOn w:val="NoList"/>
    <w:semiHidden/>
    <w:rsid w:val="00EE3438"/>
    <w:pPr>
      <w:numPr>
        <w:numId w:val="1"/>
      </w:numPr>
    </w:pPr>
  </w:style>
  <w:style w:type="numbering" w:customStyle="1" w:styleId="Style2">
    <w:name w:val="Style2"/>
    <w:semiHidden/>
    <w:rsid w:val="00EE3438"/>
    <w:pPr>
      <w:numPr>
        <w:numId w:val="3"/>
      </w:numPr>
    </w:pPr>
  </w:style>
  <w:style w:type="paragraph" w:styleId="BalloonText">
    <w:name w:val="Balloon Text"/>
    <w:basedOn w:val="Normal"/>
    <w:link w:val="BalloonTextChar"/>
    <w:semiHidden/>
    <w:rsid w:val="00EE3438"/>
    <w:rPr>
      <w:rFonts w:ascii="Tahoma" w:hAnsi="Tahoma" w:cs="Tahoma"/>
      <w:sz w:val="16"/>
      <w:szCs w:val="16"/>
    </w:rPr>
  </w:style>
  <w:style w:type="paragraph" w:customStyle="1" w:styleId="HeaderInfo0">
    <w:name w:val="HeaderInfo"/>
    <w:basedOn w:val="HeaderInfo"/>
    <w:semiHidden/>
    <w:rsid w:val="00EE3438"/>
    <w:pPr>
      <w:tabs>
        <w:tab w:val="clear" w:pos="5760"/>
        <w:tab w:val="left" w:pos="7776"/>
      </w:tabs>
    </w:pPr>
  </w:style>
  <w:style w:type="character" w:styleId="Hyperlink">
    <w:name w:val="Hyperlink"/>
    <w:semiHidden/>
    <w:rsid w:val="00EE3438"/>
    <w:rPr>
      <w:color w:val="0000FF"/>
      <w:u w:val="single"/>
    </w:rPr>
  </w:style>
  <w:style w:type="character" w:customStyle="1" w:styleId="Heading1Char">
    <w:name w:val="Heading 1 Char"/>
    <w:link w:val="Heading1"/>
    <w:rsid w:val="00015805"/>
    <w:rPr>
      <w:rFonts w:ascii="Arial" w:hAnsi="Arial"/>
      <w:b/>
      <w:sz w:val="28"/>
      <w:lang w:val="en-US" w:eastAsia="en-US" w:bidi="ar-SA"/>
    </w:rPr>
  </w:style>
  <w:style w:type="paragraph" w:styleId="PlainText">
    <w:name w:val="Plain Text"/>
    <w:basedOn w:val="Normal"/>
    <w:link w:val="PlainTextChar"/>
    <w:semiHidden/>
    <w:rsid w:val="00EE3438"/>
    <w:rPr>
      <w:rFonts w:ascii="Courier New" w:hAnsi="Courier New" w:cs="Courier New"/>
    </w:rPr>
  </w:style>
  <w:style w:type="character" w:customStyle="1" w:styleId="Quick">
    <w:name w:val="Quick _"/>
    <w:basedOn w:val="DefaultParagraphFont"/>
    <w:semiHidden/>
    <w:rsid w:val="00EE3438"/>
  </w:style>
  <w:style w:type="paragraph" w:customStyle="1" w:styleId="StyleListBullet2ArialBefore12ptAfter6pt1">
    <w:name w:val="Style List Bullet 2 + Arial Before:  12 pt After:  6 pt1"/>
    <w:basedOn w:val="Normal"/>
    <w:semiHidden/>
    <w:rsid w:val="00EE3438"/>
    <w:pPr>
      <w:numPr>
        <w:ilvl w:val="1"/>
        <w:numId w:val="4"/>
      </w:numPr>
    </w:pPr>
    <w:rPr>
      <w:rFonts w:ascii="Times New Roman" w:hAnsi="Times New Roman"/>
    </w:rPr>
  </w:style>
  <w:style w:type="character" w:styleId="LineNumber">
    <w:name w:val="line number"/>
    <w:basedOn w:val="DefaultParagraphFont"/>
    <w:semiHidden/>
    <w:rsid w:val="00EE3438"/>
  </w:style>
  <w:style w:type="paragraph" w:styleId="DocumentMap">
    <w:name w:val="Document Map"/>
    <w:basedOn w:val="Normal"/>
    <w:link w:val="DocumentMapChar"/>
    <w:semiHidden/>
    <w:rsid w:val="00EE3438"/>
    <w:pPr>
      <w:shd w:val="clear" w:color="auto" w:fill="000080"/>
    </w:pPr>
    <w:rPr>
      <w:rFonts w:ascii="Tahoma" w:hAnsi="Tahoma" w:cs="Tahoma"/>
    </w:rPr>
  </w:style>
  <w:style w:type="character" w:styleId="FollowedHyperlink">
    <w:name w:val="FollowedHyperlink"/>
    <w:rsid w:val="00EE3438"/>
    <w:rPr>
      <w:color w:val="606420"/>
      <w:u w:val="single"/>
    </w:rPr>
  </w:style>
  <w:style w:type="character" w:styleId="CommentReference">
    <w:name w:val="annotation reference"/>
    <w:semiHidden/>
    <w:rsid w:val="00EE3438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EE3438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EE3438"/>
    <w:rPr>
      <w:b/>
      <w:bCs/>
    </w:rPr>
  </w:style>
  <w:style w:type="paragraph" w:styleId="ListNumber2">
    <w:name w:val="List Number 2"/>
    <w:basedOn w:val="Normal"/>
    <w:semiHidden/>
    <w:rsid w:val="00EE3438"/>
    <w:pPr>
      <w:numPr>
        <w:numId w:val="5"/>
      </w:numPr>
    </w:pPr>
    <w:rPr>
      <w:rFonts w:ascii="Times New Roman" w:hAnsi="Times New Roman"/>
      <w:sz w:val="24"/>
      <w:szCs w:val="24"/>
    </w:rPr>
  </w:style>
  <w:style w:type="paragraph" w:customStyle="1" w:styleId="Default">
    <w:name w:val="Default"/>
    <w:semiHidden/>
    <w:rsid w:val="00EE3438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emailstyle17">
    <w:name w:val="emailstyle17"/>
    <w:semiHidden/>
    <w:rsid w:val="00472632"/>
    <w:rPr>
      <w:rFonts w:ascii="Century Gothic" w:hAnsi="Century Gothic" w:hint="default"/>
      <w:b w:val="0"/>
      <w:bCs w:val="0"/>
      <w:i w:val="0"/>
      <w:iCs w:val="0"/>
      <w:strike w:val="0"/>
      <w:dstrike w:val="0"/>
      <w:color w:val="auto"/>
      <w:sz w:val="20"/>
      <w:szCs w:val="20"/>
      <w:u w:val="none"/>
      <w:effect w:val="none"/>
    </w:rPr>
  </w:style>
  <w:style w:type="paragraph" w:customStyle="1" w:styleId="StyleHeading1Heading1Char1Heading1CharCharsectionheadh1">
    <w:name w:val="Style Heading 1Heading 1 Char1Heading 1 Char Charsection headh1..."/>
    <w:basedOn w:val="Heading1"/>
    <w:next w:val="Heading1"/>
    <w:semiHidden/>
    <w:rsid w:val="00EE3438"/>
    <w:rPr>
      <w:bCs/>
    </w:rPr>
  </w:style>
  <w:style w:type="paragraph" w:customStyle="1" w:styleId="UseforTablesStyleBodyTextIndentArial20ptLeft0">
    <w:name w:val="Use for Tables Style Body Text Indent + Arial 20 pt Left:  0&quot;"/>
    <w:basedOn w:val="BodyTextIndent"/>
    <w:semiHidden/>
    <w:rsid w:val="00EE3438"/>
    <w:pPr>
      <w:spacing w:before="120" w:after="120"/>
      <w:ind w:left="0"/>
    </w:pPr>
    <w:rPr>
      <w:rFonts w:ascii="Arial" w:hAnsi="Arial"/>
      <w:sz w:val="40"/>
    </w:rPr>
  </w:style>
  <w:style w:type="paragraph" w:customStyle="1" w:styleId="StyleUseforTablesStyleBodyTextIndentArial20ptLeft0">
    <w:name w:val="Style Use for Tables Style Body Text Indent + Arial 20 pt Left:  0&quot;..."/>
    <w:basedOn w:val="UseforTablesStyleBodyTextIndentArial20ptLeft0"/>
    <w:semiHidden/>
    <w:rsid w:val="00EE3438"/>
    <w:pPr>
      <w:spacing w:before="0" w:after="0"/>
      <w:jc w:val="center"/>
    </w:pPr>
    <w:rPr>
      <w:b/>
      <w:bCs/>
      <w:color w:val="EAEAEA"/>
      <w:sz w:val="36"/>
    </w:rPr>
  </w:style>
  <w:style w:type="numbering" w:customStyle="1" w:styleId="UseTableBulleted20pt">
    <w:name w:val="Use Table Bulleted 20 pt"/>
    <w:basedOn w:val="NoList"/>
    <w:semiHidden/>
    <w:rsid w:val="00EE3438"/>
    <w:pPr>
      <w:numPr>
        <w:numId w:val="6"/>
      </w:numPr>
    </w:pPr>
  </w:style>
  <w:style w:type="numbering" w:customStyle="1" w:styleId="StyleBulleted16pt">
    <w:name w:val="Style Bulleted 16 pt"/>
    <w:basedOn w:val="NoList"/>
    <w:semiHidden/>
    <w:rsid w:val="00EE3438"/>
    <w:pPr>
      <w:numPr>
        <w:numId w:val="7"/>
      </w:numPr>
    </w:pPr>
  </w:style>
  <w:style w:type="paragraph" w:styleId="ListBullet">
    <w:name w:val="List Bullet"/>
    <w:basedOn w:val="Normal"/>
    <w:autoRedefine/>
    <w:semiHidden/>
    <w:rsid w:val="00EE3438"/>
    <w:pPr>
      <w:numPr>
        <w:numId w:val="8"/>
      </w:numPr>
      <w:overflowPunct w:val="0"/>
      <w:autoSpaceDE w:val="0"/>
      <w:autoSpaceDN w:val="0"/>
      <w:adjustRightInd w:val="0"/>
      <w:textAlignment w:val="baseline"/>
    </w:pPr>
    <w:rPr>
      <w:rFonts w:ascii="New York" w:hAnsi="New York"/>
      <w:sz w:val="24"/>
    </w:rPr>
  </w:style>
  <w:style w:type="paragraph" w:customStyle="1" w:styleId="TableHeading-BlueRows">
    <w:name w:val="Table Heading - Blue Rows"/>
    <w:basedOn w:val="Normal"/>
    <w:semiHidden/>
    <w:rsid w:val="00EE3438"/>
    <w:pPr>
      <w:keepNext/>
      <w:jc w:val="center"/>
    </w:pPr>
    <w:rPr>
      <w:rFonts w:cs="Arial"/>
      <w:b/>
      <w:color w:val="EAEAEA"/>
      <w:szCs w:val="40"/>
    </w:rPr>
  </w:style>
  <w:style w:type="paragraph" w:customStyle="1" w:styleId="NormalCentered">
    <w:name w:val="Normal + Centered"/>
    <w:basedOn w:val="Normal"/>
    <w:semiHidden/>
    <w:rsid w:val="00835AA6"/>
    <w:pPr>
      <w:jc w:val="center"/>
    </w:pPr>
    <w:rPr>
      <w:rFonts w:cs="Arial"/>
      <w:sz w:val="18"/>
      <w:szCs w:val="18"/>
    </w:rPr>
  </w:style>
  <w:style w:type="character" w:customStyle="1" w:styleId="CharChar">
    <w:name w:val="Char Char"/>
    <w:semiHidden/>
    <w:locked/>
    <w:rsid w:val="00EE3438"/>
    <w:rPr>
      <w:rFonts w:ascii="Courier New" w:hAnsi="Courier New" w:cs="Courier New"/>
      <w:b/>
      <w:bCs/>
      <w:lang w:val="en-US" w:eastAsia="en-US"/>
    </w:rPr>
  </w:style>
  <w:style w:type="paragraph" w:styleId="TOC1">
    <w:name w:val="toc 1"/>
    <w:basedOn w:val="Normal"/>
    <w:next w:val="Normal"/>
    <w:semiHidden/>
    <w:rsid w:val="0029775B"/>
    <w:pPr>
      <w:spacing w:before="120"/>
    </w:pPr>
    <w:rPr>
      <w:b/>
      <w:noProof/>
      <w:sz w:val="28"/>
      <w:szCs w:val="28"/>
    </w:rPr>
  </w:style>
  <w:style w:type="paragraph" w:styleId="TOC2">
    <w:name w:val="toc 2"/>
    <w:basedOn w:val="Normal"/>
    <w:next w:val="Normal"/>
    <w:semiHidden/>
    <w:rsid w:val="00B938F3"/>
    <w:pPr>
      <w:ind w:left="520" w:hanging="160"/>
    </w:pPr>
    <w:rPr>
      <w:rFonts w:cs="Arial"/>
      <w:noProof/>
      <w:sz w:val="24"/>
      <w:szCs w:val="32"/>
    </w:rPr>
  </w:style>
  <w:style w:type="paragraph" w:styleId="TOC3">
    <w:name w:val="toc 3"/>
    <w:basedOn w:val="Normal"/>
    <w:next w:val="Normal"/>
    <w:autoRedefine/>
    <w:semiHidden/>
    <w:rsid w:val="00EE3438"/>
    <w:pPr>
      <w:ind w:left="400"/>
    </w:pPr>
    <w:rPr>
      <w:sz w:val="32"/>
      <w:szCs w:val="32"/>
    </w:rPr>
  </w:style>
  <w:style w:type="paragraph" w:styleId="TOC4">
    <w:name w:val="toc 4"/>
    <w:basedOn w:val="Normal"/>
    <w:next w:val="Normal"/>
    <w:autoRedefine/>
    <w:semiHidden/>
    <w:rsid w:val="00EE3438"/>
    <w:pPr>
      <w:ind w:left="600"/>
    </w:pPr>
    <w:rPr>
      <w:sz w:val="28"/>
      <w:szCs w:val="28"/>
    </w:rPr>
  </w:style>
  <w:style w:type="paragraph" w:styleId="TOC5">
    <w:name w:val="toc 5"/>
    <w:basedOn w:val="Normal"/>
    <w:next w:val="Normal"/>
    <w:autoRedefine/>
    <w:semiHidden/>
    <w:rsid w:val="00EE3438"/>
    <w:pPr>
      <w:ind w:left="960"/>
    </w:pPr>
    <w:rPr>
      <w:rFonts w:ascii="Times New Roman" w:hAnsi="Times New Roman"/>
      <w:sz w:val="24"/>
      <w:szCs w:val="24"/>
    </w:rPr>
  </w:style>
  <w:style w:type="paragraph" w:styleId="TOC6">
    <w:name w:val="toc 6"/>
    <w:basedOn w:val="Normal"/>
    <w:next w:val="Normal"/>
    <w:autoRedefine/>
    <w:semiHidden/>
    <w:rsid w:val="00EE3438"/>
    <w:pPr>
      <w:ind w:left="1200"/>
    </w:pPr>
    <w:rPr>
      <w:rFonts w:ascii="Times New Roman" w:hAnsi="Times New Roman"/>
      <w:sz w:val="24"/>
      <w:szCs w:val="24"/>
    </w:rPr>
  </w:style>
  <w:style w:type="paragraph" w:styleId="TOC7">
    <w:name w:val="toc 7"/>
    <w:basedOn w:val="Normal"/>
    <w:next w:val="Normal"/>
    <w:autoRedefine/>
    <w:semiHidden/>
    <w:rsid w:val="00EE3438"/>
    <w:pPr>
      <w:ind w:left="1440"/>
    </w:pPr>
    <w:rPr>
      <w:rFonts w:ascii="Times New Roman" w:hAnsi="Times New Roman"/>
      <w:sz w:val="24"/>
      <w:szCs w:val="24"/>
    </w:rPr>
  </w:style>
  <w:style w:type="paragraph" w:styleId="TOC8">
    <w:name w:val="toc 8"/>
    <w:basedOn w:val="Normal"/>
    <w:next w:val="Normal"/>
    <w:autoRedefine/>
    <w:semiHidden/>
    <w:rsid w:val="00EE3438"/>
    <w:pPr>
      <w:ind w:left="1680"/>
    </w:pPr>
    <w:rPr>
      <w:rFonts w:ascii="Times New Roman" w:hAnsi="Times New Roman"/>
      <w:sz w:val="24"/>
      <w:szCs w:val="24"/>
    </w:rPr>
  </w:style>
  <w:style w:type="paragraph" w:styleId="TOC9">
    <w:name w:val="toc 9"/>
    <w:basedOn w:val="Normal"/>
    <w:next w:val="Normal"/>
    <w:autoRedefine/>
    <w:semiHidden/>
    <w:rsid w:val="00EE3438"/>
    <w:pPr>
      <w:ind w:left="1920"/>
    </w:pPr>
    <w:rPr>
      <w:rFonts w:ascii="Times New Roman" w:hAnsi="Times New Roman"/>
      <w:sz w:val="24"/>
      <w:szCs w:val="24"/>
    </w:rPr>
  </w:style>
  <w:style w:type="character" w:customStyle="1" w:styleId="StylePerpetua-Bold11ptBold">
    <w:name w:val="Style Perpetua-Bold 11 pt Bold"/>
    <w:semiHidden/>
    <w:rsid w:val="00EE3438"/>
    <w:rPr>
      <w:rFonts w:ascii="Times New Roman" w:hAnsi="Times New Roman"/>
      <w:b/>
      <w:bCs/>
      <w:caps/>
      <w:sz w:val="22"/>
      <w:szCs w:val="22"/>
    </w:rPr>
  </w:style>
  <w:style w:type="character" w:customStyle="1" w:styleId="StyleStylePerpetua-Bold11ptBoldArial20ptNotAllcaps">
    <w:name w:val="Style Style Perpetua-Bold 11 pt Bold + Arial 20 pt Not All caps"/>
    <w:semiHidden/>
    <w:rsid w:val="00EE3438"/>
    <w:rPr>
      <w:rFonts w:ascii="Arial" w:hAnsi="Arial"/>
      <w:b/>
      <w:bCs/>
      <w:caps/>
      <w:sz w:val="40"/>
      <w:szCs w:val="22"/>
    </w:rPr>
  </w:style>
  <w:style w:type="paragraph" w:customStyle="1" w:styleId="StyleHeading1Arial20ptCenteredLeft0Hanging3">
    <w:name w:val="Style Heading 1 + Arial 20 pt Centered Left:  0&quot; Hanging:  3&quot;"/>
    <w:basedOn w:val="Heading1"/>
    <w:semiHidden/>
    <w:rsid w:val="00EE3438"/>
    <w:pPr>
      <w:tabs>
        <w:tab w:val="num" w:pos="360"/>
      </w:tabs>
      <w:ind w:left="360" w:hanging="360"/>
    </w:pPr>
    <w:rPr>
      <w:bCs/>
    </w:rPr>
  </w:style>
  <w:style w:type="paragraph" w:customStyle="1" w:styleId="AppendixHeader1">
    <w:name w:val="Appendix Header 1"/>
    <w:basedOn w:val="Heading1"/>
    <w:semiHidden/>
    <w:rsid w:val="002E5749"/>
    <w:pPr>
      <w:outlineLvl w:val="1"/>
    </w:pPr>
  </w:style>
  <w:style w:type="paragraph" w:customStyle="1" w:styleId="AppendixHeaderLvl1">
    <w:name w:val="Appendix Header Lvl 1"/>
    <w:basedOn w:val="Heading1"/>
    <w:semiHidden/>
    <w:rsid w:val="00EE3438"/>
    <w:pPr>
      <w:outlineLvl w:val="1"/>
    </w:pPr>
  </w:style>
  <w:style w:type="character" w:styleId="FootnoteReference">
    <w:name w:val="footnote reference"/>
    <w:semiHidden/>
    <w:rsid w:val="00EE3438"/>
    <w:rPr>
      <w:position w:val="6"/>
      <w:sz w:val="16"/>
    </w:rPr>
  </w:style>
  <w:style w:type="paragraph" w:styleId="FootnoteText">
    <w:name w:val="footnote text"/>
    <w:basedOn w:val="Normal"/>
    <w:link w:val="FootnoteTextChar"/>
    <w:semiHidden/>
    <w:rsid w:val="00EE3438"/>
    <w:rPr>
      <w:rFonts w:ascii="Times" w:hAnsi="Times"/>
    </w:rPr>
  </w:style>
  <w:style w:type="paragraph" w:styleId="Title">
    <w:name w:val="Title"/>
    <w:basedOn w:val="Normal"/>
    <w:link w:val="TitleChar"/>
    <w:qFormat/>
    <w:rsid w:val="00015805"/>
    <w:pPr>
      <w:jc w:val="center"/>
    </w:pPr>
    <w:rPr>
      <w:rFonts w:ascii="Times New Roman" w:hAnsi="Times New Roman"/>
      <w:b/>
      <w:sz w:val="72"/>
    </w:rPr>
  </w:style>
  <w:style w:type="paragraph" w:customStyle="1" w:styleId="BulletList3">
    <w:name w:val="Bullet List 3"/>
    <w:basedOn w:val="ListBullet3"/>
    <w:semiHidden/>
    <w:rsid w:val="00EE3438"/>
    <w:pPr>
      <w:numPr>
        <w:numId w:val="9"/>
      </w:numPr>
    </w:pPr>
  </w:style>
  <w:style w:type="paragraph" w:styleId="ListBullet3">
    <w:name w:val="List Bullet 3"/>
    <w:basedOn w:val="Normal"/>
    <w:autoRedefine/>
    <w:semiHidden/>
    <w:rsid w:val="00EE3438"/>
    <w:rPr>
      <w:rFonts w:ascii="Times New Roman" w:hAnsi="Times New Roman"/>
      <w:sz w:val="24"/>
      <w:szCs w:val="24"/>
    </w:rPr>
  </w:style>
  <w:style w:type="paragraph" w:customStyle="1" w:styleId="xl24">
    <w:name w:val="xl24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5">
    <w:name w:val="xl25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6">
    <w:name w:val="xl26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7">
    <w:name w:val="xl27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12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8">
    <w:name w:val="xl28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12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9">
    <w:name w:val="xl29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30">
    <w:name w:val="xl30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31">
    <w:name w:val="xl31"/>
    <w:basedOn w:val="Normal"/>
    <w:semiHidden/>
    <w:rsid w:val="00EE3438"/>
    <w:pPr>
      <w:pBdr>
        <w:top w:val="single" w:sz="12" w:space="0" w:color="auto"/>
        <w:left w:val="single" w:sz="8" w:space="0" w:color="auto"/>
      </w:pBdr>
      <w:spacing w:before="100" w:beforeAutospacing="1" w:after="100" w:afterAutospacing="1"/>
      <w:textAlignment w:val="center"/>
    </w:pPr>
    <w:rPr>
      <w:rFonts w:cs="Arial"/>
      <w:sz w:val="14"/>
      <w:szCs w:val="14"/>
    </w:rPr>
  </w:style>
  <w:style w:type="paragraph" w:customStyle="1" w:styleId="xl32">
    <w:name w:val="xl32"/>
    <w:basedOn w:val="Normal"/>
    <w:semiHidden/>
    <w:rsid w:val="00EE343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cs="Arial"/>
      <w:sz w:val="18"/>
      <w:szCs w:val="18"/>
    </w:rPr>
  </w:style>
  <w:style w:type="paragraph" w:customStyle="1" w:styleId="xl33">
    <w:name w:val="xl33"/>
    <w:basedOn w:val="Normal"/>
    <w:semiHidden/>
    <w:rsid w:val="00EE343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cs="Arial"/>
      <w:sz w:val="18"/>
      <w:szCs w:val="18"/>
    </w:rPr>
  </w:style>
  <w:style w:type="paragraph" w:customStyle="1" w:styleId="xl34">
    <w:name w:val="xl34"/>
    <w:basedOn w:val="Normal"/>
    <w:semiHidden/>
    <w:rsid w:val="00EE343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cs="Arial"/>
      <w:sz w:val="18"/>
      <w:szCs w:val="18"/>
    </w:rPr>
  </w:style>
  <w:style w:type="paragraph" w:customStyle="1" w:styleId="xl35">
    <w:name w:val="xl35"/>
    <w:basedOn w:val="Normal"/>
    <w:semiHidden/>
    <w:rsid w:val="00EE3438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cs="Arial"/>
      <w:sz w:val="18"/>
      <w:szCs w:val="18"/>
    </w:rPr>
  </w:style>
  <w:style w:type="paragraph" w:customStyle="1" w:styleId="xl36">
    <w:name w:val="xl36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37">
    <w:name w:val="xl37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38">
    <w:name w:val="xl38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39">
    <w:name w:val="xl39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40">
    <w:name w:val="xl40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12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41">
    <w:name w:val="xl41"/>
    <w:basedOn w:val="Normal"/>
    <w:semiHidden/>
    <w:rsid w:val="00EE3438"/>
    <w:pPr>
      <w:pBdr>
        <w:top w:val="single" w:sz="12" w:space="0" w:color="auto"/>
      </w:pBdr>
      <w:spacing w:before="100" w:beforeAutospacing="1" w:after="100" w:afterAutospacing="1"/>
      <w:textAlignment w:val="center"/>
    </w:pPr>
    <w:rPr>
      <w:rFonts w:ascii="Times New Roman" w:hAnsi="Times New Roman"/>
      <w:sz w:val="24"/>
      <w:szCs w:val="24"/>
    </w:rPr>
  </w:style>
  <w:style w:type="paragraph" w:customStyle="1" w:styleId="xl42">
    <w:name w:val="xl42"/>
    <w:basedOn w:val="Normal"/>
    <w:semiHidden/>
    <w:rsid w:val="00EE3438"/>
    <w:pPr>
      <w:spacing w:before="100" w:beforeAutospacing="1" w:after="100" w:afterAutospacing="1"/>
      <w:textAlignment w:val="center"/>
    </w:pPr>
    <w:rPr>
      <w:rFonts w:ascii="Times New Roman" w:hAnsi="Times New Roman"/>
      <w:sz w:val="24"/>
      <w:szCs w:val="24"/>
    </w:rPr>
  </w:style>
  <w:style w:type="paragraph" w:customStyle="1" w:styleId="xl43">
    <w:name w:val="xl43"/>
    <w:basedOn w:val="Normal"/>
    <w:semiHidden/>
    <w:rsid w:val="00EE3438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44">
    <w:name w:val="xl44"/>
    <w:basedOn w:val="Normal"/>
    <w:semiHidden/>
    <w:rsid w:val="00EE3438"/>
    <w:pPr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45">
    <w:name w:val="xl45"/>
    <w:basedOn w:val="Normal"/>
    <w:semiHidden/>
    <w:rsid w:val="00EE3438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46">
    <w:name w:val="xl46"/>
    <w:basedOn w:val="Normal"/>
    <w:semiHidden/>
    <w:rsid w:val="00EE3438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47">
    <w:name w:val="xl47"/>
    <w:basedOn w:val="Normal"/>
    <w:semiHidden/>
    <w:rsid w:val="00EE3438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48">
    <w:name w:val="xl48"/>
    <w:basedOn w:val="Normal"/>
    <w:semiHidden/>
    <w:rsid w:val="00EE3438"/>
    <w:pPr>
      <w:pBdr>
        <w:top w:val="single" w:sz="8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jc w:val="right"/>
      <w:textAlignment w:val="center"/>
    </w:pPr>
    <w:rPr>
      <w:rFonts w:cs="Arial"/>
      <w:sz w:val="12"/>
      <w:szCs w:val="12"/>
    </w:rPr>
  </w:style>
  <w:style w:type="paragraph" w:customStyle="1" w:styleId="xl49">
    <w:name w:val="xl49"/>
    <w:basedOn w:val="Normal"/>
    <w:semiHidden/>
    <w:rsid w:val="00EE3438"/>
    <w:pPr>
      <w:pBdr>
        <w:top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cs="Arial"/>
      <w:sz w:val="12"/>
      <w:szCs w:val="12"/>
    </w:rPr>
  </w:style>
  <w:style w:type="paragraph" w:customStyle="1" w:styleId="xl50">
    <w:name w:val="xl50"/>
    <w:basedOn w:val="Normal"/>
    <w:semiHidden/>
    <w:rsid w:val="00EE3438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jc w:val="right"/>
      <w:textAlignment w:val="center"/>
    </w:pPr>
    <w:rPr>
      <w:rFonts w:cs="Arial"/>
      <w:sz w:val="12"/>
      <w:szCs w:val="12"/>
    </w:rPr>
  </w:style>
  <w:style w:type="paragraph" w:customStyle="1" w:styleId="xl51">
    <w:name w:val="xl51"/>
    <w:basedOn w:val="Normal"/>
    <w:semiHidden/>
    <w:rsid w:val="00EE3438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cs="Arial"/>
      <w:sz w:val="12"/>
      <w:szCs w:val="12"/>
    </w:rPr>
  </w:style>
  <w:style w:type="paragraph" w:customStyle="1" w:styleId="xl52">
    <w:name w:val="xl52"/>
    <w:basedOn w:val="Normal"/>
    <w:semiHidden/>
    <w:rsid w:val="00EE3438"/>
    <w:pPr>
      <w:pBdr>
        <w:top w:val="single" w:sz="4" w:space="0" w:color="auto"/>
        <w:left w:val="single" w:sz="8" w:space="0" w:color="auto"/>
        <w:bottom w:val="single" w:sz="12" w:space="0" w:color="auto"/>
      </w:pBdr>
      <w:spacing w:before="100" w:beforeAutospacing="1" w:after="100" w:afterAutospacing="1"/>
      <w:jc w:val="right"/>
      <w:textAlignment w:val="center"/>
    </w:pPr>
    <w:rPr>
      <w:rFonts w:cs="Arial"/>
      <w:sz w:val="12"/>
      <w:szCs w:val="12"/>
    </w:rPr>
  </w:style>
  <w:style w:type="paragraph" w:customStyle="1" w:styleId="xl53">
    <w:name w:val="xl53"/>
    <w:basedOn w:val="Normal"/>
    <w:semiHidden/>
    <w:rsid w:val="00EE3438"/>
    <w:pPr>
      <w:pBdr>
        <w:top w:val="single" w:sz="4" w:space="0" w:color="auto"/>
        <w:bottom w:val="single" w:sz="12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cs="Arial"/>
      <w:sz w:val="12"/>
      <w:szCs w:val="12"/>
    </w:rPr>
  </w:style>
  <w:style w:type="paragraph" w:customStyle="1" w:styleId="xl54">
    <w:name w:val="xl54"/>
    <w:basedOn w:val="Normal"/>
    <w:semiHidden/>
    <w:rsid w:val="00EE3438"/>
    <w:pPr>
      <w:pBdr>
        <w:top w:val="single" w:sz="8" w:space="0" w:color="auto"/>
        <w:left w:val="single" w:sz="12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55">
    <w:name w:val="xl55"/>
    <w:basedOn w:val="Normal"/>
    <w:semiHidden/>
    <w:rsid w:val="00EE3438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56">
    <w:name w:val="xl56"/>
    <w:basedOn w:val="Normal"/>
    <w:semiHidden/>
    <w:rsid w:val="00EE3438"/>
    <w:pPr>
      <w:pBdr>
        <w:left w:val="single" w:sz="12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57">
    <w:name w:val="xl57"/>
    <w:basedOn w:val="Normal"/>
    <w:semiHidden/>
    <w:rsid w:val="00EE3438"/>
    <w:pPr>
      <w:pBdr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58">
    <w:name w:val="xl58"/>
    <w:basedOn w:val="Normal"/>
    <w:semiHidden/>
    <w:rsid w:val="00EE3438"/>
    <w:pPr>
      <w:pBdr>
        <w:left w:val="single" w:sz="12" w:space="0" w:color="auto"/>
        <w:bottom w:val="single" w:sz="12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59">
    <w:name w:val="xl59"/>
    <w:basedOn w:val="Normal"/>
    <w:semiHidden/>
    <w:rsid w:val="00EE3438"/>
    <w:pPr>
      <w:pBdr>
        <w:bottom w:val="single" w:sz="12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60">
    <w:name w:val="xl60"/>
    <w:basedOn w:val="Normal"/>
    <w:semiHidden/>
    <w:rsid w:val="00EE3438"/>
    <w:pPr>
      <w:pBdr>
        <w:top w:val="single" w:sz="12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61">
    <w:name w:val="xl61"/>
    <w:basedOn w:val="Normal"/>
    <w:semiHidden/>
    <w:rsid w:val="00EE3438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62">
    <w:name w:val="xl62"/>
    <w:basedOn w:val="Normal"/>
    <w:semiHidden/>
    <w:rsid w:val="00EE3438"/>
    <w:pPr>
      <w:pBdr>
        <w:bottom w:val="single" w:sz="4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63">
    <w:name w:val="xl63"/>
    <w:basedOn w:val="Normal"/>
    <w:semiHidden/>
    <w:rsid w:val="00EE3438"/>
    <w:pPr>
      <w:pBdr>
        <w:top w:val="single" w:sz="12" w:space="0" w:color="auto"/>
      </w:pBdr>
      <w:spacing w:before="100" w:beforeAutospacing="1" w:after="100" w:afterAutospacing="1"/>
      <w:jc w:val="center"/>
    </w:pPr>
    <w:rPr>
      <w:rFonts w:ascii="Times New Roman" w:hAnsi="Times New Roman"/>
      <w:sz w:val="24"/>
      <w:szCs w:val="24"/>
    </w:rPr>
  </w:style>
  <w:style w:type="paragraph" w:customStyle="1" w:styleId="xl64">
    <w:name w:val="xl64"/>
    <w:basedOn w:val="Normal"/>
    <w:semiHidden/>
    <w:rsid w:val="00EE3438"/>
    <w:pPr>
      <w:spacing w:before="100" w:beforeAutospacing="1" w:after="100" w:afterAutospacing="1"/>
      <w:jc w:val="center"/>
    </w:pPr>
    <w:rPr>
      <w:rFonts w:ascii="Times New Roman" w:hAnsi="Times New Roman"/>
      <w:sz w:val="24"/>
      <w:szCs w:val="24"/>
    </w:rPr>
  </w:style>
  <w:style w:type="paragraph" w:customStyle="1" w:styleId="xl65">
    <w:name w:val="xl65"/>
    <w:basedOn w:val="Normal"/>
    <w:semiHidden/>
    <w:rsid w:val="00EE3438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hAnsi="Times New Roman"/>
      <w:sz w:val="24"/>
      <w:szCs w:val="24"/>
    </w:rPr>
  </w:style>
  <w:style w:type="paragraph" w:customStyle="1" w:styleId="xl66">
    <w:name w:val="xl66"/>
    <w:basedOn w:val="Normal"/>
    <w:semiHidden/>
    <w:rsid w:val="00EE3438"/>
    <w:pPr>
      <w:pBdr>
        <w:left w:val="single" w:sz="8" w:space="0" w:color="auto"/>
      </w:pBdr>
      <w:spacing w:before="100" w:beforeAutospacing="1" w:after="100" w:afterAutospacing="1"/>
      <w:jc w:val="right"/>
      <w:textAlignment w:val="center"/>
    </w:pPr>
    <w:rPr>
      <w:rFonts w:cs="Arial"/>
      <w:sz w:val="14"/>
      <w:szCs w:val="14"/>
    </w:rPr>
  </w:style>
  <w:style w:type="paragraph" w:customStyle="1" w:styleId="xl67">
    <w:name w:val="xl67"/>
    <w:basedOn w:val="Normal"/>
    <w:semiHidden/>
    <w:rsid w:val="00EE3438"/>
    <w:pPr>
      <w:pBdr>
        <w:left w:val="single" w:sz="8" w:space="0" w:color="auto"/>
        <w:bottom w:val="single" w:sz="4" w:space="0" w:color="auto"/>
      </w:pBdr>
      <w:spacing w:before="100" w:beforeAutospacing="1" w:after="100" w:afterAutospacing="1"/>
      <w:jc w:val="right"/>
      <w:textAlignment w:val="center"/>
    </w:pPr>
    <w:rPr>
      <w:rFonts w:cs="Arial"/>
      <w:sz w:val="14"/>
      <w:szCs w:val="14"/>
    </w:rPr>
  </w:style>
  <w:style w:type="paragraph" w:customStyle="1" w:styleId="xl68">
    <w:name w:val="xl68"/>
    <w:basedOn w:val="Normal"/>
    <w:semiHidden/>
    <w:rsid w:val="00EE3438"/>
    <w:pPr>
      <w:pBdr>
        <w:top w:val="single" w:sz="4" w:space="0" w:color="auto"/>
        <w:lef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69">
    <w:name w:val="xl69"/>
    <w:basedOn w:val="Normal"/>
    <w:semiHidden/>
    <w:rsid w:val="00EE3438"/>
    <w:pPr>
      <w:pBdr>
        <w:top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0">
    <w:name w:val="xl70"/>
    <w:basedOn w:val="Normal"/>
    <w:semiHidden/>
    <w:rsid w:val="00EE3438"/>
    <w:pPr>
      <w:pBdr>
        <w:lef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1">
    <w:name w:val="xl71"/>
    <w:basedOn w:val="Normal"/>
    <w:semiHidden/>
    <w:rsid w:val="00EE3438"/>
    <w:pPr>
      <w:pBdr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2">
    <w:name w:val="xl72"/>
    <w:basedOn w:val="Normal"/>
    <w:semiHidden/>
    <w:rsid w:val="00EE3438"/>
    <w:pPr>
      <w:pBdr>
        <w:left w:val="single" w:sz="8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3">
    <w:name w:val="xl73"/>
    <w:basedOn w:val="Normal"/>
    <w:semiHidden/>
    <w:rsid w:val="00EE3438"/>
    <w:pPr>
      <w:pBdr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4">
    <w:name w:val="xl74"/>
    <w:basedOn w:val="Normal"/>
    <w:semiHidden/>
    <w:rsid w:val="00EE3438"/>
    <w:pPr>
      <w:pBdr>
        <w:top w:val="single" w:sz="4" w:space="0" w:color="auto"/>
        <w:left w:val="single" w:sz="12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5">
    <w:name w:val="xl75"/>
    <w:basedOn w:val="Normal"/>
    <w:semiHidden/>
    <w:rsid w:val="00EE3438"/>
    <w:pPr>
      <w:pBdr>
        <w:left w:val="single" w:sz="12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6">
    <w:name w:val="xl76"/>
    <w:basedOn w:val="Normal"/>
    <w:semiHidden/>
    <w:rsid w:val="00EE3438"/>
    <w:pPr>
      <w:pBdr>
        <w:left w:val="single" w:sz="12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7">
    <w:name w:val="xl77"/>
    <w:basedOn w:val="Normal"/>
    <w:semiHidden/>
    <w:rsid w:val="00EE3438"/>
    <w:pPr>
      <w:pBdr>
        <w:top w:val="single" w:sz="12" w:space="0" w:color="auto"/>
        <w:left w:val="single" w:sz="12" w:space="0" w:color="auto"/>
      </w:pBdr>
      <w:spacing w:before="100" w:beforeAutospacing="1" w:after="100" w:afterAutospacing="1"/>
      <w:textAlignment w:val="center"/>
    </w:pPr>
    <w:rPr>
      <w:rFonts w:cs="Arial"/>
      <w:b/>
      <w:bCs/>
      <w:sz w:val="24"/>
      <w:szCs w:val="24"/>
    </w:rPr>
  </w:style>
  <w:style w:type="paragraph" w:customStyle="1" w:styleId="xl78">
    <w:name w:val="xl78"/>
    <w:basedOn w:val="Normal"/>
    <w:semiHidden/>
    <w:rsid w:val="00EE3438"/>
    <w:pPr>
      <w:pBdr>
        <w:top w:val="single" w:sz="12" w:space="0" w:color="auto"/>
      </w:pBdr>
      <w:spacing w:before="100" w:beforeAutospacing="1" w:after="100" w:afterAutospacing="1"/>
      <w:textAlignment w:val="center"/>
    </w:pPr>
    <w:rPr>
      <w:rFonts w:cs="Arial"/>
      <w:b/>
      <w:bCs/>
      <w:sz w:val="24"/>
      <w:szCs w:val="24"/>
    </w:rPr>
  </w:style>
  <w:style w:type="paragraph" w:customStyle="1" w:styleId="xl79">
    <w:name w:val="xl79"/>
    <w:basedOn w:val="Normal"/>
    <w:semiHidden/>
    <w:rsid w:val="00EE3438"/>
    <w:pPr>
      <w:pBdr>
        <w:top w:val="single" w:sz="12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cs="Arial"/>
      <w:b/>
      <w:bCs/>
      <w:sz w:val="24"/>
      <w:szCs w:val="24"/>
    </w:rPr>
  </w:style>
  <w:style w:type="paragraph" w:customStyle="1" w:styleId="xl80">
    <w:name w:val="xl80"/>
    <w:basedOn w:val="Normal"/>
    <w:semiHidden/>
    <w:rsid w:val="00EE3438"/>
    <w:pPr>
      <w:pBdr>
        <w:left w:val="single" w:sz="12" w:space="0" w:color="auto"/>
      </w:pBdr>
      <w:spacing w:before="100" w:beforeAutospacing="1" w:after="100" w:afterAutospacing="1"/>
      <w:textAlignment w:val="center"/>
    </w:pPr>
    <w:rPr>
      <w:rFonts w:cs="Arial"/>
      <w:b/>
      <w:bCs/>
      <w:sz w:val="24"/>
      <w:szCs w:val="24"/>
    </w:rPr>
  </w:style>
  <w:style w:type="paragraph" w:customStyle="1" w:styleId="xl81">
    <w:name w:val="xl81"/>
    <w:basedOn w:val="Normal"/>
    <w:semiHidden/>
    <w:rsid w:val="00EE3438"/>
    <w:pPr>
      <w:spacing w:before="100" w:beforeAutospacing="1" w:after="100" w:afterAutospacing="1"/>
      <w:textAlignment w:val="center"/>
    </w:pPr>
    <w:rPr>
      <w:rFonts w:cs="Arial"/>
      <w:b/>
      <w:bCs/>
      <w:sz w:val="24"/>
      <w:szCs w:val="24"/>
    </w:rPr>
  </w:style>
  <w:style w:type="paragraph" w:customStyle="1" w:styleId="xl82">
    <w:name w:val="xl82"/>
    <w:basedOn w:val="Normal"/>
    <w:semiHidden/>
    <w:rsid w:val="00EE3438"/>
    <w:pPr>
      <w:pBdr>
        <w:right w:val="single" w:sz="8" w:space="0" w:color="auto"/>
      </w:pBdr>
      <w:spacing w:before="100" w:beforeAutospacing="1" w:after="100" w:afterAutospacing="1"/>
      <w:textAlignment w:val="center"/>
    </w:pPr>
    <w:rPr>
      <w:rFonts w:cs="Arial"/>
      <w:b/>
      <w:bCs/>
      <w:sz w:val="24"/>
      <w:szCs w:val="24"/>
    </w:rPr>
  </w:style>
  <w:style w:type="paragraph" w:customStyle="1" w:styleId="xl83">
    <w:name w:val="xl83"/>
    <w:basedOn w:val="Normal"/>
    <w:semiHidden/>
    <w:rsid w:val="00EE3438"/>
    <w:pPr>
      <w:pBdr>
        <w:left w:val="single" w:sz="12" w:space="0" w:color="auto"/>
        <w:bottom w:val="single" w:sz="8" w:space="0" w:color="auto"/>
      </w:pBdr>
      <w:spacing w:before="100" w:beforeAutospacing="1" w:after="100" w:afterAutospacing="1"/>
      <w:textAlignment w:val="center"/>
    </w:pPr>
    <w:rPr>
      <w:rFonts w:cs="Arial"/>
      <w:b/>
      <w:bCs/>
      <w:sz w:val="24"/>
      <w:szCs w:val="24"/>
    </w:rPr>
  </w:style>
  <w:style w:type="paragraph" w:customStyle="1" w:styleId="xl84">
    <w:name w:val="xl84"/>
    <w:basedOn w:val="Normal"/>
    <w:semiHidden/>
    <w:rsid w:val="00EE3438"/>
    <w:pPr>
      <w:pBdr>
        <w:bottom w:val="single" w:sz="8" w:space="0" w:color="auto"/>
      </w:pBdr>
      <w:spacing w:before="100" w:beforeAutospacing="1" w:after="100" w:afterAutospacing="1"/>
      <w:textAlignment w:val="center"/>
    </w:pPr>
    <w:rPr>
      <w:rFonts w:cs="Arial"/>
      <w:b/>
      <w:bCs/>
      <w:sz w:val="24"/>
      <w:szCs w:val="24"/>
    </w:rPr>
  </w:style>
  <w:style w:type="paragraph" w:customStyle="1" w:styleId="xl85">
    <w:name w:val="xl85"/>
    <w:basedOn w:val="Normal"/>
    <w:semiHidden/>
    <w:rsid w:val="00EE3438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cs="Arial"/>
      <w:b/>
      <w:bCs/>
      <w:sz w:val="24"/>
      <w:szCs w:val="24"/>
    </w:rPr>
  </w:style>
  <w:style w:type="paragraph" w:customStyle="1" w:styleId="xl86">
    <w:name w:val="xl86"/>
    <w:basedOn w:val="Normal"/>
    <w:semiHidden/>
    <w:rsid w:val="00EE3438"/>
    <w:pPr>
      <w:pBdr>
        <w:top w:val="single" w:sz="8" w:space="0" w:color="auto"/>
        <w:left w:val="single" w:sz="12" w:space="0" w:color="auto"/>
      </w:pBd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87">
    <w:name w:val="xl87"/>
    <w:basedOn w:val="Normal"/>
    <w:semiHidden/>
    <w:rsid w:val="00EE3438"/>
    <w:pPr>
      <w:pBdr>
        <w:top w:val="single" w:sz="8" w:space="0" w:color="auto"/>
      </w:pBd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88">
    <w:name w:val="xl88"/>
    <w:basedOn w:val="Normal"/>
    <w:semiHidden/>
    <w:rsid w:val="00EE3438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89">
    <w:name w:val="xl89"/>
    <w:basedOn w:val="Normal"/>
    <w:semiHidden/>
    <w:rsid w:val="00EE3438"/>
    <w:pPr>
      <w:pBdr>
        <w:left w:val="single" w:sz="12" w:space="0" w:color="auto"/>
        <w:bottom w:val="single" w:sz="8" w:space="0" w:color="auto"/>
      </w:pBd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90">
    <w:name w:val="xl90"/>
    <w:basedOn w:val="Normal"/>
    <w:semiHidden/>
    <w:rsid w:val="00EE3438"/>
    <w:pPr>
      <w:pBdr>
        <w:bottom w:val="single" w:sz="8" w:space="0" w:color="auto"/>
      </w:pBd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91">
    <w:name w:val="xl91"/>
    <w:basedOn w:val="Normal"/>
    <w:semiHidden/>
    <w:rsid w:val="00EE3438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92">
    <w:name w:val="xl92"/>
    <w:basedOn w:val="Normal"/>
    <w:semiHidden/>
    <w:rsid w:val="00EE3438"/>
    <w:pPr>
      <w:pBdr>
        <w:top w:val="single" w:sz="8" w:space="0" w:color="auto"/>
        <w:left w:val="single" w:sz="12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cs="Arial"/>
      <w:sz w:val="11"/>
      <w:szCs w:val="11"/>
    </w:rPr>
  </w:style>
  <w:style w:type="paragraph" w:customStyle="1" w:styleId="xl93">
    <w:name w:val="xl93"/>
    <w:basedOn w:val="Normal"/>
    <w:semiHidden/>
    <w:rsid w:val="00EE3438"/>
    <w:pPr>
      <w:pBdr>
        <w:left w:val="single" w:sz="12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cs="Arial"/>
      <w:sz w:val="11"/>
      <w:szCs w:val="11"/>
    </w:rPr>
  </w:style>
  <w:style w:type="paragraph" w:customStyle="1" w:styleId="xl94">
    <w:name w:val="xl94"/>
    <w:basedOn w:val="Normal"/>
    <w:semiHidden/>
    <w:rsid w:val="00EE3438"/>
    <w:pPr>
      <w:pBdr>
        <w:top w:val="single" w:sz="8" w:space="0" w:color="auto"/>
        <w:lef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95">
    <w:name w:val="xl95"/>
    <w:basedOn w:val="Normal"/>
    <w:semiHidden/>
    <w:rsid w:val="00EE3438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96">
    <w:name w:val="xl96"/>
    <w:basedOn w:val="Normal"/>
    <w:semiHidden/>
    <w:rsid w:val="00EE3438"/>
    <w:pPr>
      <w:pBdr>
        <w:left w:val="single" w:sz="12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97">
    <w:name w:val="xl97"/>
    <w:basedOn w:val="Normal"/>
    <w:semiHidden/>
    <w:rsid w:val="00EE3438"/>
    <w:pPr>
      <w:pBdr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98">
    <w:name w:val="xl98"/>
    <w:basedOn w:val="Normal"/>
    <w:semiHidden/>
    <w:rsid w:val="00EE3438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99">
    <w:name w:val="xl99"/>
    <w:basedOn w:val="Normal"/>
    <w:semiHidden/>
    <w:rsid w:val="00EE3438"/>
    <w:pPr>
      <w:pBdr>
        <w:top w:val="single" w:sz="12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00">
    <w:name w:val="xl100"/>
    <w:basedOn w:val="Normal"/>
    <w:semiHidden/>
    <w:rsid w:val="00EE3438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01">
    <w:name w:val="xl101"/>
    <w:basedOn w:val="Normal"/>
    <w:semiHidden/>
    <w:rsid w:val="00EE3438"/>
    <w:pPr>
      <w:pBdr>
        <w:bottom w:val="single" w:sz="4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02">
    <w:name w:val="xl102"/>
    <w:basedOn w:val="Normal"/>
    <w:semiHidden/>
    <w:rsid w:val="00EE3438"/>
    <w:pPr>
      <w:pBdr>
        <w:top w:val="single" w:sz="4" w:space="0" w:color="auto"/>
        <w:lef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3">
    <w:name w:val="xl103"/>
    <w:basedOn w:val="Normal"/>
    <w:semiHidden/>
    <w:rsid w:val="00EE3438"/>
    <w:pPr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4">
    <w:name w:val="xl104"/>
    <w:basedOn w:val="Normal"/>
    <w:semiHidden/>
    <w:rsid w:val="00EE3438"/>
    <w:pPr>
      <w:pBdr>
        <w:top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5">
    <w:name w:val="xl105"/>
    <w:basedOn w:val="Normal"/>
    <w:semiHidden/>
    <w:rsid w:val="00EE3438"/>
    <w:pPr>
      <w:pBdr>
        <w:lef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6">
    <w:name w:val="xl106"/>
    <w:basedOn w:val="Normal"/>
    <w:semiHidden/>
    <w:rsid w:val="00EE3438"/>
    <w:pP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7">
    <w:name w:val="xl107"/>
    <w:basedOn w:val="Normal"/>
    <w:semiHidden/>
    <w:rsid w:val="00EE3438"/>
    <w:pPr>
      <w:pBdr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8">
    <w:name w:val="xl108"/>
    <w:basedOn w:val="Normal"/>
    <w:semiHidden/>
    <w:rsid w:val="00EE3438"/>
    <w:pPr>
      <w:pBdr>
        <w:left w:val="single" w:sz="8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9">
    <w:name w:val="xl109"/>
    <w:basedOn w:val="Normal"/>
    <w:semiHidden/>
    <w:rsid w:val="00EE3438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0">
    <w:name w:val="xl110"/>
    <w:basedOn w:val="Normal"/>
    <w:semiHidden/>
    <w:rsid w:val="00EE3438"/>
    <w:pPr>
      <w:pBdr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1">
    <w:name w:val="xl111"/>
    <w:basedOn w:val="Normal"/>
    <w:semiHidden/>
    <w:rsid w:val="00EE3438"/>
    <w:pPr>
      <w:pBdr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2">
    <w:name w:val="xl112"/>
    <w:basedOn w:val="Normal"/>
    <w:semiHidden/>
    <w:rsid w:val="00EE3438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3">
    <w:name w:val="xl113"/>
    <w:basedOn w:val="Normal"/>
    <w:semiHidden/>
    <w:rsid w:val="00EE3438"/>
    <w:pPr>
      <w:pBdr>
        <w:top w:val="single" w:sz="4" w:space="0" w:color="auto"/>
        <w:left w:val="single" w:sz="8" w:space="0" w:color="auto"/>
        <w:right w:val="single" w:sz="12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4">
    <w:name w:val="xl114"/>
    <w:basedOn w:val="Normal"/>
    <w:semiHidden/>
    <w:rsid w:val="00EE3438"/>
    <w:pPr>
      <w:pBdr>
        <w:left w:val="single" w:sz="8" w:space="0" w:color="auto"/>
        <w:right w:val="single" w:sz="12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5">
    <w:name w:val="xl115"/>
    <w:basedOn w:val="Normal"/>
    <w:semiHidden/>
    <w:rsid w:val="00EE3438"/>
    <w:pPr>
      <w:pBdr>
        <w:left w:val="single" w:sz="8" w:space="0" w:color="auto"/>
        <w:bottom w:val="single" w:sz="4" w:space="0" w:color="auto"/>
        <w:right w:val="single" w:sz="12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6">
    <w:name w:val="xl116"/>
    <w:basedOn w:val="Normal"/>
    <w:semiHidden/>
    <w:rsid w:val="00EE3438"/>
    <w:pPr>
      <w:pBdr>
        <w:top w:val="single" w:sz="4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7">
    <w:name w:val="xl117"/>
    <w:basedOn w:val="Normal"/>
    <w:semiHidden/>
    <w:rsid w:val="00EE3438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8">
    <w:name w:val="xl118"/>
    <w:basedOn w:val="Normal"/>
    <w:semiHidden/>
    <w:rsid w:val="00EE3438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9">
    <w:name w:val="xl119"/>
    <w:basedOn w:val="Normal"/>
    <w:semiHidden/>
    <w:rsid w:val="00EE3438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cs="Arial"/>
      <w:sz w:val="12"/>
      <w:szCs w:val="12"/>
    </w:rPr>
  </w:style>
  <w:style w:type="paragraph" w:customStyle="1" w:styleId="xl120">
    <w:name w:val="xl120"/>
    <w:basedOn w:val="Normal"/>
    <w:semiHidden/>
    <w:rsid w:val="00EE3438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cs="Arial"/>
      <w:sz w:val="12"/>
      <w:szCs w:val="12"/>
    </w:rPr>
  </w:style>
  <w:style w:type="paragraph" w:customStyle="1" w:styleId="xl121">
    <w:name w:val="xl121"/>
    <w:basedOn w:val="Normal"/>
    <w:semiHidden/>
    <w:rsid w:val="00EE3438"/>
    <w:pPr>
      <w:pBdr>
        <w:top w:val="single" w:sz="8" w:space="0" w:color="auto"/>
        <w:left w:val="single" w:sz="8" w:space="0" w:color="auto"/>
        <w:right w:val="single" w:sz="12" w:space="0" w:color="auto"/>
      </w:pBdr>
      <w:spacing w:before="100" w:beforeAutospacing="1" w:after="100" w:afterAutospacing="1"/>
      <w:jc w:val="center"/>
      <w:textAlignment w:val="center"/>
    </w:pPr>
    <w:rPr>
      <w:rFonts w:cs="Arial"/>
      <w:sz w:val="10"/>
      <w:szCs w:val="10"/>
    </w:rPr>
  </w:style>
  <w:style w:type="paragraph" w:customStyle="1" w:styleId="xl122">
    <w:name w:val="xl122"/>
    <w:basedOn w:val="Normal"/>
    <w:semiHidden/>
    <w:rsid w:val="00EE3438"/>
    <w:pPr>
      <w:pBdr>
        <w:left w:val="single" w:sz="8" w:space="0" w:color="auto"/>
        <w:bottom w:val="single" w:sz="4" w:space="0" w:color="auto"/>
        <w:right w:val="single" w:sz="12" w:space="0" w:color="auto"/>
      </w:pBdr>
      <w:spacing w:before="100" w:beforeAutospacing="1" w:after="100" w:afterAutospacing="1"/>
      <w:jc w:val="center"/>
      <w:textAlignment w:val="center"/>
    </w:pPr>
    <w:rPr>
      <w:rFonts w:cs="Arial"/>
      <w:sz w:val="10"/>
      <w:szCs w:val="10"/>
    </w:rPr>
  </w:style>
  <w:style w:type="paragraph" w:customStyle="1" w:styleId="xl123">
    <w:name w:val="xl123"/>
    <w:basedOn w:val="Normal"/>
    <w:semiHidden/>
    <w:rsid w:val="00EE3438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cs="Arial"/>
      <w:sz w:val="12"/>
      <w:szCs w:val="12"/>
    </w:rPr>
  </w:style>
  <w:style w:type="paragraph" w:customStyle="1" w:styleId="xl124">
    <w:name w:val="xl124"/>
    <w:basedOn w:val="Normal"/>
    <w:semiHidden/>
    <w:rsid w:val="00EE3438"/>
    <w:pPr>
      <w:pBdr>
        <w:bottom w:val="single" w:sz="4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cs="Arial"/>
      <w:sz w:val="12"/>
      <w:szCs w:val="12"/>
    </w:rPr>
  </w:style>
  <w:style w:type="paragraph" w:customStyle="1" w:styleId="xl125">
    <w:name w:val="xl125"/>
    <w:basedOn w:val="Normal"/>
    <w:semiHidden/>
    <w:rsid w:val="00EE3438"/>
    <w:pPr>
      <w:pBdr>
        <w:top w:val="single" w:sz="12" w:space="0" w:color="auto"/>
        <w:left w:val="single" w:sz="8" w:space="0" w:color="auto"/>
      </w:pBdr>
      <w:spacing w:before="100" w:beforeAutospacing="1" w:after="100" w:afterAutospacing="1"/>
      <w:textAlignment w:val="top"/>
    </w:pPr>
    <w:rPr>
      <w:rFonts w:cs="Arial"/>
      <w:sz w:val="12"/>
      <w:szCs w:val="12"/>
    </w:rPr>
  </w:style>
  <w:style w:type="paragraph" w:customStyle="1" w:styleId="xl126">
    <w:name w:val="xl126"/>
    <w:basedOn w:val="Normal"/>
    <w:semiHidden/>
    <w:rsid w:val="00EE3438"/>
    <w:pPr>
      <w:pBdr>
        <w:top w:val="single" w:sz="12" w:space="0" w:color="auto"/>
        <w:right w:val="single" w:sz="8" w:space="0" w:color="auto"/>
      </w:pBdr>
      <w:spacing w:before="100" w:beforeAutospacing="1" w:after="100" w:afterAutospacing="1"/>
      <w:textAlignment w:val="top"/>
    </w:pPr>
    <w:rPr>
      <w:rFonts w:cs="Arial"/>
      <w:sz w:val="12"/>
      <w:szCs w:val="12"/>
    </w:rPr>
  </w:style>
  <w:style w:type="paragraph" w:customStyle="1" w:styleId="xl127">
    <w:name w:val="xl127"/>
    <w:basedOn w:val="Normal"/>
    <w:semiHidden/>
    <w:rsid w:val="00EE3438"/>
    <w:pPr>
      <w:pBdr>
        <w:left w:val="single" w:sz="8" w:space="0" w:color="auto"/>
      </w:pBdr>
      <w:spacing w:before="100" w:beforeAutospacing="1" w:after="100" w:afterAutospacing="1"/>
      <w:textAlignment w:val="top"/>
    </w:pPr>
    <w:rPr>
      <w:rFonts w:cs="Arial"/>
      <w:sz w:val="12"/>
      <w:szCs w:val="12"/>
    </w:rPr>
  </w:style>
  <w:style w:type="paragraph" w:customStyle="1" w:styleId="xl128">
    <w:name w:val="xl128"/>
    <w:basedOn w:val="Normal"/>
    <w:semiHidden/>
    <w:rsid w:val="00EE3438"/>
    <w:pPr>
      <w:pBdr>
        <w:right w:val="single" w:sz="8" w:space="0" w:color="auto"/>
      </w:pBdr>
      <w:spacing w:before="100" w:beforeAutospacing="1" w:after="100" w:afterAutospacing="1"/>
      <w:textAlignment w:val="top"/>
    </w:pPr>
    <w:rPr>
      <w:rFonts w:cs="Arial"/>
      <w:sz w:val="12"/>
      <w:szCs w:val="12"/>
    </w:rPr>
  </w:style>
  <w:style w:type="paragraph" w:customStyle="1" w:styleId="xl129">
    <w:name w:val="xl129"/>
    <w:basedOn w:val="Normal"/>
    <w:semiHidden/>
    <w:rsid w:val="00EE3438"/>
    <w:pPr>
      <w:pBdr>
        <w:left w:val="single" w:sz="8" w:space="0" w:color="auto"/>
        <w:bottom w:val="single" w:sz="8" w:space="0" w:color="auto"/>
      </w:pBdr>
      <w:spacing w:before="100" w:beforeAutospacing="1" w:after="100" w:afterAutospacing="1"/>
      <w:textAlignment w:val="top"/>
    </w:pPr>
    <w:rPr>
      <w:rFonts w:cs="Arial"/>
      <w:sz w:val="12"/>
      <w:szCs w:val="12"/>
    </w:rPr>
  </w:style>
  <w:style w:type="paragraph" w:customStyle="1" w:styleId="xl130">
    <w:name w:val="xl130"/>
    <w:basedOn w:val="Normal"/>
    <w:semiHidden/>
    <w:rsid w:val="00EE3438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top"/>
    </w:pPr>
    <w:rPr>
      <w:rFonts w:cs="Arial"/>
      <w:sz w:val="12"/>
      <w:szCs w:val="12"/>
    </w:rPr>
  </w:style>
  <w:style w:type="paragraph" w:customStyle="1" w:styleId="xl131">
    <w:name w:val="xl131"/>
    <w:basedOn w:val="Normal"/>
    <w:semiHidden/>
    <w:rsid w:val="00EE3438"/>
    <w:pPr>
      <w:pBdr>
        <w:top w:val="single" w:sz="12" w:space="0" w:color="auto"/>
        <w:right w:val="single" w:sz="12" w:space="0" w:color="auto"/>
      </w:pBdr>
      <w:spacing w:before="100" w:beforeAutospacing="1" w:after="100" w:afterAutospacing="1"/>
      <w:textAlignment w:val="top"/>
    </w:pPr>
    <w:rPr>
      <w:rFonts w:cs="Arial"/>
      <w:sz w:val="12"/>
      <w:szCs w:val="12"/>
    </w:rPr>
  </w:style>
  <w:style w:type="paragraph" w:customStyle="1" w:styleId="xl132">
    <w:name w:val="xl132"/>
    <w:basedOn w:val="Normal"/>
    <w:semiHidden/>
    <w:rsid w:val="00EE3438"/>
    <w:pPr>
      <w:pBdr>
        <w:right w:val="single" w:sz="12" w:space="0" w:color="auto"/>
      </w:pBdr>
      <w:spacing w:before="100" w:beforeAutospacing="1" w:after="100" w:afterAutospacing="1"/>
      <w:textAlignment w:val="top"/>
    </w:pPr>
    <w:rPr>
      <w:rFonts w:cs="Arial"/>
      <w:sz w:val="12"/>
      <w:szCs w:val="12"/>
    </w:rPr>
  </w:style>
  <w:style w:type="paragraph" w:customStyle="1" w:styleId="xl133">
    <w:name w:val="xl133"/>
    <w:basedOn w:val="Normal"/>
    <w:semiHidden/>
    <w:rsid w:val="00EE3438"/>
    <w:pPr>
      <w:pBdr>
        <w:bottom w:val="single" w:sz="8" w:space="0" w:color="auto"/>
        <w:right w:val="single" w:sz="12" w:space="0" w:color="auto"/>
      </w:pBdr>
      <w:spacing w:before="100" w:beforeAutospacing="1" w:after="100" w:afterAutospacing="1"/>
      <w:textAlignment w:val="top"/>
    </w:pPr>
    <w:rPr>
      <w:rFonts w:cs="Arial"/>
      <w:sz w:val="12"/>
      <w:szCs w:val="12"/>
    </w:rPr>
  </w:style>
  <w:style w:type="paragraph" w:customStyle="1" w:styleId="xl134">
    <w:name w:val="xl134"/>
    <w:basedOn w:val="Normal"/>
    <w:semiHidden/>
    <w:rsid w:val="00EE3438"/>
    <w:pPr>
      <w:pBdr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5">
    <w:name w:val="xl135"/>
    <w:basedOn w:val="Normal"/>
    <w:semiHidden/>
    <w:rsid w:val="00EE3438"/>
    <w:pPr>
      <w:pBdr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6">
    <w:name w:val="xl136"/>
    <w:basedOn w:val="Normal"/>
    <w:semiHidden/>
    <w:rsid w:val="00EE3438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7">
    <w:name w:val="xl137"/>
    <w:basedOn w:val="Normal"/>
    <w:semiHidden/>
    <w:rsid w:val="00EE3438"/>
    <w:pPr>
      <w:pBdr>
        <w:top w:val="single" w:sz="8" w:space="0" w:color="auto"/>
        <w:left w:val="single" w:sz="8" w:space="0" w:color="auto"/>
      </w:pBd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138">
    <w:name w:val="xl138"/>
    <w:basedOn w:val="Normal"/>
    <w:semiHidden/>
    <w:rsid w:val="00EE3438"/>
    <w:pPr>
      <w:pBdr>
        <w:top w:val="single" w:sz="8" w:space="0" w:color="auto"/>
        <w:right w:val="single" w:sz="12" w:space="0" w:color="auto"/>
      </w:pBd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139">
    <w:name w:val="xl139"/>
    <w:basedOn w:val="Normal"/>
    <w:semiHidden/>
    <w:rsid w:val="00EE3438"/>
    <w:pPr>
      <w:pBdr>
        <w:left w:val="single" w:sz="8" w:space="0" w:color="auto"/>
      </w:pBd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140">
    <w:name w:val="xl140"/>
    <w:basedOn w:val="Normal"/>
    <w:semiHidden/>
    <w:rsid w:val="00EE3438"/>
    <w:pP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141">
    <w:name w:val="xl141"/>
    <w:basedOn w:val="Normal"/>
    <w:semiHidden/>
    <w:rsid w:val="00EE3438"/>
    <w:pPr>
      <w:pBdr>
        <w:right w:val="single" w:sz="12" w:space="0" w:color="auto"/>
      </w:pBd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142">
    <w:name w:val="xl142"/>
    <w:basedOn w:val="Normal"/>
    <w:semiHidden/>
    <w:rsid w:val="00EE3438"/>
    <w:pPr>
      <w:pBdr>
        <w:left w:val="single" w:sz="8" w:space="0" w:color="auto"/>
        <w:bottom w:val="single" w:sz="12" w:space="0" w:color="auto"/>
      </w:pBd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143">
    <w:name w:val="xl143"/>
    <w:basedOn w:val="Normal"/>
    <w:semiHidden/>
    <w:rsid w:val="00EE3438"/>
    <w:pPr>
      <w:pBdr>
        <w:bottom w:val="single" w:sz="12" w:space="0" w:color="auto"/>
      </w:pBd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144">
    <w:name w:val="xl144"/>
    <w:basedOn w:val="Normal"/>
    <w:semiHidden/>
    <w:rsid w:val="00EE3438"/>
    <w:pPr>
      <w:pBdr>
        <w:bottom w:val="single" w:sz="12" w:space="0" w:color="auto"/>
        <w:right w:val="single" w:sz="12" w:space="0" w:color="auto"/>
      </w:pBdr>
      <w:spacing w:before="100" w:beforeAutospacing="1" w:after="100" w:afterAutospacing="1"/>
      <w:textAlignment w:val="top"/>
    </w:pPr>
    <w:rPr>
      <w:rFonts w:cs="Arial"/>
      <w:sz w:val="16"/>
      <w:szCs w:val="16"/>
    </w:rPr>
  </w:style>
  <w:style w:type="paragraph" w:customStyle="1" w:styleId="xl145">
    <w:name w:val="xl145"/>
    <w:basedOn w:val="Normal"/>
    <w:semiHidden/>
    <w:rsid w:val="00EE3438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46">
    <w:name w:val="xl146"/>
    <w:basedOn w:val="Normal"/>
    <w:semiHidden/>
    <w:rsid w:val="00EE3438"/>
    <w:pPr>
      <w:pBdr>
        <w:left w:val="single" w:sz="8" w:space="0" w:color="auto"/>
        <w:bottom w:val="single" w:sz="8" w:space="0" w:color="auto"/>
        <w:right w:val="single" w:sz="12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font0">
    <w:name w:val="font0"/>
    <w:basedOn w:val="Normal"/>
    <w:semiHidden/>
    <w:rsid w:val="00EE3438"/>
    <w:pPr>
      <w:spacing w:before="100" w:beforeAutospacing="1" w:after="100" w:afterAutospacing="1"/>
    </w:pPr>
    <w:rPr>
      <w:rFonts w:cs="Arial"/>
    </w:rPr>
  </w:style>
  <w:style w:type="paragraph" w:customStyle="1" w:styleId="xl147">
    <w:name w:val="xl147"/>
    <w:basedOn w:val="Normal"/>
    <w:semiHidden/>
    <w:rsid w:val="00EE3438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48">
    <w:name w:val="xl148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49">
    <w:name w:val="xl149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50">
    <w:name w:val="xl150"/>
    <w:basedOn w:val="Normal"/>
    <w:semiHidden/>
    <w:rsid w:val="00EE3438"/>
    <w:pPr>
      <w:pBdr>
        <w:top w:val="single" w:sz="8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51">
    <w:name w:val="xl151"/>
    <w:basedOn w:val="Normal"/>
    <w:semiHidden/>
    <w:rsid w:val="00EE3438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52">
    <w:name w:val="xl152"/>
    <w:basedOn w:val="Normal"/>
    <w:semiHidden/>
    <w:rsid w:val="00EE3438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53">
    <w:name w:val="xl153"/>
    <w:basedOn w:val="Normal"/>
    <w:semiHidden/>
    <w:rsid w:val="00EE3438"/>
    <w:pPr>
      <w:pBdr>
        <w:left w:val="single" w:sz="8" w:space="0" w:color="auto"/>
      </w:pBdr>
      <w:spacing w:before="100" w:beforeAutospacing="1" w:after="100" w:afterAutospacing="1"/>
      <w:jc w:val="center"/>
      <w:textAlignment w:val="center"/>
    </w:pPr>
    <w:rPr>
      <w:rFonts w:cs="Arial"/>
      <w:sz w:val="12"/>
      <w:szCs w:val="12"/>
    </w:rPr>
  </w:style>
  <w:style w:type="paragraph" w:customStyle="1" w:styleId="xl154">
    <w:name w:val="xl154"/>
    <w:basedOn w:val="Normal"/>
    <w:semiHidden/>
    <w:rsid w:val="00EE3438"/>
    <w:pPr>
      <w:pBdr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cs="Arial"/>
      <w:sz w:val="12"/>
      <w:szCs w:val="12"/>
    </w:rPr>
  </w:style>
  <w:style w:type="paragraph" w:customStyle="1" w:styleId="xl155">
    <w:name w:val="xl155"/>
    <w:basedOn w:val="Normal"/>
    <w:semiHidden/>
    <w:rsid w:val="00EE3438"/>
    <w:pPr>
      <w:pBdr>
        <w:top w:val="single" w:sz="8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56">
    <w:name w:val="xl156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57">
    <w:name w:val="xl157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8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58">
    <w:name w:val="xl158"/>
    <w:basedOn w:val="Normal"/>
    <w:semiHidden/>
    <w:rsid w:val="00EE3438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sz w:val="16"/>
      <w:szCs w:val="16"/>
    </w:rPr>
  </w:style>
  <w:style w:type="paragraph" w:customStyle="1" w:styleId="xl159">
    <w:name w:val="xl159"/>
    <w:basedOn w:val="Normal"/>
    <w:semiHidden/>
    <w:rsid w:val="00EE3438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sz w:val="16"/>
      <w:szCs w:val="16"/>
    </w:rPr>
  </w:style>
  <w:style w:type="paragraph" w:customStyle="1" w:styleId="xl160">
    <w:name w:val="xl160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FF0000"/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FFFFFF"/>
      <w:sz w:val="18"/>
      <w:szCs w:val="18"/>
    </w:rPr>
  </w:style>
  <w:style w:type="paragraph" w:customStyle="1" w:styleId="xl161">
    <w:name w:val="xl161"/>
    <w:basedOn w:val="Normal"/>
    <w:semiHidden/>
    <w:rsid w:val="00EE343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2">
    <w:name w:val="xl162"/>
    <w:basedOn w:val="Normal"/>
    <w:semiHidden/>
    <w:rsid w:val="00EE3438"/>
    <w:pPr>
      <w:pBdr>
        <w:top w:val="single" w:sz="8" w:space="0" w:color="auto"/>
        <w:left w:val="single" w:sz="4" w:space="0" w:color="auto"/>
      </w:pBdr>
      <w:spacing w:before="100" w:beforeAutospacing="1" w:after="100" w:afterAutospacing="1"/>
      <w:textAlignment w:val="top"/>
    </w:pPr>
    <w:rPr>
      <w:rFonts w:ascii="AvantGarde" w:hAnsi="AvantGarde"/>
      <w:sz w:val="24"/>
      <w:szCs w:val="24"/>
    </w:rPr>
  </w:style>
  <w:style w:type="paragraph" w:customStyle="1" w:styleId="xl163">
    <w:name w:val="xl163"/>
    <w:basedOn w:val="Normal"/>
    <w:semiHidden/>
    <w:rsid w:val="00EE3438"/>
    <w:pPr>
      <w:pBdr>
        <w:top w:val="single" w:sz="8" w:space="0" w:color="auto"/>
      </w:pBdr>
      <w:spacing w:before="100" w:beforeAutospacing="1" w:after="100" w:afterAutospacing="1"/>
      <w:textAlignment w:val="top"/>
    </w:pPr>
    <w:rPr>
      <w:rFonts w:ascii="AvantGarde" w:hAnsi="AvantGarde"/>
      <w:sz w:val="24"/>
      <w:szCs w:val="24"/>
    </w:rPr>
  </w:style>
  <w:style w:type="paragraph" w:customStyle="1" w:styleId="xl164">
    <w:name w:val="xl164"/>
    <w:basedOn w:val="Normal"/>
    <w:semiHidden/>
    <w:rsid w:val="00EE3438"/>
    <w:pPr>
      <w:pBdr>
        <w:top w:val="single" w:sz="8" w:space="0" w:color="auto"/>
      </w:pBdr>
      <w:spacing w:before="100" w:beforeAutospacing="1" w:after="100" w:afterAutospacing="1"/>
      <w:textAlignment w:val="top"/>
    </w:pPr>
    <w:rPr>
      <w:rFonts w:ascii="Times New Roman" w:hAnsi="Times New Roman"/>
      <w:sz w:val="24"/>
      <w:szCs w:val="24"/>
    </w:rPr>
  </w:style>
  <w:style w:type="paragraph" w:customStyle="1" w:styleId="xl165">
    <w:name w:val="xl165"/>
    <w:basedOn w:val="Normal"/>
    <w:semiHidden/>
    <w:rsid w:val="00EE3438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66">
    <w:name w:val="xl166"/>
    <w:basedOn w:val="Normal"/>
    <w:semiHidden/>
    <w:rsid w:val="00EE3438"/>
    <w:pPr>
      <w:pBdr>
        <w:left w:val="single" w:sz="4" w:space="0" w:color="auto"/>
      </w:pBdr>
      <w:spacing w:before="100" w:beforeAutospacing="1" w:after="100" w:afterAutospacing="1"/>
      <w:textAlignment w:val="top"/>
    </w:pPr>
    <w:rPr>
      <w:rFonts w:ascii="Times New Roman" w:hAnsi="Times New Roman"/>
      <w:sz w:val="24"/>
      <w:szCs w:val="24"/>
    </w:rPr>
  </w:style>
  <w:style w:type="paragraph" w:customStyle="1" w:styleId="xl167">
    <w:name w:val="xl167"/>
    <w:basedOn w:val="Normal"/>
    <w:semiHidden/>
    <w:rsid w:val="00EE3438"/>
    <w:pPr>
      <w:spacing w:before="100" w:beforeAutospacing="1" w:after="100" w:afterAutospacing="1"/>
      <w:textAlignment w:val="top"/>
    </w:pPr>
    <w:rPr>
      <w:rFonts w:ascii="Times New Roman" w:hAnsi="Times New Roman"/>
      <w:sz w:val="24"/>
      <w:szCs w:val="24"/>
    </w:rPr>
  </w:style>
  <w:style w:type="paragraph" w:customStyle="1" w:styleId="xl168">
    <w:name w:val="xl168"/>
    <w:basedOn w:val="Normal"/>
    <w:semiHidden/>
    <w:rsid w:val="00EE3438"/>
    <w:pPr>
      <w:pBdr>
        <w:right w:val="single" w:sz="8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69">
    <w:name w:val="xl169"/>
    <w:basedOn w:val="Normal"/>
    <w:semiHidden/>
    <w:rsid w:val="00EE3438"/>
    <w:pPr>
      <w:pBdr>
        <w:left w:val="single" w:sz="4" w:space="0" w:color="auto"/>
        <w:bottom w:val="single" w:sz="8" w:space="0" w:color="auto"/>
      </w:pBdr>
      <w:spacing w:before="100" w:beforeAutospacing="1" w:after="100" w:afterAutospacing="1"/>
      <w:textAlignment w:val="top"/>
    </w:pPr>
    <w:rPr>
      <w:rFonts w:ascii="Times New Roman" w:hAnsi="Times New Roman"/>
      <w:sz w:val="24"/>
      <w:szCs w:val="24"/>
    </w:rPr>
  </w:style>
  <w:style w:type="paragraph" w:customStyle="1" w:styleId="xl170">
    <w:name w:val="xl170"/>
    <w:basedOn w:val="Normal"/>
    <w:semiHidden/>
    <w:rsid w:val="00EE3438"/>
    <w:pPr>
      <w:pBdr>
        <w:bottom w:val="single" w:sz="8" w:space="0" w:color="auto"/>
      </w:pBdr>
      <w:spacing w:before="100" w:beforeAutospacing="1" w:after="100" w:afterAutospacing="1"/>
      <w:textAlignment w:val="top"/>
    </w:pPr>
    <w:rPr>
      <w:rFonts w:ascii="Times New Roman" w:hAnsi="Times New Roman"/>
      <w:sz w:val="24"/>
      <w:szCs w:val="24"/>
    </w:rPr>
  </w:style>
  <w:style w:type="paragraph" w:customStyle="1" w:styleId="xl171">
    <w:name w:val="xl171"/>
    <w:basedOn w:val="Normal"/>
    <w:semiHidden/>
    <w:rsid w:val="00EE3438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NormalWeb">
    <w:name w:val="Normal (Web)"/>
    <w:basedOn w:val="Normal"/>
    <w:rsid w:val="00A34368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Heading2Char">
    <w:name w:val="Heading 2 Char"/>
    <w:link w:val="Heading2"/>
    <w:rsid w:val="00015805"/>
    <w:rPr>
      <w:rFonts w:ascii="Arial" w:hAnsi="Arial"/>
      <w:b/>
      <w:sz w:val="24"/>
      <w:lang w:val="en-US" w:eastAsia="en-US" w:bidi="ar-SA"/>
    </w:rPr>
  </w:style>
  <w:style w:type="character" w:customStyle="1" w:styleId="blueten1">
    <w:name w:val="blueten1"/>
    <w:semiHidden/>
    <w:rsid w:val="00930E88"/>
    <w:rPr>
      <w:rFonts w:ascii="Verdana" w:hAnsi="Verdana" w:hint="default"/>
      <w:color w:val="000000"/>
      <w:sz w:val="19"/>
      <w:szCs w:val="19"/>
    </w:rPr>
  </w:style>
  <w:style w:type="character" w:customStyle="1" w:styleId="bold1">
    <w:name w:val="bold1"/>
    <w:semiHidden/>
    <w:rsid w:val="00930E88"/>
    <w:rPr>
      <w:b/>
      <w:bCs/>
    </w:rPr>
  </w:style>
  <w:style w:type="paragraph" w:customStyle="1" w:styleId="ULSBullet1">
    <w:name w:val="ULS Bullet 1"/>
    <w:basedOn w:val="Normal"/>
    <w:semiHidden/>
    <w:rsid w:val="004F0266"/>
  </w:style>
  <w:style w:type="paragraph" w:customStyle="1" w:styleId="ICSForms-Bullet0">
    <w:name w:val="ICS Forms - Bullet"/>
    <w:basedOn w:val="ULSBullet1"/>
    <w:rsid w:val="001D2735"/>
    <w:pPr>
      <w:numPr>
        <w:numId w:val="23"/>
      </w:numPr>
      <w:spacing w:before="40" w:after="40"/>
    </w:pPr>
  </w:style>
  <w:style w:type="paragraph" w:customStyle="1" w:styleId="ICSFormsTitle">
    <w:name w:val="ICS Forms Title"/>
    <w:basedOn w:val="Heading2"/>
    <w:rsid w:val="00426D58"/>
    <w:pPr>
      <w:spacing w:after="60"/>
      <w:jc w:val="center"/>
    </w:pPr>
    <w:rPr>
      <w:rFonts w:ascii="Arial Bold" w:hAnsi="Arial Bold"/>
      <w:caps/>
      <w:sz w:val="28"/>
      <w:szCs w:val="24"/>
    </w:rPr>
  </w:style>
  <w:style w:type="paragraph" w:customStyle="1" w:styleId="ICSForms-MainBold">
    <w:name w:val="ICS Forms - Main (Bold)"/>
    <w:basedOn w:val="Normal"/>
    <w:rsid w:val="001B2D42"/>
    <w:pPr>
      <w:spacing w:before="40" w:after="40"/>
    </w:pPr>
    <w:rPr>
      <w:rFonts w:cs="Arial"/>
      <w:b/>
    </w:rPr>
  </w:style>
  <w:style w:type="paragraph" w:customStyle="1" w:styleId="ICSForms-Main">
    <w:name w:val="ICS Forms - Main"/>
    <w:basedOn w:val="ICSForms-MainBold"/>
    <w:rsid w:val="001B2D42"/>
    <w:rPr>
      <w:b w:val="0"/>
    </w:rPr>
  </w:style>
  <w:style w:type="paragraph" w:customStyle="1" w:styleId="ICSForms-Title">
    <w:name w:val="ICS Forms - Title"/>
    <w:basedOn w:val="ICSFormsTitle"/>
    <w:rsid w:val="00426D58"/>
    <w:rPr>
      <w:rFonts w:ascii="Arial" w:hAnsi="Arial"/>
    </w:rPr>
  </w:style>
  <w:style w:type="paragraph" w:customStyle="1" w:styleId="ColorfulShading-Accent11">
    <w:name w:val="Colorful Shading - Accent 11"/>
    <w:hidden/>
    <w:uiPriority w:val="99"/>
    <w:semiHidden/>
    <w:rsid w:val="0034312E"/>
    <w:rPr>
      <w:rFonts w:ascii="Arial" w:hAnsi="Arial"/>
    </w:rPr>
  </w:style>
  <w:style w:type="paragraph" w:customStyle="1" w:styleId="ColorfulList-Accent11">
    <w:name w:val="Colorful List - Accent 11"/>
    <w:basedOn w:val="Normal"/>
    <w:uiPriority w:val="34"/>
    <w:qFormat/>
    <w:rsid w:val="00015805"/>
    <w:pPr>
      <w:ind w:left="720"/>
    </w:pPr>
  </w:style>
  <w:style w:type="paragraph" w:customStyle="1" w:styleId="icsforms-bullet">
    <w:name w:val="icsforms-bullet"/>
    <w:basedOn w:val="Normal"/>
    <w:rsid w:val="00E37F47"/>
    <w:pPr>
      <w:numPr>
        <w:numId w:val="2"/>
      </w:numPr>
      <w:spacing w:before="40" w:after="40"/>
    </w:pPr>
    <w:rPr>
      <w:rFonts w:eastAsia="Calibri" w:cs="Arial"/>
    </w:rPr>
  </w:style>
  <w:style w:type="paragraph" w:customStyle="1" w:styleId="Main">
    <w:name w:val="Main"/>
    <w:qFormat/>
    <w:rsid w:val="00A96140"/>
    <w:pPr>
      <w:spacing w:after="200"/>
    </w:pPr>
    <w:rPr>
      <w:rFonts w:ascii="Garamond" w:eastAsia="Calibri" w:hAnsi="Garamond"/>
      <w:sz w:val="24"/>
      <w:szCs w:val="22"/>
      <w:lang w:bidi="en-US"/>
    </w:rPr>
  </w:style>
  <w:style w:type="character" w:customStyle="1" w:styleId="Heading3Char">
    <w:name w:val="Heading 3 Char"/>
    <w:link w:val="Heading3"/>
    <w:rsid w:val="00F71121"/>
    <w:rPr>
      <w:rFonts w:ascii="Courier New" w:hAnsi="Courier New"/>
      <w:b/>
    </w:rPr>
  </w:style>
  <w:style w:type="character" w:customStyle="1" w:styleId="Heading4Char">
    <w:name w:val="Heading 4 Char"/>
    <w:link w:val="Heading4"/>
    <w:rsid w:val="00F71121"/>
    <w:rPr>
      <w:rFonts w:ascii="Courier New" w:hAnsi="Courier New"/>
      <w:b/>
    </w:rPr>
  </w:style>
  <w:style w:type="character" w:customStyle="1" w:styleId="Heading5Char">
    <w:name w:val="Heading 5 Char"/>
    <w:link w:val="Heading5"/>
    <w:rsid w:val="00F71121"/>
    <w:rPr>
      <w:sz w:val="40"/>
    </w:rPr>
  </w:style>
  <w:style w:type="character" w:customStyle="1" w:styleId="Heading6Char">
    <w:name w:val="Heading 6 Char"/>
    <w:link w:val="Heading6"/>
    <w:rsid w:val="00F71121"/>
    <w:rPr>
      <w:rFonts w:ascii="Courier New" w:hAnsi="Courier New"/>
      <w:b/>
    </w:rPr>
  </w:style>
  <w:style w:type="character" w:customStyle="1" w:styleId="Heading7Char">
    <w:name w:val="Heading 7 Char"/>
    <w:link w:val="Heading7"/>
    <w:rsid w:val="00F71121"/>
    <w:rPr>
      <w:b/>
      <w:sz w:val="40"/>
    </w:rPr>
  </w:style>
  <w:style w:type="character" w:customStyle="1" w:styleId="Heading8Char">
    <w:name w:val="Heading 8 Char"/>
    <w:link w:val="Heading8"/>
    <w:rsid w:val="00F71121"/>
    <w:rPr>
      <w:sz w:val="32"/>
    </w:rPr>
  </w:style>
  <w:style w:type="character" w:customStyle="1" w:styleId="Heading9Char">
    <w:name w:val="Heading 9 Char"/>
    <w:link w:val="Heading9"/>
    <w:rsid w:val="00F71121"/>
    <w:rPr>
      <w:sz w:val="36"/>
    </w:rPr>
  </w:style>
  <w:style w:type="paragraph" w:customStyle="1" w:styleId="H1">
    <w:name w:val="H1"/>
    <w:basedOn w:val="Main"/>
    <w:next w:val="Main"/>
    <w:qFormat/>
    <w:rsid w:val="00F71121"/>
  </w:style>
  <w:style w:type="paragraph" w:customStyle="1" w:styleId="H2">
    <w:name w:val="H2"/>
    <w:basedOn w:val="H1"/>
    <w:next w:val="Main"/>
    <w:qFormat/>
    <w:rsid w:val="00F71121"/>
  </w:style>
  <w:style w:type="paragraph" w:customStyle="1" w:styleId="H3">
    <w:name w:val="H3"/>
    <w:basedOn w:val="H2"/>
    <w:qFormat/>
    <w:rsid w:val="00F71121"/>
    <w:pPr>
      <w:spacing w:before="40" w:after="120"/>
      <w:ind w:left="720" w:hanging="360"/>
    </w:pPr>
    <w:rPr>
      <w:rFonts w:ascii="Poor Richard" w:hAnsi="Poor Richard"/>
      <w:b/>
      <w:color w:val="000000"/>
      <w:sz w:val="26"/>
    </w:rPr>
  </w:style>
  <w:style w:type="character" w:styleId="Strong">
    <w:name w:val="Strong"/>
    <w:uiPriority w:val="22"/>
    <w:qFormat/>
    <w:rsid w:val="00F71121"/>
    <w:rPr>
      <w:b/>
      <w:bCs/>
    </w:rPr>
  </w:style>
  <w:style w:type="character" w:styleId="Emphasis">
    <w:name w:val="Emphasis"/>
    <w:uiPriority w:val="20"/>
    <w:qFormat/>
    <w:rsid w:val="00F71121"/>
    <w:rPr>
      <w:i/>
      <w:iCs/>
    </w:rPr>
  </w:style>
  <w:style w:type="paragraph" w:customStyle="1" w:styleId="MediumGrid21">
    <w:name w:val="Medium Grid 21"/>
    <w:uiPriority w:val="1"/>
    <w:qFormat/>
    <w:rsid w:val="00F71121"/>
    <w:pPr>
      <w:spacing w:before="40"/>
      <w:ind w:left="720" w:hanging="360"/>
    </w:pPr>
    <w:rPr>
      <w:rFonts w:ascii="Calibri" w:eastAsia="Calibri" w:hAnsi="Calibri"/>
      <w:sz w:val="22"/>
      <w:szCs w:val="22"/>
      <w:lang w:bidi="en-US"/>
    </w:rPr>
  </w:style>
  <w:style w:type="paragraph" w:customStyle="1" w:styleId="ColorfulGrid-Accent11">
    <w:name w:val="Colorful Grid - Accent 11"/>
    <w:basedOn w:val="Normal"/>
    <w:next w:val="Normal"/>
    <w:link w:val="ColorfulGrid-Accent1Char"/>
    <w:uiPriority w:val="29"/>
    <w:qFormat/>
    <w:rsid w:val="00F71121"/>
    <w:rPr>
      <w:i/>
      <w:iCs/>
      <w:color w:val="000000"/>
      <w:sz w:val="22"/>
    </w:rPr>
  </w:style>
  <w:style w:type="character" w:customStyle="1" w:styleId="ColorfulGrid-Accent1Char">
    <w:name w:val="Colorful Grid - Accent 1 Char"/>
    <w:link w:val="ColorfulGrid-Accent11"/>
    <w:uiPriority w:val="29"/>
    <w:rsid w:val="00F71121"/>
    <w:rPr>
      <w:rFonts w:ascii="Arial" w:hAnsi="Arial"/>
      <w:i/>
      <w:iCs/>
      <w:color w:val="000000"/>
      <w:sz w:val="22"/>
    </w:rPr>
  </w:style>
  <w:style w:type="paragraph" w:customStyle="1" w:styleId="LightShading-Accent21">
    <w:name w:val="Light Shading - Accent 21"/>
    <w:basedOn w:val="Normal"/>
    <w:next w:val="Normal"/>
    <w:link w:val="LightShading-Accent2Char"/>
    <w:uiPriority w:val="30"/>
    <w:qFormat/>
    <w:rsid w:val="00F71121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sz w:val="22"/>
    </w:rPr>
  </w:style>
  <w:style w:type="character" w:customStyle="1" w:styleId="LightShading-Accent2Char">
    <w:name w:val="Light Shading - Accent 2 Char"/>
    <w:link w:val="LightShading-Accent21"/>
    <w:uiPriority w:val="30"/>
    <w:rsid w:val="00F71121"/>
    <w:rPr>
      <w:rFonts w:ascii="Arial" w:hAnsi="Arial"/>
      <w:b/>
      <w:bCs/>
      <w:i/>
      <w:iCs/>
      <w:color w:val="4F81BD"/>
      <w:sz w:val="22"/>
    </w:rPr>
  </w:style>
  <w:style w:type="character" w:customStyle="1" w:styleId="SubtleEmphasis1">
    <w:name w:val="Subtle Emphasis1"/>
    <w:uiPriority w:val="19"/>
    <w:qFormat/>
    <w:rsid w:val="00F71121"/>
    <w:rPr>
      <w:rFonts w:ascii="Calibri" w:hAnsi="Calibri"/>
      <w:iCs/>
      <w:color w:val="auto"/>
      <w:sz w:val="20"/>
    </w:rPr>
  </w:style>
  <w:style w:type="character" w:customStyle="1" w:styleId="IntenseEmphasis1">
    <w:name w:val="Intense Emphasis1"/>
    <w:uiPriority w:val="21"/>
    <w:qFormat/>
    <w:rsid w:val="00F71121"/>
    <w:rPr>
      <w:b/>
      <w:bCs/>
      <w:i/>
      <w:iCs/>
      <w:color w:val="4F81BD"/>
    </w:rPr>
  </w:style>
  <w:style w:type="character" w:customStyle="1" w:styleId="SubtleReference1">
    <w:name w:val="Subtle Reference1"/>
    <w:uiPriority w:val="31"/>
    <w:qFormat/>
    <w:rsid w:val="00F71121"/>
    <w:rPr>
      <w:smallCaps/>
      <w:color w:val="C0504D"/>
      <w:u w:val="single"/>
    </w:rPr>
  </w:style>
  <w:style w:type="character" w:customStyle="1" w:styleId="IntenseReference1">
    <w:name w:val="Intense Reference1"/>
    <w:uiPriority w:val="32"/>
    <w:qFormat/>
    <w:rsid w:val="00F71121"/>
    <w:rPr>
      <w:b/>
      <w:bCs/>
      <w:smallCaps/>
      <w:color w:val="C0504D"/>
      <w:spacing w:val="5"/>
      <w:u w:val="single"/>
    </w:rPr>
  </w:style>
  <w:style w:type="character" w:customStyle="1" w:styleId="BookTitle1">
    <w:name w:val="Book Title1"/>
    <w:uiPriority w:val="33"/>
    <w:qFormat/>
    <w:rsid w:val="00F71121"/>
    <w:rPr>
      <w:b/>
      <w:bCs/>
      <w:smallCaps/>
      <w:spacing w:val="5"/>
    </w:rPr>
  </w:style>
  <w:style w:type="paragraph" w:customStyle="1" w:styleId="TOCHeading1">
    <w:name w:val="TOC Heading1"/>
    <w:basedOn w:val="Heading1"/>
    <w:next w:val="Normal"/>
    <w:uiPriority w:val="39"/>
    <w:qFormat/>
    <w:rsid w:val="00F71121"/>
    <w:pPr>
      <w:keepNext w:val="0"/>
      <w:widowControl/>
      <w:autoSpaceDE/>
      <w:autoSpaceDN/>
      <w:adjustRightInd/>
      <w:spacing w:after="160"/>
      <w:outlineLvl w:val="9"/>
    </w:pPr>
    <w:rPr>
      <w:rFonts w:ascii="Poor Richard" w:hAnsi="Poor Richard"/>
      <w:bCs/>
      <w:smallCaps/>
      <w:color w:val="7D003F"/>
      <w:spacing w:val="30"/>
      <w:szCs w:val="28"/>
    </w:rPr>
  </w:style>
  <w:style w:type="paragraph" w:customStyle="1" w:styleId="H4">
    <w:name w:val="H4"/>
    <w:basedOn w:val="Main"/>
    <w:next w:val="Main"/>
    <w:qFormat/>
    <w:rsid w:val="00F71121"/>
    <w:pPr>
      <w:spacing w:before="40" w:after="80"/>
      <w:ind w:left="720" w:hanging="360"/>
    </w:pPr>
    <w:rPr>
      <w:b/>
      <w:i/>
    </w:rPr>
  </w:style>
  <w:style w:type="paragraph" w:customStyle="1" w:styleId="Bullets">
    <w:name w:val="Bullets"/>
    <w:basedOn w:val="Main"/>
    <w:qFormat/>
    <w:rsid w:val="00F71121"/>
    <w:pPr>
      <w:numPr>
        <w:numId w:val="34"/>
      </w:numPr>
      <w:tabs>
        <w:tab w:val="left" w:pos="288"/>
      </w:tabs>
      <w:spacing w:before="60" w:after="60"/>
      <w:ind w:left="576" w:hanging="288"/>
    </w:pPr>
  </w:style>
  <w:style w:type="character" w:customStyle="1" w:styleId="BodyTextIndentChar">
    <w:name w:val="Body Text Indent Char"/>
    <w:link w:val="BodyTextIndent"/>
    <w:uiPriority w:val="99"/>
    <w:semiHidden/>
    <w:rsid w:val="00F71121"/>
    <w:rPr>
      <w:rFonts w:ascii="Courier New" w:hAnsi="Courier New"/>
    </w:rPr>
  </w:style>
  <w:style w:type="character" w:customStyle="1" w:styleId="FooterChar">
    <w:name w:val="Footer Char"/>
    <w:link w:val="Footer"/>
    <w:uiPriority w:val="99"/>
    <w:rsid w:val="00F71121"/>
    <w:rPr>
      <w:rFonts w:ascii="Times" w:hAnsi="Times"/>
    </w:rPr>
  </w:style>
  <w:style w:type="character" w:customStyle="1" w:styleId="HeaderChar">
    <w:name w:val="Header Char"/>
    <w:link w:val="Header"/>
    <w:uiPriority w:val="99"/>
    <w:rsid w:val="00F71121"/>
    <w:rPr>
      <w:rFonts w:ascii="Arial" w:hAnsi="Arial"/>
    </w:rPr>
  </w:style>
  <w:style w:type="character" w:customStyle="1" w:styleId="BodyTextChar">
    <w:name w:val="Body Text Char"/>
    <w:link w:val="BodyText"/>
    <w:semiHidden/>
    <w:rsid w:val="00F71121"/>
    <w:rPr>
      <w:rFonts w:ascii="Courier New" w:hAnsi="Courier New"/>
    </w:rPr>
  </w:style>
  <w:style w:type="character" w:customStyle="1" w:styleId="BodyText2Char">
    <w:name w:val="Body Text 2 Char"/>
    <w:link w:val="BodyText2"/>
    <w:semiHidden/>
    <w:rsid w:val="00F71121"/>
    <w:rPr>
      <w:sz w:val="16"/>
    </w:rPr>
  </w:style>
  <w:style w:type="character" w:customStyle="1" w:styleId="BodyText3Char">
    <w:name w:val="Body Text 3 Char"/>
    <w:link w:val="BodyText3"/>
    <w:semiHidden/>
    <w:rsid w:val="00F71121"/>
    <w:rPr>
      <w:rFonts w:ascii="Courier" w:hAnsi="Courier"/>
      <w:b/>
      <w:sz w:val="24"/>
    </w:rPr>
  </w:style>
  <w:style w:type="character" w:customStyle="1" w:styleId="BodyTextIndent2Char">
    <w:name w:val="Body Text Indent 2 Char"/>
    <w:link w:val="BodyTextIndent2"/>
    <w:semiHidden/>
    <w:rsid w:val="00F71121"/>
    <w:rPr>
      <w:rFonts w:ascii="Courier New" w:hAnsi="Courier New"/>
    </w:rPr>
  </w:style>
  <w:style w:type="character" w:customStyle="1" w:styleId="BodyTextIndent3Char">
    <w:name w:val="Body Text Indent 3 Char"/>
    <w:link w:val="BodyTextIndent3"/>
    <w:semiHidden/>
    <w:rsid w:val="00F71121"/>
    <w:rPr>
      <w:rFonts w:ascii="Arial" w:hAnsi="Arial"/>
      <w:sz w:val="40"/>
    </w:rPr>
  </w:style>
  <w:style w:type="character" w:customStyle="1" w:styleId="BalloonTextChar">
    <w:name w:val="Balloon Text Char"/>
    <w:link w:val="BalloonText"/>
    <w:semiHidden/>
    <w:rsid w:val="00F71121"/>
    <w:rPr>
      <w:rFonts w:ascii="Tahoma" w:hAnsi="Tahoma" w:cs="Tahoma"/>
      <w:sz w:val="16"/>
      <w:szCs w:val="16"/>
    </w:rPr>
  </w:style>
  <w:style w:type="character" w:customStyle="1" w:styleId="PlainTextChar">
    <w:name w:val="Plain Text Char"/>
    <w:link w:val="PlainText"/>
    <w:semiHidden/>
    <w:rsid w:val="00F71121"/>
    <w:rPr>
      <w:rFonts w:ascii="Courier New" w:hAnsi="Courier New" w:cs="Courier New"/>
    </w:rPr>
  </w:style>
  <w:style w:type="character" w:customStyle="1" w:styleId="DocumentMapChar">
    <w:name w:val="Document Map Char"/>
    <w:link w:val="DocumentMap"/>
    <w:semiHidden/>
    <w:rsid w:val="00F71121"/>
    <w:rPr>
      <w:rFonts w:ascii="Tahoma" w:hAnsi="Tahoma" w:cs="Tahoma"/>
      <w:shd w:val="clear" w:color="auto" w:fill="000080"/>
    </w:rPr>
  </w:style>
  <w:style w:type="character" w:customStyle="1" w:styleId="CommentTextChar">
    <w:name w:val="Comment Text Char"/>
    <w:basedOn w:val="DefaultParagraphFont"/>
    <w:link w:val="CommentText"/>
    <w:semiHidden/>
    <w:rsid w:val="00F71121"/>
  </w:style>
  <w:style w:type="character" w:customStyle="1" w:styleId="CommentSubjectChar">
    <w:name w:val="Comment Subject Char"/>
    <w:link w:val="CommentSubject"/>
    <w:semiHidden/>
    <w:rsid w:val="00F71121"/>
    <w:rPr>
      <w:b/>
      <w:bCs/>
    </w:rPr>
  </w:style>
  <w:style w:type="character" w:customStyle="1" w:styleId="FootnoteTextChar">
    <w:name w:val="Footnote Text Char"/>
    <w:link w:val="FootnoteText"/>
    <w:semiHidden/>
    <w:rsid w:val="00F71121"/>
    <w:rPr>
      <w:rFonts w:ascii="Times" w:hAnsi="Times"/>
    </w:rPr>
  </w:style>
  <w:style w:type="character" w:customStyle="1" w:styleId="TitleChar">
    <w:name w:val="Title Char"/>
    <w:link w:val="Title"/>
    <w:rsid w:val="00F71121"/>
    <w:rPr>
      <w:b/>
      <w:sz w:val="72"/>
    </w:rPr>
  </w:style>
  <w:style w:type="numbering" w:styleId="111111">
    <w:name w:val="Outline List 2"/>
    <w:basedOn w:val="NoList"/>
    <w:semiHidden/>
    <w:rsid w:val="00426D58"/>
    <w:pPr>
      <w:numPr>
        <w:numId w:val="36"/>
      </w:numPr>
    </w:pPr>
  </w:style>
  <w:style w:type="numbering" w:styleId="ArticleSection">
    <w:name w:val="Outline List 3"/>
    <w:basedOn w:val="NoList"/>
    <w:semiHidden/>
    <w:rsid w:val="00426D58"/>
    <w:pPr>
      <w:numPr>
        <w:numId w:val="37"/>
      </w:numPr>
    </w:pPr>
  </w:style>
  <w:style w:type="paragraph" w:styleId="BodyTextFirstIndent">
    <w:name w:val="Body Text First Indent"/>
    <w:basedOn w:val="BodyText"/>
    <w:semiHidden/>
    <w:rsid w:val="00426D58"/>
    <w:pPr>
      <w:widowControl/>
      <w:autoSpaceDE/>
      <w:autoSpaceDN/>
      <w:adjustRightInd/>
      <w:spacing w:after="120"/>
      <w:ind w:firstLine="210"/>
    </w:pPr>
    <w:rPr>
      <w:rFonts w:ascii="Arial" w:hAnsi="Arial"/>
    </w:rPr>
  </w:style>
  <w:style w:type="paragraph" w:styleId="BodyTextFirstIndent2">
    <w:name w:val="Body Text First Indent 2"/>
    <w:basedOn w:val="BodyTextIndent"/>
    <w:semiHidden/>
    <w:rsid w:val="00426D58"/>
    <w:pPr>
      <w:widowControl/>
      <w:autoSpaceDE/>
      <w:autoSpaceDN/>
      <w:adjustRightInd/>
      <w:spacing w:after="120"/>
      <w:ind w:left="360" w:firstLine="210"/>
    </w:pPr>
    <w:rPr>
      <w:rFonts w:ascii="Arial" w:hAnsi="Arial"/>
    </w:rPr>
  </w:style>
  <w:style w:type="paragraph" w:styleId="Closing">
    <w:name w:val="Closing"/>
    <w:basedOn w:val="Normal"/>
    <w:semiHidden/>
    <w:rsid w:val="00426D58"/>
    <w:pPr>
      <w:ind w:left="4320"/>
    </w:pPr>
  </w:style>
  <w:style w:type="paragraph" w:styleId="Date">
    <w:name w:val="Date"/>
    <w:basedOn w:val="Normal"/>
    <w:next w:val="Normal"/>
    <w:semiHidden/>
    <w:rsid w:val="00426D58"/>
  </w:style>
  <w:style w:type="paragraph" w:styleId="E-mailSignature">
    <w:name w:val="E-mail Signature"/>
    <w:basedOn w:val="Normal"/>
    <w:semiHidden/>
    <w:rsid w:val="00426D58"/>
  </w:style>
  <w:style w:type="paragraph" w:styleId="EnvelopeAddress">
    <w:name w:val="envelope address"/>
    <w:basedOn w:val="Normal"/>
    <w:semiHidden/>
    <w:rsid w:val="00426D58"/>
    <w:pPr>
      <w:framePr w:w="7920" w:h="1980" w:hRule="exact" w:hSpace="180" w:wrap="auto" w:hAnchor="page" w:xAlign="center" w:yAlign="bottom"/>
      <w:ind w:left="2880"/>
    </w:pPr>
    <w:rPr>
      <w:rFonts w:cs="Arial"/>
      <w:sz w:val="24"/>
      <w:szCs w:val="24"/>
    </w:rPr>
  </w:style>
  <w:style w:type="paragraph" w:styleId="EnvelopeReturn">
    <w:name w:val="envelope return"/>
    <w:basedOn w:val="Normal"/>
    <w:semiHidden/>
    <w:rsid w:val="00426D58"/>
    <w:rPr>
      <w:rFonts w:cs="Arial"/>
    </w:rPr>
  </w:style>
  <w:style w:type="character" w:styleId="HTMLAcronym">
    <w:name w:val="HTML Acronym"/>
    <w:basedOn w:val="DefaultParagraphFont"/>
    <w:semiHidden/>
    <w:rsid w:val="00426D58"/>
  </w:style>
  <w:style w:type="paragraph" w:styleId="HTMLAddress">
    <w:name w:val="HTML Address"/>
    <w:basedOn w:val="Normal"/>
    <w:semiHidden/>
    <w:rsid w:val="00426D58"/>
    <w:rPr>
      <w:i/>
      <w:iCs/>
    </w:rPr>
  </w:style>
  <w:style w:type="character" w:styleId="HTMLCite">
    <w:name w:val="HTML Cite"/>
    <w:semiHidden/>
    <w:rsid w:val="00426D58"/>
    <w:rPr>
      <w:i/>
      <w:iCs/>
    </w:rPr>
  </w:style>
  <w:style w:type="character" w:styleId="HTMLCode">
    <w:name w:val="HTML Code"/>
    <w:semiHidden/>
    <w:rsid w:val="00426D58"/>
    <w:rPr>
      <w:rFonts w:ascii="Courier New" w:hAnsi="Courier New" w:cs="Courier New"/>
      <w:sz w:val="20"/>
      <w:szCs w:val="20"/>
    </w:rPr>
  </w:style>
  <w:style w:type="character" w:styleId="HTMLDefinition">
    <w:name w:val="HTML Definition"/>
    <w:semiHidden/>
    <w:rsid w:val="00426D58"/>
    <w:rPr>
      <w:i/>
      <w:iCs/>
    </w:rPr>
  </w:style>
  <w:style w:type="character" w:styleId="HTMLKeyboard">
    <w:name w:val="HTML Keyboard"/>
    <w:semiHidden/>
    <w:rsid w:val="00426D58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sid w:val="00426D58"/>
    <w:rPr>
      <w:rFonts w:ascii="Courier New" w:hAnsi="Courier New" w:cs="Courier New"/>
    </w:rPr>
  </w:style>
  <w:style w:type="character" w:styleId="HTMLSample">
    <w:name w:val="HTML Sample"/>
    <w:semiHidden/>
    <w:rsid w:val="00426D58"/>
    <w:rPr>
      <w:rFonts w:ascii="Courier New" w:hAnsi="Courier New" w:cs="Courier New"/>
    </w:rPr>
  </w:style>
  <w:style w:type="character" w:styleId="HTMLTypewriter">
    <w:name w:val="HTML Typewriter"/>
    <w:semiHidden/>
    <w:rsid w:val="00426D58"/>
    <w:rPr>
      <w:rFonts w:ascii="Courier New" w:hAnsi="Courier New" w:cs="Courier New"/>
      <w:sz w:val="20"/>
      <w:szCs w:val="20"/>
    </w:rPr>
  </w:style>
  <w:style w:type="character" w:styleId="HTMLVariable">
    <w:name w:val="HTML Variable"/>
    <w:semiHidden/>
    <w:rsid w:val="00426D58"/>
    <w:rPr>
      <w:i/>
      <w:iCs/>
    </w:rPr>
  </w:style>
  <w:style w:type="paragraph" w:styleId="List">
    <w:name w:val="List"/>
    <w:basedOn w:val="Normal"/>
    <w:semiHidden/>
    <w:rsid w:val="00426D58"/>
    <w:pPr>
      <w:ind w:left="360" w:hanging="360"/>
    </w:pPr>
  </w:style>
  <w:style w:type="paragraph" w:styleId="List2">
    <w:name w:val="List 2"/>
    <w:basedOn w:val="Normal"/>
    <w:semiHidden/>
    <w:rsid w:val="00426D58"/>
    <w:pPr>
      <w:ind w:left="720" w:hanging="360"/>
    </w:pPr>
  </w:style>
  <w:style w:type="paragraph" w:styleId="List3">
    <w:name w:val="List 3"/>
    <w:basedOn w:val="Normal"/>
    <w:semiHidden/>
    <w:rsid w:val="00426D58"/>
    <w:pPr>
      <w:ind w:left="1080" w:hanging="360"/>
    </w:pPr>
  </w:style>
  <w:style w:type="paragraph" w:styleId="List4">
    <w:name w:val="List 4"/>
    <w:basedOn w:val="Normal"/>
    <w:semiHidden/>
    <w:rsid w:val="00426D58"/>
    <w:pPr>
      <w:ind w:left="1440" w:hanging="360"/>
    </w:pPr>
  </w:style>
  <w:style w:type="paragraph" w:styleId="List5">
    <w:name w:val="List 5"/>
    <w:basedOn w:val="Normal"/>
    <w:semiHidden/>
    <w:rsid w:val="00426D58"/>
    <w:pPr>
      <w:ind w:left="1800" w:hanging="360"/>
    </w:pPr>
  </w:style>
  <w:style w:type="paragraph" w:styleId="ListBullet2">
    <w:name w:val="List Bullet 2"/>
    <w:basedOn w:val="Normal"/>
    <w:semiHidden/>
    <w:rsid w:val="00426D58"/>
    <w:pPr>
      <w:numPr>
        <w:numId w:val="38"/>
      </w:numPr>
    </w:pPr>
  </w:style>
  <w:style w:type="paragraph" w:styleId="ListBullet4">
    <w:name w:val="List Bullet 4"/>
    <w:basedOn w:val="Normal"/>
    <w:semiHidden/>
    <w:rsid w:val="00426D58"/>
    <w:pPr>
      <w:numPr>
        <w:numId w:val="39"/>
      </w:numPr>
    </w:pPr>
  </w:style>
  <w:style w:type="paragraph" w:styleId="ListBullet5">
    <w:name w:val="List Bullet 5"/>
    <w:basedOn w:val="Normal"/>
    <w:semiHidden/>
    <w:rsid w:val="00426D58"/>
    <w:pPr>
      <w:numPr>
        <w:numId w:val="40"/>
      </w:numPr>
    </w:pPr>
  </w:style>
  <w:style w:type="paragraph" w:styleId="ListContinue">
    <w:name w:val="List Continue"/>
    <w:basedOn w:val="Normal"/>
    <w:semiHidden/>
    <w:rsid w:val="00426D58"/>
    <w:pPr>
      <w:spacing w:after="120"/>
      <w:ind w:left="360"/>
    </w:pPr>
  </w:style>
  <w:style w:type="paragraph" w:styleId="ListContinue2">
    <w:name w:val="List Continue 2"/>
    <w:basedOn w:val="Normal"/>
    <w:semiHidden/>
    <w:rsid w:val="00426D58"/>
    <w:pPr>
      <w:spacing w:after="120"/>
      <w:ind w:left="720"/>
    </w:pPr>
  </w:style>
  <w:style w:type="paragraph" w:styleId="ListContinue3">
    <w:name w:val="List Continue 3"/>
    <w:basedOn w:val="Normal"/>
    <w:semiHidden/>
    <w:rsid w:val="00426D58"/>
    <w:pPr>
      <w:spacing w:after="120"/>
      <w:ind w:left="1080"/>
    </w:pPr>
  </w:style>
  <w:style w:type="paragraph" w:styleId="ListContinue4">
    <w:name w:val="List Continue 4"/>
    <w:basedOn w:val="Normal"/>
    <w:semiHidden/>
    <w:rsid w:val="00426D58"/>
    <w:pPr>
      <w:spacing w:after="120"/>
      <w:ind w:left="1440"/>
    </w:pPr>
  </w:style>
  <w:style w:type="paragraph" w:styleId="ListContinue5">
    <w:name w:val="List Continue 5"/>
    <w:basedOn w:val="Normal"/>
    <w:semiHidden/>
    <w:rsid w:val="00426D58"/>
    <w:pPr>
      <w:spacing w:after="120"/>
      <w:ind w:left="1800"/>
    </w:pPr>
  </w:style>
  <w:style w:type="paragraph" w:styleId="ListNumber">
    <w:name w:val="List Number"/>
    <w:basedOn w:val="Normal"/>
    <w:semiHidden/>
    <w:rsid w:val="00426D58"/>
    <w:pPr>
      <w:numPr>
        <w:numId w:val="41"/>
      </w:numPr>
    </w:pPr>
  </w:style>
  <w:style w:type="paragraph" w:styleId="ListNumber3">
    <w:name w:val="List Number 3"/>
    <w:basedOn w:val="Normal"/>
    <w:semiHidden/>
    <w:rsid w:val="00426D58"/>
    <w:pPr>
      <w:numPr>
        <w:numId w:val="42"/>
      </w:numPr>
    </w:pPr>
  </w:style>
  <w:style w:type="paragraph" w:styleId="ListNumber4">
    <w:name w:val="List Number 4"/>
    <w:basedOn w:val="Normal"/>
    <w:semiHidden/>
    <w:rsid w:val="00426D58"/>
    <w:pPr>
      <w:numPr>
        <w:numId w:val="43"/>
      </w:numPr>
    </w:pPr>
  </w:style>
  <w:style w:type="paragraph" w:styleId="ListNumber5">
    <w:name w:val="List Number 5"/>
    <w:basedOn w:val="Normal"/>
    <w:semiHidden/>
    <w:rsid w:val="00426D58"/>
    <w:pPr>
      <w:numPr>
        <w:numId w:val="44"/>
      </w:numPr>
    </w:pPr>
  </w:style>
  <w:style w:type="paragraph" w:styleId="MessageHeader">
    <w:name w:val="Message Header"/>
    <w:basedOn w:val="Normal"/>
    <w:semiHidden/>
    <w:rsid w:val="00426D5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="Arial"/>
      <w:sz w:val="24"/>
      <w:szCs w:val="24"/>
    </w:rPr>
  </w:style>
  <w:style w:type="paragraph" w:styleId="NormalIndent">
    <w:name w:val="Normal Indent"/>
    <w:basedOn w:val="Normal"/>
    <w:semiHidden/>
    <w:rsid w:val="00426D58"/>
    <w:pPr>
      <w:ind w:left="720"/>
    </w:pPr>
  </w:style>
  <w:style w:type="paragraph" w:styleId="NoteHeading">
    <w:name w:val="Note Heading"/>
    <w:basedOn w:val="Normal"/>
    <w:next w:val="Normal"/>
    <w:semiHidden/>
    <w:rsid w:val="00426D58"/>
  </w:style>
  <w:style w:type="paragraph" w:styleId="Salutation">
    <w:name w:val="Salutation"/>
    <w:basedOn w:val="Normal"/>
    <w:next w:val="Normal"/>
    <w:semiHidden/>
    <w:rsid w:val="00426D58"/>
  </w:style>
  <w:style w:type="paragraph" w:styleId="Signature">
    <w:name w:val="Signature"/>
    <w:basedOn w:val="Normal"/>
    <w:semiHidden/>
    <w:rsid w:val="00426D58"/>
    <w:pPr>
      <w:ind w:left="4320"/>
    </w:pPr>
  </w:style>
  <w:style w:type="paragraph" w:styleId="Subtitle">
    <w:name w:val="Subtitle"/>
    <w:basedOn w:val="Normal"/>
    <w:qFormat/>
    <w:rsid w:val="00426D58"/>
    <w:pPr>
      <w:spacing w:after="60"/>
      <w:jc w:val="center"/>
      <w:outlineLvl w:val="1"/>
    </w:pPr>
    <w:rPr>
      <w:rFonts w:cs="Arial"/>
      <w:sz w:val="24"/>
      <w:szCs w:val="24"/>
    </w:rPr>
  </w:style>
  <w:style w:type="table" w:styleId="Table3Deffects1">
    <w:name w:val="Table 3D effects 1"/>
    <w:basedOn w:val="TableNormal"/>
    <w:semiHidden/>
    <w:rsid w:val="00426D58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426D58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426D58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426D58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426D58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426D58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426D58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426D58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426D58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426D58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426D58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426D58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426D58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426D58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426D58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426D58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426D58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rsid w:val="00426D58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426D58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426D58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426D58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426D58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426D58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426D58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426D58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426D58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426D58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426D58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426D58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426D58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426D58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426D58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426D58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426D58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426D58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426D58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426D58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426D58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426D58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426D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semiHidden/>
    <w:rsid w:val="00426D58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426D58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426D58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olorfulShading-Accent12">
    <w:name w:val="Colorful Shading - Accent 12"/>
    <w:hidden/>
    <w:uiPriority w:val="99"/>
    <w:semiHidden/>
    <w:rsid w:val="00584BF0"/>
    <w:rPr>
      <w:rFonts w:ascii="Arial" w:hAnsi="Arial"/>
    </w:rPr>
  </w:style>
  <w:style w:type="paragraph" w:customStyle="1" w:styleId="ColorfulList-Accent12">
    <w:name w:val="Colorful List - Accent 12"/>
    <w:basedOn w:val="Normal"/>
    <w:uiPriority w:val="34"/>
    <w:qFormat/>
    <w:rsid w:val="00174320"/>
    <w:pPr>
      <w:ind w:left="720"/>
    </w:pPr>
  </w:style>
  <w:style w:type="paragraph" w:customStyle="1" w:styleId="ColorfulGrid-Accent12">
    <w:name w:val="Colorful Grid - Accent 12"/>
    <w:basedOn w:val="Normal"/>
    <w:next w:val="Normal"/>
    <w:link w:val="ColorfulGrid-Accent1Char1"/>
    <w:uiPriority w:val="29"/>
    <w:qFormat/>
    <w:rsid w:val="00174320"/>
    <w:rPr>
      <w:i/>
      <w:iCs/>
      <w:color w:val="000000"/>
      <w:sz w:val="22"/>
    </w:rPr>
  </w:style>
  <w:style w:type="character" w:customStyle="1" w:styleId="ColorfulGrid-Accent1Char1">
    <w:name w:val="Colorful Grid - Accent 1 Char1"/>
    <w:link w:val="ColorfulGrid-Accent12"/>
    <w:uiPriority w:val="29"/>
    <w:rsid w:val="00174320"/>
    <w:rPr>
      <w:rFonts w:ascii="Arial" w:hAnsi="Arial"/>
      <w:i/>
      <w:iCs/>
      <w:color w:val="000000"/>
      <w:sz w:val="22"/>
    </w:rPr>
  </w:style>
  <w:style w:type="paragraph" w:customStyle="1" w:styleId="LightShading-Accent22">
    <w:name w:val="Light Shading - Accent 22"/>
    <w:basedOn w:val="Normal"/>
    <w:next w:val="Normal"/>
    <w:link w:val="LightShading-Accent2Char1"/>
    <w:uiPriority w:val="30"/>
    <w:qFormat/>
    <w:rsid w:val="00174320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sz w:val="22"/>
    </w:rPr>
  </w:style>
  <w:style w:type="character" w:customStyle="1" w:styleId="LightShading-Accent2Char1">
    <w:name w:val="Light Shading - Accent 2 Char1"/>
    <w:link w:val="LightShading-Accent22"/>
    <w:uiPriority w:val="30"/>
    <w:rsid w:val="00174320"/>
    <w:rPr>
      <w:rFonts w:ascii="Arial" w:hAnsi="Arial"/>
      <w:b/>
      <w:bCs/>
      <w:i/>
      <w:iCs/>
      <w:color w:val="4F81BD"/>
      <w:sz w:val="22"/>
    </w:rPr>
  </w:style>
  <w:style w:type="character" w:styleId="PlaceholderText">
    <w:name w:val="Placeholder Text"/>
    <w:basedOn w:val="DefaultParagraphFont"/>
    <w:rsid w:val="00FD2A3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13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customXml" Target="../customXml/item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20" Type="http://schemas.openxmlformats.org/officeDocument/2006/relationships/customXml" Target="../customXml/item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19" Type="http://schemas.openxmlformats.org/officeDocument/2006/relationships/customXml" Target="../customXml/item4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kirschenbaum\My%20Documents\NIMSTAR\Publications\forms\booklet\ICS215av1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4C0B01A9E3F4BDCBAB9E9A1F1AB1D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BC6A1A-716C-4058-B491-1DC3F2E7C15D}"/>
      </w:docPartPr>
      <w:docPartBody>
        <w:p w:rsidR="00787B14" w:rsidRDefault="00594EC9" w:rsidP="00594EC9">
          <w:pPr>
            <w:pStyle w:val="D4C0B01A9E3F4BDCBAB9E9A1F1AB1D8011"/>
          </w:pPr>
          <w:r>
            <w:rPr>
              <w:rStyle w:val="PlaceholderText"/>
            </w:rPr>
            <w:t xml:space="preserve">                                       </w:t>
          </w:r>
        </w:p>
      </w:docPartBody>
    </w:docPart>
    <w:docPart>
      <w:docPartPr>
        <w:name w:val="D0B53C3961DC4CAC904B13836DA852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703577-2469-46C6-BCA7-65CC0591AD64}"/>
      </w:docPartPr>
      <w:docPartBody>
        <w:p w:rsidR="00787B14" w:rsidRDefault="00594EC9" w:rsidP="00594EC9">
          <w:pPr>
            <w:pStyle w:val="D0B53C3961DC4CAC904B13836DA8522011"/>
          </w:pPr>
          <w:r w:rsidRPr="00373A88">
            <w:rPr>
              <w:rFonts w:cs="Arial"/>
              <w:color w:val="A6A6A6" w:themeColor="background1" w:themeShade="A6"/>
            </w:rPr>
            <w:t>D</w:t>
          </w:r>
          <w:r w:rsidRPr="00373A88">
            <w:rPr>
              <w:rStyle w:val="PlaceholderText"/>
              <w:color w:val="A6A6A6" w:themeColor="background1" w:themeShade="A6"/>
            </w:rPr>
            <w:t>ate</w:t>
          </w:r>
        </w:p>
      </w:docPartBody>
    </w:docPart>
    <w:docPart>
      <w:docPartPr>
        <w:name w:val="FE844A77802D4791BD76572461B5A4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509BFC-7F29-446A-BEB3-321B11F5E8DD}"/>
      </w:docPartPr>
      <w:docPartBody>
        <w:p w:rsidR="00787B14" w:rsidRDefault="00594EC9" w:rsidP="00594EC9">
          <w:pPr>
            <w:pStyle w:val="FE844A77802D4791BD76572461B5A4A311"/>
          </w:pPr>
          <w:r w:rsidRPr="00373A88">
            <w:rPr>
              <w:rFonts w:cs="Arial"/>
              <w:color w:val="A6A6A6" w:themeColor="background1" w:themeShade="A6"/>
            </w:rPr>
            <w:t>D</w:t>
          </w:r>
          <w:r w:rsidRPr="00373A88">
            <w:rPr>
              <w:rStyle w:val="PlaceholderText"/>
              <w:color w:val="A6A6A6" w:themeColor="background1" w:themeShade="A6"/>
            </w:rPr>
            <w:t>ate</w:t>
          </w:r>
        </w:p>
      </w:docPartBody>
    </w:docPart>
    <w:docPart>
      <w:docPartPr>
        <w:name w:val="07A0416710F2451499A97267997D80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59C2D6-844E-4116-9AD0-6CD7A38AB8FC}"/>
      </w:docPartPr>
      <w:docPartBody>
        <w:p w:rsidR="00787B14" w:rsidRDefault="00594EC9" w:rsidP="00594EC9">
          <w:pPr>
            <w:pStyle w:val="07A0416710F2451499A97267997D801511"/>
          </w:pPr>
          <w:r>
            <w:rPr>
              <w:rFonts w:cs="Arial"/>
              <w:color w:val="A6A6A6" w:themeColor="background1" w:themeShade="A6"/>
            </w:rPr>
            <w:t>HH</w:t>
          </w:r>
          <w:r w:rsidRPr="00714EB8">
            <w:rPr>
              <w:rFonts w:cs="Arial"/>
              <w:color w:val="A6A6A6" w:themeColor="background1" w:themeShade="A6"/>
            </w:rPr>
            <w:t>MM</w:t>
          </w:r>
        </w:p>
      </w:docPartBody>
    </w:docPart>
    <w:docPart>
      <w:docPartPr>
        <w:name w:val="8A706E480785434B9284C2691A3E64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22D27-1C84-4889-8262-70C9A19FB990}"/>
      </w:docPartPr>
      <w:docPartBody>
        <w:p w:rsidR="00787B14" w:rsidRDefault="00594EC9" w:rsidP="00594EC9">
          <w:pPr>
            <w:pStyle w:val="8A706E480785434B9284C2691A3E647111"/>
          </w:pPr>
          <w:r>
            <w:rPr>
              <w:rFonts w:cs="Arial"/>
              <w:color w:val="A6A6A6" w:themeColor="background1" w:themeShade="A6"/>
            </w:rPr>
            <w:t>HH</w:t>
          </w:r>
          <w:r w:rsidRPr="00714EB8">
            <w:rPr>
              <w:rFonts w:cs="Arial"/>
              <w:color w:val="A6A6A6" w:themeColor="background1" w:themeShade="A6"/>
            </w:rPr>
            <w:t>MM</w:t>
          </w:r>
        </w:p>
      </w:docPartBody>
    </w:docPart>
    <w:docPart>
      <w:docPartPr>
        <w:name w:val="46D88119AFF44F00B1A4CCA079699E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A873F2-630C-4E68-AD7C-B4ABA06943B8}"/>
      </w:docPartPr>
      <w:docPartBody>
        <w:p w:rsidR="00787B14" w:rsidRDefault="00594EC9" w:rsidP="00594EC9">
          <w:pPr>
            <w:pStyle w:val="46D88119AFF44F00B1A4CCA079699EA411"/>
          </w:pPr>
          <w:r>
            <w:rPr>
              <w:rFonts w:cs="Arial"/>
              <w:color w:val="A6A6A6" w:themeColor="background1" w:themeShade="A6"/>
            </w:rPr>
            <w:t>HH</w:t>
          </w:r>
          <w:r w:rsidRPr="00714EB8">
            <w:rPr>
              <w:rFonts w:cs="Arial"/>
              <w:color w:val="A6A6A6" w:themeColor="background1" w:themeShade="A6"/>
            </w:rPr>
            <w:t>MM</w:t>
          </w:r>
        </w:p>
      </w:docPartBody>
    </w:docPart>
    <w:docPart>
      <w:docPartPr>
        <w:name w:val="987BB9EDE7F5445AA16CAA7BC61C52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9B041-E0C9-4E90-BCD4-DDCE58FF9888}"/>
      </w:docPartPr>
      <w:docPartBody>
        <w:p w:rsidR="00787B14" w:rsidRDefault="00594EC9" w:rsidP="00594EC9">
          <w:pPr>
            <w:pStyle w:val="987BB9EDE7F5445AA16CAA7BC61C525311"/>
          </w:pPr>
          <w:r>
            <w:rPr>
              <w:rFonts w:cs="Arial"/>
              <w:color w:val="A6A6A6" w:themeColor="background1" w:themeShade="A6"/>
            </w:rPr>
            <w:t>HH</w:t>
          </w:r>
          <w:r w:rsidRPr="00714EB8">
            <w:rPr>
              <w:rFonts w:cs="Arial"/>
              <w:color w:val="A6A6A6" w:themeColor="background1" w:themeShade="A6"/>
            </w:rPr>
            <w:t>MM</w:t>
          </w:r>
        </w:p>
      </w:docPartBody>
    </w:docPart>
    <w:docPart>
      <w:docPartPr>
        <w:name w:val="321A08A2E677422A8BCDE9AB9D93C1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5CF607-8F8A-406C-8BF5-2DF572ABB86B}"/>
      </w:docPartPr>
      <w:docPartBody>
        <w:p w:rsidR="00787B14" w:rsidRDefault="00594EC9" w:rsidP="00594EC9">
          <w:pPr>
            <w:pStyle w:val="321A08A2E677422A8BCDE9AB9D93C1E111"/>
          </w:pPr>
          <w:r>
            <w:rPr>
              <w:rStyle w:val="PlaceholderText"/>
            </w:rPr>
            <w:t xml:space="preserve">                             </w:t>
          </w:r>
        </w:p>
      </w:docPartBody>
    </w:docPart>
    <w:docPart>
      <w:docPartPr>
        <w:name w:val="33A86CCCE5A2446084CE6F73BA1527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591390-FF15-47B1-85FE-2EE70452ABF0}"/>
      </w:docPartPr>
      <w:docPartBody>
        <w:p w:rsidR="00787B14" w:rsidRDefault="00594EC9" w:rsidP="00594EC9">
          <w:pPr>
            <w:pStyle w:val="33A86CCCE5A2446084CE6F73BA15276A11"/>
          </w:pPr>
          <w:r>
            <w:rPr>
              <w:rStyle w:val="PlaceholderText"/>
            </w:rPr>
            <w:t xml:space="preserve">                             </w:t>
          </w:r>
        </w:p>
      </w:docPartBody>
    </w:docPart>
    <w:docPart>
      <w:docPartPr>
        <w:name w:val="2F07B0D722084C9BA84179F6BE76F9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353029-BBED-4172-A197-7C4792F2AE0A}"/>
      </w:docPartPr>
      <w:docPartBody>
        <w:p w:rsidR="00787B14" w:rsidRDefault="00594EC9" w:rsidP="00594EC9">
          <w:pPr>
            <w:pStyle w:val="2F07B0D722084C9BA84179F6BE76F97E11"/>
          </w:pPr>
          <w:r>
            <w:rPr>
              <w:rStyle w:val="PlaceholderText"/>
            </w:rPr>
            <w:t xml:space="preserve">                             </w:t>
          </w:r>
        </w:p>
      </w:docPartBody>
    </w:docPart>
    <w:docPart>
      <w:docPartPr>
        <w:name w:val="2C5D0C9B0F2043BAA924C0890E33C8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82F24A-F30D-4975-9C72-603889C588F7}"/>
      </w:docPartPr>
      <w:docPartBody>
        <w:p w:rsidR="00787B14" w:rsidRDefault="00594EC9" w:rsidP="00594EC9">
          <w:pPr>
            <w:pStyle w:val="2C5D0C9B0F2043BAA924C0890E33C83811"/>
          </w:pPr>
          <w:r>
            <w:rPr>
              <w:rStyle w:val="PlaceholderText"/>
            </w:rPr>
            <w:t xml:space="preserve">                             </w:t>
          </w:r>
        </w:p>
      </w:docPartBody>
    </w:docPart>
    <w:docPart>
      <w:docPartPr>
        <w:name w:val="FF4EC024E2944437B9565FED1B8B76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7699E2-9056-4122-8B00-8A7A4E78554D}"/>
      </w:docPartPr>
      <w:docPartBody>
        <w:p w:rsidR="00787B14" w:rsidRDefault="00594EC9" w:rsidP="00594EC9">
          <w:pPr>
            <w:pStyle w:val="FF4EC024E2944437B9565FED1B8B763311"/>
          </w:pPr>
          <w:r>
            <w:rPr>
              <w:rStyle w:val="PlaceholderText"/>
            </w:rPr>
            <w:t xml:space="preserve">                             </w:t>
          </w:r>
        </w:p>
      </w:docPartBody>
    </w:docPart>
    <w:docPart>
      <w:docPartPr>
        <w:name w:val="090CFF0F19C343FFB2463D21E28075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B746BA-D0CE-4923-AF07-81BB7F6F4D9F}"/>
      </w:docPartPr>
      <w:docPartBody>
        <w:p w:rsidR="00787B14" w:rsidRDefault="00594EC9" w:rsidP="00594EC9">
          <w:pPr>
            <w:pStyle w:val="090CFF0F19C343FFB2463D21E280758811"/>
          </w:pPr>
          <w:r>
            <w:rPr>
              <w:rStyle w:val="PlaceholderText"/>
            </w:rPr>
            <w:t>XXX-XXX-XXXX</w:t>
          </w:r>
        </w:p>
      </w:docPartBody>
    </w:docPart>
    <w:docPart>
      <w:docPartPr>
        <w:name w:val="840869CF582E4A52979E4A8CFC7D9C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B48C2A-6719-40CB-8781-FFF6459AEC40}"/>
      </w:docPartPr>
      <w:docPartBody>
        <w:p w:rsidR="00787B14" w:rsidRDefault="00594EC9" w:rsidP="00594EC9">
          <w:pPr>
            <w:pStyle w:val="840869CF582E4A52979E4A8CFC7D9C9310"/>
          </w:pPr>
          <w:r>
            <w:rPr>
              <w:rStyle w:val="PlaceholderText"/>
            </w:rPr>
            <w:t>XXX-XXX-XXXX</w:t>
          </w:r>
        </w:p>
      </w:docPartBody>
    </w:docPart>
    <w:docPart>
      <w:docPartPr>
        <w:name w:val="3B263BA160864A10B4CA775D475A8C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637F1A-9438-4F12-B002-B80C459657D8}"/>
      </w:docPartPr>
      <w:docPartBody>
        <w:p w:rsidR="00787B14" w:rsidRDefault="00594EC9" w:rsidP="00594EC9">
          <w:pPr>
            <w:pStyle w:val="3B263BA160864A10B4CA775D475A8C0710"/>
          </w:pPr>
          <w:r>
            <w:rPr>
              <w:rStyle w:val="PlaceholderText"/>
            </w:rPr>
            <w:t>XXX-XXX-XXXX</w:t>
          </w:r>
        </w:p>
      </w:docPartBody>
    </w:docPart>
    <w:docPart>
      <w:docPartPr>
        <w:name w:val="01AC60A3D837431483FE154F289ABA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59DE6F-B9E4-461E-8C37-FC98202B36A7}"/>
      </w:docPartPr>
      <w:docPartBody>
        <w:p w:rsidR="00787B14" w:rsidRDefault="00594EC9" w:rsidP="00594EC9">
          <w:pPr>
            <w:pStyle w:val="01AC60A3D837431483FE154F289ABA1A10"/>
          </w:pPr>
          <w:r>
            <w:rPr>
              <w:rStyle w:val="PlaceholderText"/>
            </w:rPr>
            <w:t>XXX-XXX-XXXX</w:t>
          </w:r>
        </w:p>
      </w:docPartBody>
    </w:docPart>
    <w:docPart>
      <w:docPartPr>
        <w:name w:val="233AD2A484E94277BF84CD88B9DCC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C7870A-5733-4A5F-B68C-AFA38EF31F75}"/>
      </w:docPartPr>
      <w:docPartBody>
        <w:p w:rsidR="00787B14" w:rsidRDefault="00594EC9" w:rsidP="00594EC9">
          <w:pPr>
            <w:pStyle w:val="233AD2A484E94277BF84CD88B9DCC46810"/>
          </w:pPr>
          <w:r>
            <w:rPr>
              <w:rStyle w:val="PlaceholderText"/>
            </w:rPr>
            <w:t>XXX-XXX-XXXX</w:t>
          </w:r>
        </w:p>
      </w:docPartBody>
    </w:docPart>
    <w:docPart>
      <w:docPartPr>
        <w:name w:val="43302F4A8BA74CBEBCCB29DBDA0FB4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B64AD1-6890-4A11-A7ED-1BFFEF5BA82B}"/>
      </w:docPartPr>
      <w:docPartBody>
        <w:p w:rsidR="00787B14" w:rsidRDefault="00594EC9" w:rsidP="00594EC9">
          <w:pPr>
            <w:pStyle w:val="43302F4A8BA74CBEBCCB29DBDA0FB4E710"/>
          </w:pPr>
          <w:r w:rsidRPr="00B77CF1">
            <w:rPr>
              <w:rStyle w:val="PlaceholderText"/>
              <w:u w:val="single"/>
            </w:rPr>
            <w:t xml:space="preserve">                   </w:t>
          </w:r>
        </w:p>
      </w:docPartBody>
    </w:docPart>
    <w:docPart>
      <w:docPartPr>
        <w:name w:val="A9AA7297ED9B4EAE940C57D649466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6201C3-8B97-41A1-A7B8-F391F66D43B8}"/>
      </w:docPartPr>
      <w:docPartBody>
        <w:p w:rsidR="00787B14" w:rsidRDefault="00594EC9" w:rsidP="00594EC9">
          <w:pPr>
            <w:pStyle w:val="A9AA7297ED9B4EAE940C57D6494664A010"/>
          </w:pPr>
          <w:r w:rsidRPr="00B77CF1">
            <w:rPr>
              <w:rStyle w:val="PlaceholderText"/>
              <w:u w:val="single"/>
            </w:rPr>
            <w:t xml:space="preserve">                   </w:t>
          </w:r>
        </w:p>
      </w:docPartBody>
    </w:docPart>
    <w:docPart>
      <w:docPartPr>
        <w:name w:val="82C7B03ADAE84E20A6B84BCB510453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55AE3B-7E7F-4C08-85CD-52EFE99536ED}"/>
      </w:docPartPr>
      <w:docPartBody>
        <w:p w:rsidR="00787B14" w:rsidRDefault="00594EC9" w:rsidP="00594EC9">
          <w:pPr>
            <w:pStyle w:val="82C7B03ADAE84E20A6B84BCB5104537410"/>
          </w:pPr>
          <w:r w:rsidRPr="00B77CF1">
            <w:rPr>
              <w:rStyle w:val="PlaceholderText"/>
              <w:u w:val="single"/>
            </w:rPr>
            <w:t xml:space="preserve">                   </w:t>
          </w:r>
        </w:p>
      </w:docPartBody>
    </w:docPart>
    <w:docPart>
      <w:docPartPr>
        <w:name w:val="B4DAAE5ACD4A4E89BBA6848F61D76C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70659A-9847-4549-B8E1-801D39E9DB95}"/>
      </w:docPartPr>
      <w:docPartBody>
        <w:p w:rsidR="00787B14" w:rsidRDefault="00594EC9" w:rsidP="00594EC9">
          <w:pPr>
            <w:pStyle w:val="B4DAAE5ACD4A4E89BBA6848F61D76CDA10"/>
          </w:pPr>
          <w:r w:rsidRPr="00B77CF1">
            <w:rPr>
              <w:rStyle w:val="PlaceholderText"/>
              <w:u w:val="single"/>
            </w:rPr>
            <w:t xml:space="preserve">                   </w:t>
          </w:r>
        </w:p>
      </w:docPartBody>
    </w:docPart>
    <w:docPart>
      <w:docPartPr>
        <w:name w:val="D85C143E979D49C5B5C402FE4373E0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77B5D4-FF1F-4D6D-BC2B-E588C779B1EF}"/>
      </w:docPartPr>
      <w:docPartBody>
        <w:p w:rsidR="00787B14" w:rsidRDefault="00594EC9" w:rsidP="00594EC9">
          <w:pPr>
            <w:pStyle w:val="D85C143E979D49C5B5C402FE4373E0B410"/>
          </w:pPr>
          <w:r w:rsidRPr="00B77CF1">
            <w:rPr>
              <w:rStyle w:val="PlaceholderText"/>
              <w:u w:val="single"/>
            </w:rPr>
            <w:t xml:space="preserve">                   </w:t>
          </w:r>
        </w:p>
      </w:docPartBody>
    </w:docPart>
    <w:docPart>
      <w:docPartPr>
        <w:name w:val="353CAFAF57FD4793A61791BDEA1F48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14340D-8752-462E-9D7B-1B77E2E30DDF}"/>
      </w:docPartPr>
      <w:docPartBody>
        <w:p w:rsidR="00787B14" w:rsidRDefault="00594EC9" w:rsidP="00594EC9">
          <w:pPr>
            <w:pStyle w:val="353CAFAF57FD4793A61791BDEA1F48DB10"/>
          </w:pPr>
          <w:r w:rsidRPr="00B77CF1">
            <w:rPr>
              <w:rStyle w:val="PlaceholderText"/>
              <w:u w:val="single"/>
            </w:rPr>
            <w:t xml:space="preserve">                   </w:t>
          </w:r>
        </w:p>
      </w:docPartBody>
    </w:docPart>
    <w:docPart>
      <w:docPartPr>
        <w:name w:val="3D0DCF333FE64328A4159988AACA4E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4C9CE7-4329-43F3-A171-6E138B2956B1}"/>
      </w:docPartPr>
      <w:docPartBody>
        <w:p w:rsidR="00787B14" w:rsidRDefault="00594EC9" w:rsidP="00594EC9">
          <w:pPr>
            <w:pStyle w:val="3D0DCF333FE64328A4159988AACA4E7710"/>
          </w:pPr>
          <w:r w:rsidRPr="00B77CF1">
            <w:rPr>
              <w:rStyle w:val="PlaceholderText"/>
              <w:u w:val="single"/>
            </w:rPr>
            <w:t xml:space="preserve">                   </w:t>
          </w:r>
        </w:p>
      </w:docPartBody>
    </w:docPart>
    <w:docPart>
      <w:docPartPr>
        <w:name w:val="0E9833AACAD844B386BBEC60153840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0E0F4F-50C7-47D5-A5C7-188E7316504B}"/>
      </w:docPartPr>
      <w:docPartBody>
        <w:p w:rsidR="00787B14" w:rsidRDefault="00594EC9" w:rsidP="00594EC9">
          <w:pPr>
            <w:pStyle w:val="0E9833AACAD844B386BBEC60153840B610"/>
          </w:pPr>
          <w:r w:rsidRPr="00B77CF1">
            <w:rPr>
              <w:rStyle w:val="PlaceholderText"/>
              <w:u w:val="single"/>
            </w:rPr>
            <w:t xml:space="preserve">                   </w:t>
          </w:r>
        </w:p>
      </w:docPartBody>
    </w:docPart>
    <w:docPart>
      <w:docPartPr>
        <w:name w:val="FBBD306D26394B1D9AE86925CBADE4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06029-2EE8-4720-B8AB-4365D16C7B0D}"/>
      </w:docPartPr>
      <w:docPartBody>
        <w:p w:rsidR="00787B14" w:rsidRDefault="00594EC9" w:rsidP="00594EC9">
          <w:pPr>
            <w:pStyle w:val="FBBD306D26394B1D9AE86925CBADE42310"/>
          </w:pPr>
          <w:r w:rsidRPr="00B77CF1">
            <w:rPr>
              <w:rStyle w:val="PlaceholderText"/>
              <w:u w:val="single"/>
            </w:rPr>
            <w:t xml:space="preserve">                   </w:t>
          </w:r>
        </w:p>
      </w:docPartBody>
    </w:docPart>
    <w:docPart>
      <w:docPartPr>
        <w:name w:val="3C82DA5971C54E12A74D8645E42245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BDC895-98FF-4452-B8D5-B8AC428C1869}"/>
      </w:docPartPr>
      <w:docPartBody>
        <w:p w:rsidR="00787B14" w:rsidRDefault="00594EC9" w:rsidP="00594EC9">
          <w:pPr>
            <w:pStyle w:val="3C82DA5971C54E12A74D8645E422456B10"/>
          </w:pPr>
          <w:r w:rsidRPr="00B77CF1">
            <w:rPr>
              <w:rStyle w:val="PlaceholderText"/>
              <w:u w:val="single"/>
            </w:rPr>
            <w:t xml:space="preserve">                   </w:t>
          </w:r>
        </w:p>
      </w:docPartBody>
    </w:docPart>
    <w:docPart>
      <w:docPartPr>
        <w:name w:val="45592EA4074642DC967786AA7A7740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72DF4C-0174-4EE9-A236-BFC56249A026}"/>
      </w:docPartPr>
      <w:docPartBody>
        <w:p w:rsidR="00787B14" w:rsidRDefault="00594EC9" w:rsidP="00594EC9">
          <w:pPr>
            <w:pStyle w:val="45592EA4074642DC967786AA7A7740A510"/>
          </w:pPr>
          <w:r w:rsidRPr="00B77CF1">
            <w:rPr>
              <w:rStyle w:val="PlaceholderText"/>
              <w:u w:val="single"/>
            </w:rPr>
            <w:t xml:space="preserve">                   </w:t>
          </w:r>
        </w:p>
      </w:docPartBody>
    </w:docPart>
    <w:docPart>
      <w:docPartPr>
        <w:name w:val="DD8D6367C12B4900A97A299F4FD390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34E78D-53DB-4F81-9B42-09C389FDA51F}"/>
      </w:docPartPr>
      <w:docPartBody>
        <w:p w:rsidR="00787B14" w:rsidRDefault="00594EC9" w:rsidP="00594EC9">
          <w:pPr>
            <w:pStyle w:val="DD8D6367C12B4900A97A299F4FD3902C10"/>
          </w:pPr>
          <w:r w:rsidRPr="00B77CF1">
            <w:rPr>
              <w:rStyle w:val="PlaceholderText"/>
              <w:u w:val="single"/>
            </w:rPr>
            <w:t xml:space="preserve">                   </w:t>
          </w:r>
        </w:p>
      </w:docPartBody>
    </w:docPart>
    <w:docPart>
      <w:docPartPr>
        <w:name w:val="120678A214754DBAA8DDF2DF8EB2F3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A2F6D5-ED2B-4C6B-8C30-378C276419DB}"/>
      </w:docPartPr>
      <w:docPartBody>
        <w:p w:rsidR="00787B14" w:rsidRDefault="00594EC9" w:rsidP="00594EC9">
          <w:pPr>
            <w:pStyle w:val="120678A214754DBAA8DDF2DF8EB2F37910"/>
          </w:pPr>
          <w:r>
            <w:rPr>
              <w:rStyle w:val="PlaceholderText"/>
            </w:rPr>
            <w:t xml:space="preserve">                                                               </w:t>
          </w:r>
        </w:p>
      </w:docPartBody>
    </w:docPart>
    <w:docPart>
      <w:docPartPr>
        <w:name w:val="C420AE3AC3EE46E6A2D9C09EC7940C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9C6A39-8F14-4C59-BBFF-C64621FD037C}"/>
      </w:docPartPr>
      <w:docPartBody>
        <w:p w:rsidR="00787B14" w:rsidRDefault="00594EC9" w:rsidP="00594EC9">
          <w:pPr>
            <w:pStyle w:val="C420AE3AC3EE46E6A2D9C09EC7940CB19"/>
          </w:pPr>
          <w:r>
            <w:rPr>
              <w:rStyle w:val="PlaceholderText"/>
            </w:rPr>
            <w:t xml:space="preserve">                             </w:t>
          </w:r>
        </w:p>
      </w:docPartBody>
    </w:docPart>
    <w:docPart>
      <w:docPartPr>
        <w:name w:val="50E21310EF06437D941B696CDDEBDB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033083-C050-41BD-AEEF-85BA12B2D809}"/>
      </w:docPartPr>
      <w:docPartBody>
        <w:p w:rsidR="00787B14" w:rsidRDefault="00594EC9" w:rsidP="00594EC9">
          <w:pPr>
            <w:pStyle w:val="50E21310EF06437D941B696CDDEBDB7E9"/>
          </w:pPr>
          <w:r>
            <w:rPr>
              <w:rStyle w:val="PlaceholderText"/>
            </w:rPr>
            <w:t xml:space="preserve">                             </w:t>
          </w:r>
        </w:p>
      </w:docPartBody>
    </w:docPart>
    <w:docPart>
      <w:docPartPr>
        <w:name w:val="E2D0A9CBAB74401CB2FA77EAED117D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E5542C-9E7A-4FF7-AF11-584736EE96AA}"/>
      </w:docPartPr>
      <w:docPartBody>
        <w:p w:rsidR="00787B14" w:rsidRDefault="00594EC9" w:rsidP="00594EC9">
          <w:pPr>
            <w:pStyle w:val="E2D0A9CBAB74401CB2FA77EAED117D409"/>
          </w:pPr>
          <w:r>
            <w:rPr>
              <w:rStyle w:val="PlaceholderText"/>
            </w:rPr>
            <w:t xml:space="preserve">                             </w:t>
          </w:r>
        </w:p>
      </w:docPartBody>
    </w:docPart>
    <w:docPart>
      <w:docPartPr>
        <w:name w:val="E7EB94C837744CF78DC9F283032D6E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282F22-7DBC-43A1-8F2A-8C8216988A31}"/>
      </w:docPartPr>
      <w:docPartBody>
        <w:p w:rsidR="00787B14" w:rsidRDefault="00594EC9" w:rsidP="00594EC9">
          <w:pPr>
            <w:pStyle w:val="E7EB94C837744CF78DC9F283032D6E059"/>
          </w:pPr>
          <w:r>
            <w:rPr>
              <w:rStyle w:val="PlaceholderText"/>
            </w:rPr>
            <w:t xml:space="preserve">                             </w:t>
          </w:r>
        </w:p>
      </w:docPartBody>
    </w:docPart>
    <w:docPart>
      <w:docPartPr>
        <w:name w:val="CD3F41B1CF644056AB7F5CB772B10D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3A8C40-CAE7-4F76-919A-76321628F0F6}"/>
      </w:docPartPr>
      <w:docPartBody>
        <w:p w:rsidR="00787B14" w:rsidRDefault="00594EC9" w:rsidP="00594EC9">
          <w:pPr>
            <w:pStyle w:val="CD3F41B1CF644056AB7F5CB772B10DAB9"/>
          </w:pPr>
          <w:r>
            <w:rPr>
              <w:rStyle w:val="PlaceholderText"/>
            </w:rPr>
            <w:t xml:space="preserve">                             </w:t>
          </w:r>
        </w:p>
      </w:docPartBody>
    </w:docPart>
    <w:docPart>
      <w:docPartPr>
        <w:name w:val="7AC6ECDD5F664C66A42169EA665D3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37F64D-BCBB-4D47-BFC9-2074C9901C7C}"/>
      </w:docPartPr>
      <w:docPartBody>
        <w:p w:rsidR="00787B14" w:rsidRDefault="00594EC9" w:rsidP="00594EC9">
          <w:pPr>
            <w:pStyle w:val="7AC6ECDD5F664C66A42169EA665D3EB59"/>
          </w:pPr>
          <w:r>
            <w:rPr>
              <w:rStyle w:val="PlaceholderText"/>
            </w:rPr>
            <w:t xml:space="preserve">                             </w:t>
          </w:r>
        </w:p>
      </w:docPartBody>
    </w:docPart>
    <w:docPart>
      <w:docPartPr>
        <w:name w:val="46F712AB431B4D098E10B53C8EDD03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A1D189-3A64-4B39-9E85-47E347D3DFD8}"/>
      </w:docPartPr>
      <w:docPartBody>
        <w:p w:rsidR="00787B14" w:rsidRDefault="00594EC9" w:rsidP="00594EC9">
          <w:pPr>
            <w:pStyle w:val="46F712AB431B4D098E10B53C8EDD03AD9"/>
          </w:pPr>
          <w:r>
            <w:rPr>
              <w:rStyle w:val="PlaceholderText"/>
            </w:rPr>
            <w:t xml:space="preserve">                             </w:t>
          </w:r>
        </w:p>
      </w:docPartBody>
    </w:docPart>
    <w:docPart>
      <w:docPartPr>
        <w:name w:val="1219E003AB1445878F1B1E8B011E45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C20B4D-37C8-41C6-BCDB-29B0A3C489DD}"/>
      </w:docPartPr>
      <w:docPartBody>
        <w:p w:rsidR="00787B14" w:rsidRDefault="00594EC9" w:rsidP="00594EC9">
          <w:pPr>
            <w:pStyle w:val="1219E003AB1445878F1B1E8B011E45C69"/>
          </w:pPr>
          <w:r>
            <w:rPr>
              <w:rStyle w:val="PlaceholderText"/>
            </w:rPr>
            <w:t xml:space="preserve">                             </w:t>
          </w:r>
        </w:p>
      </w:docPartBody>
    </w:docPart>
    <w:docPart>
      <w:docPartPr>
        <w:name w:val="1729DA9B03434F3AB56F8A94E40B7A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F34536-740C-4809-B67E-B29811A923E2}"/>
      </w:docPartPr>
      <w:docPartBody>
        <w:p w:rsidR="00787B14" w:rsidRDefault="00594EC9" w:rsidP="00594EC9">
          <w:pPr>
            <w:pStyle w:val="1729DA9B03434F3AB56F8A94E40B7AEC9"/>
          </w:pPr>
          <w:r>
            <w:rPr>
              <w:rStyle w:val="PlaceholderText"/>
            </w:rPr>
            <w:t xml:space="preserve">                             </w:t>
          </w:r>
        </w:p>
      </w:docPartBody>
    </w:docPart>
    <w:docPart>
      <w:docPartPr>
        <w:name w:val="53CC5A8864B14EFAB7245821530105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C4C278-5186-4B32-9898-50828F186220}"/>
      </w:docPartPr>
      <w:docPartBody>
        <w:p w:rsidR="00787B14" w:rsidRDefault="00594EC9" w:rsidP="00594EC9">
          <w:pPr>
            <w:pStyle w:val="53CC5A8864B14EFAB7245821530105679"/>
          </w:pPr>
          <w:r>
            <w:rPr>
              <w:rStyle w:val="PlaceholderText"/>
            </w:rPr>
            <w:t xml:space="preserve">                             </w:t>
          </w:r>
        </w:p>
      </w:docPartBody>
    </w:docPart>
    <w:docPart>
      <w:docPartPr>
        <w:name w:val="E883F24270E142F29F135E5E6379A8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174DC3-C40F-43AA-BA52-4D2A86731216}"/>
      </w:docPartPr>
      <w:docPartBody>
        <w:p w:rsidR="00787B14" w:rsidRDefault="00594EC9" w:rsidP="00594EC9">
          <w:pPr>
            <w:pStyle w:val="E883F24270E142F29F135E5E6379A8019"/>
          </w:pPr>
          <w:r>
            <w:rPr>
              <w:rStyle w:val="PlaceholderText"/>
            </w:rPr>
            <w:t xml:space="preserve">                             </w:t>
          </w:r>
        </w:p>
      </w:docPartBody>
    </w:docPart>
    <w:docPart>
      <w:docPartPr>
        <w:name w:val="764EE2B10F82483590D925B6BEEAB5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8E11B8-107F-4261-A70B-3BE0D8B1519E}"/>
      </w:docPartPr>
      <w:docPartBody>
        <w:p w:rsidR="00787B14" w:rsidRDefault="00594EC9" w:rsidP="00594EC9">
          <w:pPr>
            <w:pStyle w:val="764EE2B10F82483590D925B6BEEAB5B69"/>
          </w:pPr>
          <w:r>
            <w:rPr>
              <w:rStyle w:val="PlaceholderText"/>
            </w:rPr>
            <w:t xml:space="preserve">                             </w:t>
          </w:r>
        </w:p>
      </w:docPartBody>
    </w:docPart>
    <w:docPart>
      <w:docPartPr>
        <w:name w:val="2763460B43D347C3B8B8CC6CBBF54C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EDBB9A-C1F4-446C-A6B1-01D70364C7FE}"/>
      </w:docPartPr>
      <w:docPartBody>
        <w:p w:rsidR="00787B14" w:rsidRDefault="00594EC9" w:rsidP="00594EC9">
          <w:pPr>
            <w:pStyle w:val="2763460B43D347C3B8B8CC6CBBF54C0F9"/>
          </w:pPr>
          <w:r>
            <w:rPr>
              <w:rStyle w:val="PlaceholderText"/>
            </w:rPr>
            <w:t xml:space="preserve">                             </w:t>
          </w:r>
        </w:p>
      </w:docPartBody>
    </w:docPart>
    <w:docPart>
      <w:docPartPr>
        <w:name w:val="18897A037ACC40D9BF8F76598D11C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87DA30-A19D-45DF-90E5-F8C0E149255D}"/>
      </w:docPartPr>
      <w:docPartBody>
        <w:p w:rsidR="00787B14" w:rsidRDefault="00594EC9" w:rsidP="00594EC9">
          <w:pPr>
            <w:pStyle w:val="18897A037ACC40D9BF8F76598D11CF769"/>
          </w:pPr>
          <w:r>
            <w:rPr>
              <w:rStyle w:val="PlaceholderText"/>
            </w:rPr>
            <w:t xml:space="preserve">                             </w:t>
          </w:r>
        </w:p>
      </w:docPartBody>
    </w:docPart>
    <w:docPart>
      <w:docPartPr>
        <w:name w:val="93BB7FEF19194EA79706E37D8E846E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6426C7-57D4-4129-87AE-9002DF9DA927}"/>
      </w:docPartPr>
      <w:docPartBody>
        <w:p w:rsidR="00787B14" w:rsidRDefault="00594EC9" w:rsidP="00594EC9">
          <w:pPr>
            <w:pStyle w:val="93BB7FEF19194EA79706E37D8E846E529"/>
          </w:pPr>
          <w:r>
            <w:rPr>
              <w:rStyle w:val="PlaceholderText"/>
            </w:rPr>
            <w:t xml:space="preserve">                             </w:t>
          </w:r>
        </w:p>
      </w:docPartBody>
    </w:docPart>
    <w:docPart>
      <w:docPartPr>
        <w:name w:val="0E97D8CEE9F545BABFD99789684B84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148A07-61FA-4D24-95D7-AF6CF2385A87}"/>
      </w:docPartPr>
      <w:docPartBody>
        <w:p w:rsidR="00787B14" w:rsidRDefault="00594EC9" w:rsidP="00594EC9">
          <w:pPr>
            <w:pStyle w:val="0E97D8CEE9F545BABFD99789684B84219"/>
          </w:pPr>
          <w:r>
            <w:rPr>
              <w:rStyle w:val="PlaceholderText"/>
            </w:rPr>
            <w:t xml:space="preserve">                             </w:t>
          </w:r>
        </w:p>
      </w:docPartBody>
    </w:docPart>
    <w:docPart>
      <w:docPartPr>
        <w:name w:val="8761FC15435B4569A4167FFFFB23B7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1A922F-1921-4654-8C3E-12A416E7755B}"/>
      </w:docPartPr>
      <w:docPartBody>
        <w:p w:rsidR="00787B14" w:rsidRDefault="00594EC9" w:rsidP="00594EC9">
          <w:pPr>
            <w:pStyle w:val="8761FC15435B4569A4167FFFFB23B7689"/>
          </w:pPr>
          <w:r>
            <w:rPr>
              <w:rStyle w:val="PlaceholderText"/>
            </w:rPr>
            <w:t xml:space="preserve">                             </w:t>
          </w:r>
        </w:p>
      </w:docPartBody>
    </w:docPart>
    <w:docPart>
      <w:docPartPr>
        <w:name w:val="8D387600E6EF41FEA5A7498AC9868A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E8FA6-0122-4D05-8F40-248414FCD3D3}"/>
      </w:docPartPr>
      <w:docPartBody>
        <w:p w:rsidR="00787B14" w:rsidRDefault="00594EC9" w:rsidP="00594EC9">
          <w:pPr>
            <w:pStyle w:val="8D387600E6EF41FEA5A7498AC9868A359"/>
          </w:pPr>
          <w:r>
            <w:rPr>
              <w:rStyle w:val="PlaceholderText"/>
            </w:rPr>
            <w:t xml:space="preserve">                             </w:t>
          </w:r>
        </w:p>
      </w:docPartBody>
    </w:docPart>
    <w:docPart>
      <w:docPartPr>
        <w:name w:val="1219961136B04B63B815018EED3C83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0DDB9D-006D-44DD-8D82-356B5E6C09D9}"/>
      </w:docPartPr>
      <w:docPartBody>
        <w:p w:rsidR="00787B14" w:rsidRDefault="00594EC9" w:rsidP="00594EC9">
          <w:pPr>
            <w:pStyle w:val="1219961136B04B63B815018EED3C83339"/>
          </w:pPr>
          <w:r>
            <w:rPr>
              <w:rStyle w:val="PlaceholderText"/>
            </w:rPr>
            <w:t xml:space="preserve">                             </w:t>
          </w:r>
        </w:p>
      </w:docPartBody>
    </w:docPart>
    <w:docPart>
      <w:docPartPr>
        <w:name w:val="1188C5259AFA4DABA2F2616F07BC37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E4E52B-EAFF-4DD5-84D7-48BA8C30AC1E}"/>
      </w:docPartPr>
      <w:docPartBody>
        <w:p w:rsidR="00787B14" w:rsidRDefault="00594EC9" w:rsidP="00594EC9">
          <w:pPr>
            <w:pStyle w:val="1188C5259AFA4DABA2F2616F07BC37949"/>
          </w:pPr>
          <w:r>
            <w:rPr>
              <w:rStyle w:val="PlaceholderText"/>
            </w:rPr>
            <w:t xml:space="preserve">                             </w:t>
          </w:r>
        </w:p>
      </w:docPartBody>
    </w:docPart>
    <w:docPart>
      <w:docPartPr>
        <w:name w:val="11BB4923744C4DFA84AEDD7D15EF4E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AFE4F0-FCFD-4830-BBFB-E190B882DE2F}"/>
      </w:docPartPr>
      <w:docPartBody>
        <w:p w:rsidR="00787B14" w:rsidRDefault="00594EC9" w:rsidP="00594EC9">
          <w:pPr>
            <w:pStyle w:val="11BB4923744C4DFA84AEDD7D15EF4EC09"/>
          </w:pPr>
          <w:r>
            <w:rPr>
              <w:rStyle w:val="PlaceholderText"/>
            </w:rPr>
            <w:t xml:space="preserve">                             </w:t>
          </w:r>
        </w:p>
      </w:docPartBody>
    </w:docPart>
    <w:docPart>
      <w:docPartPr>
        <w:name w:val="E4BA9801D9CB4A819C2E31F0CACC48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ABC101-2837-40C0-BBE7-3C5E001D8714}"/>
      </w:docPartPr>
      <w:docPartBody>
        <w:p w:rsidR="00787B14" w:rsidRDefault="00594EC9" w:rsidP="00594EC9">
          <w:pPr>
            <w:pStyle w:val="E4BA9801D9CB4A819C2E31F0CACC480F9"/>
          </w:pPr>
          <w:r>
            <w:rPr>
              <w:rStyle w:val="PlaceholderText"/>
            </w:rPr>
            <w:t xml:space="preserve">                             </w:t>
          </w:r>
        </w:p>
      </w:docPartBody>
    </w:docPart>
    <w:docPart>
      <w:docPartPr>
        <w:name w:val="12CC1499E8B34E5799D55F13131088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9BF157-A970-4FDF-A873-27238C01BE83}"/>
      </w:docPartPr>
      <w:docPartBody>
        <w:p w:rsidR="00787B14" w:rsidRDefault="00594EC9" w:rsidP="00594EC9">
          <w:pPr>
            <w:pStyle w:val="12CC1499E8B34E5799D55F13131088C99"/>
          </w:pPr>
          <w:r>
            <w:rPr>
              <w:rStyle w:val="PlaceholderText"/>
            </w:rPr>
            <w:t xml:space="preserve">                             </w:t>
          </w:r>
        </w:p>
      </w:docPartBody>
    </w:docPart>
    <w:docPart>
      <w:docPartPr>
        <w:name w:val="843B5E1771454A47B6B22C77141398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2A993-EB21-427B-8261-FF5F5D899293}"/>
      </w:docPartPr>
      <w:docPartBody>
        <w:p w:rsidR="00787B14" w:rsidRDefault="00594EC9" w:rsidP="00594EC9">
          <w:pPr>
            <w:pStyle w:val="843B5E1771454A47B6B22C77141398859"/>
          </w:pPr>
          <w:r>
            <w:rPr>
              <w:rStyle w:val="PlaceholderText"/>
            </w:rPr>
            <w:t xml:space="preserve">                             </w:t>
          </w:r>
        </w:p>
      </w:docPartBody>
    </w:docPart>
    <w:docPart>
      <w:docPartPr>
        <w:name w:val="1E1E9B09B6194CB4BDFFD4990B8E63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F27151-C46D-4B06-A232-57F2629437B2}"/>
      </w:docPartPr>
      <w:docPartBody>
        <w:p w:rsidR="00787B14" w:rsidRDefault="00594EC9" w:rsidP="00594EC9">
          <w:pPr>
            <w:pStyle w:val="1E1E9B09B6194CB4BDFFD4990B8E63849"/>
          </w:pPr>
          <w:r>
            <w:rPr>
              <w:rStyle w:val="PlaceholderText"/>
            </w:rPr>
            <w:t xml:space="preserve">                             </w:t>
          </w:r>
        </w:p>
      </w:docPartBody>
    </w:docPart>
    <w:docPart>
      <w:docPartPr>
        <w:name w:val="EA44681E349B4B969D130B69EB0451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046401-171F-4015-9455-2E762FD90396}"/>
      </w:docPartPr>
      <w:docPartBody>
        <w:p w:rsidR="00787B14" w:rsidRDefault="00594EC9" w:rsidP="00594EC9">
          <w:pPr>
            <w:pStyle w:val="EA44681E349B4B969D130B69EB0451279"/>
          </w:pPr>
          <w:r>
            <w:rPr>
              <w:rStyle w:val="PlaceholderText"/>
            </w:rPr>
            <w:t xml:space="preserve">                             </w:t>
          </w:r>
        </w:p>
      </w:docPartBody>
    </w:docPart>
    <w:docPart>
      <w:docPartPr>
        <w:name w:val="DC934738D4FC47DC85B18DF5ADC103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1AEF34-D8B3-4B33-B59D-F9AFBDF2C72F}"/>
      </w:docPartPr>
      <w:docPartBody>
        <w:p w:rsidR="00787B14" w:rsidRDefault="00594EC9" w:rsidP="00594EC9">
          <w:pPr>
            <w:pStyle w:val="DC934738D4FC47DC85B18DF5ADC103449"/>
          </w:pPr>
          <w:r>
            <w:rPr>
              <w:rStyle w:val="PlaceholderText"/>
            </w:rPr>
            <w:t xml:space="preserve">                             </w:t>
          </w:r>
        </w:p>
      </w:docPartBody>
    </w:docPart>
    <w:docPart>
      <w:docPartPr>
        <w:name w:val="D390D5A82C514F3E939FFF78AC9CA9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211FA9-8C59-49E4-ADC6-3DB0C88808D0}"/>
      </w:docPartPr>
      <w:docPartBody>
        <w:p w:rsidR="00787B14" w:rsidRDefault="00594EC9" w:rsidP="00594EC9">
          <w:pPr>
            <w:pStyle w:val="D390D5A82C514F3E939FFF78AC9CA9E99"/>
          </w:pPr>
          <w:r>
            <w:rPr>
              <w:rStyle w:val="PlaceholderText"/>
            </w:rPr>
            <w:t xml:space="preserve">                             </w:t>
          </w:r>
        </w:p>
      </w:docPartBody>
    </w:docPart>
    <w:docPart>
      <w:docPartPr>
        <w:name w:val="245D932F851146BC8C251988824CA5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5D2017-E30C-4621-9185-D291E1AE319B}"/>
      </w:docPartPr>
      <w:docPartBody>
        <w:p w:rsidR="00787B14" w:rsidRDefault="00594EC9" w:rsidP="00594EC9">
          <w:pPr>
            <w:pStyle w:val="245D932F851146BC8C251988824CA5819"/>
          </w:pPr>
          <w:r>
            <w:rPr>
              <w:rStyle w:val="PlaceholderText"/>
            </w:rPr>
            <w:t xml:space="preserve">                             </w:t>
          </w:r>
        </w:p>
      </w:docPartBody>
    </w:docPart>
    <w:docPart>
      <w:docPartPr>
        <w:name w:val="78603BCDF13B44D9B11C3E51B095C3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4D3173-173B-43AA-96A0-DB463B8D23AD}"/>
      </w:docPartPr>
      <w:docPartBody>
        <w:p w:rsidR="00787B14" w:rsidRDefault="00594EC9" w:rsidP="00594EC9">
          <w:pPr>
            <w:pStyle w:val="78603BCDF13B44D9B11C3E51B095C36E9"/>
          </w:pPr>
          <w:r>
            <w:rPr>
              <w:rStyle w:val="PlaceholderText"/>
            </w:rPr>
            <w:t xml:space="preserve">                             </w:t>
          </w:r>
        </w:p>
      </w:docPartBody>
    </w:docPart>
    <w:docPart>
      <w:docPartPr>
        <w:name w:val="1A8F01583B28428786A80F58F8F7EF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C5DDDA-D9F4-4DDB-8383-5C980ED52E50}"/>
      </w:docPartPr>
      <w:docPartBody>
        <w:p w:rsidR="00787B14" w:rsidRDefault="00594EC9" w:rsidP="00594EC9">
          <w:pPr>
            <w:pStyle w:val="1A8F01583B28428786A80F58F8F7EF4C9"/>
          </w:pPr>
          <w:r>
            <w:rPr>
              <w:rStyle w:val="PlaceholderText"/>
            </w:rPr>
            <w:t xml:space="preserve">                             </w:t>
          </w:r>
        </w:p>
      </w:docPartBody>
    </w:docPart>
    <w:docPart>
      <w:docPartPr>
        <w:name w:val="8DD4ACE6750C46F681D86423FFFBF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DBB2A6-3E1E-4C4E-A8AE-8941247724C4}"/>
      </w:docPartPr>
      <w:docPartBody>
        <w:p w:rsidR="00787B14" w:rsidRDefault="00594EC9" w:rsidP="00594EC9">
          <w:pPr>
            <w:pStyle w:val="8DD4ACE6750C46F681D86423FFFBF61D9"/>
          </w:pPr>
          <w:r>
            <w:rPr>
              <w:rStyle w:val="PlaceholderText"/>
            </w:rPr>
            <w:t xml:space="preserve">                             </w:t>
          </w:r>
        </w:p>
      </w:docPartBody>
    </w:docPart>
    <w:docPart>
      <w:docPartPr>
        <w:name w:val="7A20D6BF866846F382BEDCA82A5B2E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B11086-A285-4C1F-BD7F-2804EF3CA1B6}"/>
      </w:docPartPr>
      <w:docPartBody>
        <w:p w:rsidR="00787B14" w:rsidRDefault="00594EC9" w:rsidP="00594EC9">
          <w:pPr>
            <w:pStyle w:val="7A20D6BF866846F382BEDCA82A5B2ED69"/>
          </w:pPr>
          <w:r>
            <w:rPr>
              <w:rStyle w:val="PlaceholderText"/>
            </w:rPr>
            <w:t xml:space="preserve">                             </w:t>
          </w:r>
        </w:p>
      </w:docPartBody>
    </w:docPart>
    <w:docPart>
      <w:docPartPr>
        <w:name w:val="D461F74C14F541EFAA04E0CDD3C12E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DBA745-3FE9-49A9-8D85-7663F5F7259D}"/>
      </w:docPartPr>
      <w:docPartBody>
        <w:p w:rsidR="00787B14" w:rsidRDefault="00594EC9" w:rsidP="00594EC9">
          <w:pPr>
            <w:pStyle w:val="D461F74C14F541EFAA04E0CDD3C12E369"/>
          </w:pPr>
          <w:r>
            <w:rPr>
              <w:rStyle w:val="PlaceholderText"/>
            </w:rPr>
            <w:t xml:space="preserve">                             </w:t>
          </w:r>
        </w:p>
      </w:docPartBody>
    </w:docPart>
    <w:docPart>
      <w:docPartPr>
        <w:name w:val="48BCFA5403144DE0B755037F1CAB43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F3CC36-B82D-4967-84B4-643B8AB43B80}"/>
      </w:docPartPr>
      <w:docPartBody>
        <w:p w:rsidR="00787B14" w:rsidRDefault="00594EC9" w:rsidP="00594EC9">
          <w:pPr>
            <w:pStyle w:val="48BCFA5403144DE0B755037F1CAB43DC9"/>
          </w:pPr>
          <w:r>
            <w:rPr>
              <w:rStyle w:val="PlaceholderText"/>
            </w:rPr>
            <w:t xml:space="preserve">                             </w:t>
          </w:r>
        </w:p>
      </w:docPartBody>
    </w:docPart>
    <w:docPart>
      <w:docPartPr>
        <w:name w:val="74D644DCCE014C8FA386E7A177B7F9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032C1-9B11-45C3-BA8A-B5693B69240E}"/>
      </w:docPartPr>
      <w:docPartBody>
        <w:p w:rsidR="00787B14" w:rsidRDefault="00594EC9" w:rsidP="00594EC9">
          <w:pPr>
            <w:pStyle w:val="74D644DCCE014C8FA386E7A177B7F9FA9"/>
          </w:pPr>
          <w:r>
            <w:rPr>
              <w:rStyle w:val="PlaceholderText"/>
            </w:rPr>
            <w:t xml:space="preserve">                             </w:t>
          </w:r>
        </w:p>
      </w:docPartBody>
    </w:docPart>
    <w:docPart>
      <w:docPartPr>
        <w:name w:val="DF11BFCA3EA4435E8BDA7BCA205911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17901F-E72C-4428-BA71-A8C88CCF3BAD}"/>
      </w:docPartPr>
      <w:docPartBody>
        <w:p w:rsidR="00787B14" w:rsidRDefault="00594EC9" w:rsidP="00594EC9">
          <w:pPr>
            <w:pStyle w:val="DF11BFCA3EA4435E8BDA7BCA205911AE9"/>
          </w:pPr>
          <w:r>
            <w:rPr>
              <w:rStyle w:val="PlaceholderText"/>
            </w:rPr>
            <w:t xml:space="preserve">                             </w:t>
          </w:r>
        </w:p>
      </w:docPartBody>
    </w:docPart>
    <w:docPart>
      <w:docPartPr>
        <w:name w:val="842D879EF08C4CBF9208AB971B2F40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E4D26-87A5-4A7F-B983-C58E8F410833}"/>
      </w:docPartPr>
      <w:docPartBody>
        <w:p w:rsidR="00787B14" w:rsidRDefault="00594EC9" w:rsidP="00594EC9">
          <w:pPr>
            <w:pStyle w:val="842D879EF08C4CBF9208AB971B2F40BA9"/>
          </w:pPr>
          <w:r>
            <w:rPr>
              <w:rStyle w:val="PlaceholderText"/>
            </w:rPr>
            <w:t xml:space="preserve">                             </w:t>
          </w:r>
        </w:p>
      </w:docPartBody>
    </w:docPart>
    <w:docPart>
      <w:docPartPr>
        <w:name w:val="0000AB3D9A064FC39DCE49E84C63C6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07CD39-D29B-4084-B09B-38A982FB88CC}"/>
      </w:docPartPr>
      <w:docPartBody>
        <w:p w:rsidR="00787B14" w:rsidRDefault="00594EC9" w:rsidP="00594EC9">
          <w:pPr>
            <w:pStyle w:val="0000AB3D9A064FC39DCE49E84C63C6039"/>
          </w:pPr>
          <w:r>
            <w:rPr>
              <w:rStyle w:val="PlaceholderText"/>
            </w:rPr>
            <w:t xml:space="preserve">                             </w:t>
          </w:r>
        </w:p>
      </w:docPartBody>
    </w:docPart>
    <w:docPart>
      <w:docPartPr>
        <w:name w:val="91631B31CC0847CE9B3022D6392108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47E5C5-9F3C-4CBB-8F3C-D98ED12BDFD8}"/>
      </w:docPartPr>
      <w:docPartBody>
        <w:p w:rsidR="00787B14" w:rsidRDefault="00594EC9" w:rsidP="00594EC9">
          <w:pPr>
            <w:pStyle w:val="91631B31CC0847CE9B3022D6392108A79"/>
          </w:pPr>
          <w:r>
            <w:rPr>
              <w:rStyle w:val="PlaceholderText"/>
            </w:rPr>
            <w:t xml:space="preserve">                             </w:t>
          </w:r>
        </w:p>
      </w:docPartBody>
    </w:docPart>
    <w:docPart>
      <w:docPartPr>
        <w:name w:val="5375B0D95D4A410193C4D5FD16A66C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D66A07-154C-4EFE-BDB8-EE8E840F6C77}"/>
      </w:docPartPr>
      <w:docPartBody>
        <w:p w:rsidR="00787B14" w:rsidRDefault="00594EC9" w:rsidP="00594EC9">
          <w:pPr>
            <w:pStyle w:val="5375B0D95D4A410193C4D5FD16A66CCD9"/>
          </w:pPr>
          <w:r>
            <w:rPr>
              <w:rStyle w:val="PlaceholderText"/>
            </w:rPr>
            <w:t xml:space="preserve">                             </w:t>
          </w:r>
        </w:p>
      </w:docPartBody>
    </w:docPart>
    <w:docPart>
      <w:docPartPr>
        <w:name w:val="30B57E8A8AF6470D92EC2C4E488925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29B051-816B-4448-B681-C805BAE5335C}"/>
      </w:docPartPr>
      <w:docPartBody>
        <w:p w:rsidR="00787B14" w:rsidRDefault="00594EC9" w:rsidP="00594EC9">
          <w:pPr>
            <w:pStyle w:val="30B57E8A8AF6470D92EC2C4E4889256A9"/>
          </w:pPr>
          <w:r>
            <w:rPr>
              <w:rStyle w:val="PlaceholderText"/>
            </w:rPr>
            <w:t xml:space="preserve">                             </w:t>
          </w:r>
        </w:p>
      </w:docPartBody>
    </w:docPart>
    <w:docPart>
      <w:docPartPr>
        <w:name w:val="7C3EC9C79002480484CC3A5D433121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6AC3D3-F55D-4EEE-9797-04D9B248A00E}"/>
      </w:docPartPr>
      <w:docPartBody>
        <w:p w:rsidR="00787B14" w:rsidRDefault="00594EC9" w:rsidP="00594EC9">
          <w:pPr>
            <w:pStyle w:val="7C3EC9C79002480484CC3A5D4331210E9"/>
          </w:pPr>
          <w:r>
            <w:rPr>
              <w:rStyle w:val="PlaceholderText"/>
            </w:rPr>
            <w:t xml:space="preserve">                             </w:t>
          </w:r>
        </w:p>
      </w:docPartBody>
    </w:docPart>
    <w:docPart>
      <w:docPartPr>
        <w:name w:val="3817994C0A9F470FAAFD07E8533158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338728-E421-4050-A7BC-12099C138E66}"/>
      </w:docPartPr>
      <w:docPartBody>
        <w:p w:rsidR="00787B14" w:rsidRDefault="00594EC9" w:rsidP="00594EC9">
          <w:pPr>
            <w:pStyle w:val="3817994C0A9F470FAAFD07E8533158229"/>
          </w:pPr>
          <w:r>
            <w:rPr>
              <w:rStyle w:val="PlaceholderText"/>
            </w:rPr>
            <w:t xml:space="preserve">                             </w:t>
          </w:r>
        </w:p>
      </w:docPartBody>
    </w:docPart>
    <w:docPart>
      <w:docPartPr>
        <w:name w:val="83B256D8F3B54EEC9B6F9C5982CEFB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18DEA3-DD36-44B9-B917-583C4B1F17BC}"/>
      </w:docPartPr>
      <w:docPartBody>
        <w:p w:rsidR="00787B14" w:rsidRDefault="00594EC9" w:rsidP="00594EC9">
          <w:pPr>
            <w:pStyle w:val="83B256D8F3B54EEC9B6F9C5982CEFB7B9"/>
          </w:pPr>
          <w:r>
            <w:rPr>
              <w:rStyle w:val="PlaceholderText"/>
            </w:rPr>
            <w:t xml:space="preserve">                             </w:t>
          </w:r>
        </w:p>
      </w:docPartBody>
    </w:docPart>
    <w:docPart>
      <w:docPartPr>
        <w:name w:val="4E06BACC048E4DCD83648E9D557BA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320BA0-EDBD-47A9-AEF8-3A0F54FFC355}"/>
      </w:docPartPr>
      <w:docPartBody>
        <w:p w:rsidR="00787B14" w:rsidRDefault="00594EC9" w:rsidP="00594EC9">
          <w:pPr>
            <w:pStyle w:val="4E06BACC048E4DCD83648E9D557BA9EC9"/>
          </w:pPr>
          <w:r>
            <w:rPr>
              <w:rStyle w:val="PlaceholderText"/>
            </w:rPr>
            <w:t xml:space="preserve">                             </w:t>
          </w:r>
        </w:p>
      </w:docPartBody>
    </w:docPart>
    <w:docPart>
      <w:docPartPr>
        <w:name w:val="F9A1D53567664F5D81F48726E7403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317747-F1B1-4239-9AFF-D308D9C06FB5}"/>
      </w:docPartPr>
      <w:docPartBody>
        <w:p w:rsidR="00787B14" w:rsidRDefault="00594EC9" w:rsidP="00594EC9">
          <w:pPr>
            <w:pStyle w:val="F9A1D53567664F5D81F48726E74036E99"/>
          </w:pPr>
          <w:r>
            <w:rPr>
              <w:rStyle w:val="PlaceholderText"/>
            </w:rPr>
            <w:t xml:space="preserve">                             </w:t>
          </w:r>
        </w:p>
      </w:docPartBody>
    </w:docPart>
    <w:docPart>
      <w:docPartPr>
        <w:name w:val="1E47C4B9E89D403D8979FE9B00EEAA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446940-1FFE-4663-B179-C44397609BB7}"/>
      </w:docPartPr>
      <w:docPartBody>
        <w:p w:rsidR="00787B14" w:rsidRDefault="00594EC9" w:rsidP="00594EC9">
          <w:pPr>
            <w:pStyle w:val="1E47C4B9E89D403D8979FE9B00EEAA149"/>
          </w:pPr>
          <w:r>
            <w:rPr>
              <w:rStyle w:val="PlaceholderText"/>
            </w:rPr>
            <w:t xml:space="preserve">                             </w:t>
          </w:r>
        </w:p>
      </w:docPartBody>
    </w:docPart>
    <w:docPart>
      <w:docPartPr>
        <w:name w:val="D615288C807443DA956C927D8E14AC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E1CF26-6D29-4D49-8464-168B3A598127}"/>
      </w:docPartPr>
      <w:docPartBody>
        <w:p w:rsidR="00787B14" w:rsidRDefault="00594EC9" w:rsidP="00594EC9">
          <w:pPr>
            <w:pStyle w:val="D615288C807443DA956C927D8E14ACC29"/>
          </w:pPr>
          <w:r>
            <w:rPr>
              <w:rStyle w:val="PlaceholderText"/>
            </w:rPr>
            <w:t xml:space="preserve">                             </w:t>
          </w:r>
        </w:p>
      </w:docPartBody>
    </w:docPart>
    <w:docPart>
      <w:docPartPr>
        <w:name w:val="A8145B0F93E8449CA37A476B1CFB0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312E60-82A8-4A23-848A-682B8B1FFF20}"/>
      </w:docPartPr>
      <w:docPartBody>
        <w:p w:rsidR="00787B14" w:rsidRDefault="00594EC9" w:rsidP="00594EC9">
          <w:pPr>
            <w:pStyle w:val="A8145B0F93E8449CA37A476B1CFB06159"/>
          </w:pPr>
          <w:r>
            <w:rPr>
              <w:rStyle w:val="PlaceholderText"/>
            </w:rPr>
            <w:t>Date</w:t>
          </w:r>
        </w:p>
      </w:docPartBody>
    </w:docPart>
    <w:docPart>
      <w:docPartPr>
        <w:name w:val="8FDB8FE9D9AD4F1492B997D4C53BCA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1F16FE-766C-46DE-8DD3-48C8D19FB145}"/>
      </w:docPartPr>
      <w:docPartBody>
        <w:p w:rsidR="00787B14" w:rsidRDefault="00594EC9" w:rsidP="00594EC9">
          <w:pPr>
            <w:pStyle w:val="8FDB8FE9D9AD4F1492B997D4C53BCAEE9"/>
          </w:pPr>
          <w:r>
            <w:rPr>
              <w:rStyle w:val="PlaceholderText"/>
            </w:rPr>
            <w:t xml:space="preserve">                                       </w:t>
          </w:r>
        </w:p>
      </w:docPartBody>
    </w:docPart>
    <w:docPart>
      <w:docPartPr>
        <w:name w:val="885894D92B3E4FED8F2B06DDBA5309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ED81B7-499A-45B9-8362-B84E4D3D8217}"/>
      </w:docPartPr>
      <w:docPartBody>
        <w:p w:rsidR="00787B14" w:rsidRDefault="00594EC9" w:rsidP="00594EC9">
          <w:pPr>
            <w:pStyle w:val="885894D92B3E4FED8F2B06DDBA5309CF9"/>
          </w:pPr>
          <w:r w:rsidRPr="00373A88">
            <w:rPr>
              <w:rFonts w:cs="Arial"/>
              <w:color w:val="A6A6A6" w:themeColor="background1" w:themeShade="A6"/>
            </w:rPr>
            <w:t>D</w:t>
          </w:r>
          <w:r w:rsidRPr="00373A88">
            <w:rPr>
              <w:rStyle w:val="PlaceholderText"/>
              <w:color w:val="A6A6A6" w:themeColor="background1" w:themeShade="A6"/>
            </w:rPr>
            <w:t>ate</w:t>
          </w:r>
        </w:p>
      </w:docPartBody>
    </w:docPart>
    <w:docPart>
      <w:docPartPr>
        <w:name w:val="14DD4C777E2F4AAEADC85B4D9E7725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6F9066-D804-40BA-BB8D-46859C7E8DE7}"/>
      </w:docPartPr>
      <w:docPartBody>
        <w:p w:rsidR="00787B14" w:rsidRDefault="00594EC9" w:rsidP="00594EC9">
          <w:pPr>
            <w:pStyle w:val="14DD4C777E2F4AAEADC85B4D9E77250C9"/>
          </w:pPr>
          <w:r w:rsidRPr="00373A88">
            <w:rPr>
              <w:rFonts w:cs="Arial"/>
              <w:color w:val="A6A6A6" w:themeColor="background1" w:themeShade="A6"/>
            </w:rPr>
            <w:t>D</w:t>
          </w:r>
          <w:r w:rsidRPr="00373A88">
            <w:rPr>
              <w:rStyle w:val="PlaceholderText"/>
              <w:color w:val="A6A6A6" w:themeColor="background1" w:themeShade="A6"/>
            </w:rPr>
            <w:t>ate</w:t>
          </w:r>
        </w:p>
      </w:docPartBody>
    </w:docPart>
    <w:docPart>
      <w:docPartPr>
        <w:name w:val="8BC0C061AD9A4918827F462197D206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0CE8F7-BF74-4F34-9B7F-8194B0FE5E98}"/>
      </w:docPartPr>
      <w:docPartBody>
        <w:p w:rsidR="00787B14" w:rsidRDefault="00594EC9" w:rsidP="00594EC9">
          <w:pPr>
            <w:pStyle w:val="8BC0C061AD9A4918827F462197D206C49"/>
          </w:pPr>
          <w:r>
            <w:rPr>
              <w:rFonts w:cs="Arial"/>
              <w:color w:val="A6A6A6" w:themeColor="background1" w:themeShade="A6"/>
            </w:rPr>
            <w:t>HH</w:t>
          </w:r>
          <w:r w:rsidRPr="00714EB8">
            <w:rPr>
              <w:rFonts w:cs="Arial"/>
              <w:color w:val="A6A6A6" w:themeColor="background1" w:themeShade="A6"/>
            </w:rPr>
            <w:t>MM</w:t>
          </w:r>
        </w:p>
      </w:docPartBody>
    </w:docPart>
    <w:docPart>
      <w:docPartPr>
        <w:name w:val="7C779B2B26914FF098EFF0D1C683BD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740553-D996-4131-8488-25A19A76D6C2}"/>
      </w:docPartPr>
      <w:docPartBody>
        <w:p w:rsidR="00787B14" w:rsidRDefault="00594EC9" w:rsidP="00594EC9">
          <w:pPr>
            <w:pStyle w:val="7C779B2B26914FF098EFF0D1C683BDC99"/>
          </w:pPr>
          <w:r>
            <w:rPr>
              <w:rFonts w:cs="Arial"/>
              <w:color w:val="A6A6A6" w:themeColor="background1" w:themeShade="A6"/>
            </w:rPr>
            <w:t>HH</w:t>
          </w:r>
          <w:r w:rsidRPr="00714EB8">
            <w:rPr>
              <w:rFonts w:cs="Arial"/>
              <w:color w:val="A6A6A6" w:themeColor="background1" w:themeShade="A6"/>
            </w:rPr>
            <w:t>MM</w:t>
          </w:r>
        </w:p>
      </w:docPartBody>
    </w:docPart>
    <w:docPart>
      <w:docPartPr>
        <w:name w:val="47426969D3EB4808B85B903F49088A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AE70B6-82D4-4BE7-93AE-72B8AA38582F}"/>
      </w:docPartPr>
      <w:docPartBody>
        <w:p w:rsidR="00787B14" w:rsidRDefault="00594EC9" w:rsidP="00594EC9">
          <w:pPr>
            <w:pStyle w:val="47426969D3EB4808B85B903F49088AA29"/>
          </w:pPr>
          <w:r>
            <w:rPr>
              <w:rFonts w:cs="Arial"/>
              <w:color w:val="A6A6A6" w:themeColor="background1" w:themeShade="A6"/>
            </w:rPr>
            <w:t>HH</w:t>
          </w:r>
          <w:r w:rsidRPr="00714EB8">
            <w:rPr>
              <w:rFonts w:cs="Arial"/>
              <w:color w:val="A6A6A6" w:themeColor="background1" w:themeShade="A6"/>
            </w:rPr>
            <w:t>MM</w:t>
          </w:r>
        </w:p>
      </w:docPartBody>
    </w:docPart>
    <w:docPart>
      <w:docPartPr>
        <w:name w:val="0868DF290A214A20B6E57D5C732F2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063194-C95F-4835-BD82-72175204AD55}"/>
      </w:docPartPr>
      <w:docPartBody>
        <w:p w:rsidR="00787B14" w:rsidRDefault="00594EC9" w:rsidP="00594EC9">
          <w:pPr>
            <w:pStyle w:val="0868DF290A214A20B6E57D5C732F284A9"/>
          </w:pPr>
          <w:r>
            <w:rPr>
              <w:rFonts w:cs="Arial"/>
              <w:color w:val="A6A6A6" w:themeColor="background1" w:themeShade="A6"/>
            </w:rPr>
            <w:t>HH</w:t>
          </w:r>
          <w:r w:rsidRPr="00714EB8">
            <w:rPr>
              <w:rFonts w:cs="Arial"/>
              <w:color w:val="A6A6A6" w:themeColor="background1" w:themeShade="A6"/>
            </w:rPr>
            <w:t>MM</w:t>
          </w:r>
        </w:p>
      </w:docPartBody>
    </w:docPart>
    <w:docPart>
      <w:docPartPr>
        <w:name w:val="AFC245E7AF4B4BA39444B2AAE6E562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2332E3-8EB7-423B-BFA1-D91FB6527A5B}"/>
      </w:docPartPr>
      <w:docPartBody>
        <w:p w:rsidR="00787B14" w:rsidRDefault="00594EC9" w:rsidP="00594EC9">
          <w:pPr>
            <w:pStyle w:val="AFC245E7AF4B4BA39444B2AAE6E562AC9"/>
          </w:pPr>
          <w:r>
            <w:rPr>
              <w:rFonts w:cs="Arial"/>
            </w:rPr>
            <w:t xml:space="preserve">                                                                                                              </w:t>
          </w:r>
        </w:p>
      </w:docPartBody>
    </w:docPart>
    <w:docPart>
      <w:docPartPr>
        <w:name w:val="5A519F2D76D4406789E34D5FA1B2B5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2B6-A8F0-47CF-98F9-6AE0C05BB824}"/>
      </w:docPartPr>
      <w:docPartBody>
        <w:p w:rsidR="00787B14" w:rsidRDefault="00594EC9" w:rsidP="00594EC9">
          <w:pPr>
            <w:pStyle w:val="5A519F2D76D4406789E34D5FA1B2B5EC9"/>
          </w:pPr>
          <w:r>
            <w:rPr>
              <w:rFonts w:cs="Arial"/>
            </w:rPr>
            <w:t xml:space="preserve">                                         </w:t>
          </w:r>
        </w:p>
      </w:docPartBody>
    </w:docPart>
    <w:docPart>
      <w:docPartPr>
        <w:name w:val="C961E11A0B3F48B583C536719EBA47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050A6F-3601-4396-B5D7-BFC73DB80299}"/>
      </w:docPartPr>
      <w:docPartBody>
        <w:p w:rsidR="00787B14" w:rsidRDefault="00594EC9" w:rsidP="00594EC9">
          <w:pPr>
            <w:pStyle w:val="C961E11A0B3F48B583C536719EBA47788"/>
          </w:pPr>
          <w:r>
            <w:rPr>
              <w:rStyle w:val="PlaceholderText"/>
            </w:rPr>
            <w:t xml:space="preserve">                             </w:t>
          </w:r>
        </w:p>
      </w:docPartBody>
    </w:docPart>
    <w:docPart>
      <w:docPartPr>
        <w:name w:val="B936B25A439240FDAE5C4761E8D9D0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4279C9-86E6-4672-9823-D4B6F8A65D57}"/>
      </w:docPartPr>
      <w:docPartBody>
        <w:p w:rsidR="00787B14" w:rsidRDefault="00594EC9" w:rsidP="00594EC9">
          <w:pPr>
            <w:pStyle w:val="B936B25A439240FDAE5C4761E8D9D0C38"/>
          </w:pPr>
          <w:r>
            <w:rPr>
              <w:rStyle w:val="PlaceholderText"/>
            </w:rPr>
            <w:t xml:space="preserve">                             </w:t>
          </w:r>
        </w:p>
      </w:docPartBody>
    </w:docPart>
    <w:docPart>
      <w:docPartPr>
        <w:name w:val="B068E07A7FDF4D149141640BB77540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6633F3-98E7-458F-8F90-1EC5390B8A47}"/>
      </w:docPartPr>
      <w:docPartBody>
        <w:p w:rsidR="00787B14" w:rsidRDefault="00594EC9" w:rsidP="00594EC9">
          <w:pPr>
            <w:pStyle w:val="B068E07A7FDF4D149141640BB775406B8"/>
          </w:pPr>
          <w:r>
            <w:rPr>
              <w:rStyle w:val="PlaceholderText"/>
            </w:rPr>
            <w:t xml:space="preserve">                             </w:t>
          </w:r>
        </w:p>
      </w:docPartBody>
    </w:docPart>
    <w:docPart>
      <w:docPartPr>
        <w:name w:val="0283BA8273BB4E5E8478402E631376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9F21D-5000-4016-AC56-66B728D56697}"/>
      </w:docPartPr>
      <w:docPartBody>
        <w:p w:rsidR="00787B14" w:rsidRDefault="00594EC9" w:rsidP="00594EC9">
          <w:pPr>
            <w:pStyle w:val="0283BA8273BB4E5E8478402E6313763B8"/>
          </w:pPr>
          <w:r>
            <w:rPr>
              <w:rStyle w:val="PlaceholderText"/>
            </w:rPr>
            <w:t xml:space="preserve">                             </w:t>
          </w:r>
        </w:p>
      </w:docPartBody>
    </w:docPart>
    <w:docPart>
      <w:docPartPr>
        <w:name w:val="3CCFB69FBEFC45B58E7408FFF57F08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8587A0-BCA2-4864-8B84-B158716F2F77}"/>
      </w:docPartPr>
      <w:docPartBody>
        <w:p w:rsidR="00787B14" w:rsidRDefault="00594EC9" w:rsidP="00594EC9">
          <w:pPr>
            <w:pStyle w:val="3CCFB69FBEFC45B58E7408FFF57F08BA8"/>
          </w:pPr>
          <w:r>
            <w:rPr>
              <w:rStyle w:val="PlaceholderText"/>
            </w:rPr>
            <w:t xml:space="preserve">                             </w:t>
          </w:r>
        </w:p>
      </w:docPartBody>
    </w:docPart>
    <w:docPart>
      <w:docPartPr>
        <w:name w:val="0CA4A4E8302147C2862DC2D267B14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AEC044-BBC8-495F-AF91-2A89529A5B1F}"/>
      </w:docPartPr>
      <w:docPartBody>
        <w:p w:rsidR="00787B14" w:rsidRDefault="00594EC9" w:rsidP="00594EC9">
          <w:pPr>
            <w:pStyle w:val="0CA4A4E8302147C2862DC2D267B145768"/>
          </w:pPr>
          <w:r>
            <w:rPr>
              <w:rStyle w:val="PlaceholderText"/>
            </w:rPr>
            <w:t xml:space="preserve">                             </w:t>
          </w:r>
        </w:p>
      </w:docPartBody>
    </w:docPart>
    <w:docPart>
      <w:docPartPr>
        <w:name w:val="1E311AD026FC4066A79588C93B44FF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BD2EE2-8E2B-49DA-99EE-858812CAA9EA}"/>
      </w:docPartPr>
      <w:docPartBody>
        <w:p w:rsidR="00787B14" w:rsidRDefault="00594EC9" w:rsidP="00594EC9">
          <w:pPr>
            <w:pStyle w:val="1E311AD026FC4066A79588C93B44FFA68"/>
          </w:pPr>
          <w:r>
            <w:rPr>
              <w:rStyle w:val="PlaceholderText"/>
            </w:rPr>
            <w:t xml:space="preserve">                             </w:t>
          </w:r>
        </w:p>
      </w:docPartBody>
    </w:docPart>
    <w:docPart>
      <w:docPartPr>
        <w:name w:val="16D1FE555BED4370B67AA237FF99A8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85682-4C98-4823-8E7E-EF42C2E03C84}"/>
      </w:docPartPr>
      <w:docPartBody>
        <w:p w:rsidR="00787B14" w:rsidRDefault="00594EC9" w:rsidP="00594EC9">
          <w:pPr>
            <w:pStyle w:val="16D1FE555BED4370B67AA237FF99A8518"/>
          </w:pPr>
          <w:r>
            <w:rPr>
              <w:rStyle w:val="PlaceholderText"/>
            </w:rPr>
            <w:t xml:space="preserve">                             </w:t>
          </w:r>
        </w:p>
      </w:docPartBody>
    </w:docPart>
    <w:docPart>
      <w:docPartPr>
        <w:name w:val="6735F75F2C304D32B41E160BFB67CD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841E6A-5AE4-43FB-8EAE-386FB3E33233}"/>
      </w:docPartPr>
      <w:docPartBody>
        <w:p w:rsidR="00787B14" w:rsidRDefault="00594EC9" w:rsidP="00594EC9">
          <w:pPr>
            <w:pStyle w:val="6735F75F2C304D32B41E160BFB67CDA78"/>
          </w:pPr>
          <w:r>
            <w:rPr>
              <w:rStyle w:val="PlaceholderText"/>
            </w:rPr>
            <w:t xml:space="preserve">                             </w:t>
          </w:r>
        </w:p>
      </w:docPartBody>
    </w:docPart>
    <w:docPart>
      <w:docPartPr>
        <w:name w:val="0CE640D1384843A0875484B95626D7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32A116-A643-4F80-87A9-728247489814}"/>
      </w:docPartPr>
      <w:docPartBody>
        <w:p w:rsidR="00787B14" w:rsidRDefault="00594EC9" w:rsidP="00594EC9">
          <w:pPr>
            <w:pStyle w:val="0CE640D1384843A0875484B95626D78A8"/>
          </w:pPr>
          <w:r>
            <w:rPr>
              <w:rStyle w:val="PlaceholderText"/>
            </w:rPr>
            <w:t xml:space="preserve">                             </w:t>
          </w:r>
        </w:p>
      </w:docPartBody>
    </w:docPart>
    <w:docPart>
      <w:docPartPr>
        <w:name w:val="FA6CABA3AB464CC79F8CA4B9078398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F1971-DB41-4D7D-B6D8-E7E7016370D8}"/>
      </w:docPartPr>
      <w:docPartBody>
        <w:p w:rsidR="00787B14" w:rsidRDefault="00594EC9" w:rsidP="00594EC9">
          <w:pPr>
            <w:pStyle w:val="FA6CABA3AB464CC79F8CA4B90783984E8"/>
          </w:pPr>
          <w:r>
            <w:rPr>
              <w:rStyle w:val="PlaceholderText"/>
            </w:rPr>
            <w:t xml:space="preserve">                             </w:t>
          </w:r>
        </w:p>
      </w:docPartBody>
    </w:docPart>
    <w:docPart>
      <w:docPartPr>
        <w:name w:val="0525BE044FAB4FFF971D55BEA2A8B0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7046BB-41E2-4AC5-99E2-F09B2C3C2198}"/>
      </w:docPartPr>
      <w:docPartBody>
        <w:p w:rsidR="00787B14" w:rsidRDefault="00594EC9" w:rsidP="00594EC9">
          <w:pPr>
            <w:pStyle w:val="0525BE044FAB4FFF971D55BEA2A8B0958"/>
          </w:pPr>
          <w:r>
            <w:rPr>
              <w:rStyle w:val="PlaceholderText"/>
            </w:rPr>
            <w:t xml:space="preserve">                             </w:t>
          </w:r>
        </w:p>
      </w:docPartBody>
    </w:docPart>
    <w:docPart>
      <w:docPartPr>
        <w:name w:val="586B25B108D24943A45DF9511760E7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BAE005-EDFD-4BD3-82B6-820420DB3720}"/>
      </w:docPartPr>
      <w:docPartBody>
        <w:p w:rsidR="00787B14" w:rsidRDefault="00594EC9" w:rsidP="00594EC9">
          <w:pPr>
            <w:pStyle w:val="586B25B108D24943A45DF9511760E7808"/>
          </w:pPr>
          <w:r>
            <w:rPr>
              <w:rStyle w:val="PlaceholderText"/>
            </w:rPr>
            <w:t xml:space="preserve">                             </w:t>
          </w:r>
        </w:p>
      </w:docPartBody>
    </w:docPart>
    <w:docPart>
      <w:docPartPr>
        <w:name w:val="F0DC5FE70ACA4F2BB39BFFB2C2C807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29E83E-CB67-4E7B-BA54-18EAC0F46876}"/>
      </w:docPartPr>
      <w:docPartBody>
        <w:p w:rsidR="00787B14" w:rsidRDefault="00594EC9" w:rsidP="00594EC9">
          <w:pPr>
            <w:pStyle w:val="F0DC5FE70ACA4F2BB39BFFB2C2C8075C8"/>
          </w:pPr>
          <w:r>
            <w:rPr>
              <w:rStyle w:val="PlaceholderText"/>
            </w:rPr>
            <w:t xml:space="preserve">                             </w:t>
          </w:r>
        </w:p>
      </w:docPartBody>
    </w:docPart>
    <w:docPart>
      <w:docPartPr>
        <w:name w:val="BB118ED3072144CE805389D3AEDC7A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CA180F-FEDB-4114-B328-DAE84E55A79F}"/>
      </w:docPartPr>
      <w:docPartBody>
        <w:p w:rsidR="00787B14" w:rsidRDefault="00594EC9" w:rsidP="00594EC9">
          <w:pPr>
            <w:pStyle w:val="BB118ED3072144CE805389D3AEDC7A208"/>
          </w:pPr>
          <w:r>
            <w:rPr>
              <w:rStyle w:val="PlaceholderText"/>
            </w:rPr>
            <w:t xml:space="preserve">                             </w:t>
          </w:r>
        </w:p>
      </w:docPartBody>
    </w:docPart>
    <w:docPart>
      <w:docPartPr>
        <w:name w:val="A3E780681DD043EA978D30BC822C5D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F94D12-F491-42E2-8A89-D85DE80CC96D}"/>
      </w:docPartPr>
      <w:docPartBody>
        <w:p w:rsidR="00787B14" w:rsidRDefault="00594EC9" w:rsidP="00594EC9">
          <w:pPr>
            <w:pStyle w:val="A3E780681DD043EA978D30BC822C5D478"/>
          </w:pPr>
          <w:r>
            <w:rPr>
              <w:rStyle w:val="PlaceholderText"/>
            </w:rPr>
            <w:t xml:space="preserve">                             </w:t>
          </w:r>
        </w:p>
      </w:docPartBody>
    </w:docPart>
    <w:docPart>
      <w:docPartPr>
        <w:name w:val="D682F87A359446F288E499F021019B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F1B182-EC9C-40DF-BD40-C153E945430C}"/>
      </w:docPartPr>
      <w:docPartBody>
        <w:p w:rsidR="00787B14" w:rsidRDefault="00594EC9" w:rsidP="00594EC9">
          <w:pPr>
            <w:pStyle w:val="D682F87A359446F288E499F021019B868"/>
          </w:pPr>
          <w:r>
            <w:rPr>
              <w:rStyle w:val="PlaceholderText"/>
            </w:rPr>
            <w:t xml:space="preserve">                             </w:t>
          </w:r>
        </w:p>
      </w:docPartBody>
    </w:docPart>
    <w:docPart>
      <w:docPartPr>
        <w:name w:val="6FB0CABD13874AF48691418E9F1633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246E98-B574-4428-83F8-9881963FF7B9}"/>
      </w:docPartPr>
      <w:docPartBody>
        <w:p w:rsidR="00787B14" w:rsidRDefault="00594EC9" w:rsidP="00594EC9">
          <w:pPr>
            <w:pStyle w:val="6FB0CABD13874AF48691418E9F1633F08"/>
          </w:pPr>
          <w:r>
            <w:rPr>
              <w:rStyle w:val="PlaceholderText"/>
            </w:rPr>
            <w:t xml:space="preserve">                             </w:t>
          </w:r>
        </w:p>
      </w:docPartBody>
    </w:docPart>
    <w:docPart>
      <w:docPartPr>
        <w:name w:val="FB6FCB72C5E345D5978913D9D4A28E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A9526B-5ED7-4CDD-8B16-1C8FB661B88B}"/>
      </w:docPartPr>
      <w:docPartBody>
        <w:p w:rsidR="00787B14" w:rsidRDefault="00594EC9" w:rsidP="00594EC9">
          <w:pPr>
            <w:pStyle w:val="FB6FCB72C5E345D5978913D9D4A28ED88"/>
          </w:pPr>
          <w:r>
            <w:rPr>
              <w:rStyle w:val="PlaceholderText"/>
            </w:rPr>
            <w:t xml:space="preserve">                             </w:t>
          </w:r>
        </w:p>
      </w:docPartBody>
    </w:docPart>
    <w:docPart>
      <w:docPartPr>
        <w:name w:val="4ACB8723C151418F9EFAAB5690C7F2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8C444A-4F58-43D7-B931-8A201FA2AE76}"/>
      </w:docPartPr>
      <w:docPartBody>
        <w:p w:rsidR="00787B14" w:rsidRDefault="00594EC9" w:rsidP="00594EC9">
          <w:pPr>
            <w:pStyle w:val="4ACB8723C151418F9EFAAB5690C7F2338"/>
          </w:pPr>
          <w:r>
            <w:rPr>
              <w:rStyle w:val="PlaceholderText"/>
            </w:rPr>
            <w:t xml:space="preserve">                             </w:t>
          </w:r>
        </w:p>
      </w:docPartBody>
    </w:docPart>
    <w:docPart>
      <w:docPartPr>
        <w:name w:val="AA7FE76BB1354BF9A3869B5CA2E816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43C0A4-C9F0-4E58-8CAF-8C74FE659F9D}"/>
      </w:docPartPr>
      <w:docPartBody>
        <w:p w:rsidR="00787B14" w:rsidRDefault="00594EC9" w:rsidP="00594EC9">
          <w:pPr>
            <w:pStyle w:val="AA7FE76BB1354BF9A3869B5CA2E8162D8"/>
          </w:pPr>
          <w:r>
            <w:rPr>
              <w:rStyle w:val="PlaceholderText"/>
            </w:rPr>
            <w:t xml:space="preserve">                             </w:t>
          </w:r>
        </w:p>
      </w:docPartBody>
    </w:docPart>
    <w:docPart>
      <w:docPartPr>
        <w:name w:val="93CC2D8AD8C04E42886D9A55A64F9D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05C925-A095-4758-99F9-FCC13EB53604}"/>
      </w:docPartPr>
      <w:docPartBody>
        <w:p w:rsidR="00787B14" w:rsidRDefault="00594EC9" w:rsidP="00594EC9">
          <w:pPr>
            <w:pStyle w:val="93CC2D8AD8C04E42886D9A55A64F9D408"/>
          </w:pPr>
          <w:r>
            <w:rPr>
              <w:rStyle w:val="PlaceholderText"/>
            </w:rPr>
            <w:t xml:space="preserve">                             </w:t>
          </w:r>
        </w:p>
      </w:docPartBody>
    </w:docPart>
    <w:docPart>
      <w:docPartPr>
        <w:name w:val="355897630251470AAD4DFDA4F4B947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52EB59-3A6D-41C3-B45D-AB2E616DB6AA}"/>
      </w:docPartPr>
      <w:docPartBody>
        <w:p w:rsidR="00787B14" w:rsidRDefault="00594EC9" w:rsidP="00594EC9">
          <w:pPr>
            <w:pStyle w:val="355897630251470AAD4DFDA4F4B947CE8"/>
          </w:pPr>
          <w:r>
            <w:rPr>
              <w:rStyle w:val="PlaceholderText"/>
            </w:rPr>
            <w:t xml:space="preserve">                             </w:t>
          </w:r>
        </w:p>
      </w:docPartBody>
    </w:docPart>
    <w:docPart>
      <w:docPartPr>
        <w:name w:val="AD6BEF5480F449B6BAE8EA7E818B30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73C81D-7206-49D3-ACCB-57790B84713D}"/>
      </w:docPartPr>
      <w:docPartBody>
        <w:p w:rsidR="00787B14" w:rsidRDefault="00594EC9" w:rsidP="00594EC9">
          <w:pPr>
            <w:pStyle w:val="AD6BEF5480F449B6BAE8EA7E818B30598"/>
          </w:pPr>
          <w:r>
            <w:rPr>
              <w:rStyle w:val="PlaceholderText"/>
            </w:rPr>
            <w:t xml:space="preserve">                             </w:t>
          </w:r>
        </w:p>
      </w:docPartBody>
    </w:docPart>
    <w:docPart>
      <w:docPartPr>
        <w:name w:val="C744D3E3EE2549F0ACB69D3EE4A9EA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F0062C-3B0B-4518-80D5-E2281E8B5655}"/>
      </w:docPartPr>
      <w:docPartBody>
        <w:p w:rsidR="00787B14" w:rsidRDefault="00594EC9" w:rsidP="00594EC9">
          <w:pPr>
            <w:pStyle w:val="C744D3E3EE2549F0ACB69D3EE4A9EA6C8"/>
          </w:pPr>
          <w:r>
            <w:rPr>
              <w:rStyle w:val="PlaceholderText"/>
            </w:rPr>
            <w:t xml:space="preserve">                             </w:t>
          </w:r>
        </w:p>
      </w:docPartBody>
    </w:docPart>
    <w:docPart>
      <w:docPartPr>
        <w:name w:val="C7BD95DFABA6450F860133C840B3B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F9375A-5636-4FA3-AD4B-BB0445DFAB6B}"/>
      </w:docPartPr>
      <w:docPartBody>
        <w:p w:rsidR="00787B14" w:rsidRDefault="00594EC9" w:rsidP="00594EC9">
          <w:pPr>
            <w:pStyle w:val="C7BD95DFABA6450F860133C840B3B9A78"/>
          </w:pPr>
          <w:r>
            <w:rPr>
              <w:rStyle w:val="PlaceholderText"/>
            </w:rPr>
            <w:t xml:space="preserve">                             </w:t>
          </w:r>
        </w:p>
      </w:docPartBody>
    </w:docPart>
    <w:docPart>
      <w:docPartPr>
        <w:name w:val="13FB435373A141CEA48C2A0413D129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ED7D55-7918-4815-A6BC-7ED161EF1858}"/>
      </w:docPartPr>
      <w:docPartBody>
        <w:p w:rsidR="00787B14" w:rsidRDefault="00594EC9" w:rsidP="00594EC9">
          <w:pPr>
            <w:pStyle w:val="13FB435373A141CEA48C2A0413D1293D8"/>
          </w:pPr>
          <w:r>
            <w:rPr>
              <w:rStyle w:val="PlaceholderText"/>
            </w:rPr>
            <w:t xml:space="preserve">                             </w:t>
          </w:r>
        </w:p>
      </w:docPartBody>
    </w:docPart>
    <w:docPart>
      <w:docPartPr>
        <w:name w:val="E1112228CF124ABBBD0F5B7A506BB8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3BBD12-803F-44F1-9E3F-F4B8DB8C3140}"/>
      </w:docPartPr>
      <w:docPartBody>
        <w:p w:rsidR="00787B14" w:rsidRDefault="00594EC9" w:rsidP="00594EC9">
          <w:pPr>
            <w:pStyle w:val="E1112228CF124ABBBD0F5B7A506BB8478"/>
          </w:pPr>
          <w:r>
            <w:rPr>
              <w:rStyle w:val="PlaceholderText"/>
            </w:rPr>
            <w:t xml:space="preserve">                             </w:t>
          </w:r>
        </w:p>
      </w:docPartBody>
    </w:docPart>
    <w:docPart>
      <w:docPartPr>
        <w:name w:val="92FAF08B54804BE6ADF737AF41B136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4CB0-07BD-4493-A2EC-CC1B77C37FD8}"/>
      </w:docPartPr>
      <w:docPartBody>
        <w:p w:rsidR="00787B14" w:rsidRDefault="00594EC9" w:rsidP="00594EC9">
          <w:pPr>
            <w:pStyle w:val="92FAF08B54804BE6ADF737AF41B1362C8"/>
          </w:pPr>
          <w:r>
            <w:rPr>
              <w:rStyle w:val="PlaceholderText"/>
            </w:rPr>
            <w:t xml:space="preserve">                             </w:t>
          </w:r>
        </w:p>
      </w:docPartBody>
    </w:docPart>
    <w:docPart>
      <w:docPartPr>
        <w:name w:val="64D194240509406BAF58E495C2F4A1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CC6DE1-0010-4281-9BC2-B556860BD072}"/>
      </w:docPartPr>
      <w:docPartBody>
        <w:p w:rsidR="00787B14" w:rsidRDefault="00594EC9" w:rsidP="00594EC9">
          <w:pPr>
            <w:pStyle w:val="64D194240509406BAF58E495C2F4A1AE8"/>
          </w:pPr>
          <w:r>
            <w:rPr>
              <w:rStyle w:val="PlaceholderText"/>
            </w:rPr>
            <w:t xml:space="preserve">                             </w:t>
          </w:r>
        </w:p>
      </w:docPartBody>
    </w:docPart>
    <w:docPart>
      <w:docPartPr>
        <w:name w:val="C3CEB08D01314315AA15CDE4BF9FEE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22BAE-159C-454A-825E-477E911DEF9D}"/>
      </w:docPartPr>
      <w:docPartBody>
        <w:p w:rsidR="00787B14" w:rsidRDefault="00594EC9" w:rsidP="00594EC9">
          <w:pPr>
            <w:pStyle w:val="C3CEB08D01314315AA15CDE4BF9FEE078"/>
          </w:pPr>
          <w:r>
            <w:rPr>
              <w:rStyle w:val="PlaceholderText"/>
            </w:rPr>
            <w:t xml:space="preserve">                             </w:t>
          </w:r>
        </w:p>
      </w:docPartBody>
    </w:docPart>
    <w:docPart>
      <w:docPartPr>
        <w:name w:val="67C25132F22A4640995A91ED91CD60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D2D893-8DBD-4D07-B7F6-D49C7764D491}"/>
      </w:docPartPr>
      <w:docPartBody>
        <w:p w:rsidR="00787B14" w:rsidRDefault="00594EC9" w:rsidP="00594EC9">
          <w:pPr>
            <w:pStyle w:val="67C25132F22A4640995A91ED91CD60EA8"/>
          </w:pPr>
          <w:r>
            <w:rPr>
              <w:rStyle w:val="PlaceholderText"/>
            </w:rPr>
            <w:t xml:space="preserve">                             </w:t>
          </w:r>
        </w:p>
      </w:docPartBody>
    </w:docPart>
    <w:docPart>
      <w:docPartPr>
        <w:name w:val="E3FF6093FF5F4B4C9A889E8A0CCE59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F4E62E-D6F2-496D-A74E-11B7031B92E2}"/>
      </w:docPartPr>
      <w:docPartBody>
        <w:p w:rsidR="00787B14" w:rsidRDefault="00594EC9" w:rsidP="00594EC9">
          <w:pPr>
            <w:pStyle w:val="E3FF6093FF5F4B4C9A889E8A0CCE59C38"/>
          </w:pPr>
          <w:r>
            <w:rPr>
              <w:rStyle w:val="PlaceholderText"/>
            </w:rPr>
            <w:t xml:space="preserve">                             </w:t>
          </w:r>
        </w:p>
      </w:docPartBody>
    </w:docPart>
    <w:docPart>
      <w:docPartPr>
        <w:name w:val="1369858D8BB94EC0A146D5B4834196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528722-9483-497C-9667-95CC00BD4350}"/>
      </w:docPartPr>
      <w:docPartBody>
        <w:p w:rsidR="00787B14" w:rsidRDefault="00594EC9" w:rsidP="00594EC9">
          <w:pPr>
            <w:pStyle w:val="1369858D8BB94EC0A146D5B4834196E88"/>
          </w:pPr>
          <w:r>
            <w:rPr>
              <w:rStyle w:val="PlaceholderText"/>
            </w:rPr>
            <w:t xml:space="preserve">                             </w:t>
          </w:r>
        </w:p>
      </w:docPartBody>
    </w:docPart>
    <w:docPart>
      <w:docPartPr>
        <w:name w:val="195533A87942450A8A8735702285E8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F3294C-B9A4-44E5-8E43-704D0CAEC41B}"/>
      </w:docPartPr>
      <w:docPartBody>
        <w:p w:rsidR="00787B14" w:rsidRDefault="00594EC9" w:rsidP="00594EC9">
          <w:pPr>
            <w:pStyle w:val="195533A87942450A8A8735702285E8CA8"/>
          </w:pPr>
          <w:r>
            <w:rPr>
              <w:rStyle w:val="PlaceholderText"/>
            </w:rPr>
            <w:t xml:space="preserve">                             </w:t>
          </w:r>
        </w:p>
      </w:docPartBody>
    </w:docPart>
    <w:docPart>
      <w:docPartPr>
        <w:name w:val="E4BA5BE5410044D7B0CFBC6C55725A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12E717-B9DE-41AE-ADC6-54F5BF8EB22B}"/>
      </w:docPartPr>
      <w:docPartBody>
        <w:p w:rsidR="00787B14" w:rsidRDefault="00594EC9" w:rsidP="00594EC9">
          <w:pPr>
            <w:pStyle w:val="E4BA5BE5410044D7B0CFBC6C55725A5C8"/>
          </w:pPr>
          <w:r>
            <w:rPr>
              <w:rStyle w:val="PlaceholderText"/>
            </w:rPr>
            <w:t xml:space="preserve">                             </w:t>
          </w:r>
        </w:p>
      </w:docPartBody>
    </w:docPart>
    <w:docPart>
      <w:docPartPr>
        <w:name w:val="EC52E323584E4BBCBF8685DE548D0B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E9024-4E27-4057-8F84-4EE9B24B45F2}"/>
      </w:docPartPr>
      <w:docPartBody>
        <w:p w:rsidR="00787B14" w:rsidRDefault="00594EC9" w:rsidP="00594EC9">
          <w:pPr>
            <w:pStyle w:val="EC52E323584E4BBCBF8685DE548D0BB98"/>
          </w:pPr>
          <w:r>
            <w:rPr>
              <w:rStyle w:val="PlaceholderText"/>
            </w:rPr>
            <w:t xml:space="preserve">                             </w:t>
          </w:r>
        </w:p>
      </w:docPartBody>
    </w:docPart>
    <w:docPart>
      <w:docPartPr>
        <w:name w:val="B0B5C05DCDE24AD59F400831532701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88CB40-9127-4C98-A9DD-119A515DCDB9}"/>
      </w:docPartPr>
      <w:docPartBody>
        <w:p w:rsidR="00787B14" w:rsidRDefault="00594EC9" w:rsidP="00594EC9">
          <w:pPr>
            <w:pStyle w:val="B0B5C05DCDE24AD59F400831532701448"/>
          </w:pPr>
          <w:r>
            <w:rPr>
              <w:rStyle w:val="PlaceholderText"/>
            </w:rPr>
            <w:t xml:space="preserve">                             </w:t>
          </w:r>
        </w:p>
      </w:docPartBody>
    </w:docPart>
    <w:docPart>
      <w:docPartPr>
        <w:name w:val="64D20CDE29D2465E9C06D4F749A9CE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CF13B-6F41-4877-9FF3-FDE29F2C0797}"/>
      </w:docPartPr>
      <w:docPartBody>
        <w:p w:rsidR="00787B14" w:rsidRDefault="00594EC9" w:rsidP="00594EC9">
          <w:pPr>
            <w:pStyle w:val="64D20CDE29D2465E9C06D4F749A9CE648"/>
          </w:pPr>
          <w:r>
            <w:rPr>
              <w:rStyle w:val="PlaceholderText"/>
            </w:rPr>
            <w:t xml:space="preserve">                             </w:t>
          </w:r>
        </w:p>
      </w:docPartBody>
    </w:docPart>
    <w:docPart>
      <w:docPartPr>
        <w:name w:val="E01BF5E51C884D15A9D1273FAE7B36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FD1CFD-0930-48E8-9904-684A57BA4560}"/>
      </w:docPartPr>
      <w:docPartBody>
        <w:p w:rsidR="00787B14" w:rsidRDefault="00594EC9" w:rsidP="00594EC9">
          <w:pPr>
            <w:pStyle w:val="E01BF5E51C884D15A9D1273FAE7B36098"/>
          </w:pPr>
          <w:r>
            <w:rPr>
              <w:rStyle w:val="PlaceholderText"/>
            </w:rPr>
            <w:t xml:space="preserve">                             </w:t>
          </w:r>
        </w:p>
      </w:docPartBody>
    </w:docPart>
    <w:docPart>
      <w:docPartPr>
        <w:name w:val="70EE43DD4FFD4E66910561F5699A22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548975-6B0E-4CF7-A324-224535B4A911}"/>
      </w:docPartPr>
      <w:docPartBody>
        <w:p w:rsidR="00787B14" w:rsidRDefault="00594EC9" w:rsidP="00594EC9">
          <w:pPr>
            <w:pStyle w:val="70EE43DD4FFD4E66910561F5699A226D8"/>
          </w:pPr>
          <w:r>
            <w:rPr>
              <w:rStyle w:val="PlaceholderText"/>
            </w:rPr>
            <w:t xml:space="preserve">                             </w:t>
          </w:r>
        </w:p>
      </w:docPartBody>
    </w:docPart>
    <w:docPart>
      <w:docPartPr>
        <w:name w:val="B84997866A0D4CCF9C535AC2C4B173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C866D8-33E0-4CCB-9D69-E5FE0D73E241}"/>
      </w:docPartPr>
      <w:docPartBody>
        <w:p w:rsidR="00787B14" w:rsidRDefault="00594EC9" w:rsidP="00594EC9">
          <w:pPr>
            <w:pStyle w:val="B84997866A0D4CCF9C535AC2C4B173628"/>
          </w:pPr>
          <w:r>
            <w:rPr>
              <w:rStyle w:val="PlaceholderText"/>
            </w:rPr>
            <w:t xml:space="preserve">                             </w:t>
          </w:r>
        </w:p>
      </w:docPartBody>
    </w:docPart>
    <w:docPart>
      <w:docPartPr>
        <w:name w:val="D769A52A688C4EA2BA2C0DE98D8C93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8EA9C1-5521-4FAA-AC53-0363D06B08FB}"/>
      </w:docPartPr>
      <w:docPartBody>
        <w:p w:rsidR="00787B14" w:rsidRDefault="00594EC9" w:rsidP="00594EC9">
          <w:pPr>
            <w:pStyle w:val="D769A52A688C4EA2BA2C0DE98D8C93048"/>
          </w:pPr>
          <w:r>
            <w:rPr>
              <w:rStyle w:val="PlaceholderText"/>
            </w:rPr>
            <w:t xml:space="preserve">                             </w:t>
          </w:r>
        </w:p>
      </w:docPartBody>
    </w:docPart>
    <w:docPart>
      <w:docPartPr>
        <w:name w:val="82B3CE03878849E9A440018400A668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25256-B4AC-4AEA-89B3-504CBACD5300}"/>
      </w:docPartPr>
      <w:docPartBody>
        <w:p w:rsidR="00787B14" w:rsidRDefault="00594EC9" w:rsidP="00594EC9">
          <w:pPr>
            <w:pStyle w:val="82B3CE03878849E9A440018400A6684B8"/>
          </w:pPr>
          <w:r>
            <w:rPr>
              <w:rStyle w:val="PlaceholderText"/>
            </w:rPr>
            <w:t xml:space="preserve">                             </w:t>
          </w:r>
        </w:p>
      </w:docPartBody>
    </w:docPart>
    <w:docPart>
      <w:docPartPr>
        <w:name w:val="AE9991A236BE41A98C068C778DC553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2F7218-CF57-4954-98F8-EE213EAA723A}"/>
      </w:docPartPr>
      <w:docPartBody>
        <w:p w:rsidR="00787B14" w:rsidRDefault="00594EC9" w:rsidP="00594EC9">
          <w:pPr>
            <w:pStyle w:val="AE9991A236BE41A98C068C778DC553278"/>
          </w:pPr>
          <w:r>
            <w:rPr>
              <w:rStyle w:val="PlaceholderText"/>
            </w:rPr>
            <w:t xml:space="preserve">                             </w:t>
          </w:r>
        </w:p>
      </w:docPartBody>
    </w:docPart>
    <w:docPart>
      <w:docPartPr>
        <w:name w:val="0E6672D4CF7940E68B110B5D0FEB8E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6A72A-86AA-465E-88FF-E9A30A5AC9D3}"/>
      </w:docPartPr>
      <w:docPartBody>
        <w:p w:rsidR="00787B14" w:rsidRDefault="00594EC9" w:rsidP="00594EC9">
          <w:pPr>
            <w:pStyle w:val="0E6672D4CF7940E68B110B5D0FEB8EF58"/>
          </w:pPr>
          <w:r>
            <w:rPr>
              <w:rStyle w:val="PlaceholderText"/>
            </w:rPr>
            <w:t xml:space="preserve">                             </w:t>
          </w:r>
        </w:p>
      </w:docPartBody>
    </w:docPart>
    <w:docPart>
      <w:docPartPr>
        <w:name w:val="D36335B5A69B46F7B52F87A56EF945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6FD759-2178-4EEF-B20A-B2D6BD5CDE1E}"/>
      </w:docPartPr>
      <w:docPartBody>
        <w:p w:rsidR="00787B14" w:rsidRDefault="00594EC9" w:rsidP="00594EC9">
          <w:pPr>
            <w:pStyle w:val="D36335B5A69B46F7B52F87A56EF9451B8"/>
          </w:pPr>
          <w:r>
            <w:rPr>
              <w:rStyle w:val="PlaceholderText"/>
            </w:rPr>
            <w:t xml:space="preserve">                </w:t>
          </w:r>
        </w:p>
      </w:docPartBody>
    </w:docPart>
    <w:docPart>
      <w:docPartPr>
        <w:name w:val="E499BDC5DC67420186F57617F6E64C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8E9C55-8B96-47EB-BAA8-CAB55E38E60D}"/>
      </w:docPartPr>
      <w:docPartBody>
        <w:p w:rsidR="00787B14" w:rsidRDefault="00594EC9" w:rsidP="00594EC9">
          <w:pPr>
            <w:pStyle w:val="E499BDC5DC67420186F57617F6E64C276"/>
          </w:pPr>
          <w:r>
            <w:rPr>
              <w:rStyle w:val="PlaceholderText"/>
            </w:rPr>
            <w:t xml:space="preserve">                </w:t>
          </w:r>
        </w:p>
      </w:docPartBody>
    </w:docPart>
    <w:docPart>
      <w:docPartPr>
        <w:name w:val="3E15C3A5B91245D6ACB14E59D6929E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0BD553-D35F-4232-B197-D7D4D3D9E41F}"/>
      </w:docPartPr>
      <w:docPartBody>
        <w:p w:rsidR="00787B14" w:rsidRDefault="00594EC9" w:rsidP="00594EC9">
          <w:pPr>
            <w:pStyle w:val="3E15C3A5B91245D6ACB14E59D6929E936"/>
          </w:pPr>
          <w:r>
            <w:rPr>
              <w:rStyle w:val="PlaceholderText"/>
            </w:rPr>
            <w:t xml:space="preserve">                </w:t>
          </w:r>
        </w:p>
      </w:docPartBody>
    </w:docPart>
    <w:docPart>
      <w:docPartPr>
        <w:name w:val="23A168EBC31548F7BF186078A2B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952245-52B8-4A19-BDAE-AAB42D66A813}"/>
      </w:docPartPr>
      <w:docPartBody>
        <w:p w:rsidR="00787B14" w:rsidRDefault="00594EC9" w:rsidP="00594EC9">
          <w:pPr>
            <w:pStyle w:val="23A168EBC31548F7BF186078A2B0C2B16"/>
          </w:pPr>
          <w:r>
            <w:rPr>
              <w:rStyle w:val="PlaceholderText"/>
            </w:rPr>
            <w:t xml:space="preserve">                </w:t>
          </w:r>
        </w:p>
      </w:docPartBody>
    </w:docPart>
    <w:docPart>
      <w:docPartPr>
        <w:name w:val="45D3536C70AB4D9686407F67A9B00E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3B56FD-E8E4-4A41-A1F0-A819EC5519DA}"/>
      </w:docPartPr>
      <w:docPartBody>
        <w:p w:rsidR="00787B14" w:rsidRDefault="00594EC9" w:rsidP="00594EC9">
          <w:pPr>
            <w:pStyle w:val="45D3536C70AB4D9686407F67A9B00E5D6"/>
          </w:pPr>
          <w:r>
            <w:rPr>
              <w:rStyle w:val="PlaceholderText"/>
            </w:rPr>
            <w:t xml:space="preserve">                </w:t>
          </w:r>
        </w:p>
      </w:docPartBody>
    </w:docPart>
    <w:docPart>
      <w:docPartPr>
        <w:name w:val="A28FB88D792D49E491FAACFBF03521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2B9E61-8258-4325-A68D-D572851BEE6F}"/>
      </w:docPartPr>
      <w:docPartBody>
        <w:p w:rsidR="00787B14" w:rsidRDefault="00594EC9" w:rsidP="00594EC9">
          <w:pPr>
            <w:pStyle w:val="A28FB88D792D49E491FAACFBF035211A6"/>
          </w:pPr>
          <w:r>
            <w:rPr>
              <w:rStyle w:val="PlaceholderText"/>
            </w:rPr>
            <w:t xml:space="preserve">                </w:t>
          </w:r>
        </w:p>
      </w:docPartBody>
    </w:docPart>
    <w:docPart>
      <w:docPartPr>
        <w:name w:val="AA28818C97A84AD9BD9811034470EA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31B974-C787-4EFF-80C4-DD2F464228D3}"/>
      </w:docPartPr>
      <w:docPartBody>
        <w:p w:rsidR="00787B14" w:rsidRDefault="00594EC9" w:rsidP="00594EC9">
          <w:pPr>
            <w:pStyle w:val="AA28818C97A84AD9BD9811034470EAFE6"/>
          </w:pPr>
          <w:r>
            <w:rPr>
              <w:rStyle w:val="PlaceholderText"/>
            </w:rPr>
            <w:t xml:space="preserve">                </w:t>
          </w:r>
        </w:p>
      </w:docPartBody>
    </w:docPart>
    <w:docPart>
      <w:docPartPr>
        <w:name w:val="BD326D0C085542F591E78C96468B96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DA72B5-0F62-4FEB-86D2-D0BDB4FA581A}"/>
      </w:docPartPr>
      <w:docPartBody>
        <w:p w:rsidR="00787B14" w:rsidRDefault="00594EC9" w:rsidP="00594EC9">
          <w:pPr>
            <w:pStyle w:val="BD326D0C085542F591E78C96468B96FC6"/>
          </w:pPr>
          <w:r>
            <w:rPr>
              <w:rStyle w:val="PlaceholderText"/>
            </w:rPr>
            <w:t xml:space="preserve">                </w:t>
          </w:r>
        </w:p>
      </w:docPartBody>
    </w:docPart>
    <w:docPart>
      <w:docPartPr>
        <w:name w:val="5E1E9DFCDB6F4F53A14D04F91DAF0B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A5326C-AB48-4F02-90FB-94928787439A}"/>
      </w:docPartPr>
      <w:docPartBody>
        <w:p w:rsidR="00787B14" w:rsidRDefault="00594EC9" w:rsidP="00594EC9">
          <w:pPr>
            <w:pStyle w:val="5E1E9DFCDB6F4F53A14D04F91DAF0B9A6"/>
          </w:pPr>
          <w:r>
            <w:rPr>
              <w:rStyle w:val="PlaceholderText"/>
            </w:rPr>
            <w:t xml:space="preserve">                </w:t>
          </w:r>
        </w:p>
      </w:docPartBody>
    </w:docPart>
    <w:docPart>
      <w:docPartPr>
        <w:name w:val="D076491691374C9AAF4EBF7122B56E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FA8975-9F2C-40D0-9A07-987729A43E11}"/>
      </w:docPartPr>
      <w:docPartBody>
        <w:p w:rsidR="00787B14" w:rsidRDefault="00594EC9" w:rsidP="00594EC9">
          <w:pPr>
            <w:pStyle w:val="D076491691374C9AAF4EBF7122B56E336"/>
          </w:pPr>
          <w:r>
            <w:rPr>
              <w:rStyle w:val="PlaceholderText"/>
            </w:rPr>
            <w:t xml:space="preserve">                </w:t>
          </w:r>
        </w:p>
      </w:docPartBody>
    </w:docPart>
    <w:docPart>
      <w:docPartPr>
        <w:name w:val="2E8885E24FC4453DB0717AB75652C3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DD4996-0DE1-4579-99AE-04A3857193CB}"/>
      </w:docPartPr>
      <w:docPartBody>
        <w:p w:rsidR="00787B14" w:rsidRDefault="00594EC9" w:rsidP="00594EC9">
          <w:pPr>
            <w:pStyle w:val="2E8885E24FC4453DB0717AB75652C30F6"/>
          </w:pPr>
          <w:r>
            <w:rPr>
              <w:rStyle w:val="PlaceholderText"/>
            </w:rPr>
            <w:t xml:space="preserve">                </w:t>
          </w:r>
        </w:p>
      </w:docPartBody>
    </w:docPart>
    <w:docPart>
      <w:docPartPr>
        <w:name w:val="00B98F3E23904D529DF05D1A9CF170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C28813-8822-446F-A284-8C7799831F87}"/>
      </w:docPartPr>
      <w:docPartBody>
        <w:p w:rsidR="00787B14" w:rsidRDefault="00594EC9" w:rsidP="00594EC9">
          <w:pPr>
            <w:pStyle w:val="00B98F3E23904D529DF05D1A9CF170FB6"/>
          </w:pPr>
          <w:r>
            <w:rPr>
              <w:rStyle w:val="PlaceholderText"/>
            </w:rPr>
            <w:t xml:space="preserve">                </w:t>
          </w:r>
        </w:p>
      </w:docPartBody>
    </w:docPart>
    <w:docPart>
      <w:docPartPr>
        <w:name w:val="C62761F9A9D94F7E9CA5259FB1A592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9DB76D-6B73-4473-BC68-893ED83365FE}"/>
      </w:docPartPr>
      <w:docPartBody>
        <w:p w:rsidR="00787B14" w:rsidRDefault="00594EC9" w:rsidP="00594EC9">
          <w:pPr>
            <w:pStyle w:val="C62761F9A9D94F7E9CA5259FB1A592EF6"/>
          </w:pPr>
          <w:r>
            <w:rPr>
              <w:rStyle w:val="PlaceholderText"/>
            </w:rPr>
            <w:t xml:space="preserve">                </w:t>
          </w:r>
        </w:p>
      </w:docPartBody>
    </w:docPart>
    <w:docPart>
      <w:docPartPr>
        <w:name w:val="59EAF66016B3403596C02DEAF046E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B58246-BAB6-4968-A92E-FC88BB59B2FF}"/>
      </w:docPartPr>
      <w:docPartBody>
        <w:p w:rsidR="00787B14" w:rsidRDefault="00594EC9" w:rsidP="00594EC9">
          <w:pPr>
            <w:pStyle w:val="59EAF66016B3403596C02DEAF046E1586"/>
          </w:pPr>
          <w:r>
            <w:rPr>
              <w:rStyle w:val="PlaceholderText"/>
            </w:rPr>
            <w:t xml:space="preserve">                </w:t>
          </w:r>
        </w:p>
      </w:docPartBody>
    </w:docPart>
    <w:docPart>
      <w:docPartPr>
        <w:name w:val="FE6517A833CD41BCA6A6FF20547D8D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240C58-105E-4A91-A5C2-777AE6502559}"/>
      </w:docPartPr>
      <w:docPartBody>
        <w:p w:rsidR="00787B14" w:rsidRDefault="00594EC9" w:rsidP="00594EC9">
          <w:pPr>
            <w:pStyle w:val="FE6517A833CD41BCA6A6FF20547D8D5B6"/>
          </w:pPr>
          <w:r>
            <w:rPr>
              <w:rStyle w:val="PlaceholderText"/>
            </w:rPr>
            <w:t xml:space="preserve">                </w:t>
          </w:r>
        </w:p>
      </w:docPartBody>
    </w:docPart>
    <w:docPart>
      <w:docPartPr>
        <w:name w:val="148E699D48FC458081FC873FC35B5C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B657A6-6CEC-4A1E-8113-65897878B64C}"/>
      </w:docPartPr>
      <w:docPartBody>
        <w:p w:rsidR="00787B14" w:rsidRDefault="00594EC9" w:rsidP="00594EC9">
          <w:pPr>
            <w:pStyle w:val="148E699D48FC458081FC873FC35B5CD76"/>
          </w:pPr>
          <w:r>
            <w:rPr>
              <w:rStyle w:val="PlaceholderText"/>
            </w:rPr>
            <w:t xml:space="preserve">                </w:t>
          </w:r>
        </w:p>
      </w:docPartBody>
    </w:docPart>
    <w:docPart>
      <w:docPartPr>
        <w:name w:val="5E1F5F64C6AC47799CE65ABC5CE017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BB1025-5344-4C83-B8E4-41D6E5323D2D}"/>
      </w:docPartPr>
      <w:docPartBody>
        <w:p w:rsidR="00787B14" w:rsidRDefault="00594EC9" w:rsidP="00594EC9">
          <w:pPr>
            <w:pStyle w:val="5E1F5F64C6AC47799CE65ABC5CE017F36"/>
          </w:pPr>
          <w:r>
            <w:rPr>
              <w:rStyle w:val="PlaceholderText"/>
            </w:rPr>
            <w:t xml:space="preserve">                </w:t>
          </w:r>
        </w:p>
      </w:docPartBody>
    </w:docPart>
    <w:docPart>
      <w:docPartPr>
        <w:name w:val="49275BB553D244E1BE88DE4EC0199E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337952-16A4-448B-B675-B57D3C8B82CF}"/>
      </w:docPartPr>
      <w:docPartBody>
        <w:p w:rsidR="00787B14" w:rsidRDefault="00594EC9" w:rsidP="00594EC9">
          <w:pPr>
            <w:pStyle w:val="49275BB553D244E1BE88DE4EC0199EF26"/>
          </w:pPr>
          <w:r>
            <w:rPr>
              <w:rStyle w:val="PlaceholderText"/>
            </w:rPr>
            <w:t xml:space="preserve">                </w:t>
          </w:r>
        </w:p>
      </w:docPartBody>
    </w:docPart>
    <w:docPart>
      <w:docPartPr>
        <w:name w:val="3B9AB8464E884470B293703B30FE79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3B1569-886F-4155-8516-0B304DB3C6FB}"/>
      </w:docPartPr>
      <w:docPartBody>
        <w:p w:rsidR="00787B14" w:rsidRDefault="00594EC9" w:rsidP="00594EC9">
          <w:pPr>
            <w:pStyle w:val="3B9AB8464E884470B293703B30FE79356"/>
          </w:pPr>
          <w:r>
            <w:rPr>
              <w:rStyle w:val="PlaceholderText"/>
            </w:rPr>
            <w:t xml:space="preserve">                </w:t>
          </w:r>
        </w:p>
      </w:docPartBody>
    </w:docPart>
    <w:docPart>
      <w:docPartPr>
        <w:name w:val="D0DEF60D1F814EC2B73C9021F44FC1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D02FF-2662-404F-86C3-14242FB555C0}"/>
      </w:docPartPr>
      <w:docPartBody>
        <w:p w:rsidR="00787B14" w:rsidRDefault="00594EC9" w:rsidP="00594EC9">
          <w:pPr>
            <w:pStyle w:val="D0DEF60D1F814EC2B73C9021F44FC1886"/>
          </w:pPr>
          <w:r>
            <w:rPr>
              <w:rStyle w:val="PlaceholderText"/>
            </w:rPr>
            <w:t xml:space="preserve">                </w:t>
          </w:r>
        </w:p>
      </w:docPartBody>
    </w:docPart>
    <w:docPart>
      <w:docPartPr>
        <w:name w:val="3620CD6FB1FB4FB2B0774A975754FB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33FEE-28C2-4C34-BBE4-B56BBED51578}"/>
      </w:docPartPr>
      <w:docPartBody>
        <w:p w:rsidR="00787B14" w:rsidRDefault="00594EC9" w:rsidP="00594EC9">
          <w:pPr>
            <w:pStyle w:val="3620CD6FB1FB4FB2B0774A975754FB9E6"/>
          </w:pPr>
          <w:r>
            <w:rPr>
              <w:rStyle w:val="PlaceholderText"/>
            </w:rPr>
            <w:t xml:space="preserve">                </w:t>
          </w:r>
        </w:p>
      </w:docPartBody>
    </w:docPart>
    <w:docPart>
      <w:docPartPr>
        <w:name w:val="B04F980F4DB041B8B804D6A295CAD0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9BAF58-350C-4492-A42B-81D12B1E4F9D}"/>
      </w:docPartPr>
      <w:docPartBody>
        <w:p w:rsidR="00787B14" w:rsidRDefault="00594EC9" w:rsidP="00594EC9">
          <w:pPr>
            <w:pStyle w:val="B04F980F4DB041B8B804D6A295CAD0536"/>
          </w:pPr>
          <w:r>
            <w:rPr>
              <w:rStyle w:val="PlaceholderText"/>
            </w:rPr>
            <w:t xml:space="preserve">                </w:t>
          </w:r>
        </w:p>
      </w:docPartBody>
    </w:docPart>
    <w:docPart>
      <w:docPartPr>
        <w:name w:val="8AA5063BC0664CD2828BBC58596CD1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322C99-A68A-4E6C-8710-CF6B107A9A61}"/>
      </w:docPartPr>
      <w:docPartBody>
        <w:p w:rsidR="00787B14" w:rsidRDefault="00594EC9" w:rsidP="00594EC9">
          <w:pPr>
            <w:pStyle w:val="8AA5063BC0664CD2828BBC58596CD1EB6"/>
          </w:pPr>
          <w:r>
            <w:rPr>
              <w:rStyle w:val="PlaceholderText"/>
            </w:rPr>
            <w:t xml:space="preserve">                </w:t>
          </w:r>
        </w:p>
      </w:docPartBody>
    </w:docPart>
    <w:docPart>
      <w:docPartPr>
        <w:name w:val="9F87F08B8F564445917921D29D156A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BC09F8-F60C-474F-B832-A6596222A8C1}"/>
      </w:docPartPr>
      <w:docPartBody>
        <w:p w:rsidR="00787B14" w:rsidRDefault="00594EC9" w:rsidP="00594EC9">
          <w:pPr>
            <w:pStyle w:val="9F87F08B8F564445917921D29D156A986"/>
          </w:pPr>
          <w:r>
            <w:rPr>
              <w:rStyle w:val="PlaceholderText"/>
            </w:rPr>
            <w:t>Date</w:t>
          </w:r>
        </w:p>
      </w:docPartBody>
    </w:docPart>
    <w:docPart>
      <w:docPartPr>
        <w:name w:val="762F41F9E9084CAF830D25773BBF6E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2B6089-C81E-4263-9DE7-24DCCF733B89}"/>
      </w:docPartPr>
      <w:docPartBody>
        <w:p w:rsidR="00A94E1D" w:rsidRDefault="00594EC9" w:rsidP="00594EC9">
          <w:pPr>
            <w:pStyle w:val="762F41F9E9084CAF830D25773BBF6E6B6"/>
          </w:pPr>
          <w:r w:rsidRPr="008F6D82">
            <w:rPr>
              <w:rStyle w:val="PlaceholderText"/>
              <w:u w:val="single"/>
            </w:rPr>
            <w:t xml:space="preserve">                   </w:t>
          </w:r>
        </w:p>
      </w:docPartBody>
    </w:docPart>
    <w:docPart>
      <w:docPartPr>
        <w:name w:val="5BD49E1CCD8B486C9173DC5B55680B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B2026B-3F0D-4A7C-9417-0BB2E0585479}"/>
      </w:docPartPr>
      <w:docPartBody>
        <w:p w:rsidR="00A94E1D" w:rsidRDefault="00594EC9" w:rsidP="00594EC9">
          <w:pPr>
            <w:pStyle w:val="5BD49E1CCD8B486C9173DC5B55680B2C6"/>
          </w:pPr>
          <w:r w:rsidRPr="00B77CF1">
            <w:rPr>
              <w:rStyle w:val="PlaceholderText"/>
              <w:u w:val="single"/>
            </w:rPr>
            <w:t xml:space="preserve">                   </w:t>
          </w:r>
        </w:p>
      </w:docPartBody>
    </w:docPart>
    <w:docPart>
      <w:docPartPr>
        <w:name w:val="3C3C75224C0E469B9C774E77494767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18FF9A-0808-41B9-B365-98DD6A5F025C}"/>
      </w:docPartPr>
      <w:docPartBody>
        <w:p w:rsidR="00A94E1D" w:rsidRDefault="00594EC9" w:rsidP="00594EC9">
          <w:pPr>
            <w:pStyle w:val="3C3C75224C0E469B9C774E774947674F6"/>
          </w:pPr>
          <w:r w:rsidRPr="00B77CF1">
            <w:rPr>
              <w:rStyle w:val="PlaceholderText"/>
              <w:u w:val="single"/>
            </w:rPr>
            <w:t xml:space="preserve">                   </w:t>
          </w:r>
        </w:p>
      </w:docPartBody>
    </w:docPart>
    <w:docPart>
      <w:docPartPr>
        <w:name w:val="563F72A96B1543778098A28385E27C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84BF41-87E6-4E50-92B7-FE4A0862537E}"/>
      </w:docPartPr>
      <w:docPartBody>
        <w:p w:rsidR="00A94E1D" w:rsidRDefault="00594EC9" w:rsidP="00594EC9">
          <w:pPr>
            <w:pStyle w:val="563F72A96B1543778098A28385E27C006"/>
          </w:pPr>
          <w:r w:rsidRPr="008F6D82">
            <w:rPr>
              <w:rStyle w:val="PlaceholderText"/>
              <w:b w:val="0"/>
              <w:u w:val="single"/>
            </w:rPr>
            <w:t xml:space="preserve">                                                          </w:t>
          </w:r>
        </w:p>
      </w:docPartBody>
    </w:docPart>
    <w:docPart>
      <w:docPartPr>
        <w:name w:val="29F0D82EE6024A0D8E1CEFED331023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E6F202-39BA-4E6E-AF79-FAEB49140F7B}"/>
      </w:docPartPr>
      <w:docPartBody>
        <w:p w:rsidR="00A94E1D" w:rsidRDefault="00594EC9" w:rsidP="00594EC9">
          <w:pPr>
            <w:pStyle w:val="29F0D82EE6024A0D8E1CEFED331023556"/>
          </w:pPr>
          <w:r w:rsidRPr="008F6D82">
            <w:rPr>
              <w:rFonts w:cs="Arial"/>
            </w:rPr>
            <w:t xml:space="preserve">                                                                         </w:t>
          </w:r>
        </w:p>
      </w:docPartBody>
    </w:docPart>
    <w:docPart>
      <w:docPartPr>
        <w:name w:val="9EE0E8869C984F18971B6D6582F768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40D521-8733-457B-9ADE-C4BA0385ECBE}"/>
      </w:docPartPr>
      <w:docPartBody>
        <w:p w:rsidR="00A94E1D" w:rsidRDefault="00594EC9" w:rsidP="00594EC9">
          <w:pPr>
            <w:pStyle w:val="9EE0E8869C984F18971B6D6582F768296"/>
          </w:pPr>
          <w:r>
            <w:rPr>
              <w:rStyle w:val="PlaceholderText"/>
            </w:rPr>
            <w:t xml:space="preserve">                             </w:t>
          </w:r>
        </w:p>
      </w:docPartBody>
    </w:docPart>
    <w:docPart>
      <w:docPartPr>
        <w:name w:val="D7776637C8A1491E93FDAFA3DA9AF1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14061-F911-4774-A013-3D5F26729971}"/>
      </w:docPartPr>
      <w:docPartBody>
        <w:p w:rsidR="00A94E1D" w:rsidRDefault="00594EC9" w:rsidP="00594EC9">
          <w:pPr>
            <w:pStyle w:val="D7776637C8A1491E93FDAFA3DA9AF1D76"/>
          </w:pPr>
          <w:r>
            <w:rPr>
              <w:rStyle w:val="PlaceholderText"/>
            </w:rPr>
            <w:t xml:space="preserve">                             </w:t>
          </w:r>
        </w:p>
      </w:docPartBody>
    </w:docPart>
    <w:docPart>
      <w:docPartPr>
        <w:name w:val="601A45D5A8234247B07F42F7FD94A5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48A09A-B8F1-4867-9E48-6A348811C490}"/>
      </w:docPartPr>
      <w:docPartBody>
        <w:p w:rsidR="00A94E1D" w:rsidRDefault="00594EC9" w:rsidP="00594EC9">
          <w:pPr>
            <w:pStyle w:val="601A45D5A8234247B07F42F7FD94A5906"/>
          </w:pPr>
          <w:r>
            <w:rPr>
              <w:rStyle w:val="PlaceholderText"/>
            </w:rPr>
            <w:t xml:space="preserve">                             </w:t>
          </w:r>
        </w:p>
      </w:docPartBody>
    </w:docPart>
    <w:docPart>
      <w:docPartPr>
        <w:name w:val="8485073BDD8541E0BB5791921D5C03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04FDE3-525D-4591-9118-DDB5EC03DFDB}"/>
      </w:docPartPr>
      <w:docPartBody>
        <w:p w:rsidR="00A94E1D" w:rsidRDefault="00594EC9" w:rsidP="00594EC9">
          <w:pPr>
            <w:pStyle w:val="8485073BDD8541E0BB5791921D5C032A6"/>
          </w:pPr>
          <w:r>
            <w:rPr>
              <w:rStyle w:val="PlaceholderText"/>
            </w:rPr>
            <w:t xml:space="preserve">                             </w:t>
          </w:r>
        </w:p>
      </w:docPartBody>
    </w:docPart>
    <w:docPart>
      <w:docPartPr>
        <w:name w:val="5C56DB6C83D747208C4964014C578A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192EB7-B80E-4958-8822-66BE7F84F841}"/>
      </w:docPartPr>
      <w:docPartBody>
        <w:p w:rsidR="00A94E1D" w:rsidRDefault="00594EC9" w:rsidP="00594EC9">
          <w:pPr>
            <w:pStyle w:val="5C56DB6C83D747208C4964014C578A8E6"/>
          </w:pPr>
          <w:r>
            <w:rPr>
              <w:rFonts w:cs="Arial"/>
            </w:rPr>
            <w:t xml:space="preserve">                              </w:t>
          </w:r>
        </w:p>
      </w:docPartBody>
    </w:docPart>
    <w:docPart>
      <w:docPartPr>
        <w:name w:val="60A6CC1C6B3D415098855BC121D8EE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226AF-DDBC-4577-9FF1-F87D953B66FF}"/>
      </w:docPartPr>
      <w:docPartBody>
        <w:p w:rsidR="00A94E1D" w:rsidRDefault="00594EC9" w:rsidP="00594EC9">
          <w:pPr>
            <w:pStyle w:val="60A6CC1C6B3D415098855BC121D8EE2A6"/>
          </w:pPr>
          <w:r>
            <w:rPr>
              <w:rFonts w:cs="Arial"/>
            </w:rPr>
            <w:t xml:space="preserve">                               </w:t>
          </w:r>
        </w:p>
      </w:docPartBody>
    </w:docPart>
    <w:docPart>
      <w:docPartPr>
        <w:name w:val="B65923ABE5BF401E9F570674B862B4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1FF45C-80E5-40D8-AE5F-4D0120E71B36}"/>
      </w:docPartPr>
      <w:docPartBody>
        <w:p w:rsidR="00342889" w:rsidRDefault="00594EC9" w:rsidP="00594EC9">
          <w:pPr>
            <w:pStyle w:val="B65923ABE5BF401E9F570674B862B4854"/>
          </w:pPr>
          <w:r>
            <w:rPr>
              <w:rStyle w:val="PlaceholderText"/>
            </w:rPr>
            <w:t xml:space="preserve">                                                               </w:t>
          </w:r>
        </w:p>
      </w:docPartBody>
    </w:docPart>
    <w:docPart>
      <w:docPartPr>
        <w:name w:val="D00375B9854742E19026FC494BD486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06C221-7B76-4E2A-89D4-37C3C7E08906}"/>
      </w:docPartPr>
      <w:docPartBody>
        <w:p w:rsidR="00342889" w:rsidRDefault="00594EC9" w:rsidP="00594EC9">
          <w:pPr>
            <w:pStyle w:val="D00375B9854742E19026FC494BD486EB4"/>
          </w:pPr>
          <w:r>
            <w:rPr>
              <w:rStyle w:val="PlaceholderText"/>
            </w:rPr>
            <w:t xml:space="preserve">                                                               </w:t>
          </w:r>
        </w:p>
      </w:docPartBody>
    </w:docPart>
    <w:docPart>
      <w:docPartPr>
        <w:name w:val="9A5F59D6511B439E88ABE4F81F6AC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0326D0-BA79-4FC3-B6FC-5C8A5829E126}"/>
      </w:docPartPr>
      <w:docPartBody>
        <w:p w:rsidR="00342889" w:rsidRDefault="00594EC9" w:rsidP="00594EC9">
          <w:pPr>
            <w:pStyle w:val="9A5F59D6511B439E88ABE4F81F6ACB2B4"/>
          </w:pPr>
          <w:r>
            <w:rPr>
              <w:rStyle w:val="PlaceholderText"/>
            </w:rPr>
            <w:t xml:space="preserve">                                                               </w:t>
          </w:r>
        </w:p>
      </w:docPartBody>
    </w:docPart>
    <w:docPart>
      <w:docPartPr>
        <w:name w:val="3967F53675584849B76DD901C9E52F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1779D1-096E-41EE-B4FF-7A590FCF1CFC}"/>
      </w:docPartPr>
      <w:docPartBody>
        <w:p w:rsidR="00342889" w:rsidRDefault="00594EC9" w:rsidP="00594EC9">
          <w:pPr>
            <w:pStyle w:val="3967F53675584849B76DD901C9E52F984"/>
          </w:pPr>
          <w:r>
            <w:rPr>
              <w:rStyle w:val="PlaceholderText"/>
            </w:rPr>
            <w:t xml:space="preserve">                                                               </w:t>
          </w:r>
        </w:p>
      </w:docPartBody>
    </w:docPart>
    <w:docPart>
      <w:docPartPr>
        <w:name w:val="51B32323E1A2493583B20C0BE81443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5CE07F-FE61-41E3-A981-C7CB52E7C36D}"/>
      </w:docPartPr>
      <w:docPartBody>
        <w:p w:rsidR="00342889" w:rsidRDefault="00594EC9" w:rsidP="00594EC9">
          <w:pPr>
            <w:pStyle w:val="51B32323E1A2493583B20C0BE81443004"/>
          </w:pPr>
          <w:r>
            <w:rPr>
              <w:rStyle w:val="PlaceholderText"/>
            </w:rPr>
            <w:t xml:space="preserve">                                                               </w:t>
          </w:r>
        </w:p>
      </w:docPartBody>
    </w:docPart>
    <w:docPart>
      <w:docPartPr>
        <w:name w:val="A89635B1364F42B79DC1941DF140CC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5DF011-A310-4548-837C-3ADFF4F6821B}"/>
      </w:docPartPr>
      <w:docPartBody>
        <w:p w:rsidR="005D6398" w:rsidRDefault="00594EC9" w:rsidP="00594EC9">
          <w:pPr>
            <w:pStyle w:val="A89635B1364F42B79DC1941DF140CCF54"/>
          </w:pPr>
          <w:r>
            <w:rPr>
              <w:rFonts w:cs="Arial"/>
            </w:rPr>
            <w:t xml:space="preserve">                              </w:t>
          </w:r>
        </w:p>
      </w:docPartBody>
    </w:docPart>
    <w:docPart>
      <w:docPartPr>
        <w:name w:val="4F4D1B15C5034022BF71A2A725910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CDAB32-7984-456E-B24D-A5E6A08F6BC8}"/>
      </w:docPartPr>
      <w:docPartBody>
        <w:p w:rsidR="005D6398" w:rsidRDefault="00594EC9" w:rsidP="00594EC9">
          <w:pPr>
            <w:pStyle w:val="4F4D1B15C5034022BF71A2A7259105744"/>
          </w:pPr>
          <w:r>
            <w:rPr>
              <w:rFonts w:cs="Arial"/>
            </w:rPr>
            <w:t xml:space="preserve">                               </w:t>
          </w:r>
        </w:p>
      </w:docPartBody>
    </w:docPart>
    <w:docPart>
      <w:docPartPr>
        <w:name w:val="BD0F3B32BF9B4009B4FE98FD214A94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FE930A-D807-4C8D-8D28-B5AE0A0C2752}"/>
      </w:docPartPr>
      <w:docPartBody>
        <w:p w:rsidR="005D6398" w:rsidRDefault="00594EC9" w:rsidP="00594EC9">
          <w:pPr>
            <w:pStyle w:val="BD0F3B32BF9B4009B4FE98FD214A947B3"/>
          </w:pPr>
          <w:r>
            <w:rPr>
              <w:rFonts w:cs="Arial"/>
            </w:rPr>
            <w:t xml:space="preserve">                                                                                                              </w:t>
          </w:r>
        </w:p>
      </w:docPartBody>
    </w:docPart>
    <w:docPart>
      <w:docPartPr>
        <w:name w:val="6392B4C216A341F8843686951B809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9AC247-610A-41AE-A0F9-C9807F70902D}"/>
      </w:docPartPr>
      <w:docPartBody>
        <w:p w:rsidR="005D6398" w:rsidRDefault="00594EC9" w:rsidP="00594EC9">
          <w:pPr>
            <w:pStyle w:val="6392B4C216A341F8843686951B80907E3"/>
          </w:pPr>
          <w:r>
            <w:rPr>
              <w:rFonts w:cs="Arial"/>
            </w:rPr>
            <w:t xml:space="preserve">                                                                                                              </w:t>
          </w:r>
        </w:p>
      </w:docPartBody>
    </w:docPart>
    <w:docPart>
      <w:docPartPr>
        <w:name w:val="702F42F267E64A259D1C34E9716273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791AB3-5132-4599-92D9-94F13FDA0F30}"/>
      </w:docPartPr>
      <w:docPartBody>
        <w:p w:rsidR="005D6398" w:rsidRDefault="00594EC9" w:rsidP="00594EC9">
          <w:pPr>
            <w:pStyle w:val="702F42F267E64A259D1C34E9716273B43"/>
          </w:pPr>
          <w:r>
            <w:rPr>
              <w:rFonts w:cs="Arial"/>
            </w:rPr>
            <w:t xml:space="preserve">                                                                                                              </w:t>
          </w:r>
        </w:p>
      </w:docPartBody>
    </w:docPart>
    <w:docPart>
      <w:docPartPr>
        <w:name w:val="AEAE4A9B01B941FC82589E7D65125F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E99CEB-75A8-4609-8109-33E2AB8CDE5F}"/>
      </w:docPartPr>
      <w:docPartBody>
        <w:p w:rsidR="005D6398" w:rsidRDefault="00594EC9" w:rsidP="00594EC9">
          <w:pPr>
            <w:pStyle w:val="AEAE4A9B01B941FC82589E7D65125F883"/>
          </w:pPr>
          <w:r>
            <w:rPr>
              <w:rFonts w:cs="Arial"/>
            </w:rPr>
            <w:t xml:space="preserve">                                                                                                              </w:t>
          </w:r>
        </w:p>
      </w:docPartBody>
    </w:docPart>
    <w:docPart>
      <w:docPartPr>
        <w:name w:val="75DAD9E0B9B44D4C8F1FC7FCDD9AC2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DDDC06-6234-447C-9D10-ACE89CA6A138}"/>
      </w:docPartPr>
      <w:docPartBody>
        <w:p w:rsidR="005D6398" w:rsidRDefault="00594EC9" w:rsidP="00594EC9">
          <w:pPr>
            <w:pStyle w:val="75DAD9E0B9B44D4C8F1FC7FCDD9AC2523"/>
          </w:pPr>
          <w:r>
            <w:rPr>
              <w:rFonts w:cs="Arial"/>
            </w:rPr>
            <w:t xml:space="preserve">                                                                                                              </w:t>
          </w:r>
        </w:p>
      </w:docPartBody>
    </w:docPart>
    <w:docPart>
      <w:docPartPr>
        <w:name w:val="D526E0B52A674E2BB3065A3FA20D24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A945AD-90FD-4F61-B90A-FE3CFA08E71A}"/>
      </w:docPartPr>
      <w:docPartBody>
        <w:p w:rsidR="005D6398" w:rsidRDefault="00594EC9" w:rsidP="00594EC9">
          <w:pPr>
            <w:pStyle w:val="D526E0B52A674E2BB3065A3FA20D24EC3"/>
          </w:pPr>
          <w:r>
            <w:rPr>
              <w:rFonts w:cs="Arial"/>
            </w:rPr>
            <w:t xml:space="preserve">                                                                                                              </w:t>
          </w:r>
        </w:p>
      </w:docPartBody>
    </w:docPart>
    <w:docPart>
      <w:docPartPr>
        <w:name w:val="54DD20C37D454201903D399B517BBB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7D2811-EFAB-4678-9D25-CF7EA28CAE56}"/>
      </w:docPartPr>
      <w:docPartBody>
        <w:p w:rsidR="005D6398" w:rsidRDefault="00594EC9" w:rsidP="00594EC9">
          <w:pPr>
            <w:pStyle w:val="54DD20C37D454201903D399B517BBB463"/>
          </w:pPr>
          <w:r>
            <w:rPr>
              <w:rFonts w:cs="Arial"/>
            </w:rPr>
            <w:t xml:space="preserve">                                                                                                              </w:t>
          </w:r>
        </w:p>
      </w:docPartBody>
    </w:docPart>
    <w:docPart>
      <w:docPartPr>
        <w:name w:val="85F8448B772D4EEABBA72296DF17A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9D3292-2335-4C72-801F-BA552E765C5F}"/>
      </w:docPartPr>
      <w:docPartBody>
        <w:p w:rsidR="005D6398" w:rsidRDefault="00594EC9" w:rsidP="00594EC9">
          <w:pPr>
            <w:pStyle w:val="85F8448B772D4EEABBA72296DF17A56F3"/>
          </w:pPr>
          <w:r>
            <w:rPr>
              <w:rFonts w:cs="Arial"/>
            </w:rPr>
            <w:t xml:space="preserve">                                                                                                              </w:t>
          </w:r>
        </w:p>
      </w:docPartBody>
    </w:docPart>
    <w:docPart>
      <w:docPartPr>
        <w:name w:val="0F73C24C68044620A46E10704AA603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0B179B-726A-4006-95B5-9B98A5D22698}"/>
      </w:docPartPr>
      <w:docPartBody>
        <w:p w:rsidR="005D6398" w:rsidRDefault="00594EC9" w:rsidP="00594EC9">
          <w:pPr>
            <w:pStyle w:val="0F73C24C68044620A46E10704AA603433"/>
          </w:pPr>
          <w:r>
            <w:rPr>
              <w:rFonts w:cs="Arial"/>
            </w:rPr>
            <w:t xml:space="preserve">                                                                                                              </w:t>
          </w:r>
        </w:p>
      </w:docPartBody>
    </w:docPart>
    <w:docPart>
      <w:docPartPr>
        <w:name w:val="95A97054FC094900BE1F93A3C1F308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42B2C3-5D6C-43D7-AAFC-A671ABF3D3E0}"/>
      </w:docPartPr>
      <w:docPartBody>
        <w:p w:rsidR="005D6398" w:rsidRDefault="00594EC9" w:rsidP="00594EC9">
          <w:pPr>
            <w:pStyle w:val="95A97054FC094900BE1F93A3C1F308703"/>
          </w:pPr>
          <w:r>
            <w:rPr>
              <w:rFonts w:cs="Arial"/>
            </w:rPr>
            <w:t xml:space="preserve">                                                                                                              </w:t>
          </w:r>
        </w:p>
      </w:docPartBody>
    </w:docPart>
    <w:docPart>
      <w:docPartPr>
        <w:name w:val="6E84675F438A4315AE5AD1C820EE7B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F37404-45AF-4272-8A4B-F2753A569E3A}"/>
      </w:docPartPr>
      <w:docPartBody>
        <w:p w:rsidR="005D6398" w:rsidRDefault="00594EC9" w:rsidP="00594EC9">
          <w:pPr>
            <w:pStyle w:val="6E84675F438A4315AE5AD1C820EE7B083"/>
          </w:pPr>
          <w:r>
            <w:rPr>
              <w:rFonts w:cs="Arial"/>
            </w:rPr>
            <w:t xml:space="preserve">                                                                                                              </w:t>
          </w:r>
        </w:p>
      </w:docPartBody>
    </w:docPart>
    <w:docPart>
      <w:docPartPr>
        <w:name w:val="2FCA45599CB14D15A420882A0E41F0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955C5F-E146-4E11-9411-1095136AA90E}"/>
      </w:docPartPr>
      <w:docPartBody>
        <w:p w:rsidR="005D6398" w:rsidRDefault="00594EC9" w:rsidP="00594EC9">
          <w:pPr>
            <w:pStyle w:val="2FCA45599CB14D15A420882A0E41F0C73"/>
          </w:pPr>
          <w:r>
            <w:rPr>
              <w:rFonts w:cs="Arial"/>
            </w:rPr>
            <w:t xml:space="preserve">                                                                                                              </w:t>
          </w:r>
        </w:p>
      </w:docPartBody>
    </w:docPart>
    <w:docPart>
      <w:docPartPr>
        <w:name w:val="9A09A598F26A41AB8E4FCEC52B101D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82FBCC-4B11-4C4C-A40F-AD32294D1F8D}"/>
      </w:docPartPr>
      <w:docPartBody>
        <w:p w:rsidR="005D6398" w:rsidRDefault="00594EC9" w:rsidP="00594EC9">
          <w:pPr>
            <w:pStyle w:val="9A09A598F26A41AB8E4FCEC52B101D653"/>
          </w:pPr>
          <w:r>
            <w:rPr>
              <w:rFonts w:cs="Arial"/>
            </w:rPr>
            <w:t xml:space="preserve">                                                                                                              </w:t>
          </w:r>
        </w:p>
      </w:docPartBody>
    </w:docPart>
    <w:docPart>
      <w:docPartPr>
        <w:name w:val="3872E5D98E31474EB4011DB40D62C3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25179D-FE36-42E5-A206-DA5C3318C621}"/>
      </w:docPartPr>
      <w:docPartBody>
        <w:p w:rsidR="005D6398" w:rsidRDefault="00594EC9" w:rsidP="00594EC9">
          <w:pPr>
            <w:pStyle w:val="3872E5D98E31474EB4011DB40D62C3F63"/>
          </w:pPr>
          <w:r>
            <w:rPr>
              <w:rFonts w:cs="Arial"/>
            </w:rPr>
            <w:t xml:space="preserve">                                                                                                              </w:t>
          </w:r>
        </w:p>
      </w:docPartBody>
    </w:docPart>
    <w:docPart>
      <w:docPartPr>
        <w:name w:val="7D0C28C1FAA24925805749C96E9860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88675A-FAA5-4092-A484-DF96AD99A829}"/>
      </w:docPartPr>
      <w:docPartBody>
        <w:p w:rsidR="005D6398" w:rsidRDefault="00594EC9" w:rsidP="00594EC9">
          <w:pPr>
            <w:pStyle w:val="7D0C28C1FAA24925805749C96E9860203"/>
          </w:pPr>
          <w:r>
            <w:rPr>
              <w:rFonts w:cs="Arial"/>
            </w:rPr>
            <w:t xml:space="preserve">                                                                                                              </w:t>
          </w:r>
        </w:p>
      </w:docPartBody>
    </w:docPart>
    <w:docPart>
      <w:docPartPr>
        <w:name w:val="3723C5E9AA2E4468A9C50DFC142D7F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CD0DBB-7466-469A-B43C-28C47889E984}"/>
      </w:docPartPr>
      <w:docPartBody>
        <w:p w:rsidR="005D6398" w:rsidRDefault="00594EC9" w:rsidP="00594EC9">
          <w:pPr>
            <w:pStyle w:val="3723C5E9AA2E4468A9C50DFC142D7F6A3"/>
          </w:pPr>
          <w:r>
            <w:rPr>
              <w:rFonts w:cs="Arial"/>
            </w:rPr>
            <w:t xml:space="preserve">                                                                                                              </w:t>
          </w:r>
        </w:p>
      </w:docPartBody>
    </w:docPart>
    <w:docPart>
      <w:docPartPr>
        <w:name w:val="1A2C2C036221458AB1D9E58BEEBEB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799FB8-A0C4-4FCF-B278-8F2CD7DF5DE3}"/>
      </w:docPartPr>
      <w:docPartBody>
        <w:p w:rsidR="005D6398" w:rsidRDefault="00594EC9" w:rsidP="00594EC9">
          <w:pPr>
            <w:pStyle w:val="1A2C2C036221458AB1D9E58BEEBEB12B3"/>
          </w:pPr>
          <w:r>
            <w:rPr>
              <w:rFonts w:cs="Arial"/>
            </w:rPr>
            <w:t xml:space="preserve">                                                                                                              </w:t>
          </w:r>
        </w:p>
      </w:docPartBody>
    </w:docPart>
    <w:docPart>
      <w:docPartPr>
        <w:name w:val="600D1A4A572144D581AB7C2FBE8FDE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E626C7-2B82-437C-BC78-700F5C3587E8}"/>
      </w:docPartPr>
      <w:docPartBody>
        <w:p w:rsidR="005D6398" w:rsidRDefault="00594EC9" w:rsidP="00594EC9">
          <w:pPr>
            <w:pStyle w:val="600D1A4A572144D581AB7C2FBE8FDE483"/>
          </w:pPr>
          <w:r>
            <w:rPr>
              <w:rFonts w:cs="Arial"/>
            </w:rPr>
            <w:t xml:space="preserve">                                                                                                              </w:t>
          </w:r>
        </w:p>
      </w:docPartBody>
    </w:docPart>
    <w:docPart>
      <w:docPartPr>
        <w:name w:val="7560C61D24884B69933E8CD2AB3FD9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BD411D-D680-4FA8-8D02-B95BD4A62BC2}"/>
      </w:docPartPr>
      <w:docPartBody>
        <w:p w:rsidR="005D6398" w:rsidRDefault="00594EC9" w:rsidP="00594EC9">
          <w:pPr>
            <w:pStyle w:val="7560C61D24884B69933E8CD2AB3FD9C73"/>
          </w:pPr>
          <w:r>
            <w:rPr>
              <w:rFonts w:cs="Arial"/>
            </w:rPr>
            <w:t xml:space="preserve">                                                                                                              </w:t>
          </w:r>
        </w:p>
      </w:docPartBody>
    </w:docPart>
    <w:docPart>
      <w:docPartPr>
        <w:name w:val="AEEAC8A354DC4762B570D08150B716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F2295B-B12B-43F7-B93D-502DE22BD58D}"/>
      </w:docPartPr>
      <w:docPartBody>
        <w:p w:rsidR="005D6398" w:rsidRDefault="00594EC9" w:rsidP="00594EC9">
          <w:pPr>
            <w:pStyle w:val="AEEAC8A354DC4762B570D08150B716123"/>
          </w:pPr>
          <w:r>
            <w:rPr>
              <w:rFonts w:cs="Arial"/>
            </w:rPr>
            <w:t xml:space="preserve">                                                                                                              </w:t>
          </w:r>
        </w:p>
      </w:docPartBody>
    </w:docPart>
    <w:docPart>
      <w:docPartPr>
        <w:name w:val="FF3FB654837A412C9787CF933FB714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A86392-1B4B-46E6-A10F-39BAA7F8675A}"/>
      </w:docPartPr>
      <w:docPartBody>
        <w:p w:rsidR="005D6398" w:rsidRDefault="00594EC9" w:rsidP="00594EC9">
          <w:pPr>
            <w:pStyle w:val="FF3FB654837A412C9787CF933FB714893"/>
          </w:pPr>
          <w:r>
            <w:rPr>
              <w:rFonts w:cs="Arial"/>
            </w:rPr>
            <w:t xml:space="preserve">                                                                                                              </w:t>
          </w:r>
        </w:p>
      </w:docPartBody>
    </w:docPart>
    <w:docPart>
      <w:docPartPr>
        <w:name w:val="15517BF28E8A49A295ED03DCEEBE1A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363813-4804-4E1C-AAE7-351D5011A314}"/>
      </w:docPartPr>
      <w:docPartBody>
        <w:p w:rsidR="005D6398" w:rsidRDefault="00594EC9" w:rsidP="00594EC9">
          <w:pPr>
            <w:pStyle w:val="15517BF28E8A49A295ED03DCEEBE1AAC3"/>
          </w:pPr>
          <w:r>
            <w:rPr>
              <w:rFonts w:cs="Arial"/>
            </w:rPr>
            <w:t xml:space="preserve">                                                                                                              </w:t>
          </w:r>
        </w:p>
      </w:docPartBody>
    </w:docPart>
    <w:docPart>
      <w:docPartPr>
        <w:name w:val="48EC0F62B8D44CCA8CB5AF7FF4E53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EE9DA7-589D-45BB-A2FA-193ADFE77941}"/>
      </w:docPartPr>
      <w:docPartBody>
        <w:p w:rsidR="005D6398" w:rsidRDefault="00594EC9" w:rsidP="00594EC9">
          <w:pPr>
            <w:pStyle w:val="48EC0F62B8D44CCA8CB5AF7FF4E53CF12"/>
          </w:pPr>
          <w:r>
            <w:rPr>
              <w:rFonts w:cs="Arial"/>
            </w:rPr>
            <w:t xml:space="preserve">                                         </w:t>
          </w:r>
        </w:p>
      </w:docPartBody>
    </w:docPart>
    <w:docPart>
      <w:docPartPr>
        <w:name w:val="A1169945565D47838DE0001044DAA5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D5AFE6-0C48-4EF5-B378-A8D05B158AED}"/>
      </w:docPartPr>
      <w:docPartBody>
        <w:p w:rsidR="005D6398" w:rsidRDefault="00594EC9" w:rsidP="00594EC9">
          <w:pPr>
            <w:pStyle w:val="A1169945565D47838DE0001044DAA51D2"/>
          </w:pPr>
          <w:r>
            <w:rPr>
              <w:rFonts w:cs="Arial"/>
            </w:rPr>
            <w:t xml:space="preserve">                                         </w:t>
          </w:r>
        </w:p>
      </w:docPartBody>
    </w:docPart>
    <w:docPart>
      <w:docPartPr>
        <w:name w:val="B01C44D95C434D0C93D9DCDD59C761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D82A54-EBCD-4D55-B095-A4584D6A20E5}"/>
      </w:docPartPr>
      <w:docPartBody>
        <w:p w:rsidR="005D6398" w:rsidRDefault="00594EC9" w:rsidP="00594EC9">
          <w:pPr>
            <w:pStyle w:val="B01C44D95C434D0C93D9DCDD59C761B82"/>
          </w:pPr>
          <w:r>
            <w:rPr>
              <w:rFonts w:cs="Arial"/>
            </w:rPr>
            <w:t xml:space="preserve">                                         </w:t>
          </w:r>
        </w:p>
      </w:docPartBody>
    </w:docPart>
    <w:docPart>
      <w:docPartPr>
        <w:name w:val="A0E27FEC3CF44CE6A84FF6FABBA0EF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8E5956-A602-4C01-B706-8E1928769545}"/>
      </w:docPartPr>
      <w:docPartBody>
        <w:p w:rsidR="005D6398" w:rsidRDefault="00594EC9" w:rsidP="00594EC9">
          <w:pPr>
            <w:pStyle w:val="A0E27FEC3CF44CE6A84FF6FABBA0EF5D2"/>
          </w:pPr>
          <w:r>
            <w:rPr>
              <w:rFonts w:cs="Arial"/>
            </w:rPr>
            <w:t xml:space="preserve">                                         </w:t>
          </w:r>
        </w:p>
      </w:docPartBody>
    </w:docPart>
    <w:docPart>
      <w:docPartPr>
        <w:name w:val="C1DCA6C127324599850F5A163AE719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156336-D258-4BDB-A285-57DC8D46B597}"/>
      </w:docPartPr>
      <w:docPartBody>
        <w:p w:rsidR="005D6398" w:rsidRDefault="00594EC9" w:rsidP="00594EC9">
          <w:pPr>
            <w:pStyle w:val="C1DCA6C127324599850F5A163AE719AB2"/>
          </w:pPr>
          <w:r>
            <w:rPr>
              <w:rFonts w:cs="Arial"/>
            </w:rPr>
            <w:t xml:space="preserve">                                         </w:t>
          </w:r>
        </w:p>
      </w:docPartBody>
    </w:docPart>
    <w:docPart>
      <w:docPartPr>
        <w:name w:val="2D07105F25BA4888AE1D57D65A9369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8D7306-85B9-4C02-A753-CB5DAF91B889}"/>
      </w:docPartPr>
      <w:docPartBody>
        <w:p w:rsidR="005D6398" w:rsidRDefault="00594EC9" w:rsidP="00594EC9">
          <w:pPr>
            <w:pStyle w:val="2D07105F25BA4888AE1D57D65A9369162"/>
          </w:pPr>
          <w:r>
            <w:rPr>
              <w:rFonts w:cs="Arial"/>
            </w:rPr>
            <w:t xml:space="preserve">                                         </w:t>
          </w:r>
        </w:p>
      </w:docPartBody>
    </w:docPart>
    <w:docPart>
      <w:docPartPr>
        <w:name w:val="17D49C7193E044FFA524D27E56E202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0E35BA-F9F4-4004-A026-84AD9818886B}"/>
      </w:docPartPr>
      <w:docPartBody>
        <w:p w:rsidR="005D6398" w:rsidRDefault="00594EC9" w:rsidP="00594EC9">
          <w:pPr>
            <w:pStyle w:val="17D49C7193E044FFA524D27E56E2027C2"/>
          </w:pPr>
          <w:r>
            <w:rPr>
              <w:rFonts w:cs="Arial"/>
            </w:rPr>
            <w:t xml:space="preserve">                                         </w:t>
          </w:r>
        </w:p>
      </w:docPartBody>
    </w:docPart>
    <w:docPart>
      <w:docPartPr>
        <w:name w:val="1B88750B91CE4E2B8A5DBB8F256D22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9C8F85-5564-453F-B49D-B653B37D7FD6}"/>
      </w:docPartPr>
      <w:docPartBody>
        <w:p w:rsidR="005D6398" w:rsidRDefault="00594EC9" w:rsidP="00594EC9">
          <w:pPr>
            <w:pStyle w:val="1B88750B91CE4E2B8A5DBB8F256D22332"/>
          </w:pPr>
          <w:r>
            <w:rPr>
              <w:rFonts w:cs="Arial"/>
            </w:rPr>
            <w:t xml:space="preserve">                                         </w:t>
          </w:r>
        </w:p>
      </w:docPartBody>
    </w:docPart>
    <w:docPart>
      <w:docPartPr>
        <w:name w:val="7844DFEEEA544638A9DE0267FAA850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884991-A591-4412-A641-99127E9093BD}"/>
      </w:docPartPr>
      <w:docPartBody>
        <w:p w:rsidR="005D6398" w:rsidRDefault="00594EC9" w:rsidP="00594EC9">
          <w:pPr>
            <w:pStyle w:val="7844DFEEEA544638A9DE0267FAA850782"/>
          </w:pPr>
          <w:r>
            <w:rPr>
              <w:rFonts w:cs="Arial"/>
            </w:rPr>
            <w:t xml:space="preserve">                                         </w:t>
          </w:r>
        </w:p>
      </w:docPartBody>
    </w:docPart>
    <w:docPart>
      <w:docPartPr>
        <w:name w:val="93FD6B265F2F4193808A2FB140495D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4D1681-34D1-436C-A14D-B5C4D5AC737C}"/>
      </w:docPartPr>
      <w:docPartBody>
        <w:p w:rsidR="005D6398" w:rsidRDefault="00594EC9" w:rsidP="00594EC9">
          <w:pPr>
            <w:pStyle w:val="93FD6B265F2F4193808A2FB140495D492"/>
          </w:pPr>
          <w:r>
            <w:rPr>
              <w:rFonts w:cs="Arial"/>
            </w:rPr>
            <w:t xml:space="preserve">                                         </w:t>
          </w:r>
        </w:p>
      </w:docPartBody>
    </w:docPart>
    <w:docPart>
      <w:docPartPr>
        <w:name w:val="BF0AFDA1E3984EA9B27AC88332DDBD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1911F1-9A37-403D-9D97-1BAF93E1E693}"/>
      </w:docPartPr>
      <w:docPartBody>
        <w:p w:rsidR="005D6398" w:rsidRDefault="00594EC9" w:rsidP="00594EC9">
          <w:pPr>
            <w:pStyle w:val="BF0AFDA1E3984EA9B27AC88332DDBD912"/>
          </w:pPr>
          <w:r>
            <w:rPr>
              <w:rFonts w:cs="Arial"/>
            </w:rPr>
            <w:t xml:space="preserve">                                         </w:t>
          </w:r>
        </w:p>
      </w:docPartBody>
    </w:docPart>
    <w:docPart>
      <w:docPartPr>
        <w:name w:val="4CAC36ACA9314461980E4104B7ED4A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37B76D-4876-4AAB-BDA0-DEEF52F96698}"/>
      </w:docPartPr>
      <w:docPartBody>
        <w:p w:rsidR="005D6398" w:rsidRDefault="00594EC9" w:rsidP="00594EC9">
          <w:pPr>
            <w:pStyle w:val="4CAC36ACA9314461980E4104B7ED4A562"/>
          </w:pPr>
          <w:r>
            <w:rPr>
              <w:rFonts w:cs="Arial"/>
            </w:rPr>
            <w:t xml:space="preserve">                                         </w:t>
          </w:r>
        </w:p>
      </w:docPartBody>
    </w:docPart>
    <w:docPart>
      <w:docPartPr>
        <w:name w:val="706FDB077672469DAC07FFE2E13DD8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247957-A1BF-4E9D-96EA-6AD2D784AF0A}"/>
      </w:docPartPr>
      <w:docPartBody>
        <w:p w:rsidR="005D6398" w:rsidRDefault="00594EC9" w:rsidP="00594EC9">
          <w:pPr>
            <w:pStyle w:val="706FDB077672469DAC07FFE2E13DD8072"/>
          </w:pPr>
          <w:r>
            <w:rPr>
              <w:rFonts w:cs="Arial"/>
            </w:rPr>
            <w:t xml:space="preserve">                                         </w:t>
          </w:r>
        </w:p>
      </w:docPartBody>
    </w:docPart>
    <w:docPart>
      <w:docPartPr>
        <w:name w:val="8DFFF863BDE04A979A3F0836376049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76E16E-C974-4AE1-BEDF-896CD3F8D754}"/>
      </w:docPartPr>
      <w:docPartBody>
        <w:p w:rsidR="005D6398" w:rsidRDefault="00594EC9" w:rsidP="00594EC9">
          <w:pPr>
            <w:pStyle w:val="8DFFF863BDE04A979A3F0836376049F52"/>
          </w:pPr>
          <w:r>
            <w:rPr>
              <w:rFonts w:cs="Arial"/>
            </w:rPr>
            <w:t xml:space="preserve">                                         </w:t>
          </w:r>
        </w:p>
      </w:docPartBody>
    </w:docPart>
    <w:docPart>
      <w:docPartPr>
        <w:name w:val="6D7EBE05766B4379AACAB458D140F1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2C41D1-511E-4101-B449-BC82C7C398A3}"/>
      </w:docPartPr>
      <w:docPartBody>
        <w:p w:rsidR="005D6398" w:rsidRDefault="00594EC9" w:rsidP="00594EC9">
          <w:pPr>
            <w:pStyle w:val="6D7EBE05766B4379AACAB458D140F1772"/>
          </w:pPr>
          <w:r>
            <w:rPr>
              <w:rFonts w:cs="Arial"/>
            </w:rPr>
            <w:t xml:space="preserve">                                         </w:t>
          </w:r>
        </w:p>
      </w:docPartBody>
    </w:docPart>
    <w:docPart>
      <w:docPartPr>
        <w:name w:val="2D16D52AE8F646068E83D14E62DAA2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40C427-B9D3-4E80-9492-E9DD722C4E30}"/>
      </w:docPartPr>
      <w:docPartBody>
        <w:p w:rsidR="005D6398" w:rsidRDefault="00594EC9" w:rsidP="00594EC9">
          <w:pPr>
            <w:pStyle w:val="2D16D52AE8F646068E83D14E62DAA2D62"/>
          </w:pPr>
          <w:r>
            <w:rPr>
              <w:rFonts w:cs="Arial"/>
            </w:rPr>
            <w:t xml:space="preserve">                                         </w:t>
          </w:r>
        </w:p>
      </w:docPartBody>
    </w:docPart>
    <w:docPart>
      <w:docPartPr>
        <w:name w:val="F57E6B56621743C5BE829D5EB29231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D275F7-3D30-4860-858E-B6096431EDA7}"/>
      </w:docPartPr>
      <w:docPartBody>
        <w:p w:rsidR="005D6398" w:rsidRDefault="00594EC9" w:rsidP="00594EC9">
          <w:pPr>
            <w:pStyle w:val="F57E6B56621743C5BE829D5EB292319C2"/>
          </w:pPr>
          <w:r>
            <w:rPr>
              <w:rFonts w:cs="Arial"/>
            </w:rPr>
            <w:t xml:space="preserve">                                         </w:t>
          </w:r>
        </w:p>
      </w:docPartBody>
    </w:docPart>
    <w:docPart>
      <w:docPartPr>
        <w:name w:val="E0FF5DB6DF464E779DFA3D2A4C6D8F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2D750D-2991-4448-A2A2-97CA1648965F}"/>
      </w:docPartPr>
      <w:docPartBody>
        <w:p w:rsidR="005D6398" w:rsidRDefault="00594EC9" w:rsidP="00594EC9">
          <w:pPr>
            <w:pStyle w:val="E0FF5DB6DF464E779DFA3D2A4C6D8FEF2"/>
          </w:pPr>
          <w:r>
            <w:rPr>
              <w:rFonts w:cs="Arial"/>
            </w:rPr>
            <w:t xml:space="preserve">                                         </w:t>
          </w:r>
        </w:p>
      </w:docPartBody>
    </w:docPart>
    <w:docPart>
      <w:docPartPr>
        <w:name w:val="E80C2B8E8DCC4C5BA82C9EA418FAE5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2EB414-F849-48DD-8FF0-F4CF39B53FF4}"/>
      </w:docPartPr>
      <w:docPartBody>
        <w:p w:rsidR="005D6398" w:rsidRDefault="00594EC9" w:rsidP="00594EC9">
          <w:pPr>
            <w:pStyle w:val="E80C2B8E8DCC4C5BA82C9EA418FAE5B22"/>
          </w:pPr>
          <w:r>
            <w:rPr>
              <w:rFonts w:cs="Arial"/>
            </w:rPr>
            <w:t xml:space="preserve">                                         </w:t>
          </w:r>
        </w:p>
      </w:docPartBody>
    </w:docPart>
    <w:docPart>
      <w:docPartPr>
        <w:name w:val="4306025EB2A14153AF016F6CC6F6C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7A47F1-D007-4843-B53C-8F4FF38A891E}"/>
      </w:docPartPr>
      <w:docPartBody>
        <w:p w:rsidR="005D6398" w:rsidRDefault="00594EC9" w:rsidP="00594EC9">
          <w:pPr>
            <w:pStyle w:val="4306025EB2A14153AF016F6CC6F6CBEA2"/>
          </w:pPr>
          <w:r>
            <w:rPr>
              <w:rFonts w:cs="Arial"/>
            </w:rPr>
            <w:t xml:space="preserve">                                         </w:t>
          </w:r>
        </w:p>
      </w:docPartBody>
    </w:docPart>
    <w:docPart>
      <w:docPartPr>
        <w:name w:val="9FAAE44B1180438A8C1138EA6D7FA9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6EE203-256F-42F4-83CF-6FD5043716C0}"/>
      </w:docPartPr>
      <w:docPartBody>
        <w:p w:rsidR="005D6398" w:rsidRDefault="00594EC9" w:rsidP="00594EC9">
          <w:pPr>
            <w:pStyle w:val="9FAAE44B1180438A8C1138EA6D7FA9972"/>
          </w:pPr>
          <w:r>
            <w:rPr>
              <w:rFonts w:cs="Arial"/>
            </w:rPr>
            <w:t xml:space="preserve">                                         </w:t>
          </w:r>
        </w:p>
      </w:docPartBody>
    </w:docPart>
    <w:docPart>
      <w:docPartPr>
        <w:name w:val="3AB10AA25B264F679A7F3E21370015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08373A-A85E-4364-9C24-7EAAE6B043B5}"/>
      </w:docPartPr>
      <w:docPartBody>
        <w:p w:rsidR="005D6398" w:rsidRDefault="00594EC9" w:rsidP="00594EC9">
          <w:pPr>
            <w:pStyle w:val="3AB10AA25B264F679A7F3E21370015252"/>
          </w:pPr>
          <w:r>
            <w:rPr>
              <w:rFonts w:cs="Arial"/>
            </w:rPr>
            <w:t xml:space="preserve">                                        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AvantGarde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old">
    <w:panose1 w:val="020B07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Poor Richard">
    <w:panose1 w:val="02080502050505020702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B14"/>
    <w:rsid w:val="000575BC"/>
    <w:rsid w:val="00142758"/>
    <w:rsid w:val="0030020F"/>
    <w:rsid w:val="00342889"/>
    <w:rsid w:val="00594EC9"/>
    <w:rsid w:val="005D6398"/>
    <w:rsid w:val="00787B14"/>
    <w:rsid w:val="007E789F"/>
    <w:rsid w:val="00A94E1D"/>
    <w:rsid w:val="00AC1598"/>
    <w:rsid w:val="00D24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iPriority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rsid w:val="00594EC9"/>
    <w:rPr>
      <w:color w:val="808080"/>
    </w:rPr>
  </w:style>
  <w:style w:type="paragraph" w:customStyle="1" w:styleId="D4C0B01A9E3F4BDCBAB9E9A1F1AB1D80">
    <w:name w:val="D4C0B01A9E3F4BDCBAB9E9A1F1AB1D80"/>
    <w:rsid w:val="00787B14"/>
  </w:style>
  <w:style w:type="paragraph" w:customStyle="1" w:styleId="D0B53C3961DC4CAC904B13836DA85220">
    <w:name w:val="D0B53C3961DC4CAC904B13836DA85220"/>
    <w:rsid w:val="00787B14"/>
  </w:style>
  <w:style w:type="paragraph" w:customStyle="1" w:styleId="FE844A77802D4791BD76572461B5A4A3">
    <w:name w:val="FE844A77802D4791BD76572461B5A4A3"/>
    <w:rsid w:val="00787B14"/>
  </w:style>
  <w:style w:type="paragraph" w:customStyle="1" w:styleId="07A0416710F2451499A97267997D8015">
    <w:name w:val="07A0416710F2451499A97267997D8015"/>
    <w:rsid w:val="00787B14"/>
  </w:style>
  <w:style w:type="paragraph" w:customStyle="1" w:styleId="8A706E480785434B9284C2691A3E6471">
    <w:name w:val="8A706E480785434B9284C2691A3E6471"/>
    <w:rsid w:val="00787B14"/>
  </w:style>
  <w:style w:type="paragraph" w:customStyle="1" w:styleId="46D88119AFF44F00B1A4CCA079699EA4">
    <w:name w:val="46D88119AFF44F00B1A4CCA079699EA4"/>
    <w:rsid w:val="00787B14"/>
  </w:style>
  <w:style w:type="paragraph" w:customStyle="1" w:styleId="987BB9EDE7F5445AA16CAA7BC61C5253">
    <w:name w:val="987BB9EDE7F5445AA16CAA7BC61C5253"/>
    <w:rsid w:val="00787B14"/>
  </w:style>
  <w:style w:type="paragraph" w:customStyle="1" w:styleId="B5D40EBF3BEA440A9158D6F9E5AD0B6C">
    <w:name w:val="B5D40EBF3BEA440A9158D6F9E5AD0B6C"/>
    <w:rsid w:val="00787B14"/>
  </w:style>
  <w:style w:type="paragraph" w:customStyle="1" w:styleId="1FBD73A5C7654ADE86C6A317C8717496">
    <w:name w:val="1FBD73A5C7654ADE86C6A317C8717496"/>
    <w:rsid w:val="00787B14"/>
  </w:style>
  <w:style w:type="paragraph" w:customStyle="1" w:styleId="B8A5AA616C0C42BE8EE66EA0218B7A73">
    <w:name w:val="B8A5AA616C0C42BE8EE66EA0218B7A73"/>
    <w:rsid w:val="00787B14"/>
  </w:style>
  <w:style w:type="paragraph" w:customStyle="1" w:styleId="93B4557C8CEC4B0381EF7FD75B0C7957">
    <w:name w:val="93B4557C8CEC4B0381EF7FD75B0C7957"/>
    <w:rsid w:val="00787B14"/>
  </w:style>
  <w:style w:type="paragraph" w:customStyle="1" w:styleId="EC3B388511AC48A49EDDC43DF930D29E">
    <w:name w:val="EC3B388511AC48A49EDDC43DF930D29E"/>
    <w:rsid w:val="00787B14"/>
  </w:style>
  <w:style w:type="paragraph" w:customStyle="1" w:styleId="321A08A2E677422A8BCDE9AB9D93C1E1">
    <w:name w:val="321A08A2E677422A8BCDE9AB9D93C1E1"/>
    <w:rsid w:val="00787B14"/>
  </w:style>
  <w:style w:type="paragraph" w:customStyle="1" w:styleId="E48F74E25C354A17AA9E1C1FCA0C961D">
    <w:name w:val="E48F74E25C354A17AA9E1C1FCA0C961D"/>
    <w:rsid w:val="00787B14"/>
  </w:style>
  <w:style w:type="paragraph" w:customStyle="1" w:styleId="33A86CCCE5A2446084CE6F73BA15276A">
    <w:name w:val="33A86CCCE5A2446084CE6F73BA15276A"/>
    <w:rsid w:val="00787B14"/>
  </w:style>
  <w:style w:type="paragraph" w:customStyle="1" w:styleId="0C59F1CAB65F49B3A1C0826A363BD7CC">
    <w:name w:val="0C59F1CAB65F49B3A1C0826A363BD7CC"/>
    <w:rsid w:val="00787B14"/>
  </w:style>
  <w:style w:type="paragraph" w:customStyle="1" w:styleId="2F07B0D722084C9BA84179F6BE76F97E">
    <w:name w:val="2F07B0D722084C9BA84179F6BE76F97E"/>
    <w:rsid w:val="00787B14"/>
  </w:style>
  <w:style w:type="paragraph" w:customStyle="1" w:styleId="FADDCF08EA5B4769822A0AF43B1CD1A4">
    <w:name w:val="FADDCF08EA5B4769822A0AF43B1CD1A4"/>
    <w:rsid w:val="00787B14"/>
  </w:style>
  <w:style w:type="paragraph" w:customStyle="1" w:styleId="2C5D0C9B0F2043BAA924C0890E33C838">
    <w:name w:val="2C5D0C9B0F2043BAA924C0890E33C838"/>
    <w:rsid w:val="00787B14"/>
  </w:style>
  <w:style w:type="paragraph" w:customStyle="1" w:styleId="84195B3BE08842899D881F11CAF16F56">
    <w:name w:val="84195B3BE08842899D881F11CAF16F56"/>
    <w:rsid w:val="00787B14"/>
  </w:style>
  <w:style w:type="paragraph" w:customStyle="1" w:styleId="FF4EC024E2944437B9565FED1B8B7633">
    <w:name w:val="FF4EC024E2944437B9565FED1B8B7633"/>
    <w:rsid w:val="00787B14"/>
  </w:style>
  <w:style w:type="paragraph" w:customStyle="1" w:styleId="090CFF0F19C343FFB2463D21E2807588">
    <w:name w:val="090CFF0F19C343FFB2463D21E2807588"/>
    <w:rsid w:val="00787B14"/>
  </w:style>
  <w:style w:type="paragraph" w:customStyle="1" w:styleId="D4C0B01A9E3F4BDCBAB9E9A1F1AB1D801">
    <w:name w:val="D4C0B01A9E3F4BDCBAB9E9A1F1AB1D80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0B53C3961DC4CAC904B13836DA852201">
    <w:name w:val="D0B53C3961DC4CAC904B13836DA85220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E844A77802D4791BD76572461B5A4A31">
    <w:name w:val="FE844A77802D4791BD76572461B5A4A3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7A0416710F2451499A97267997D80151">
    <w:name w:val="07A0416710F2451499A97267997D8015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A706E480785434B9284C2691A3E64711">
    <w:name w:val="8A706E480785434B9284C2691A3E6471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6D88119AFF44F00B1A4CCA079699EA41">
    <w:name w:val="46D88119AFF44F00B1A4CCA079699EA4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87BB9EDE7F5445AA16CAA7BC61C52531">
    <w:name w:val="987BB9EDE7F5445AA16CAA7BC61C5253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5D40EBF3BEA440A9158D6F9E5AD0B6C1">
    <w:name w:val="B5D40EBF3BEA440A9158D6F9E5AD0B6C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FBD73A5C7654ADE86C6A317C87174961">
    <w:name w:val="1FBD73A5C7654ADE86C6A317C8717496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8A5AA616C0C42BE8EE66EA0218B7A731">
    <w:name w:val="B8A5AA616C0C42BE8EE66EA0218B7A73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3B4557C8CEC4B0381EF7FD75B0C79571">
    <w:name w:val="93B4557C8CEC4B0381EF7FD75B0C7957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C3B388511AC48A49EDDC43DF930D29E1">
    <w:name w:val="EC3B388511AC48A49EDDC43DF930D29E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21A08A2E677422A8BCDE9AB9D93C1E11">
    <w:name w:val="321A08A2E677422A8BCDE9AB9D93C1E1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48F74E25C354A17AA9E1C1FCA0C961D1">
    <w:name w:val="E48F74E25C354A17AA9E1C1FCA0C961D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3A86CCCE5A2446084CE6F73BA15276A1">
    <w:name w:val="33A86CCCE5A2446084CE6F73BA15276A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C59F1CAB65F49B3A1C0826A363BD7CC1">
    <w:name w:val="0C59F1CAB65F49B3A1C0826A363BD7CC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F07B0D722084C9BA84179F6BE76F97E1">
    <w:name w:val="2F07B0D722084C9BA84179F6BE76F97E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ADDCF08EA5B4769822A0AF43B1CD1A41">
    <w:name w:val="FADDCF08EA5B4769822A0AF43B1CD1A4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C5D0C9B0F2043BAA924C0890E33C8381">
    <w:name w:val="2C5D0C9B0F2043BAA924C0890E33C838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4195B3BE08842899D881F11CAF16F561">
    <w:name w:val="84195B3BE08842899D881F11CAF16F56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F4EC024E2944437B9565FED1B8B76331">
    <w:name w:val="FF4EC024E2944437B9565FED1B8B7633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90CFF0F19C343FFB2463D21E28075881">
    <w:name w:val="090CFF0F19C343FFB2463D21E2807588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40869CF582E4A52979E4A8CFC7D9C93">
    <w:name w:val="840869CF582E4A52979E4A8CFC7D9C93"/>
    <w:rsid w:val="00787B14"/>
  </w:style>
  <w:style w:type="paragraph" w:customStyle="1" w:styleId="3B263BA160864A10B4CA775D475A8C07">
    <w:name w:val="3B263BA160864A10B4CA775D475A8C07"/>
    <w:rsid w:val="00787B14"/>
  </w:style>
  <w:style w:type="paragraph" w:customStyle="1" w:styleId="01AC60A3D837431483FE154F289ABA1A">
    <w:name w:val="01AC60A3D837431483FE154F289ABA1A"/>
    <w:rsid w:val="00787B14"/>
  </w:style>
  <w:style w:type="paragraph" w:customStyle="1" w:styleId="233AD2A484E94277BF84CD88B9DCC468">
    <w:name w:val="233AD2A484E94277BF84CD88B9DCC468"/>
    <w:rsid w:val="00787B14"/>
  </w:style>
  <w:style w:type="paragraph" w:customStyle="1" w:styleId="C9294755F7904798AC1313D2EFC1E6A1">
    <w:name w:val="C9294755F7904798AC1313D2EFC1E6A1"/>
    <w:rsid w:val="00787B14"/>
  </w:style>
  <w:style w:type="paragraph" w:customStyle="1" w:styleId="C3F79B10CDDF432AB55F666419581DF8">
    <w:name w:val="C3F79B10CDDF432AB55F666419581DF8"/>
    <w:rsid w:val="00787B14"/>
  </w:style>
  <w:style w:type="paragraph" w:customStyle="1" w:styleId="43302F4A8BA74CBEBCCB29DBDA0FB4E7">
    <w:name w:val="43302F4A8BA74CBEBCCB29DBDA0FB4E7"/>
    <w:rsid w:val="00787B14"/>
  </w:style>
  <w:style w:type="paragraph" w:customStyle="1" w:styleId="A9AA7297ED9B4EAE940C57D6494664A0">
    <w:name w:val="A9AA7297ED9B4EAE940C57D6494664A0"/>
    <w:rsid w:val="00787B14"/>
  </w:style>
  <w:style w:type="paragraph" w:customStyle="1" w:styleId="82C7B03ADAE84E20A6B84BCB51045374">
    <w:name w:val="82C7B03ADAE84E20A6B84BCB51045374"/>
    <w:rsid w:val="00787B14"/>
  </w:style>
  <w:style w:type="paragraph" w:customStyle="1" w:styleId="B4DAAE5ACD4A4E89BBA6848F61D76CDA">
    <w:name w:val="B4DAAE5ACD4A4E89BBA6848F61D76CDA"/>
    <w:rsid w:val="00787B14"/>
  </w:style>
  <w:style w:type="paragraph" w:customStyle="1" w:styleId="D85C143E979D49C5B5C402FE4373E0B4">
    <w:name w:val="D85C143E979D49C5B5C402FE4373E0B4"/>
    <w:rsid w:val="00787B14"/>
  </w:style>
  <w:style w:type="paragraph" w:customStyle="1" w:styleId="353CAFAF57FD4793A61791BDEA1F48DB">
    <w:name w:val="353CAFAF57FD4793A61791BDEA1F48DB"/>
    <w:rsid w:val="00787B14"/>
  </w:style>
  <w:style w:type="paragraph" w:customStyle="1" w:styleId="3D0DCF333FE64328A4159988AACA4E77">
    <w:name w:val="3D0DCF333FE64328A4159988AACA4E77"/>
    <w:rsid w:val="00787B14"/>
  </w:style>
  <w:style w:type="paragraph" w:customStyle="1" w:styleId="0E9833AACAD844B386BBEC60153840B6">
    <w:name w:val="0E9833AACAD844B386BBEC60153840B6"/>
    <w:rsid w:val="00787B14"/>
  </w:style>
  <w:style w:type="paragraph" w:customStyle="1" w:styleId="FBBD306D26394B1D9AE86925CBADE423">
    <w:name w:val="FBBD306D26394B1D9AE86925CBADE423"/>
    <w:rsid w:val="00787B14"/>
  </w:style>
  <w:style w:type="paragraph" w:customStyle="1" w:styleId="3C82DA5971C54E12A74D8645E422456B">
    <w:name w:val="3C82DA5971C54E12A74D8645E422456B"/>
    <w:rsid w:val="00787B14"/>
  </w:style>
  <w:style w:type="paragraph" w:customStyle="1" w:styleId="45592EA4074642DC967786AA7A7740A5">
    <w:name w:val="45592EA4074642DC967786AA7A7740A5"/>
    <w:rsid w:val="00787B14"/>
  </w:style>
  <w:style w:type="paragraph" w:customStyle="1" w:styleId="DD8D6367C12B4900A97A299F4FD3902C">
    <w:name w:val="DD8D6367C12B4900A97A299F4FD3902C"/>
    <w:rsid w:val="00787B14"/>
  </w:style>
  <w:style w:type="paragraph" w:customStyle="1" w:styleId="120678A214754DBAA8DDF2DF8EB2F379">
    <w:name w:val="120678A214754DBAA8DDF2DF8EB2F379"/>
    <w:rsid w:val="00787B14"/>
  </w:style>
  <w:style w:type="paragraph" w:customStyle="1" w:styleId="D4C0B01A9E3F4BDCBAB9E9A1F1AB1D802">
    <w:name w:val="D4C0B01A9E3F4BDCBAB9E9A1F1AB1D80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0B53C3961DC4CAC904B13836DA852202">
    <w:name w:val="D0B53C3961DC4CAC904B13836DA85220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E844A77802D4791BD76572461B5A4A32">
    <w:name w:val="FE844A77802D4791BD76572461B5A4A3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7A0416710F2451499A97267997D80152">
    <w:name w:val="07A0416710F2451499A97267997D8015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A706E480785434B9284C2691A3E64712">
    <w:name w:val="8A706E480785434B9284C2691A3E6471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6D88119AFF44F00B1A4CCA079699EA42">
    <w:name w:val="46D88119AFF44F00B1A4CCA079699EA4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87BB9EDE7F5445AA16CAA7BC61C52532">
    <w:name w:val="987BB9EDE7F5445AA16CAA7BC61C5253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5D40EBF3BEA440A9158D6F9E5AD0B6C2">
    <w:name w:val="B5D40EBF3BEA440A9158D6F9E5AD0B6C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FBD73A5C7654ADE86C6A317C87174962">
    <w:name w:val="1FBD73A5C7654ADE86C6A317C8717496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8A5AA616C0C42BE8EE66EA0218B7A732">
    <w:name w:val="B8A5AA616C0C42BE8EE66EA0218B7A73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3B4557C8CEC4B0381EF7FD75B0C79572">
    <w:name w:val="93B4557C8CEC4B0381EF7FD75B0C7957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C3B388511AC48A49EDDC43DF930D29E2">
    <w:name w:val="EC3B388511AC48A49EDDC43DF930D29E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9294755F7904798AC1313D2EFC1E6A11">
    <w:name w:val="C9294755F7904798AC1313D2EFC1E6A1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3F79B10CDDF432AB55F666419581DF81">
    <w:name w:val="C3F79B10CDDF432AB55F666419581DF8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3302F4A8BA74CBEBCCB29DBDA0FB4E71">
    <w:name w:val="43302F4A8BA74CBEBCCB29DBDA0FB4E7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9AA7297ED9B4EAE940C57D6494664A01">
    <w:name w:val="A9AA7297ED9B4EAE940C57D6494664A0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20678A214754DBAA8DDF2DF8EB2F3791">
    <w:name w:val="120678A214754DBAA8DDF2DF8EB2F379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21A08A2E677422A8BCDE9AB9D93C1E12">
    <w:name w:val="321A08A2E677422A8BCDE9AB9D93C1E1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33AD2A484E94277BF84CD88B9DCC4681">
    <w:name w:val="233AD2A484E94277BF84CD88B9DCC468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2C7B03ADAE84E20A6B84BCB510453741">
    <w:name w:val="82C7B03ADAE84E20A6B84BCB51045374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4DAAE5ACD4A4E89BBA6848F61D76CDA1">
    <w:name w:val="B4DAAE5ACD4A4E89BBA6848F61D76CDA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3A86CCCE5A2446084CE6F73BA15276A2">
    <w:name w:val="33A86CCCE5A2446084CE6F73BA15276A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1AC60A3D837431483FE154F289ABA1A1">
    <w:name w:val="01AC60A3D837431483FE154F289ABA1A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85C143E979D49C5B5C402FE4373E0B41">
    <w:name w:val="D85C143E979D49C5B5C402FE4373E0B4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53CAFAF57FD4793A61791BDEA1F48DB1">
    <w:name w:val="353CAFAF57FD4793A61791BDEA1F48DB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F07B0D722084C9BA84179F6BE76F97E2">
    <w:name w:val="2F07B0D722084C9BA84179F6BE76F97E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B263BA160864A10B4CA775D475A8C071">
    <w:name w:val="3B263BA160864A10B4CA775D475A8C07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D0DCF333FE64328A4159988AACA4E771">
    <w:name w:val="3D0DCF333FE64328A4159988AACA4E77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E9833AACAD844B386BBEC60153840B61">
    <w:name w:val="0E9833AACAD844B386BBEC60153840B6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C5D0C9B0F2043BAA924C0890E33C8382">
    <w:name w:val="2C5D0C9B0F2043BAA924C0890E33C838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40869CF582E4A52979E4A8CFC7D9C931">
    <w:name w:val="840869CF582E4A52979E4A8CFC7D9C93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BBD306D26394B1D9AE86925CBADE4231">
    <w:name w:val="FBBD306D26394B1D9AE86925CBADE423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C82DA5971C54E12A74D8645E422456B1">
    <w:name w:val="3C82DA5971C54E12A74D8645E422456B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F4EC024E2944437B9565FED1B8B76332">
    <w:name w:val="FF4EC024E2944437B9565FED1B8B7633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90CFF0F19C343FFB2463D21E28075882">
    <w:name w:val="090CFF0F19C343FFB2463D21E2807588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5592EA4074642DC967786AA7A7740A51">
    <w:name w:val="45592EA4074642DC967786AA7A7740A5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D8D6367C12B4900A97A299F4FD3902C1">
    <w:name w:val="DD8D6367C12B4900A97A299F4FD3902C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3B9BB2A55B7443A80CD746F335CCAA0">
    <w:name w:val="B3B9BB2A55B7443A80CD746F335CCAA0"/>
    <w:rsid w:val="00787B14"/>
  </w:style>
  <w:style w:type="paragraph" w:customStyle="1" w:styleId="FD89650F2240485AB45E138252F49F2D">
    <w:name w:val="FD89650F2240485AB45E138252F49F2D"/>
    <w:rsid w:val="00787B14"/>
  </w:style>
  <w:style w:type="paragraph" w:customStyle="1" w:styleId="8FA65EC972F74019A648862C4F457750">
    <w:name w:val="8FA65EC972F74019A648862C4F457750"/>
    <w:rsid w:val="00787B14"/>
  </w:style>
  <w:style w:type="paragraph" w:customStyle="1" w:styleId="EA397850ADA149558213904A06731B1A">
    <w:name w:val="EA397850ADA149558213904A06731B1A"/>
    <w:rsid w:val="00787B14"/>
  </w:style>
  <w:style w:type="paragraph" w:customStyle="1" w:styleId="C420AE3AC3EE46E6A2D9C09EC7940CB1">
    <w:name w:val="C420AE3AC3EE46E6A2D9C09EC7940CB1"/>
    <w:rsid w:val="00787B14"/>
  </w:style>
  <w:style w:type="paragraph" w:customStyle="1" w:styleId="50E21310EF06437D941B696CDDEBDB7E">
    <w:name w:val="50E21310EF06437D941B696CDDEBDB7E"/>
    <w:rsid w:val="00787B14"/>
  </w:style>
  <w:style w:type="paragraph" w:customStyle="1" w:styleId="E2D0A9CBAB74401CB2FA77EAED117D40">
    <w:name w:val="E2D0A9CBAB74401CB2FA77EAED117D40"/>
    <w:rsid w:val="00787B14"/>
  </w:style>
  <w:style w:type="paragraph" w:customStyle="1" w:styleId="E7EB94C837744CF78DC9F283032D6E05">
    <w:name w:val="E7EB94C837744CF78DC9F283032D6E05"/>
    <w:rsid w:val="00787B14"/>
  </w:style>
  <w:style w:type="paragraph" w:customStyle="1" w:styleId="CD3F41B1CF644056AB7F5CB772B10DAB">
    <w:name w:val="CD3F41B1CF644056AB7F5CB772B10DAB"/>
    <w:rsid w:val="00787B14"/>
  </w:style>
  <w:style w:type="paragraph" w:customStyle="1" w:styleId="7AC6ECDD5F664C66A42169EA665D3EB5">
    <w:name w:val="7AC6ECDD5F664C66A42169EA665D3EB5"/>
    <w:rsid w:val="00787B14"/>
  </w:style>
  <w:style w:type="paragraph" w:customStyle="1" w:styleId="46F712AB431B4D098E10B53C8EDD03AD">
    <w:name w:val="46F712AB431B4D098E10B53C8EDD03AD"/>
    <w:rsid w:val="00787B14"/>
  </w:style>
  <w:style w:type="paragraph" w:customStyle="1" w:styleId="1219E003AB1445878F1B1E8B011E45C6">
    <w:name w:val="1219E003AB1445878F1B1E8B011E45C6"/>
    <w:rsid w:val="00787B14"/>
  </w:style>
  <w:style w:type="paragraph" w:customStyle="1" w:styleId="1729DA9B03434F3AB56F8A94E40B7AEC">
    <w:name w:val="1729DA9B03434F3AB56F8A94E40B7AEC"/>
    <w:rsid w:val="00787B14"/>
  </w:style>
  <w:style w:type="paragraph" w:customStyle="1" w:styleId="53CC5A8864B14EFAB724582153010567">
    <w:name w:val="53CC5A8864B14EFAB724582153010567"/>
    <w:rsid w:val="00787B14"/>
  </w:style>
  <w:style w:type="paragraph" w:customStyle="1" w:styleId="E883F24270E142F29F135E5E6379A801">
    <w:name w:val="E883F24270E142F29F135E5E6379A801"/>
    <w:rsid w:val="00787B14"/>
  </w:style>
  <w:style w:type="paragraph" w:customStyle="1" w:styleId="764EE2B10F82483590D925B6BEEAB5B6">
    <w:name w:val="764EE2B10F82483590D925B6BEEAB5B6"/>
    <w:rsid w:val="00787B14"/>
  </w:style>
  <w:style w:type="paragraph" w:customStyle="1" w:styleId="2763460B43D347C3B8B8CC6CBBF54C0F">
    <w:name w:val="2763460B43D347C3B8B8CC6CBBF54C0F"/>
    <w:rsid w:val="00787B14"/>
  </w:style>
  <w:style w:type="paragraph" w:customStyle="1" w:styleId="18897A037ACC40D9BF8F76598D11CF76">
    <w:name w:val="18897A037ACC40D9BF8F76598D11CF76"/>
    <w:rsid w:val="00787B14"/>
  </w:style>
  <w:style w:type="paragraph" w:customStyle="1" w:styleId="93BB7FEF19194EA79706E37D8E846E52">
    <w:name w:val="93BB7FEF19194EA79706E37D8E846E52"/>
    <w:rsid w:val="00787B14"/>
  </w:style>
  <w:style w:type="paragraph" w:customStyle="1" w:styleId="0E97D8CEE9F545BABFD99789684B8421">
    <w:name w:val="0E97D8CEE9F545BABFD99789684B8421"/>
    <w:rsid w:val="00787B14"/>
  </w:style>
  <w:style w:type="paragraph" w:customStyle="1" w:styleId="8761FC15435B4569A4167FFFFB23B768">
    <w:name w:val="8761FC15435B4569A4167FFFFB23B768"/>
    <w:rsid w:val="00787B14"/>
  </w:style>
  <w:style w:type="paragraph" w:customStyle="1" w:styleId="8D387600E6EF41FEA5A7498AC9868A35">
    <w:name w:val="8D387600E6EF41FEA5A7498AC9868A35"/>
    <w:rsid w:val="00787B14"/>
  </w:style>
  <w:style w:type="paragraph" w:customStyle="1" w:styleId="1219961136B04B63B815018EED3C8333">
    <w:name w:val="1219961136B04B63B815018EED3C8333"/>
    <w:rsid w:val="00787B14"/>
  </w:style>
  <w:style w:type="paragraph" w:customStyle="1" w:styleId="1188C5259AFA4DABA2F2616F07BC3794">
    <w:name w:val="1188C5259AFA4DABA2F2616F07BC3794"/>
    <w:rsid w:val="00787B14"/>
  </w:style>
  <w:style w:type="paragraph" w:customStyle="1" w:styleId="11BB4923744C4DFA84AEDD7D15EF4EC0">
    <w:name w:val="11BB4923744C4DFA84AEDD7D15EF4EC0"/>
    <w:rsid w:val="00787B14"/>
  </w:style>
  <w:style w:type="paragraph" w:customStyle="1" w:styleId="E4BA9801D9CB4A819C2E31F0CACC480F">
    <w:name w:val="E4BA9801D9CB4A819C2E31F0CACC480F"/>
    <w:rsid w:val="00787B14"/>
  </w:style>
  <w:style w:type="paragraph" w:customStyle="1" w:styleId="12CC1499E8B34E5799D55F13131088C9">
    <w:name w:val="12CC1499E8B34E5799D55F13131088C9"/>
    <w:rsid w:val="00787B14"/>
  </w:style>
  <w:style w:type="paragraph" w:customStyle="1" w:styleId="843B5E1771454A47B6B22C7714139885">
    <w:name w:val="843B5E1771454A47B6B22C7714139885"/>
    <w:rsid w:val="00787B14"/>
  </w:style>
  <w:style w:type="paragraph" w:customStyle="1" w:styleId="1E1E9B09B6194CB4BDFFD4990B8E6384">
    <w:name w:val="1E1E9B09B6194CB4BDFFD4990B8E6384"/>
    <w:rsid w:val="00787B14"/>
  </w:style>
  <w:style w:type="paragraph" w:customStyle="1" w:styleId="EA44681E349B4B969D130B69EB045127">
    <w:name w:val="EA44681E349B4B969D130B69EB045127"/>
    <w:rsid w:val="00787B14"/>
  </w:style>
  <w:style w:type="paragraph" w:customStyle="1" w:styleId="DC934738D4FC47DC85B18DF5ADC10344">
    <w:name w:val="DC934738D4FC47DC85B18DF5ADC10344"/>
    <w:rsid w:val="00787B14"/>
  </w:style>
  <w:style w:type="paragraph" w:customStyle="1" w:styleId="D390D5A82C514F3E939FFF78AC9CA9E9">
    <w:name w:val="D390D5A82C514F3E939FFF78AC9CA9E9"/>
    <w:rsid w:val="00787B14"/>
  </w:style>
  <w:style w:type="paragraph" w:customStyle="1" w:styleId="245D932F851146BC8C251988824CA581">
    <w:name w:val="245D932F851146BC8C251988824CA581"/>
    <w:rsid w:val="00787B14"/>
  </w:style>
  <w:style w:type="paragraph" w:customStyle="1" w:styleId="78603BCDF13B44D9B11C3E51B095C36E">
    <w:name w:val="78603BCDF13B44D9B11C3E51B095C36E"/>
    <w:rsid w:val="00787B14"/>
  </w:style>
  <w:style w:type="paragraph" w:customStyle="1" w:styleId="1A8F01583B28428786A80F58F8F7EF4C">
    <w:name w:val="1A8F01583B28428786A80F58F8F7EF4C"/>
    <w:rsid w:val="00787B14"/>
  </w:style>
  <w:style w:type="paragraph" w:customStyle="1" w:styleId="8DD4ACE6750C46F681D86423FFFBF61D">
    <w:name w:val="8DD4ACE6750C46F681D86423FFFBF61D"/>
    <w:rsid w:val="00787B14"/>
  </w:style>
  <w:style w:type="paragraph" w:customStyle="1" w:styleId="7A20D6BF866846F382BEDCA82A5B2ED6">
    <w:name w:val="7A20D6BF866846F382BEDCA82A5B2ED6"/>
    <w:rsid w:val="00787B14"/>
  </w:style>
  <w:style w:type="paragraph" w:customStyle="1" w:styleId="D461F74C14F541EFAA04E0CDD3C12E36">
    <w:name w:val="D461F74C14F541EFAA04E0CDD3C12E36"/>
    <w:rsid w:val="00787B14"/>
  </w:style>
  <w:style w:type="paragraph" w:customStyle="1" w:styleId="48BCFA5403144DE0B755037F1CAB43DC">
    <w:name w:val="48BCFA5403144DE0B755037F1CAB43DC"/>
    <w:rsid w:val="00787B14"/>
  </w:style>
  <w:style w:type="paragraph" w:customStyle="1" w:styleId="74D644DCCE014C8FA386E7A177B7F9FA">
    <w:name w:val="74D644DCCE014C8FA386E7A177B7F9FA"/>
    <w:rsid w:val="00787B14"/>
  </w:style>
  <w:style w:type="paragraph" w:customStyle="1" w:styleId="DF11BFCA3EA4435E8BDA7BCA205911AE">
    <w:name w:val="DF11BFCA3EA4435E8BDA7BCA205911AE"/>
    <w:rsid w:val="00787B14"/>
  </w:style>
  <w:style w:type="paragraph" w:customStyle="1" w:styleId="842D879EF08C4CBF9208AB971B2F40BA">
    <w:name w:val="842D879EF08C4CBF9208AB971B2F40BA"/>
    <w:rsid w:val="00787B14"/>
  </w:style>
  <w:style w:type="paragraph" w:customStyle="1" w:styleId="0000AB3D9A064FC39DCE49E84C63C603">
    <w:name w:val="0000AB3D9A064FC39DCE49E84C63C603"/>
    <w:rsid w:val="00787B14"/>
  </w:style>
  <w:style w:type="paragraph" w:customStyle="1" w:styleId="91631B31CC0847CE9B3022D6392108A7">
    <w:name w:val="91631B31CC0847CE9B3022D6392108A7"/>
    <w:rsid w:val="00787B14"/>
  </w:style>
  <w:style w:type="paragraph" w:customStyle="1" w:styleId="5375B0D95D4A410193C4D5FD16A66CCD">
    <w:name w:val="5375B0D95D4A410193C4D5FD16A66CCD"/>
    <w:rsid w:val="00787B14"/>
  </w:style>
  <w:style w:type="paragraph" w:customStyle="1" w:styleId="30B57E8A8AF6470D92EC2C4E4889256A">
    <w:name w:val="30B57E8A8AF6470D92EC2C4E4889256A"/>
    <w:rsid w:val="00787B14"/>
  </w:style>
  <w:style w:type="paragraph" w:customStyle="1" w:styleId="7C3EC9C79002480484CC3A5D4331210E">
    <w:name w:val="7C3EC9C79002480484CC3A5D4331210E"/>
    <w:rsid w:val="00787B14"/>
  </w:style>
  <w:style w:type="paragraph" w:customStyle="1" w:styleId="3817994C0A9F470FAAFD07E853315822">
    <w:name w:val="3817994C0A9F470FAAFD07E853315822"/>
    <w:rsid w:val="00787B14"/>
  </w:style>
  <w:style w:type="paragraph" w:customStyle="1" w:styleId="83B256D8F3B54EEC9B6F9C5982CEFB7B">
    <w:name w:val="83B256D8F3B54EEC9B6F9C5982CEFB7B"/>
    <w:rsid w:val="00787B14"/>
  </w:style>
  <w:style w:type="paragraph" w:customStyle="1" w:styleId="4E06BACC048E4DCD83648E9D557BA9EC">
    <w:name w:val="4E06BACC048E4DCD83648E9D557BA9EC"/>
    <w:rsid w:val="00787B14"/>
  </w:style>
  <w:style w:type="paragraph" w:customStyle="1" w:styleId="F9A1D53567664F5D81F48726E74036E9">
    <w:name w:val="F9A1D53567664F5D81F48726E74036E9"/>
    <w:rsid w:val="00787B14"/>
  </w:style>
  <w:style w:type="paragraph" w:customStyle="1" w:styleId="1E47C4B9E89D403D8979FE9B00EEAA14">
    <w:name w:val="1E47C4B9E89D403D8979FE9B00EEAA14"/>
    <w:rsid w:val="00787B14"/>
  </w:style>
  <w:style w:type="paragraph" w:customStyle="1" w:styleId="D615288C807443DA956C927D8E14ACC2">
    <w:name w:val="D615288C807443DA956C927D8E14ACC2"/>
    <w:rsid w:val="00787B14"/>
  </w:style>
  <w:style w:type="paragraph" w:customStyle="1" w:styleId="C51F0853D4624A2B83B71C798E823D38">
    <w:name w:val="C51F0853D4624A2B83B71C798E823D38"/>
    <w:rsid w:val="00787B14"/>
  </w:style>
  <w:style w:type="paragraph" w:customStyle="1" w:styleId="A1A1323BCE4E4D8B9549687473B44B15">
    <w:name w:val="A1A1323BCE4E4D8B9549687473B44B15"/>
    <w:rsid w:val="00787B14"/>
  </w:style>
  <w:style w:type="paragraph" w:customStyle="1" w:styleId="A8145B0F93E8449CA37A476B1CFB0615">
    <w:name w:val="A8145B0F93E8449CA37A476B1CFB0615"/>
    <w:rsid w:val="00787B14"/>
  </w:style>
  <w:style w:type="paragraph" w:customStyle="1" w:styleId="8FDB8FE9D9AD4F1492B997D4C53BCAEE">
    <w:name w:val="8FDB8FE9D9AD4F1492B997D4C53BCAEE"/>
    <w:rsid w:val="00787B14"/>
  </w:style>
  <w:style w:type="paragraph" w:customStyle="1" w:styleId="885894D92B3E4FED8F2B06DDBA5309CF">
    <w:name w:val="885894D92B3E4FED8F2B06DDBA5309CF"/>
    <w:rsid w:val="00787B14"/>
  </w:style>
  <w:style w:type="paragraph" w:customStyle="1" w:styleId="14DD4C777E2F4AAEADC85B4D9E77250C">
    <w:name w:val="14DD4C777E2F4AAEADC85B4D9E77250C"/>
    <w:rsid w:val="00787B14"/>
  </w:style>
  <w:style w:type="paragraph" w:customStyle="1" w:styleId="8BC0C061AD9A4918827F462197D206C4">
    <w:name w:val="8BC0C061AD9A4918827F462197D206C4"/>
    <w:rsid w:val="00787B14"/>
  </w:style>
  <w:style w:type="paragraph" w:customStyle="1" w:styleId="7C779B2B26914FF098EFF0D1C683BDC9">
    <w:name w:val="7C779B2B26914FF098EFF0D1C683BDC9"/>
    <w:rsid w:val="00787B14"/>
  </w:style>
  <w:style w:type="paragraph" w:customStyle="1" w:styleId="47426969D3EB4808B85B903F49088AA2">
    <w:name w:val="47426969D3EB4808B85B903F49088AA2"/>
    <w:rsid w:val="00787B14"/>
  </w:style>
  <w:style w:type="paragraph" w:customStyle="1" w:styleId="0868DF290A214A20B6E57D5C732F284A">
    <w:name w:val="0868DF290A214A20B6E57D5C732F284A"/>
    <w:rsid w:val="00787B14"/>
  </w:style>
  <w:style w:type="paragraph" w:customStyle="1" w:styleId="AFC245E7AF4B4BA39444B2AAE6E562AC">
    <w:name w:val="AFC245E7AF4B4BA39444B2AAE6E562AC"/>
    <w:rsid w:val="00787B14"/>
  </w:style>
  <w:style w:type="paragraph" w:customStyle="1" w:styleId="5A519F2D76D4406789E34D5FA1B2B5EC">
    <w:name w:val="5A519F2D76D4406789E34D5FA1B2B5EC"/>
    <w:rsid w:val="00787B14"/>
  </w:style>
  <w:style w:type="paragraph" w:customStyle="1" w:styleId="D4C0B01A9E3F4BDCBAB9E9A1F1AB1D803">
    <w:name w:val="D4C0B01A9E3F4BDCBAB9E9A1F1AB1D803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0B53C3961DC4CAC904B13836DA852203">
    <w:name w:val="D0B53C3961DC4CAC904B13836DA852203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E844A77802D4791BD76572461B5A4A33">
    <w:name w:val="FE844A77802D4791BD76572461B5A4A33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7A0416710F2451499A97267997D80153">
    <w:name w:val="07A0416710F2451499A97267997D80153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A706E480785434B9284C2691A3E64713">
    <w:name w:val="8A706E480785434B9284C2691A3E64713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6D88119AFF44F00B1A4CCA079699EA43">
    <w:name w:val="46D88119AFF44F00B1A4CCA079699EA43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87BB9EDE7F5445AA16CAA7BC61C52533">
    <w:name w:val="987BB9EDE7F5445AA16CAA7BC61C52533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5D40EBF3BEA440A9158D6F9E5AD0B6C3">
    <w:name w:val="B5D40EBF3BEA440A9158D6F9E5AD0B6C3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FBD73A5C7654ADE86C6A317C87174963">
    <w:name w:val="1FBD73A5C7654ADE86C6A317C87174963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8A5AA616C0C42BE8EE66EA0218B7A733">
    <w:name w:val="B8A5AA616C0C42BE8EE66EA0218B7A733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3B4557C8CEC4B0381EF7FD75B0C79573">
    <w:name w:val="93B4557C8CEC4B0381EF7FD75B0C79573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C3B388511AC48A49EDDC43DF930D29E3">
    <w:name w:val="EC3B388511AC48A49EDDC43DF930D29E3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9294755F7904798AC1313D2EFC1E6A12">
    <w:name w:val="C9294755F7904798AC1313D2EFC1E6A1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3F79B10CDDF432AB55F666419581DF82">
    <w:name w:val="C3F79B10CDDF432AB55F666419581DF8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3302F4A8BA74CBEBCCB29DBDA0FB4E72">
    <w:name w:val="43302F4A8BA74CBEBCCB29DBDA0FB4E7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9AA7297ED9B4EAE940C57D6494664A02">
    <w:name w:val="A9AA7297ED9B4EAE940C57D6494664A0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20678A214754DBAA8DDF2DF8EB2F3792">
    <w:name w:val="120678A214754DBAA8DDF2DF8EB2F379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21A08A2E677422A8BCDE9AB9D93C1E13">
    <w:name w:val="321A08A2E677422A8BCDE9AB9D93C1E13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33AD2A484E94277BF84CD88B9DCC4682">
    <w:name w:val="233AD2A484E94277BF84CD88B9DCC468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2C7B03ADAE84E20A6B84BCB510453742">
    <w:name w:val="82C7B03ADAE84E20A6B84BCB51045374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4DAAE5ACD4A4E89BBA6848F61D76CDA2">
    <w:name w:val="B4DAAE5ACD4A4E89BBA6848F61D76CDA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3B9BB2A55B7443A80CD746F335CCAA01">
    <w:name w:val="B3B9BB2A55B7443A80CD746F335CCAA0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3A86CCCE5A2446084CE6F73BA15276A3">
    <w:name w:val="33A86CCCE5A2446084CE6F73BA15276A3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1AC60A3D837431483FE154F289ABA1A2">
    <w:name w:val="01AC60A3D837431483FE154F289ABA1A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85C143E979D49C5B5C402FE4373E0B42">
    <w:name w:val="D85C143E979D49C5B5C402FE4373E0B4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53CAFAF57FD4793A61791BDEA1F48DB2">
    <w:name w:val="353CAFAF57FD4793A61791BDEA1F48DB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F07B0D722084C9BA84179F6BE76F97E3">
    <w:name w:val="2F07B0D722084C9BA84179F6BE76F97E3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B263BA160864A10B4CA775D475A8C072">
    <w:name w:val="3B263BA160864A10B4CA775D475A8C07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D0DCF333FE64328A4159988AACA4E772">
    <w:name w:val="3D0DCF333FE64328A4159988AACA4E77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E9833AACAD844B386BBEC60153840B62">
    <w:name w:val="0E9833AACAD844B386BBEC60153840B6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D89650F2240485AB45E138252F49F2D1">
    <w:name w:val="FD89650F2240485AB45E138252F49F2D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C5D0C9B0F2043BAA924C0890E33C8383">
    <w:name w:val="2C5D0C9B0F2043BAA924C0890E33C8383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40869CF582E4A52979E4A8CFC7D9C932">
    <w:name w:val="840869CF582E4A52979E4A8CFC7D9C93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BBD306D26394B1D9AE86925CBADE4232">
    <w:name w:val="FBBD306D26394B1D9AE86925CBADE423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C82DA5971C54E12A74D8645E422456B2">
    <w:name w:val="3C82DA5971C54E12A74D8645E422456B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FA65EC972F74019A648862C4F4577501">
    <w:name w:val="8FA65EC972F74019A648862C4F457750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F4EC024E2944437B9565FED1B8B76333">
    <w:name w:val="FF4EC024E2944437B9565FED1B8B76333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90CFF0F19C343FFB2463D21E28075883">
    <w:name w:val="090CFF0F19C343FFB2463D21E28075883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5592EA4074642DC967786AA7A7740A52">
    <w:name w:val="45592EA4074642DC967786AA7A7740A5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D8D6367C12B4900A97A299F4FD3902C2">
    <w:name w:val="DD8D6367C12B4900A97A299F4FD3902C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A397850ADA149558213904A06731B1A1">
    <w:name w:val="EA397850ADA149558213904A06731B1A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420AE3AC3EE46E6A2D9C09EC7940CB11">
    <w:name w:val="C420AE3AC3EE46E6A2D9C09EC7940CB1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219E003AB1445878F1B1E8B011E45C61">
    <w:name w:val="1219E003AB1445878F1B1E8B011E45C6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3BB7FEF19194EA79706E37D8E846E521">
    <w:name w:val="93BB7FEF19194EA79706E37D8E846E52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4BA9801D9CB4A819C2E31F0CACC480F1">
    <w:name w:val="E4BA9801D9CB4A819C2E31F0CACC480F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45D932F851146BC8C251988824CA5811">
    <w:name w:val="245D932F851146BC8C251988824CA581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4D644DCCE014C8FA386E7A177B7F9FA1">
    <w:name w:val="74D644DCCE014C8FA386E7A177B7F9FA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C3EC9C79002480484CC3A5D4331210E1">
    <w:name w:val="7C3EC9C79002480484CC3A5D4331210E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0E21310EF06437D941B696CDDEBDB7E1">
    <w:name w:val="50E21310EF06437D941B696CDDEBDB7E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729DA9B03434F3AB56F8A94E40B7AEC1">
    <w:name w:val="1729DA9B03434F3AB56F8A94E40B7AEC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E97D8CEE9F545BABFD99789684B84211">
    <w:name w:val="0E97D8CEE9F545BABFD99789684B8421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2CC1499E8B34E5799D55F13131088C91">
    <w:name w:val="12CC1499E8B34E5799D55F13131088C9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8603BCDF13B44D9B11C3E51B095C36E1">
    <w:name w:val="78603BCDF13B44D9B11C3E51B095C36E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F11BFCA3EA4435E8BDA7BCA205911AE1">
    <w:name w:val="DF11BFCA3EA4435E8BDA7BCA205911AE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817994C0A9F470FAAFD07E8533158221">
    <w:name w:val="3817994C0A9F470FAAFD07E853315822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2D0A9CBAB74401CB2FA77EAED117D401">
    <w:name w:val="E2D0A9CBAB74401CB2FA77EAED117D40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3CC5A8864B14EFAB7245821530105671">
    <w:name w:val="53CC5A8864B14EFAB724582153010567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761FC15435B4569A4167FFFFB23B7681">
    <w:name w:val="8761FC15435B4569A4167FFFFB23B768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43B5E1771454A47B6B22C77141398851">
    <w:name w:val="843B5E1771454A47B6B22C7714139885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A8F01583B28428786A80F58F8F7EF4C1">
    <w:name w:val="1A8F01583B28428786A80F58F8F7EF4C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42D879EF08C4CBF9208AB971B2F40BA1">
    <w:name w:val="842D879EF08C4CBF9208AB971B2F40BA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3B256D8F3B54EEC9B6F9C5982CEFB7B1">
    <w:name w:val="83B256D8F3B54EEC9B6F9C5982CEFB7B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7EB94C837744CF78DC9F283032D6E051">
    <w:name w:val="E7EB94C837744CF78DC9F283032D6E05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883F24270E142F29F135E5E6379A8011">
    <w:name w:val="E883F24270E142F29F135E5E6379A801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D387600E6EF41FEA5A7498AC9868A351">
    <w:name w:val="8D387600E6EF41FEA5A7498AC9868A35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E1E9B09B6194CB4BDFFD4990B8E63841">
    <w:name w:val="1E1E9B09B6194CB4BDFFD4990B8E6384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DD4ACE6750C46F681D86423FFFBF61D1">
    <w:name w:val="8DD4ACE6750C46F681D86423FFFBF61D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000AB3D9A064FC39DCE49E84C63C6031">
    <w:name w:val="0000AB3D9A064FC39DCE49E84C63C603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E06BACC048E4DCD83648E9D557BA9EC1">
    <w:name w:val="4E06BACC048E4DCD83648E9D557BA9EC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D3F41B1CF644056AB7F5CB772B10DAB1">
    <w:name w:val="CD3F41B1CF644056AB7F5CB772B10DAB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64EE2B10F82483590D925B6BEEAB5B61">
    <w:name w:val="764EE2B10F82483590D925B6BEEAB5B6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219961136B04B63B815018EED3C83331">
    <w:name w:val="1219961136B04B63B815018EED3C8333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A44681E349B4B969D130B69EB0451271">
    <w:name w:val="EA44681E349B4B969D130B69EB045127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A20D6BF866846F382BEDCA82A5B2ED61">
    <w:name w:val="7A20D6BF866846F382BEDCA82A5B2ED6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1631B31CC0847CE9B3022D6392108A71">
    <w:name w:val="91631B31CC0847CE9B3022D6392108A7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9A1D53567664F5D81F48726E74036E91">
    <w:name w:val="F9A1D53567664F5D81F48726E74036E9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AC6ECDD5F664C66A42169EA665D3EB51">
    <w:name w:val="7AC6ECDD5F664C66A42169EA665D3EB5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763460B43D347C3B8B8CC6CBBF54C0F1">
    <w:name w:val="2763460B43D347C3B8B8CC6CBBF54C0F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188C5259AFA4DABA2F2616F07BC37941">
    <w:name w:val="1188C5259AFA4DABA2F2616F07BC3794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C934738D4FC47DC85B18DF5ADC103441">
    <w:name w:val="DC934738D4FC47DC85B18DF5ADC10344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461F74C14F541EFAA04E0CDD3C12E361">
    <w:name w:val="D461F74C14F541EFAA04E0CDD3C12E36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375B0D95D4A410193C4D5FD16A66CCD1">
    <w:name w:val="5375B0D95D4A410193C4D5FD16A66CCD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E47C4B9E89D403D8979FE9B00EEAA141">
    <w:name w:val="1E47C4B9E89D403D8979FE9B00EEAA14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6F712AB431B4D098E10B53C8EDD03AD1">
    <w:name w:val="46F712AB431B4D098E10B53C8EDD03AD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8897A037ACC40D9BF8F76598D11CF761">
    <w:name w:val="18897A037ACC40D9BF8F76598D11CF76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1BB4923744C4DFA84AEDD7D15EF4EC01">
    <w:name w:val="11BB4923744C4DFA84AEDD7D15EF4EC0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390D5A82C514F3E939FFF78AC9CA9E91">
    <w:name w:val="D390D5A82C514F3E939FFF78AC9CA9E9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8BCFA5403144DE0B755037F1CAB43DC1">
    <w:name w:val="48BCFA5403144DE0B755037F1CAB43DC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0B57E8A8AF6470D92EC2C4E4889256A1">
    <w:name w:val="30B57E8A8AF6470D92EC2C4E4889256A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615288C807443DA956C927D8E14ACC21">
    <w:name w:val="D615288C807443DA956C927D8E14ACC2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51F0853D4624A2B83B71C798E823D381">
    <w:name w:val="C51F0853D4624A2B83B71C798E823D38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1A1323BCE4E4D8B9549687473B44B151">
    <w:name w:val="A1A1323BCE4E4D8B9549687473B44B15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8145B0F93E8449CA37A476B1CFB06151">
    <w:name w:val="A8145B0F93E8449CA37A476B1CFB0615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FDB8FE9D9AD4F1492B997D4C53BCAEE1">
    <w:name w:val="8FDB8FE9D9AD4F1492B997D4C53BCAEE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85894D92B3E4FED8F2B06DDBA5309CF1">
    <w:name w:val="885894D92B3E4FED8F2B06DDBA5309CF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4DD4C777E2F4AAEADC85B4D9E77250C1">
    <w:name w:val="14DD4C777E2F4AAEADC85B4D9E77250C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BC0C061AD9A4918827F462197D206C41">
    <w:name w:val="8BC0C061AD9A4918827F462197D206C4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C779B2B26914FF098EFF0D1C683BDC91">
    <w:name w:val="7C779B2B26914FF098EFF0D1C683BDC9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7426969D3EB4808B85B903F49088AA21">
    <w:name w:val="47426969D3EB4808B85B903F49088AA2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868DF290A214A20B6E57D5C732F284A1">
    <w:name w:val="0868DF290A214A20B6E57D5C732F284A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A519F2D76D4406789E34D5FA1B2B5EC1">
    <w:name w:val="5A519F2D76D4406789E34D5FA1B2B5EC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FC245E7AF4B4BA39444B2AAE6E562AC1">
    <w:name w:val="AFC245E7AF4B4BA39444B2AAE6E562AC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DBD0FC645F64599B7031C2BE7B8DD6D">
    <w:name w:val="FDBD0FC645F64599B7031C2BE7B8DD6D"/>
    <w:rsid w:val="00787B14"/>
  </w:style>
  <w:style w:type="paragraph" w:customStyle="1" w:styleId="5ABEB0DD1E71489D8B15A27963FA8624">
    <w:name w:val="5ABEB0DD1E71489D8B15A27963FA8624"/>
    <w:rsid w:val="00787B14"/>
  </w:style>
  <w:style w:type="paragraph" w:customStyle="1" w:styleId="CB857EAAC39C4325B98F31E60D226D68">
    <w:name w:val="CB857EAAC39C4325B98F31E60D226D68"/>
    <w:rsid w:val="00787B14"/>
  </w:style>
  <w:style w:type="paragraph" w:customStyle="1" w:styleId="01DE0969939A47A2A7FAD98FB31EB625">
    <w:name w:val="01DE0969939A47A2A7FAD98FB31EB625"/>
    <w:rsid w:val="00787B14"/>
  </w:style>
  <w:style w:type="paragraph" w:customStyle="1" w:styleId="BE37F33F51D54B2582FD37FD27D2FD07">
    <w:name w:val="BE37F33F51D54B2582FD37FD27D2FD07"/>
    <w:rsid w:val="00787B14"/>
  </w:style>
  <w:style w:type="paragraph" w:customStyle="1" w:styleId="1C8063AA49B64C5396E28DE23CF24717">
    <w:name w:val="1C8063AA49B64C5396E28DE23CF24717"/>
    <w:rsid w:val="00787B14"/>
  </w:style>
  <w:style w:type="paragraph" w:customStyle="1" w:styleId="2F13A28EC73240AABA8474B0FD70CD5E">
    <w:name w:val="2F13A28EC73240AABA8474B0FD70CD5E"/>
    <w:rsid w:val="00787B14"/>
  </w:style>
  <w:style w:type="paragraph" w:customStyle="1" w:styleId="EE0227F9EAE545D29853CB8DD1A22335">
    <w:name w:val="EE0227F9EAE545D29853CB8DD1A22335"/>
    <w:rsid w:val="00787B14"/>
  </w:style>
  <w:style w:type="paragraph" w:customStyle="1" w:styleId="09136E6877F3447E8596AFFC846247F1">
    <w:name w:val="09136E6877F3447E8596AFFC846247F1"/>
    <w:rsid w:val="00787B14"/>
  </w:style>
  <w:style w:type="paragraph" w:customStyle="1" w:styleId="5B07964D2D7E4BC0A9A17CAA7F52352B">
    <w:name w:val="5B07964D2D7E4BC0A9A17CAA7F52352B"/>
    <w:rsid w:val="00787B14"/>
  </w:style>
  <w:style w:type="paragraph" w:customStyle="1" w:styleId="3523E392EECB402EBB3DCDC3533B37D1">
    <w:name w:val="3523E392EECB402EBB3DCDC3533B37D1"/>
    <w:rsid w:val="00787B14"/>
  </w:style>
  <w:style w:type="paragraph" w:customStyle="1" w:styleId="5F2A7546322B45489EE659D7A0DD4125">
    <w:name w:val="5F2A7546322B45489EE659D7A0DD4125"/>
    <w:rsid w:val="00787B14"/>
  </w:style>
  <w:style w:type="paragraph" w:customStyle="1" w:styleId="E81ABE6E19124ECD9ADE3B1048D39D64">
    <w:name w:val="E81ABE6E19124ECD9ADE3B1048D39D64"/>
    <w:rsid w:val="00787B14"/>
  </w:style>
  <w:style w:type="paragraph" w:customStyle="1" w:styleId="B3A14CC695084CC1965E61703A3FF0B8">
    <w:name w:val="B3A14CC695084CC1965E61703A3FF0B8"/>
    <w:rsid w:val="00787B14"/>
  </w:style>
  <w:style w:type="paragraph" w:customStyle="1" w:styleId="FF683A493DB441D4BE64074A709D3E47">
    <w:name w:val="FF683A493DB441D4BE64074A709D3E47"/>
    <w:rsid w:val="00787B14"/>
  </w:style>
  <w:style w:type="paragraph" w:customStyle="1" w:styleId="F034A1D189184A6A9519A1F670786A6D">
    <w:name w:val="F034A1D189184A6A9519A1F670786A6D"/>
    <w:rsid w:val="00787B14"/>
  </w:style>
  <w:style w:type="paragraph" w:customStyle="1" w:styleId="20132996EA9A45FD8779B09E8DE834CE">
    <w:name w:val="20132996EA9A45FD8779B09E8DE834CE"/>
    <w:rsid w:val="00787B14"/>
  </w:style>
  <w:style w:type="paragraph" w:customStyle="1" w:styleId="648337941B754DD28A10609643BAFFAB">
    <w:name w:val="648337941B754DD28A10609643BAFFAB"/>
    <w:rsid w:val="00787B14"/>
  </w:style>
  <w:style w:type="paragraph" w:customStyle="1" w:styleId="71ED5F2E7EA14BD692C61AF514E1A7BB">
    <w:name w:val="71ED5F2E7EA14BD692C61AF514E1A7BB"/>
    <w:rsid w:val="00787B14"/>
  </w:style>
  <w:style w:type="paragraph" w:customStyle="1" w:styleId="7A1E5215B0784279B55B5EFC71CD00EA">
    <w:name w:val="7A1E5215B0784279B55B5EFC71CD00EA"/>
    <w:rsid w:val="00787B14"/>
  </w:style>
  <w:style w:type="paragraph" w:customStyle="1" w:styleId="FD28776C718644319DF1532EACD56431">
    <w:name w:val="FD28776C718644319DF1532EACD56431"/>
    <w:rsid w:val="00787B14"/>
  </w:style>
  <w:style w:type="paragraph" w:customStyle="1" w:styleId="13EACFD1216A43DD8A57BE8E8BB1FF84">
    <w:name w:val="13EACFD1216A43DD8A57BE8E8BB1FF84"/>
    <w:rsid w:val="00787B14"/>
  </w:style>
  <w:style w:type="paragraph" w:customStyle="1" w:styleId="AB5EDB9728DA40DF8FBCC20D17FD7852">
    <w:name w:val="AB5EDB9728DA40DF8FBCC20D17FD7852"/>
    <w:rsid w:val="00787B14"/>
  </w:style>
  <w:style w:type="paragraph" w:customStyle="1" w:styleId="6DA98BC7D2A34EBD98E358FEB116E528">
    <w:name w:val="6DA98BC7D2A34EBD98E358FEB116E528"/>
    <w:rsid w:val="00787B14"/>
  </w:style>
  <w:style w:type="paragraph" w:customStyle="1" w:styleId="22903F4642E344E1BAE52180DE7AAD4C">
    <w:name w:val="22903F4642E344E1BAE52180DE7AAD4C"/>
    <w:rsid w:val="00787B14"/>
  </w:style>
  <w:style w:type="paragraph" w:customStyle="1" w:styleId="2DCECE2A15084F7EA50E46356ED40C08">
    <w:name w:val="2DCECE2A15084F7EA50E46356ED40C08"/>
    <w:rsid w:val="00787B14"/>
  </w:style>
  <w:style w:type="paragraph" w:customStyle="1" w:styleId="A3CAE329F82241A492ABE7149E372D7E">
    <w:name w:val="A3CAE329F82241A492ABE7149E372D7E"/>
    <w:rsid w:val="00787B14"/>
  </w:style>
  <w:style w:type="paragraph" w:customStyle="1" w:styleId="C6B6FE10BE384AB88CD4BDEAFB421B3F">
    <w:name w:val="C6B6FE10BE384AB88CD4BDEAFB421B3F"/>
    <w:rsid w:val="00787B14"/>
  </w:style>
  <w:style w:type="paragraph" w:customStyle="1" w:styleId="C7F2F08810AB42AAA0341ED994D1D13F">
    <w:name w:val="C7F2F08810AB42AAA0341ED994D1D13F"/>
    <w:rsid w:val="00787B14"/>
  </w:style>
  <w:style w:type="paragraph" w:customStyle="1" w:styleId="01AD1287351C410A8AB16E202A3102F9">
    <w:name w:val="01AD1287351C410A8AB16E202A3102F9"/>
    <w:rsid w:val="00787B14"/>
  </w:style>
  <w:style w:type="paragraph" w:customStyle="1" w:styleId="8BC9BFC23E0A47F5A39532DEB18CFA91">
    <w:name w:val="8BC9BFC23E0A47F5A39532DEB18CFA91"/>
    <w:rsid w:val="00787B14"/>
  </w:style>
  <w:style w:type="paragraph" w:customStyle="1" w:styleId="64806706A7BF4D06915057838F911BD8">
    <w:name w:val="64806706A7BF4D06915057838F911BD8"/>
    <w:rsid w:val="00787B14"/>
  </w:style>
  <w:style w:type="paragraph" w:customStyle="1" w:styleId="6C7A83CE100A43A2B3737B330FBB8FB4">
    <w:name w:val="6C7A83CE100A43A2B3737B330FBB8FB4"/>
    <w:rsid w:val="00787B14"/>
  </w:style>
  <w:style w:type="paragraph" w:customStyle="1" w:styleId="701FFA76FF69457C9DB8A725B73A2927">
    <w:name w:val="701FFA76FF69457C9DB8A725B73A2927"/>
    <w:rsid w:val="00787B14"/>
  </w:style>
  <w:style w:type="paragraph" w:customStyle="1" w:styleId="C1D6802BED184854B9D640A221906AD6">
    <w:name w:val="C1D6802BED184854B9D640A221906AD6"/>
    <w:rsid w:val="00787B14"/>
  </w:style>
  <w:style w:type="paragraph" w:customStyle="1" w:styleId="9BDA2C1051754E049D22F6F7E62D8204">
    <w:name w:val="9BDA2C1051754E049D22F6F7E62D8204"/>
    <w:rsid w:val="00787B14"/>
  </w:style>
  <w:style w:type="paragraph" w:customStyle="1" w:styleId="C3D8CBD78BD14D53894ACD12DF9AD97D">
    <w:name w:val="C3D8CBD78BD14D53894ACD12DF9AD97D"/>
    <w:rsid w:val="00787B14"/>
  </w:style>
  <w:style w:type="paragraph" w:customStyle="1" w:styleId="54C7447177C3410DB4F9092600E70099">
    <w:name w:val="54C7447177C3410DB4F9092600E70099"/>
    <w:rsid w:val="00787B14"/>
  </w:style>
  <w:style w:type="paragraph" w:customStyle="1" w:styleId="F4C9B8795A764220AD4C9AF35E6E8DF0">
    <w:name w:val="F4C9B8795A764220AD4C9AF35E6E8DF0"/>
    <w:rsid w:val="00787B14"/>
  </w:style>
  <w:style w:type="paragraph" w:customStyle="1" w:styleId="2888D291A5074C67B5662782709D41E2">
    <w:name w:val="2888D291A5074C67B5662782709D41E2"/>
    <w:rsid w:val="00787B14"/>
  </w:style>
  <w:style w:type="paragraph" w:customStyle="1" w:styleId="A77A9B076C594AB1A2B3EA6DEE2AAE0C">
    <w:name w:val="A77A9B076C594AB1A2B3EA6DEE2AAE0C"/>
    <w:rsid w:val="00787B14"/>
  </w:style>
  <w:style w:type="paragraph" w:customStyle="1" w:styleId="7D07E1750EBB4D5EBF112E5DAF198BC3">
    <w:name w:val="7D07E1750EBB4D5EBF112E5DAF198BC3"/>
    <w:rsid w:val="00787B14"/>
  </w:style>
  <w:style w:type="paragraph" w:customStyle="1" w:styleId="3E487BEC1A6D4795862E08834FDF95B1">
    <w:name w:val="3E487BEC1A6D4795862E08834FDF95B1"/>
    <w:rsid w:val="00787B14"/>
  </w:style>
  <w:style w:type="paragraph" w:customStyle="1" w:styleId="BC932F87466A41B9B010954A1509ACA3">
    <w:name w:val="BC932F87466A41B9B010954A1509ACA3"/>
    <w:rsid w:val="00787B14"/>
  </w:style>
  <w:style w:type="paragraph" w:customStyle="1" w:styleId="89562268482F49E19998ADAA8E887A88">
    <w:name w:val="89562268482F49E19998ADAA8E887A88"/>
    <w:rsid w:val="00787B14"/>
  </w:style>
  <w:style w:type="paragraph" w:customStyle="1" w:styleId="C961E11A0B3F48B583C536719EBA4778">
    <w:name w:val="C961E11A0B3F48B583C536719EBA4778"/>
    <w:rsid w:val="00787B14"/>
  </w:style>
  <w:style w:type="paragraph" w:customStyle="1" w:styleId="B936B25A439240FDAE5C4761E8D9D0C3">
    <w:name w:val="B936B25A439240FDAE5C4761E8D9D0C3"/>
    <w:rsid w:val="00787B14"/>
  </w:style>
  <w:style w:type="paragraph" w:customStyle="1" w:styleId="B068E07A7FDF4D149141640BB775406B">
    <w:name w:val="B068E07A7FDF4D149141640BB775406B"/>
    <w:rsid w:val="00787B14"/>
  </w:style>
  <w:style w:type="paragraph" w:customStyle="1" w:styleId="0283BA8273BB4E5E8478402E6313763B">
    <w:name w:val="0283BA8273BB4E5E8478402E6313763B"/>
    <w:rsid w:val="00787B14"/>
  </w:style>
  <w:style w:type="paragraph" w:customStyle="1" w:styleId="3CCFB69FBEFC45B58E7408FFF57F08BA">
    <w:name w:val="3CCFB69FBEFC45B58E7408FFF57F08BA"/>
    <w:rsid w:val="00787B14"/>
  </w:style>
  <w:style w:type="paragraph" w:customStyle="1" w:styleId="0CA4A4E8302147C2862DC2D267B14576">
    <w:name w:val="0CA4A4E8302147C2862DC2D267B14576"/>
    <w:rsid w:val="00787B14"/>
  </w:style>
  <w:style w:type="paragraph" w:customStyle="1" w:styleId="1E311AD026FC4066A79588C93B44FFA6">
    <w:name w:val="1E311AD026FC4066A79588C93B44FFA6"/>
    <w:rsid w:val="00787B14"/>
  </w:style>
  <w:style w:type="paragraph" w:customStyle="1" w:styleId="16D1FE555BED4370B67AA237FF99A851">
    <w:name w:val="16D1FE555BED4370B67AA237FF99A851"/>
    <w:rsid w:val="00787B14"/>
  </w:style>
  <w:style w:type="paragraph" w:customStyle="1" w:styleId="6735F75F2C304D32B41E160BFB67CDA7">
    <w:name w:val="6735F75F2C304D32B41E160BFB67CDA7"/>
    <w:rsid w:val="00787B14"/>
  </w:style>
  <w:style w:type="paragraph" w:customStyle="1" w:styleId="0CE640D1384843A0875484B95626D78A">
    <w:name w:val="0CE640D1384843A0875484B95626D78A"/>
    <w:rsid w:val="00787B14"/>
  </w:style>
  <w:style w:type="paragraph" w:customStyle="1" w:styleId="FA6CABA3AB464CC79F8CA4B90783984E">
    <w:name w:val="FA6CABA3AB464CC79F8CA4B90783984E"/>
    <w:rsid w:val="00787B14"/>
  </w:style>
  <w:style w:type="paragraph" w:customStyle="1" w:styleId="0525BE044FAB4FFF971D55BEA2A8B095">
    <w:name w:val="0525BE044FAB4FFF971D55BEA2A8B095"/>
    <w:rsid w:val="00787B14"/>
  </w:style>
  <w:style w:type="paragraph" w:customStyle="1" w:styleId="586B25B108D24943A45DF9511760E780">
    <w:name w:val="586B25B108D24943A45DF9511760E780"/>
    <w:rsid w:val="00787B14"/>
  </w:style>
  <w:style w:type="paragraph" w:customStyle="1" w:styleId="F0DC5FE70ACA4F2BB39BFFB2C2C8075C">
    <w:name w:val="F0DC5FE70ACA4F2BB39BFFB2C2C8075C"/>
    <w:rsid w:val="00787B14"/>
  </w:style>
  <w:style w:type="paragraph" w:customStyle="1" w:styleId="BB118ED3072144CE805389D3AEDC7A20">
    <w:name w:val="BB118ED3072144CE805389D3AEDC7A20"/>
    <w:rsid w:val="00787B14"/>
  </w:style>
  <w:style w:type="paragraph" w:customStyle="1" w:styleId="A3E780681DD043EA978D30BC822C5D47">
    <w:name w:val="A3E780681DD043EA978D30BC822C5D47"/>
    <w:rsid w:val="00787B14"/>
  </w:style>
  <w:style w:type="paragraph" w:customStyle="1" w:styleId="D682F87A359446F288E499F021019B86">
    <w:name w:val="D682F87A359446F288E499F021019B86"/>
    <w:rsid w:val="00787B14"/>
  </w:style>
  <w:style w:type="paragraph" w:customStyle="1" w:styleId="6FB0CABD13874AF48691418E9F1633F0">
    <w:name w:val="6FB0CABD13874AF48691418E9F1633F0"/>
    <w:rsid w:val="00787B14"/>
  </w:style>
  <w:style w:type="paragraph" w:customStyle="1" w:styleId="FB6FCB72C5E345D5978913D9D4A28ED8">
    <w:name w:val="FB6FCB72C5E345D5978913D9D4A28ED8"/>
    <w:rsid w:val="00787B14"/>
  </w:style>
  <w:style w:type="paragraph" w:customStyle="1" w:styleId="4ACB8723C151418F9EFAAB5690C7F233">
    <w:name w:val="4ACB8723C151418F9EFAAB5690C7F233"/>
    <w:rsid w:val="00787B14"/>
  </w:style>
  <w:style w:type="paragraph" w:customStyle="1" w:styleId="AA7FE76BB1354BF9A3869B5CA2E8162D">
    <w:name w:val="AA7FE76BB1354BF9A3869B5CA2E8162D"/>
    <w:rsid w:val="00787B14"/>
  </w:style>
  <w:style w:type="paragraph" w:customStyle="1" w:styleId="93CC2D8AD8C04E42886D9A55A64F9D40">
    <w:name w:val="93CC2D8AD8C04E42886D9A55A64F9D40"/>
    <w:rsid w:val="00787B14"/>
  </w:style>
  <w:style w:type="paragraph" w:customStyle="1" w:styleId="355897630251470AAD4DFDA4F4B947CE">
    <w:name w:val="355897630251470AAD4DFDA4F4B947CE"/>
    <w:rsid w:val="00787B14"/>
  </w:style>
  <w:style w:type="paragraph" w:customStyle="1" w:styleId="AD6BEF5480F449B6BAE8EA7E818B3059">
    <w:name w:val="AD6BEF5480F449B6BAE8EA7E818B3059"/>
    <w:rsid w:val="00787B14"/>
  </w:style>
  <w:style w:type="paragraph" w:customStyle="1" w:styleId="C744D3E3EE2549F0ACB69D3EE4A9EA6C">
    <w:name w:val="C744D3E3EE2549F0ACB69D3EE4A9EA6C"/>
    <w:rsid w:val="00787B14"/>
  </w:style>
  <w:style w:type="paragraph" w:customStyle="1" w:styleId="C7BD95DFABA6450F860133C840B3B9A7">
    <w:name w:val="C7BD95DFABA6450F860133C840B3B9A7"/>
    <w:rsid w:val="00787B14"/>
  </w:style>
  <w:style w:type="paragraph" w:customStyle="1" w:styleId="13FB435373A141CEA48C2A0413D1293D">
    <w:name w:val="13FB435373A141CEA48C2A0413D1293D"/>
    <w:rsid w:val="00787B14"/>
  </w:style>
  <w:style w:type="paragraph" w:customStyle="1" w:styleId="E1112228CF124ABBBD0F5B7A506BB847">
    <w:name w:val="E1112228CF124ABBBD0F5B7A506BB847"/>
    <w:rsid w:val="00787B14"/>
  </w:style>
  <w:style w:type="paragraph" w:customStyle="1" w:styleId="92FAF08B54804BE6ADF737AF41B1362C">
    <w:name w:val="92FAF08B54804BE6ADF737AF41B1362C"/>
    <w:rsid w:val="00787B14"/>
  </w:style>
  <w:style w:type="paragraph" w:customStyle="1" w:styleId="64D194240509406BAF58E495C2F4A1AE">
    <w:name w:val="64D194240509406BAF58E495C2F4A1AE"/>
    <w:rsid w:val="00787B14"/>
  </w:style>
  <w:style w:type="paragraph" w:customStyle="1" w:styleId="C3CEB08D01314315AA15CDE4BF9FEE07">
    <w:name w:val="C3CEB08D01314315AA15CDE4BF9FEE07"/>
    <w:rsid w:val="00787B14"/>
  </w:style>
  <w:style w:type="paragraph" w:customStyle="1" w:styleId="67C25132F22A4640995A91ED91CD60EA">
    <w:name w:val="67C25132F22A4640995A91ED91CD60EA"/>
    <w:rsid w:val="00787B14"/>
  </w:style>
  <w:style w:type="paragraph" w:customStyle="1" w:styleId="E3FF6093FF5F4B4C9A889E8A0CCE59C3">
    <w:name w:val="E3FF6093FF5F4B4C9A889E8A0CCE59C3"/>
    <w:rsid w:val="00787B14"/>
  </w:style>
  <w:style w:type="paragraph" w:customStyle="1" w:styleId="1369858D8BB94EC0A146D5B4834196E8">
    <w:name w:val="1369858D8BB94EC0A146D5B4834196E8"/>
    <w:rsid w:val="00787B14"/>
  </w:style>
  <w:style w:type="paragraph" w:customStyle="1" w:styleId="195533A87942450A8A8735702285E8CA">
    <w:name w:val="195533A87942450A8A8735702285E8CA"/>
    <w:rsid w:val="00787B14"/>
  </w:style>
  <w:style w:type="paragraph" w:customStyle="1" w:styleId="E4BA5BE5410044D7B0CFBC6C55725A5C">
    <w:name w:val="E4BA5BE5410044D7B0CFBC6C55725A5C"/>
    <w:rsid w:val="00787B14"/>
  </w:style>
  <w:style w:type="paragraph" w:customStyle="1" w:styleId="EC52E323584E4BBCBF8685DE548D0BB9">
    <w:name w:val="EC52E323584E4BBCBF8685DE548D0BB9"/>
    <w:rsid w:val="00787B14"/>
  </w:style>
  <w:style w:type="paragraph" w:customStyle="1" w:styleId="B0B5C05DCDE24AD59F40083153270144">
    <w:name w:val="B0B5C05DCDE24AD59F40083153270144"/>
    <w:rsid w:val="00787B14"/>
  </w:style>
  <w:style w:type="paragraph" w:customStyle="1" w:styleId="64D20CDE29D2465E9C06D4F749A9CE64">
    <w:name w:val="64D20CDE29D2465E9C06D4F749A9CE64"/>
    <w:rsid w:val="00787B14"/>
  </w:style>
  <w:style w:type="paragraph" w:customStyle="1" w:styleId="E01BF5E51C884D15A9D1273FAE7B3609">
    <w:name w:val="E01BF5E51C884D15A9D1273FAE7B3609"/>
    <w:rsid w:val="00787B14"/>
  </w:style>
  <w:style w:type="paragraph" w:customStyle="1" w:styleId="70EE43DD4FFD4E66910561F5699A226D">
    <w:name w:val="70EE43DD4FFD4E66910561F5699A226D"/>
    <w:rsid w:val="00787B14"/>
  </w:style>
  <w:style w:type="paragraph" w:customStyle="1" w:styleId="B84997866A0D4CCF9C535AC2C4B17362">
    <w:name w:val="B84997866A0D4CCF9C535AC2C4B17362"/>
    <w:rsid w:val="00787B14"/>
  </w:style>
  <w:style w:type="paragraph" w:customStyle="1" w:styleId="D769A52A688C4EA2BA2C0DE98D8C9304">
    <w:name w:val="D769A52A688C4EA2BA2C0DE98D8C9304"/>
    <w:rsid w:val="00787B14"/>
  </w:style>
  <w:style w:type="paragraph" w:customStyle="1" w:styleId="82B3CE03878849E9A440018400A6684B">
    <w:name w:val="82B3CE03878849E9A440018400A6684B"/>
    <w:rsid w:val="00787B14"/>
  </w:style>
  <w:style w:type="paragraph" w:customStyle="1" w:styleId="AE9991A236BE41A98C068C778DC55327">
    <w:name w:val="AE9991A236BE41A98C068C778DC55327"/>
    <w:rsid w:val="00787B14"/>
  </w:style>
  <w:style w:type="paragraph" w:customStyle="1" w:styleId="0E6672D4CF7940E68B110B5D0FEB8EF5">
    <w:name w:val="0E6672D4CF7940E68B110B5D0FEB8EF5"/>
    <w:rsid w:val="00787B14"/>
  </w:style>
  <w:style w:type="paragraph" w:customStyle="1" w:styleId="D36335B5A69B46F7B52F87A56EF9451B">
    <w:name w:val="D36335B5A69B46F7B52F87A56EF9451B"/>
    <w:rsid w:val="00787B14"/>
  </w:style>
  <w:style w:type="paragraph" w:customStyle="1" w:styleId="D4C0B01A9E3F4BDCBAB9E9A1F1AB1D804">
    <w:name w:val="D4C0B01A9E3F4BDCBAB9E9A1F1AB1D804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0B53C3961DC4CAC904B13836DA852204">
    <w:name w:val="D0B53C3961DC4CAC904B13836DA852204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E844A77802D4791BD76572461B5A4A34">
    <w:name w:val="FE844A77802D4791BD76572461B5A4A34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7A0416710F2451499A97267997D80154">
    <w:name w:val="07A0416710F2451499A97267997D80154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A706E480785434B9284C2691A3E64714">
    <w:name w:val="8A706E480785434B9284C2691A3E64714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6D88119AFF44F00B1A4CCA079699EA44">
    <w:name w:val="46D88119AFF44F00B1A4CCA079699EA44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87BB9EDE7F5445AA16CAA7BC61C52534">
    <w:name w:val="987BB9EDE7F5445AA16CAA7BC61C52534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5D40EBF3BEA440A9158D6F9E5AD0B6C4">
    <w:name w:val="B5D40EBF3BEA440A9158D6F9E5AD0B6C4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FBD73A5C7654ADE86C6A317C87174964">
    <w:name w:val="1FBD73A5C7654ADE86C6A317C87174964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8A5AA616C0C42BE8EE66EA0218B7A734">
    <w:name w:val="B8A5AA616C0C42BE8EE66EA0218B7A734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3B4557C8CEC4B0381EF7FD75B0C79574">
    <w:name w:val="93B4557C8CEC4B0381EF7FD75B0C79574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C3B388511AC48A49EDDC43DF930D29E4">
    <w:name w:val="EC3B388511AC48A49EDDC43DF930D29E4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9294755F7904798AC1313D2EFC1E6A13">
    <w:name w:val="C9294755F7904798AC1313D2EFC1E6A13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3F79B10CDDF432AB55F666419581DF83">
    <w:name w:val="C3F79B10CDDF432AB55F666419581DF83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3302F4A8BA74CBEBCCB29DBDA0FB4E73">
    <w:name w:val="43302F4A8BA74CBEBCCB29DBDA0FB4E73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9AA7297ED9B4EAE940C57D6494664A03">
    <w:name w:val="A9AA7297ED9B4EAE940C57D6494664A03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20678A214754DBAA8DDF2DF8EB2F3793">
    <w:name w:val="120678A214754DBAA8DDF2DF8EB2F3793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21A08A2E677422A8BCDE9AB9D93C1E14">
    <w:name w:val="321A08A2E677422A8BCDE9AB9D93C1E14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33AD2A484E94277BF84CD88B9DCC4683">
    <w:name w:val="233AD2A484E94277BF84CD88B9DCC4683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2C7B03ADAE84E20A6B84BCB510453743">
    <w:name w:val="82C7B03ADAE84E20A6B84BCB510453743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4DAAE5ACD4A4E89BBA6848F61D76CDA3">
    <w:name w:val="B4DAAE5ACD4A4E89BBA6848F61D76CDA3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3B9BB2A55B7443A80CD746F335CCAA02">
    <w:name w:val="B3B9BB2A55B7443A80CD746F335CCAA0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3A86CCCE5A2446084CE6F73BA15276A4">
    <w:name w:val="33A86CCCE5A2446084CE6F73BA15276A4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1AC60A3D837431483FE154F289ABA1A3">
    <w:name w:val="01AC60A3D837431483FE154F289ABA1A3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85C143E979D49C5B5C402FE4373E0B43">
    <w:name w:val="D85C143E979D49C5B5C402FE4373E0B43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53CAFAF57FD4793A61791BDEA1F48DB3">
    <w:name w:val="353CAFAF57FD4793A61791BDEA1F48DB3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F07B0D722084C9BA84179F6BE76F97E4">
    <w:name w:val="2F07B0D722084C9BA84179F6BE76F97E4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B263BA160864A10B4CA775D475A8C073">
    <w:name w:val="3B263BA160864A10B4CA775D475A8C073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D0DCF333FE64328A4159988AACA4E773">
    <w:name w:val="3D0DCF333FE64328A4159988AACA4E773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E9833AACAD844B386BBEC60153840B63">
    <w:name w:val="0E9833AACAD844B386BBEC60153840B63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D89650F2240485AB45E138252F49F2D2">
    <w:name w:val="FD89650F2240485AB45E138252F49F2D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C5D0C9B0F2043BAA924C0890E33C8384">
    <w:name w:val="2C5D0C9B0F2043BAA924C0890E33C8384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40869CF582E4A52979E4A8CFC7D9C933">
    <w:name w:val="840869CF582E4A52979E4A8CFC7D9C933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BBD306D26394B1D9AE86925CBADE4233">
    <w:name w:val="FBBD306D26394B1D9AE86925CBADE4233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C82DA5971C54E12A74D8645E422456B3">
    <w:name w:val="3C82DA5971C54E12A74D8645E422456B3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FA65EC972F74019A648862C4F4577502">
    <w:name w:val="8FA65EC972F74019A648862C4F457750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F4EC024E2944437B9565FED1B8B76334">
    <w:name w:val="FF4EC024E2944437B9565FED1B8B76334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90CFF0F19C343FFB2463D21E28075884">
    <w:name w:val="090CFF0F19C343FFB2463D21E28075884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5592EA4074642DC967786AA7A7740A53">
    <w:name w:val="45592EA4074642DC967786AA7A7740A53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D8D6367C12B4900A97A299F4FD3902C3">
    <w:name w:val="DD8D6367C12B4900A97A299F4FD3902C3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A397850ADA149558213904A06731B1A2">
    <w:name w:val="EA397850ADA149558213904A06731B1A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420AE3AC3EE46E6A2D9C09EC7940CB12">
    <w:name w:val="C420AE3AC3EE46E6A2D9C09EC7940CB1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219E003AB1445878F1B1E8B011E45C62">
    <w:name w:val="1219E003AB1445878F1B1E8B011E45C6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3BB7FEF19194EA79706E37D8E846E522">
    <w:name w:val="93BB7FEF19194EA79706E37D8E846E52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4BA9801D9CB4A819C2E31F0CACC480F2">
    <w:name w:val="E4BA9801D9CB4A819C2E31F0CACC480F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45D932F851146BC8C251988824CA5812">
    <w:name w:val="245D932F851146BC8C251988824CA581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4D644DCCE014C8FA386E7A177B7F9FA2">
    <w:name w:val="74D644DCCE014C8FA386E7A177B7F9FA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C3EC9C79002480484CC3A5D4331210E2">
    <w:name w:val="7C3EC9C79002480484CC3A5D4331210E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0E21310EF06437D941B696CDDEBDB7E2">
    <w:name w:val="50E21310EF06437D941B696CDDEBDB7E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729DA9B03434F3AB56F8A94E40B7AEC2">
    <w:name w:val="1729DA9B03434F3AB56F8A94E40B7AEC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E97D8CEE9F545BABFD99789684B84212">
    <w:name w:val="0E97D8CEE9F545BABFD99789684B8421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2CC1499E8B34E5799D55F13131088C92">
    <w:name w:val="12CC1499E8B34E5799D55F13131088C9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8603BCDF13B44D9B11C3E51B095C36E2">
    <w:name w:val="78603BCDF13B44D9B11C3E51B095C36E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F11BFCA3EA4435E8BDA7BCA205911AE2">
    <w:name w:val="DF11BFCA3EA4435E8BDA7BCA205911AE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817994C0A9F470FAAFD07E8533158222">
    <w:name w:val="3817994C0A9F470FAAFD07E853315822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2D0A9CBAB74401CB2FA77EAED117D402">
    <w:name w:val="E2D0A9CBAB74401CB2FA77EAED117D40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3CC5A8864B14EFAB7245821530105672">
    <w:name w:val="53CC5A8864B14EFAB724582153010567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761FC15435B4569A4167FFFFB23B7682">
    <w:name w:val="8761FC15435B4569A4167FFFFB23B768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43B5E1771454A47B6B22C77141398852">
    <w:name w:val="843B5E1771454A47B6B22C7714139885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A8F01583B28428786A80F58F8F7EF4C2">
    <w:name w:val="1A8F01583B28428786A80F58F8F7EF4C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42D879EF08C4CBF9208AB971B2F40BA2">
    <w:name w:val="842D879EF08C4CBF9208AB971B2F40BA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3B256D8F3B54EEC9B6F9C5982CEFB7B2">
    <w:name w:val="83B256D8F3B54EEC9B6F9C5982CEFB7B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7EB94C837744CF78DC9F283032D6E052">
    <w:name w:val="E7EB94C837744CF78DC9F283032D6E05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883F24270E142F29F135E5E6379A8012">
    <w:name w:val="E883F24270E142F29F135E5E6379A801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D387600E6EF41FEA5A7498AC9868A352">
    <w:name w:val="8D387600E6EF41FEA5A7498AC9868A35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E1E9B09B6194CB4BDFFD4990B8E63842">
    <w:name w:val="1E1E9B09B6194CB4BDFFD4990B8E6384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DD4ACE6750C46F681D86423FFFBF61D2">
    <w:name w:val="8DD4ACE6750C46F681D86423FFFBF61D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000AB3D9A064FC39DCE49E84C63C6032">
    <w:name w:val="0000AB3D9A064FC39DCE49E84C63C603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E06BACC048E4DCD83648E9D557BA9EC2">
    <w:name w:val="4E06BACC048E4DCD83648E9D557BA9EC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D3F41B1CF644056AB7F5CB772B10DAB2">
    <w:name w:val="CD3F41B1CF644056AB7F5CB772B10DAB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64EE2B10F82483590D925B6BEEAB5B62">
    <w:name w:val="764EE2B10F82483590D925B6BEEAB5B6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219961136B04B63B815018EED3C83332">
    <w:name w:val="1219961136B04B63B815018EED3C8333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A44681E349B4B969D130B69EB0451272">
    <w:name w:val="EA44681E349B4B969D130B69EB045127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A20D6BF866846F382BEDCA82A5B2ED62">
    <w:name w:val="7A20D6BF866846F382BEDCA82A5B2ED6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1631B31CC0847CE9B3022D6392108A72">
    <w:name w:val="91631B31CC0847CE9B3022D6392108A7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9A1D53567664F5D81F48726E74036E92">
    <w:name w:val="F9A1D53567664F5D81F48726E74036E9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AC6ECDD5F664C66A42169EA665D3EB52">
    <w:name w:val="7AC6ECDD5F664C66A42169EA665D3EB5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763460B43D347C3B8B8CC6CBBF54C0F2">
    <w:name w:val="2763460B43D347C3B8B8CC6CBBF54C0F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188C5259AFA4DABA2F2616F07BC37942">
    <w:name w:val="1188C5259AFA4DABA2F2616F07BC3794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C934738D4FC47DC85B18DF5ADC103442">
    <w:name w:val="DC934738D4FC47DC85B18DF5ADC10344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461F74C14F541EFAA04E0CDD3C12E362">
    <w:name w:val="D461F74C14F541EFAA04E0CDD3C12E36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375B0D95D4A410193C4D5FD16A66CCD2">
    <w:name w:val="5375B0D95D4A410193C4D5FD16A66CCD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E47C4B9E89D403D8979FE9B00EEAA142">
    <w:name w:val="1E47C4B9E89D403D8979FE9B00EEAA14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6F712AB431B4D098E10B53C8EDD03AD2">
    <w:name w:val="46F712AB431B4D098E10B53C8EDD03AD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8897A037ACC40D9BF8F76598D11CF762">
    <w:name w:val="18897A037ACC40D9BF8F76598D11CF76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1BB4923744C4DFA84AEDD7D15EF4EC02">
    <w:name w:val="11BB4923744C4DFA84AEDD7D15EF4EC0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390D5A82C514F3E939FFF78AC9CA9E92">
    <w:name w:val="D390D5A82C514F3E939FFF78AC9CA9E9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8BCFA5403144DE0B755037F1CAB43DC2">
    <w:name w:val="48BCFA5403144DE0B755037F1CAB43DC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0B57E8A8AF6470D92EC2C4E4889256A2">
    <w:name w:val="30B57E8A8AF6470D92EC2C4E4889256A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615288C807443DA956C927D8E14ACC22">
    <w:name w:val="D615288C807443DA956C927D8E14ACC2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51F0853D4624A2B83B71C798E823D382">
    <w:name w:val="C51F0853D4624A2B83B71C798E823D38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1A1323BCE4E4D8B9549687473B44B152">
    <w:name w:val="A1A1323BCE4E4D8B9549687473B44B15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8145B0F93E8449CA37A476B1CFB06152">
    <w:name w:val="A8145B0F93E8449CA37A476B1CFB0615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FDB8FE9D9AD4F1492B997D4C53BCAEE2">
    <w:name w:val="8FDB8FE9D9AD4F1492B997D4C53BCAEE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85894D92B3E4FED8F2B06DDBA5309CF2">
    <w:name w:val="885894D92B3E4FED8F2B06DDBA5309CF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4DD4C777E2F4AAEADC85B4D9E77250C2">
    <w:name w:val="14DD4C777E2F4AAEADC85B4D9E77250C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BC0C061AD9A4918827F462197D206C42">
    <w:name w:val="8BC0C061AD9A4918827F462197D206C4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C779B2B26914FF098EFF0D1C683BDC92">
    <w:name w:val="7C779B2B26914FF098EFF0D1C683BDC9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7426969D3EB4808B85B903F49088AA22">
    <w:name w:val="47426969D3EB4808B85B903F49088AA2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868DF290A214A20B6E57D5C732F284A2">
    <w:name w:val="0868DF290A214A20B6E57D5C732F284A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A519F2D76D4406789E34D5FA1B2B5EC2">
    <w:name w:val="5A519F2D76D4406789E34D5FA1B2B5EC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FC245E7AF4B4BA39444B2AAE6E562AC2">
    <w:name w:val="AFC245E7AF4B4BA39444B2AAE6E562AC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36335B5A69B46F7B52F87A56EF9451B1">
    <w:name w:val="D36335B5A69B46F7B52F87A56EF9451B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961E11A0B3F48B583C536719EBA47781">
    <w:name w:val="C961E11A0B3F48B583C536719EBA4778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D6BEF5480F449B6BAE8EA7E818B30591">
    <w:name w:val="AD6BEF5480F449B6BAE8EA7E818B3059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DBD0FC645F64599B7031C2BE7B8DD6D1">
    <w:name w:val="FDBD0FC645F64599B7031C2BE7B8DD6D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B5EDB9728DA40DF8FBCC20D17FD78521">
    <w:name w:val="AB5EDB9728DA40DF8FBCC20D17FD7852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936B25A439240FDAE5C4761E8D9D0C31">
    <w:name w:val="B936B25A439240FDAE5C4761E8D9D0C3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744D3E3EE2549F0ACB69D3EE4A9EA6C1">
    <w:name w:val="C744D3E3EE2549F0ACB69D3EE4A9EA6C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ABEB0DD1E71489D8B15A27963FA86241">
    <w:name w:val="5ABEB0DD1E71489D8B15A27963FA8624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DA98BC7D2A34EBD98E358FEB116E5281">
    <w:name w:val="6DA98BC7D2A34EBD98E358FEB116E528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068E07A7FDF4D149141640BB775406B1">
    <w:name w:val="B068E07A7FDF4D149141640BB775406B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7BD95DFABA6450F860133C840B3B9A71">
    <w:name w:val="C7BD95DFABA6450F860133C840B3B9A7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B857EAAC39C4325B98F31E60D226D681">
    <w:name w:val="CB857EAAC39C4325B98F31E60D226D68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2903F4642E344E1BAE52180DE7AAD4C1">
    <w:name w:val="22903F4642E344E1BAE52180DE7AAD4C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283BA8273BB4E5E8478402E6313763B1">
    <w:name w:val="0283BA8273BB4E5E8478402E6313763B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3FB435373A141CEA48C2A0413D1293D1">
    <w:name w:val="13FB435373A141CEA48C2A0413D1293D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1DE0969939A47A2A7FAD98FB31EB6251">
    <w:name w:val="01DE0969939A47A2A7FAD98FB31EB625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DCECE2A15084F7EA50E46356ED40C081">
    <w:name w:val="2DCECE2A15084F7EA50E46356ED40C08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CCFB69FBEFC45B58E7408FFF57F08BA1">
    <w:name w:val="3CCFB69FBEFC45B58E7408FFF57F08BA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1112228CF124ABBBD0F5B7A506BB8471">
    <w:name w:val="E1112228CF124ABBBD0F5B7A506BB847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E37F33F51D54B2582FD37FD27D2FD071">
    <w:name w:val="BE37F33F51D54B2582FD37FD27D2FD07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3CAE329F82241A492ABE7149E372D7E1">
    <w:name w:val="A3CAE329F82241A492ABE7149E372D7E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CA4A4E8302147C2862DC2D267B145761">
    <w:name w:val="0CA4A4E8302147C2862DC2D267B14576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2FAF08B54804BE6ADF737AF41B1362C1">
    <w:name w:val="92FAF08B54804BE6ADF737AF41B1362C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C8063AA49B64C5396E28DE23CF247171">
    <w:name w:val="1C8063AA49B64C5396E28DE23CF24717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6B6FE10BE384AB88CD4BDEAFB421B3F1">
    <w:name w:val="C6B6FE10BE384AB88CD4BDEAFB421B3F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E311AD026FC4066A79588C93B44FFA61">
    <w:name w:val="1E311AD026FC4066A79588C93B44FFA6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4D194240509406BAF58E495C2F4A1AE1">
    <w:name w:val="64D194240509406BAF58E495C2F4A1AE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F13A28EC73240AABA8474B0FD70CD5E1">
    <w:name w:val="2F13A28EC73240AABA8474B0FD70CD5E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7F2F08810AB42AAA0341ED994D1D13F1">
    <w:name w:val="C7F2F08810AB42AAA0341ED994D1D13F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6D1FE555BED4370B67AA237FF99A8511">
    <w:name w:val="16D1FE555BED4370B67AA237FF99A851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3CEB08D01314315AA15CDE4BF9FEE071">
    <w:name w:val="C3CEB08D01314315AA15CDE4BF9FEE07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E0227F9EAE545D29853CB8DD1A223351">
    <w:name w:val="EE0227F9EAE545D29853CB8DD1A22335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1AD1287351C410A8AB16E202A3102F91">
    <w:name w:val="01AD1287351C410A8AB16E202A3102F9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735F75F2C304D32B41E160BFB67CDA71">
    <w:name w:val="6735F75F2C304D32B41E160BFB67CDA7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7C25132F22A4640995A91ED91CD60EA1">
    <w:name w:val="67C25132F22A4640995A91ED91CD60EA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9136E6877F3447E8596AFFC846247F11">
    <w:name w:val="09136E6877F3447E8596AFFC846247F1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BC9BFC23E0A47F5A39532DEB18CFA911">
    <w:name w:val="8BC9BFC23E0A47F5A39532DEB18CFA91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CE640D1384843A0875484B95626D78A1">
    <w:name w:val="0CE640D1384843A0875484B95626D78A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3FF6093FF5F4B4C9A889E8A0CCE59C31">
    <w:name w:val="E3FF6093FF5F4B4C9A889E8A0CCE59C3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B07964D2D7E4BC0A9A17CAA7F52352B1">
    <w:name w:val="5B07964D2D7E4BC0A9A17CAA7F52352B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4806706A7BF4D06915057838F911BD81">
    <w:name w:val="64806706A7BF4D06915057838F911BD8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A6CABA3AB464CC79F8CA4B90783984E1">
    <w:name w:val="FA6CABA3AB464CC79F8CA4B90783984E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369858D8BB94EC0A146D5B4834196E81">
    <w:name w:val="1369858D8BB94EC0A146D5B4834196E8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523E392EECB402EBB3DCDC3533B37D11">
    <w:name w:val="3523E392EECB402EBB3DCDC3533B37D1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C7A83CE100A43A2B3737B330FBB8FB41">
    <w:name w:val="6C7A83CE100A43A2B3737B330FBB8FB4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525BE044FAB4FFF971D55BEA2A8B0951">
    <w:name w:val="0525BE044FAB4FFF971D55BEA2A8B095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95533A87942450A8A8735702285E8CA1">
    <w:name w:val="195533A87942450A8A8735702285E8CA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F2A7546322B45489EE659D7A0DD41251">
    <w:name w:val="5F2A7546322B45489EE659D7A0DD4125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1D6802BED184854B9D640A221906AD61">
    <w:name w:val="C1D6802BED184854B9D640A221906AD6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86B25B108D24943A45DF9511760E7801">
    <w:name w:val="586B25B108D24943A45DF9511760E780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4BA5BE5410044D7B0CFBC6C55725A5C1">
    <w:name w:val="E4BA5BE5410044D7B0CFBC6C55725A5C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81ABE6E19124ECD9ADE3B1048D39D641">
    <w:name w:val="E81ABE6E19124ECD9ADE3B1048D39D64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BDA2C1051754E049D22F6F7E62D82041">
    <w:name w:val="9BDA2C1051754E049D22F6F7E62D8204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0DC5FE70ACA4F2BB39BFFB2C2C8075C1">
    <w:name w:val="F0DC5FE70ACA4F2BB39BFFB2C2C8075C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C52E323584E4BBCBF8685DE548D0BB91">
    <w:name w:val="EC52E323584E4BBCBF8685DE548D0BB9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3A14CC695084CC1965E61703A3FF0B81">
    <w:name w:val="B3A14CC695084CC1965E61703A3FF0B8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3D8CBD78BD14D53894ACD12DF9AD97D1">
    <w:name w:val="C3D8CBD78BD14D53894ACD12DF9AD97D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B118ED3072144CE805389D3AEDC7A201">
    <w:name w:val="BB118ED3072144CE805389D3AEDC7A20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0B5C05DCDE24AD59F400831532701441">
    <w:name w:val="B0B5C05DCDE24AD59F40083153270144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F683A493DB441D4BE64074A709D3E471">
    <w:name w:val="FF683A493DB441D4BE64074A709D3E47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4C7447177C3410DB4F9092600E700991">
    <w:name w:val="54C7447177C3410DB4F9092600E70099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3E780681DD043EA978D30BC822C5D471">
    <w:name w:val="A3E780681DD043EA978D30BC822C5D47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4D20CDE29D2465E9C06D4F749A9CE641">
    <w:name w:val="64D20CDE29D2465E9C06D4F749A9CE64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034A1D189184A6A9519A1F670786A6D1">
    <w:name w:val="F034A1D189184A6A9519A1F670786A6D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4C9B8795A764220AD4C9AF35E6E8DF01">
    <w:name w:val="F4C9B8795A764220AD4C9AF35E6E8DF0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682F87A359446F288E499F021019B861">
    <w:name w:val="D682F87A359446F288E499F021019B86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01BF5E51C884D15A9D1273FAE7B36091">
    <w:name w:val="E01BF5E51C884D15A9D1273FAE7B3609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0132996EA9A45FD8779B09E8DE834CE1">
    <w:name w:val="20132996EA9A45FD8779B09E8DE834CE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888D291A5074C67B5662782709D41E21">
    <w:name w:val="2888D291A5074C67B5662782709D41E2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FB0CABD13874AF48691418E9F1633F01">
    <w:name w:val="6FB0CABD13874AF48691418E9F1633F0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0EE43DD4FFD4E66910561F5699A226D1">
    <w:name w:val="70EE43DD4FFD4E66910561F5699A226D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48337941B754DD28A10609643BAFFAB1">
    <w:name w:val="648337941B754DD28A10609643BAFFAB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77A9B076C594AB1A2B3EA6DEE2AAE0C1">
    <w:name w:val="A77A9B076C594AB1A2B3EA6DEE2AAE0C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B6FCB72C5E345D5978913D9D4A28ED81">
    <w:name w:val="FB6FCB72C5E345D5978913D9D4A28ED8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84997866A0D4CCF9C535AC2C4B173621">
    <w:name w:val="B84997866A0D4CCF9C535AC2C4B17362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1ED5F2E7EA14BD692C61AF514E1A7BB1">
    <w:name w:val="71ED5F2E7EA14BD692C61AF514E1A7BB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D07E1750EBB4D5EBF112E5DAF198BC31">
    <w:name w:val="7D07E1750EBB4D5EBF112E5DAF198BC3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ACB8723C151418F9EFAAB5690C7F2331">
    <w:name w:val="4ACB8723C151418F9EFAAB5690C7F233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769A52A688C4EA2BA2C0DE98D8C93041">
    <w:name w:val="D769A52A688C4EA2BA2C0DE98D8C9304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A1E5215B0784279B55B5EFC71CD00EA1">
    <w:name w:val="7A1E5215B0784279B55B5EFC71CD00EA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E487BEC1A6D4795862E08834FDF95B11">
    <w:name w:val="3E487BEC1A6D4795862E08834FDF95B1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A7FE76BB1354BF9A3869B5CA2E8162D1">
    <w:name w:val="AA7FE76BB1354BF9A3869B5CA2E8162D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2B3CE03878849E9A440018400A6684B1">
    <w:name w:val="82B3CE03878849E9A440018400A6684B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D28776C718644319DF1532EACD564311">
    <w:name w:val="FD28776C718644319DF1532EACD56431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C932F87466A41B9B010954A1509ACA31">
    <w:name w:val="BC932F87466A41B9B010954A1509ACA3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3CC2D8AD8C04E42886D9A55A64F9D401">
    <w:name w:val="93CC2D8AD8C04E42886D9A55A64F9D40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E9991A236BE41A98C068C778DC553271">
    <w:name w:val="AE9991A236BE41A98C068C778DC55327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3EACFD1216A43DD8A57BE8E8BB1FF841">
    <w:name w:val="13EACFD1216A43DD8A57BE8E8BB1FF84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9562268482F49E19998ADAA8E887A881">
    <w:name w:val="89562268482F49E19998ADAA8E887A88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55897630251470AAD4DFDA4F4B947CE1">
    <w:name w:val="355897630251470AAD4DFDA4F4B947CE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E6672D4CF7940E68B110B5D0FEB8EF51">
    <w:name w:val="0E6672D4CF7940E68B110B5D0FEB8EF5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4C0B01A9E3F4BDCBAB9E9A1F1AB1D805">
    <w:name w:val="D4C0B01A9E3F4BDCBAB9E9A1F1AB1D805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0B53C3961DC4CAC904B13836DA852205">
    <w:name w:val="D0B53C3961DC4CAC904B13836DA852205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E844A77802D4791BD76572461B5A4A35">
    <w:name w:val="FE844A77802D4791BD76572461B5A4A35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7A0416710F2451499A97267997D80155">
    <w:name w:val="07A0416710F2451499A97267997D80155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A706E480785434B9284C2691A3E64715">
    <w:name w:val="8A706E480785434B9284C2691A3E64715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6D88119AFF44F00B1A4CCA079699EA45">
    <w:name w:val="46D88119AFF44F00B1A4CCA079699EA45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87BB9EDE7F5445AA16CAA7BC61C52535">
    <w:name w:val="987BB9EDE7F5445AA16CAA7BC61C52535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5D40EBF3BEA440A9158D6F9E5AD0B6C5">
    <w:name w:val="B5D40EBF3BEA440A9158D6F9E5AD0B6C5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FBD73A5C7654ADE86C6A317C87174965">
    <w:name w:val="1FBD73A5C7654ADE86C6A317C87174965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8A5AA616C0C42BE8EE66EA0218B7A735">
    <w:name w:val="B8A5AA616C0C42BE8EE66EA0218B7A735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3B4557C8CEC4B0381EF7FD75B0C79575">
    <w:name w:val="93B4557C8CEC4B0381EF7FD75B0C79575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C3B388511AC48A49EDDC43DF930D29E5">
    <w:name w:val="EC3B388511AC48A49EDDC43DF930D29E5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9294755F7904798AC1313D2EFC1E6A14">
    <w:name w:val="C9294755F7904798AC1313D2EFC1E6A14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3F79B10CDDF432AB55F666419581DF84">
    <w:name w:val="C3F79B10CDDF432AB55F666419581DF84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3302F4A8BA74CBEBCCB29DBDA0FB4E74">
    <w:name w:val="43302F4A8BA74CBEBCCB29DBDA0FB4E74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9AA7297ED9B4EAE940C57D6494664A04">
    <w:name w:val="A9AA7297ED9B4EAE940C57D6494664A04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20678A214754DBAA8DDF2DF8EB2F3794">
    <w:name w:val="120678A214754DBAA8DDF2DF8EB2F3794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21A08A2E677422A8BCDE9AB9D93C1E15">
    <w:name w:val="321A08A2E677422A8BCDE9AB9D93C1E15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33AD2A484E94277BF84CD88B9DCC4684">
    <w:name w:val="233AD2A484E94277BF84CD88B9DCC4684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2C7B03ADAE84E20A6B84BCB510453744">
    <w:name w:val="82C7B03ADAE84E20A6B84BCB510453744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4DAAE5ACD4A4E89BBA6848F61D76CDA4">
    <w:name w:val="B4DAAE5ACD4A4E89BBA6848F61D76CDA4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3B9BB2A55B7443A80CD746F335CCAA03">
    <w:name w:val="B3B9BB2A55B7443A80CD746F335CCAA03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3A86CCCE5A2446084CE6F73BA15276A5">
    <w:name w:val="33A86CCCE5A2446084CE6F73BA15276A5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1AC60A3D837431483FE154F289ABA1A4">
    <w:name w:val="01AC60A3D837431483FE154F289ABA1A4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85C143E979D49C5B5C402FE4373E0B44">
    <w:name w:val="D85C143E979D49C5B5C402FE4373E0B44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53CAFAF57FD4793A61791BDEA1F48DB4">
    <w:name w:val="353CAFAF57FD4793A61791BDEA1F48DB4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F07B0D722084C9BA84179F6BE76F97E5">
    <w:name w:val="2F07B0D722084C9BA84179F6BE76F97E5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B263BA160864A10B4CA775D475A8C074">
    <w:name w:val="3B263BA160864A10B4CA775D475A8C074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D0DCF333FE64328A4159988AACA4E774">
    <w:name w:val="3D0DCF333FE64328A4159988AACA4E774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E9833AACAD844B386BBEC60153840B64">
    <w:name w:val="0E9833AACAD844B386BBEC60153840B64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D89650F2240485AB45E138252F49F2D3">
    <w:name w:val="FD89650F2240485AB45E138252F49F2D3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C5D0C9B0F2043BAA924C0890E33C8385">
    <w:name w:val="2C5D0C9B0F2043BAA924C0890E33C8385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40869CF582E4A52979E4A8CFC7D9C934">
    <w:name w:val="840869CF582E4A52979E4A8CFC7D9C934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BBD306D26394B1D9AE86925CBADE4234">
    <w:name w:val="FBBD306D26394B1D9AE86925CBADE4234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C82DA5971C54E12A74D8645E422456B4">
    <w:name w:val="3C82DA5971C54E12A74D8645E422456B4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FA65EC972F74019A648862C4F4577503">
    <w:name w:val="8FA65EC972F74019A648862C4F4577503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F4EC024E2944437B9565FED1B8B76335">
    <w:name w:val="FF4EC024E2944437B9565FED1B8B76335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90CFF0F19C343FFB2463D21E28075885">
    <w:name w:val="090CFF0F19C343FFB2463D21E28075885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5592EA4074642DC967786AA7A7740A54">
    <w:name w:val="45592EA4074642DC967786AA7A7740A54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D8D6367C12B4900A97A299F4FD3902C4">
    <w:name w:val="DD8D6367C12B4900A97A299F4FD3902C4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A397850ADA149558213904A06731B1A3">
    <w:name w:val="EA397850ADA149558213904A06731B1A3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420AE3AC3EE46E6A2D9C09EC7940CB13">
    <w:name w:val="C420AE3AC3EE46E6A2D9C09EC7940CB13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219E003AB1445878F1B1E8B011E45C63">
    <w:name w:val="1219E003AB1445878F1B1E8B011E45C63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3BB7FEF19194EA79706E37D8E846E523">
    <w:name w:val="93BB7FEF19194EA79706E37D8E846E523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4BA9801D9CB4A819C2E31F0CACC480F3">
    <w:name w:val="E4BA9801D9CB4A819C2E31F0CACC480F3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45D932F851146BC8C251988824CA5813">
    <w:name w:val="245D932F851146BC8C251988824CA5813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4D644DCCE014C8FA386E7A177B7F9FA3">
    <w:name w:val="74D644DCCE014C8FA386E7A177B7F9FA3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C3EC9C79002480484CC3A5D4331210E3">
    <w:name w:val="7C3EC9C79002480484CC3A5D4331210E3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0E21310EF06437D941B696CDDEBDB7E3">
    <w:name w:val="50E21310EF06437D941B696CDDEBDB7E3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729DA9B03434F3AB56F8A94E40B7AEC3">
    <w:name w:val="1729DA9B03434F3AB56F8A94E40B7AEC3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E97D8CEE9F545BABFD99789684B84213">
    <w:name w:val="0E97D8CEE9F545BABFD99789684B84213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2CC1499E8B34E5799D55F13131088C93">
    <w:name w:val="12CC1499E8B34E5799D55F13131088C93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8603BCDF13B44D9B11C3E51B095C36E3">
    <w:name w:val="78603BCDF13B44D9B11C3E51B095C36E3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F11BFCA3EA4435E8BDA7BCA205911AE3">
    <w:name w:val="DF11BFCA3EA4435E8BDA7BCA205911AE3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817994C0A9F470FAAFD07E8533158223">
    <w:name w:val="3817994C0A9F470FAAFD07E8533158223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2D0A9CBAB74401CB2FA77EAED117D403">
    <w:name w:val="E2D0A9CBAB74401CB2FA77EAED117D403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3CC5A8864B14EFAB7245821530105673">
    <w:name w:val="53CC5A8864B14EFAB7245821530105673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761FC15435B4569A4167FFFFB23B7683">
    <w:name w:val="8761FC15435B4569A4167FFFFB23B7683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43B5E1771454A47B6B22C77141398853">
    <w:name w:val="843B5E1771454A47B6B22C77141398853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A8F01583B28428786A80F58F8F7EF4C3">
    <w:name w:val="1A8F01583B28428786A80F58F8F7EF4C3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42D879EF08C4CBF9208AB971B2F40BA3">
    <w:name w:val="842D879EF08C4CBF9208AB971B2F40BA3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3B256D8F3B54EEC9B6F9C5982CEFB7B3">
    <w:name w:val="83B256D8F3B54EEC9B6F9C5982CEFB7B3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7EB94C837744CF78DC9F283032D6E053">
    <w:name w:val="E7EB94C837744CF78DC9F283032D6E053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883F24270E142F29F135E5E6379A8013">
    <w:name w:val="E883F24270E142F29F135E5E6379A8013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D387600E6EF41FEA5A7498AC9868A353">
    <w:name w:val="8D387600E6EF41FEA5A7498AC9868A353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E1E9B09B6194CB4BDFFD4990B8E63843">
    <w:name w:val="1E1E9B09B6194CB4BDFFD4990B8E63843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DD4ACE6750C46F681D86423FFFBF61D3">
    <w:name w:val="8DD4ACE6750C46F681D86423FFFBF61D3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000AB3D9A064FC39DCE49E84C63C6033">
    <w:name w:val="0000AB3D9A064FC39DCE49E84C63C6033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E06BACC048E4DCD83648E9D557BA9EC3">
    <w:name w:val="4E06BACC048E4DCD83648E9D557BA9EC3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D3F41B1CF644056AB7F5CB772B10DAB3">
    <w:name w:val="CD3F41B1CF644056AB7F5CB772B10DAB3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64EE2B10F82483590D925B6BEEAB5B63">
    <w:name w:val="764EE2B10F82483590D925B6BEEAB5B63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219961136B04B63B815018EED3C83333">
    <w:name w:val="1219961136B04B63B815018EED3C83333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A44681E349B4B969D130B69EB0451273">
    <w:name w:val="EA44681E349B4B969D130B69EB0451273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A20D6BF866846F382BEDCA82A5B2ED63">
    <w:name w:val="7A20D6BF866846F382BEDCA82A5B2ED63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1631B31CC0847CE9B3022D6392108A73">
    <w:name w:val="91631B31CC0847CE9B3022D6392108A73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9A1D53567664F5D81F48726E74036E93">
    <w:name w:val="F9A1D53567664F5D81F48726E74036E93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AC6ECDD5F664C66A42169EA665D3EB53">
    <w:name w:val="7AC6ECDD5F664C66A42169EA665D3EB53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763460B43D347C3B8B8CC6CBBF54C0F3">
    <w:name w:val="2763460B43D347C3B8B8CC6CBBF54C0F3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188C5259AFA4DABA2F2616F07BC37943">
    <w:name w:val="1188C5259AFA4DABA2F2616F07BC37943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C934738D4FC47DC85B18DF5ADC103443">
    <w:name w:val="DC934738D4FC47DC85B18DF5ADC103443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461F74C14F541EFAA04E0CDD3C12E363">
    <w:name w:val="D461F74C14F541EFAA04E0CDD3C12E363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375B0D95D4A410193C4D5FD16A66CCD3">
    <w:name w:val="5375B0D95D4A410193C4D5FD16A66CCD3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E47C4B9E89D403D8979FE9B00EEAA143">
    <w:name w:val="1E47C4B9E89D403D8979FE9B00EEAA143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6F712AB431B4D098E10B53C8EDD03AD3">
    <w:name w:val="46F712AB431B4D098E10B53C8EDD03AD3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8897A037ACC40D9BF8F76598D11CF763">
    <w:name w:val="18897A037ACC40D9BF8F76598D11CF763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1BB4923744C4DFA84AEDD7D15EF4EC03">
    <w:name w:val="11BB4923744C4DFA84AEDD7D15EF4EC03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390D5A82C514F3E939FFF78AC9CA9E93">
    <w:name w:val="D390D5A82C514F3E939FFF78AC9CA9E93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8BCFA5403144DE0B755037F1CAB43DC3">
    <w:name w:val="48BCFA5403144DE0B755037F1CAB43DC3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0B57E8A8AF6470D92EC2C4E4889256A3">
    <w:name w:val="30B57E8A8AF6470D92EC2C4E4889256A3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615288C807443DA956C927D8E14ACC23">
    <w:name w:val="D615288C807443DA956C927D8E14ACC23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51F0853D4624A2B83B71C798E823D383">
    <w:name w:val="C51F0853D4624A2B83B71C798E823D383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1A1323BCE4E4D8B9549687473B44B153">
    <w:name w:val="A1A1323BCE4E4D8B9549687473B44B153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8145B0F93E8449CA37A476B1CFB06153">
    <w:name w:val="A8145B0F93E8449CA37A476B1CFB06153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FDB8FE9D9AD4F1492B997D4C53BCAEE3">
    <w:name w:val="8FDB8FE9D9AD4F1492B997D4C53BCAEE3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85894D92B3E4FED8F2B06DDBA5309CF3">
    <w:name w:val="885894D92B3E4FED8F2B06DDBA5309CF3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4DD4C777E2F4AAEADC85B4D9E77250C3">
    <w:name w:val="14DD4C777E2F4AAEADC85B4D9E77250C3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BC0C061AD9A4918827F462197D206C43">
    <w:name w:val="8BC0C061AD9A4918827F462197D206C43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C779B2B26914FF098EFF0D1C683BDC93">
    <w:name w:val="7C779B2B26914FF098EFF0D1C683BDC93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7426969D3EB4808B85B903F49088AA23">
    <w:name w:val="47426969D3EB4808B85B903F49088AA23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868DF290A214A20B6E57D5C732F284A3">
    <w:name w:val="0868DF290A214A20B6E57D5C732F284A3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A519F2D76D4406789E34D5FA1B2B5EC3">
    <w:name w:val="5A519F2D76D4406789E34D5FA1B2B5EC3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FC245E7AF4B4BA39444B2AAE6E562AC3">
    <w:name w:val="AFC245E7AF4B4BA39444B2AAE6E562AC3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36335B5A69B46F7B52F87A56EF9451B2">
    <w:name w:val="D36335B5A69B46F7B52F87A56EF9451B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961E11A0B3F48B583C536719EBA47782">
    <w:name w:val="C961E11A0B3F48B583C536719EBA4778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D6BEF5480F449B6BAE8EA7E818B30592">
    <w:name w:val="AD6BEF5480F449B6BAE8EA7E818B3059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DBD0FC645F64599B7031C2BE7B8DD6D2">
    <w:name w:val="FDBD0FC645F64599B7031C2BE7B8DD6D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B5EDB9728DA40DF8FBCC20D17FD78522">
    <w:name w:val="AB5EDB9728DA40DF8FBCC20D17FD7852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936B25A439240FDAE5C4761E8D9D0C32">
    <w:name w:val="B936B25A439240FDAE5C4761E8D9D0C3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744D3E3EE2549F0ACB69D3EE4A9EA6C2">
    <w:name w:val="C744D3E3EE2549F0ACB69D3EE4A9EA6C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ABEB0DD1E71489D8B15A27963FA86242">
    <w:name w:val="5ABEB0DD1E71489D8B15A27963FA8624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DA98BC7D2A34EBD98E358FEB116E5282">
    <w:name w:val="6DA98BC7D2A34EBD98E358FEB116E528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068E07A7FDF4D149141640BB775406B2">
    <w:name w:val="B068E07A7FDF4D149141640BB775406B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7BD95DFABA6450F860133C840B3B9A72">
    <w:name w:val="C7BD95DFABA6450F860133C840B3B9A7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B857EAAC39C4325B98F31E60D226D682">
    <w:name w:val="CB857EAAC39C4325B98F31E60D226D68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2903F4642E344E1BAE52180DE7AAD4C2">
    <w:name w:val="22903F4642E344E1BAE52180DE7AAD4C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283BA8273BB4E5E8478402E6313763B2">
    <w:name w:val="0283BA8273BB4E5E8478402E6313763B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3FB435373A141CEA48C2A0413D1293D2">
    <w:name w:val="13FB435373A141CEA48C2A0413D1293D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1DE0969939A47A2A7FAD98FB31EB6252">
    <w:name w:val="01DE0969939A47A2A7FAD98FB31EB625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DCECE2A15084F7EA50E46356ED40C082">
    <w:name w:val="2DCECE2A15084F7EA50E46356ED40C08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CCFB69FBEFC45B58E7408FFF57F08BA2">
    <w:name w:val="3CCFB69FBEFC45B58E7408FFF57F08BA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1112228CF124ABBBD0F5B7A506BB8472">
    <w:name w:val="E1112228CF124ABBBD0F5B7A506BB847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E37F33F51D54B2582FD37FD27D2FD072">
    <w:name w:val="BE37F33F51D54B2582FD37FD27D2FD07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3CAE329F82241A492ABE7149E372D7E2">
    <w:name w:val="A3CAE329F82241A492ABE7149E372D7E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CA4A4E8302147C2862DC2D267B145762">
    <w:name w:val="0CA4A4E8302147C2862DC2D267B14576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2FAF08B54804BE6ADF737AF41B1362C2">
    <w:name w:val="92FAF08B54804BE6ADF737AF41B1362C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C8063AA49B64C5396E28DE23CF247172">
    <w:name w:val="1C8063AA49B64C5396E28DE23CF24717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6B6FE10BE384AB88CD4BDEAFB421B3F2">
    <w:name w:val="C6B6FE10BE384AB88CD4BDEAFB421B3F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E311AD026FC4066A79588C93B44FFA62">
    <w:name w:val="1E311AD026FC4066A79588C93B44FFA6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4D194240509406BAF58E495C2F4A1AE2">
    <w:name w:val="64D194240509406BAF58E495C2F4A1AE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F13A28EC73240AABA8474B0FD70CD5E2">
    <w:name w:val="2F13A28EC73240AABA8474B0FD70CD5E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7F2F08810AB42AAA0341ED994D1D13F2">
    <w:name w:val="C7F2F08810AB42AAA0341ED994D1D13F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6D1FE555BED4370B67AA237FF99A8512">
    <w:name w:val="16D1FE555BED4370B67AA237FF99A851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3CEB08D01314315AA15CDE4BF9FEE072">
    <w:name w:val="C3CEB08D01314315AA15CDE4BF9FEE07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E0227F9EAE545D29853CB8DD1A223352">
    <w:name w:val="EE0227F9EAE545D29853CB8DD1A22335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1AD1287351C410A8AB16E202A3102F92">
    <w:name w:val="01AD1287351C410A8AB16E202A3102F9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735F75F2C304D32B41E160BFB67CDA72">
    <w:name w:val="6735F75F2C304D32B41E160BFB67CDA7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7C25132F22A4640995A91ED91CD60EA2">
    <w:name w:val="67C25132F22A4640995A91ED91CD60EA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9136E6877F3447E8596AFFC846247F12">
    <w:name w:val="09136E6877F3447E8596AFFC846247F1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BC9BFC23E0A47F5A39532DEB18CFA912">
    <w:name w:val="8BC9BFC23E0A47F5A39532DEB18CFA91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CE640D1384843A0875484B95626D78A2">
    <w:name w:val="0CE640D1384843A0875484B95626D78A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3FF6093FF5F4B4C9A889E8A0CCE59C32">
    <w:name w:val="E3FF6093FF5F4B4C9A889E8A0CCE59C3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B07964D2D7E4BC0A9A17CAA7F52352B2">
    <w:name w:val="5B07964D2D7E4BC0A9A17CAA7F52352B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4806706A7BF4D06915057838F911BD82">
    <w:name w:val="64806706A7BF4D06915057838F911BD8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A6CABA3AB464CC79F8CA4B90783984E2">
    <w:name w:val="FA6CABA3AB464CC79F8CA4B90783984E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369858D8BB94EC0A146D5B4834196E82">
    <w:name w:val="1369858D8BB94EC0A146D5B4834196E8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523E392EECB402EBB3DCDC3533B37D12">
    <w:name w:val="3523E392EECB402EBB3DCDC3533B37D1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C7A83CE100A43A2B3737B330FBB8FB42">
    <w:name w:val="6C7A83CE100A43A2B3737B330FBB8FB4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525BE044FAB4FFF971D55BEA2A8B0952">
    <w:name w:val="0525BE044FAB4FFF971D55BEA2A8B095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95533A87942450A8A8735702285E8CA2">
    <w:name w:val="195533A87942450A8A8735702285E8CA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F2A7546322B45489EE659D7A0DD41252">
    <w:name w:val="5F2A7546322B45489EE659D7A0DD4125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1D6802BED184854B9D640A221906AD62">
    <w:name w:val="C1D6802BED184854B9D640A221906AD6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86B25B108D24943A45DF9511760E7802">
    <w:name w:val="586B25B108D24943A45DF9511760E780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4BA5BE5410044D7B0CFBC6C55725A5C2">
    <w:name w:val="E4BA5BE5410044D7B0CFBC6C55725A5C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81ABE6E19124ECD9ADE3B1048D39D642">
    <w:name w:val="E81ABE6E19124ECD9ADE3B1048D39D64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BDA2C1051754E049D22F6F7E62D82042">
    <w:name w:val="9BDA2C1051754E049D22F6F7E62D8204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0DC5FE70ACA4F2BB39BFFB2C2C8075C2">
    <w:name w:val="F0DC5FE70ACA4F2BB39BFFB2C2C8075C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C52E323584E4BBCBF8685DE548D0BB92">
    <w:name w:val="EC52E323584E4BBCBF8685DE548D0BB9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3A14CC695084CC1965E61703A3FF0B82">
    <w:name w:val="B3A14CC695084CC1965E61703A3FF0B8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3D8CBD78BD14D53894ACD12DF9AD97D2">
    <w:name w:val="C3D8CBD78BD14D53894ACD12DF9AD97D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B118ED3072144CE805389D3AEDC7A202">
    <w:name w:val="BB118ED3072144CE805389D3AEDC7A20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0B5C05DCDE24AD59F400831532701442">
    <w:name w:val="B0B5C05DCDE24AD59F40083153270144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F683A493DB441D4BE64074A709D3E472">
    <w:name w:val="FF683A493DB441D4BE64074A709D3E47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4C7447177C3410DB4F9092600E700992">
    <w:name w:val="54C7447177C3410DB4F9092600E70099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3E780681DD043EA978D30BC822C5D472">
    <w:name w:val="A3E780681DD043EA978D30BC822C5D47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4D20CDE29D2465E9C06D4F749A9CE642">
    <w:name w:val="64D20CDE29D2465E9C06D4F749A9CE64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034A1D189184A6A9519A1F670786A6D2">
    <w:name w:val="F034A1D189184A6A9519A1F670786A6D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4C9B8795A764220AD4C9AF35E6E8DF02">
    <w:name w:val="F4C9B8795A764220AD4C9AF35E6E8DF0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682F87A359446F288E499F021019B862">
    <w:name w:val="D682F87A359446F288E499F021019B86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01BF5E51C884D15A9D1273FAE7B36092">
    <w:name w:val="E01BF5E51C884D15A9D1273FAE7B3609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0132996EA9A45FD8779B09E8DE834CE2">
    <w:name w:val="20132996EA9A45FD8779B09E8DE834CE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888D291A5074C67B5662782709D41E22">
    <w:name w:val="2888D291A5074C67B5662782709D41E2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FB0CABD13874AF48691418E9F1633F02">
    <w:name w:val="6FB0CABD13874AF48691418E9F1633F0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0EE43DD4FFD4E66910561F5699A226D2">
    <w:name w:val="70EE43DD4FFD4E66910561F5699A226D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48337941B754DD28A10609643BAFFAB2">
    <w:name w:val="648337941B754DD28A10609643BAFFAB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77A9B076C594AB1A2B3EA6DEE2AAE0C2">
    <w:name w:val="A77A9B076C594AB1A2B3EA6DEE2AAE0C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B6FCB72C5E345D5978913D9D4A28ED82">
    <w:name w:val="FB6FCB72C5E345D5978913D9D4A28ED8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84997866A0D4CCF9C535AC2C4B173622">
    <w:name w:val="B84997866A0D4CCF9C535AC2C4B17362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1ED5F2E7EA14BD692C61AF514E1A7BB2">
    <w:name w:val="71ED5F2E7EA14BD692C61AF514E1A7BB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D07E1750EBB4D5EBF112E5DAF198BC32">
    <w:name w:val="7D07E1750EBB4D5EBF112E5DAF198BC3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ACB8723C151418F9EFAAB5690C7F2332">
    <w:name w:val="4ACB8723C151418F9EFAAB5690C7F233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769A52A688C4EA2BA2C0DE98D8C93042">
    <w:name w:val="D769A52A688C4EA2BA2C0DE98D8C9304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A1E5215B0784279B55B5EFC71CD00EA2">
    <w:name w:val="7A1E5215B0784279B55B5EFC71CD00EA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E487BEC1A6D4795862E08834FDF95B12">
    <w:name w:val="3E487BEC1A6D4795862E08834FDF95B1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A7FE76BB1354BF9A3869B5CA2E8162D2">
    <w:name w:val="AA7FE76BB1354BF9A3869B5CA2E8162D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2B3CE03878849E9A440018400A6684B2">
    <w:name w:val="82B3CE03878849E9A440018400A6684B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D28776C718644319DF1532EACD564312">
    <w:name w:val="FD28776C718644319DF1532EACD56431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C932F87466A41B9B010954A1509ACA32">
    <w:name w:val="BC932F87466A41B9B010954A1509ACA3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3CC2D8AD8C04E42886D9A55A64F9D402">
    <w:name w:val="93CC2D8AD8C04E42886D9A55A64F9D40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E9991A236BE41A98C068C778DC553272">
    <w:name w:val="AE9991A236BE41A98C068C778DC55327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3EACFD1216A43DD8A57BE8E8BB1FF842">
    <w:name w:val="13EACFD1216A43DD8A57BE8E8BB1FF84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9562268482F49E19998ADAA8E887A882">
    <w:name w:val="89562268482F49E19998ADAA8E887A88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55897630251470AAD4DFDA4F4B947CE2">
    <w:name w:val="355897630251470AAD4DFDA4F4B947CE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E6672D4CF7940E68B110B5D0FEB8EF52">
    <w:name w:val="0E6672D4CF7940E68B110B5D0FEB8EF5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499BDC5DC67420186F57617F6E64C27">
    <w:name w:val="E499BDC5DC67420186F57617F6E64C27"/>
    <w:rsid w:val="00787B14"/>
  </w:style>
  <w:style w:type="paragraph" w:customStyle="1" w:styleId="3E15C3A5B91245D6ACB14E59D6929E93">
    <w:name w:val="3E15C3A5B91245D6ACB14E59D6929E93"/>
    <w:rsid w:val="00787B14"/>
  </w:style>
  <w:style w:type="paragraph" w:customStyle="1" w:styleId="23A168EBC31548F7BF186078A2B0C2B1">
    <w:name w:val="23A168EBC31548F7BF186078A2B0C2B1"/>
    <w:rsid w:val="00787B14"/>
  </w:style>
  <w:style w:type="paragraph" w:customStyle="1" w:styleId="45D3536C70AB4D9686407F67A9B00E5D">
    <w:name w:val="45D3536C70AB4D9686407F67A9B00E5D"/>
    <w:rsid w:val="00787B14"/>
  </w:style>
  <w:style w:type="paragraph" w:customStyle="1" w:styleId="A28FB88D792D49E491FAACFBF035211A">
    <w:name w:val="A28FB88D792D49E491FAACFBF035211A"/>
    <w:rsid w:val="00787B14"/>
  </w:style>
  <w:style w:type="paragraph" w:customStyle="1" w:styleId="AA28818C97A84AD9BD9811034470EAFE">
    <w:name w:val="AA28818C97A84AD9BD9811034470EAFE"/>
    <w:rsid w:val="00787B14"/>
  </w:style>
  <w:style w:type="paragraph" w:customStyle="1" w:styleId="BD326D0C085542F591E78C96468B96FC">
    <w:name w:val="BD326D0C085542F591E78C96468B96FC"/>
    <w:rsid w:val="00787B14"/>
  </w:style>
  <w:style w:type="paragraph" w:customStyle="1" w:styleId="5E1E9DFCDB6F4F53A14D04F91DAF0B9A">
    <w:name w:val="5E1E9DFCDB6F4F53A14D04F91DAF0B9A"/>
    <w:rsid w:val="00787B14"/>
  </w:style>
  <w:style w:type="paragraph" w:customStyle="1" w:styleId="D076491691374C9AAF4EBF7122B56E33">
    <w:name w:val="D076491691374C9AAF4EBF7122B56E33"/>
    <w:rsid w:val="00787B14"/>
  </w:style>
  <w:style w:type="paragraph" w:customStyle="1" w:styleId="2E8885E24FC4453DB0717AB75652C30F">
    <w:name w:val="2E8885E24FC4453DB0717AB75652C30F"/>
    <w:rsid w:val="00787B14"/>
  </w:style>
  <w:style w:type="paragraph" w:customStyle="1" w:styleId="00B98F3E23904D529DF05D1A9CF170FB">
    <w:name w:val="00B98F3E23904D529DF05D1A9CF170FB"/>
    <w:rsid w:val="00787B14"/>
  </w:style>
  <w:style w:type="paragraph" w:customStyle="1" w:styleId="C62761F9A9D94F7E9CA5259FB1A592EF">
    <w:name w:val="C62761F9A9D94F7E9CA5259FB1A592EF"/>
    <w:rsid w:val="00787B14"/>
  </w:style>
  <w:style w:type="paragraph" w:customStyle="1" w:styleId="59EAF66016B3403596C02DEAF046E158">
    <w:name w:val="59EAF66016B3403596C02DEAF046E158"/>
    <w:rsid w:val="00787B14"/>
  </w:style>
  <w:style w:type="paragraph" w:customStyle="1" w:styleId="FE6517A833CD41BCA6A6FF20547D8D5B">
    <w:name w:val="FE6517A833CD41BCA6A6FF20547D8D5B"/>
    <w:rsid w:val="00787B14"/>
  </w:style>
  <w:style w:type="paragraph" w:customStyle="1" w:styleId="148E699D48FC458081FC873FC35B5CD7">
    <w:name w:val="148E699D48FC458081FC873FC35B5CD7"/>
    <w:rsid w:val="00787B14"/>
  </w:style>
  <w:style w:type="paragraph" w:customStyle="1" w:styleId="5E1F5F64C6AC47799CE65ABC5CE017F3">
    <w:name w:val="5E1F5F64C6AC47799CE65ABC5CE017F3"/>
    <w:rsid w:val="00787B14"/>
  </w:style>
  <w:style w:type="paragraph" w:customStyle="1" w:styleId="49275BB553D244E1BE88DE4EC0199EF2">
    <w:name w:val="49275BB553D244E1BE88DE4EC0199EF2"/>
    <w:rsid w:val="00787B14"/>
  </w:style>
  <w:style w:type="paragraph" w:customStyle="1" w:styleId="3B9AB8464E884470B293703B30FE7935">
    <w:name w:val="3B9AB8464E884470B293703B30FE7935"/>
    <w:rsid w:val="00787B14"/>
  </w:style>
  <w:style w:type="paragraph" w:customStyle="1" w:styleId="D0DEF60D1F814EC2B73C9021F44FC188">
    <w:name w:val="D0DEF60D1F814EC2B73C9021F44FC188"/>
    <w:rsid w:val="00787B14"/>
  </w:style>
  <w:style w:type="paragraph" w:customStyle="1" w:styleId="3620CD6FB1FB4FB2B0774A975754FB9E">
    <w:name w:val="3620CD6FB1FB4FB2B0774A975754FB9E"/>
    <w:rsid w:val="00787B14"/>
  </w:style>
  <w:style w:type="paragraph" w:customStyle="1" w:styleId="B04F980F4DB041B8B804D6A295CAD053">
    <w:name w:val="B04F980F4DB041B8B804D6A295CAD053"/>
    <w:rsid w:val="00787B14"/>
  </w:style>
  <w:style w:type="paragraph" w:customStyle="1" w:styleId="8AA5063BC0664CD2828BBC58596CD1EB">
    <w:name w:val="8AA5063BC0664CD2828BBC58596CD1EB"/>
    <w:rsid w:val="00787B14"/>
  </w:style>
  <w:style w:type="paragraph" w:customStyle="1" w:styleId="E1398CEDF3E34DB3892FA0BFB5F952FE">
    <w:name w:val="E1398CEDF3E34DB3892FA0BFB5F952FE"/>
    <w:rsid w:val="00787B14"/>
  </w:style>
  <w:style w:type="paragraph" w:customStyle="1" w:styleId="3D4E3052A31843B6AE1F1284B3E0A597">
    <w:name w:val="3D4E3052A31843B6AE1F1284B3E0A597"/>
    <w:rsid w:val="00787B14"/>
  </w:style>
  <w:style w:type="paragraph" w:customStyle="1" w:styleId="9F87F08B8F564445917921D29D156A98">
    <w:name w:val="9F87F08B8F564445917921D29D156A98"/>
    <w:rsid w:val="00787B14"/>
  </w:style>
  <w:style w:type="paragraph" w:customStyle="1" w:styleId="5B65D15597B5446D9919F95446AA1AED">
    <w:name w:val="5B65D15597B5446D9919F95446AA1AED"/>
    <w:rsid w:val="00787B14"/>
  </w:style>
  <w:style w:type="paragraph" w:customStyle="1" w:styleId="D77D554B03D04F43BD53DE0D8D8894B9">
    <w:name w:val="D77D554B03D04F43BD53DE0D8D8894B9"/>
    <w:rsid w:val="00787B14"/>
  </w:style>
  <w:style w:type="paragraph" w:customStyle="1" w:styleId="BFC70756243C4835B9F69305384A9428">
    <w:name w:val="BFC70756243C4835B9F69305384A9428"/>
    <w:rsid w:val="00787B14"/>
  </w:style>
  <w:style w:type="paragraph" w:customStyle="1" w:styleId="C04F9A4BB89E42BEB35B716A9C97D735">
    <w:name w:val="C04F9A4BB89E42BEB35B716A9C97D735"/>
    <w:rsid w:val="00787B14"/>
  </w:style>
  <w:style w:type="paragraph" w:customStyle="1" w:styleId="B02520AFAF7F442C8C5AE527A0513480">
    <w:name w:val="B02520AFAF7F442C8C5AE527A0513480"/>
    <w:rsid w:val="00AC1598"/>
  </w:style>
  <w:style w:type="paragraph" w:customStyle="1" w:styleId="F588E1CE02814233B49EA22E340B6AF2">
    <w:name w:val="F588E1CE02814233B49EA22E340B6AF2"/>
    <w:rsid w:val="00AC1598"/>
  </w:style>
  <w:style w:type="paragraph" w:customStyle="1" w:styleId="1B73F1CF75F846C0A58BB29A15D6F317">
    <w:name w:val="1B73F1CF75F846C0A58BB29A15D6F317"/>
    <w:rsid w:val="00AC1598"/>
  </w:style>
  <w:style w:type="paragraph" w:customStyle="1" w:styleId="762F41F9E9084CAF830D25773BBF6E6B">
    <w:name w:val="762F41F9E9084CAF830D25773BBF6E6B"/>
    <w:rsid w:val="00AC1598"/>
  </w:style>
  <w:style w:type="paragraph" w:customStyle="1" w:styleId="5BD49E1CCD8B486C9173DC5B55680B2C">
    <w:name w:val="5BD49E1CCD8B486C9173DC5B55680B2C"/>
    <w:rsid w:val="00AC1598"/>
  </w:style>
  <w:style w:type="paragraph" w:customStyle="1" w:styleId="3C3C75224C0E469B9C774E774947674F">
    <w:name w:val="3C3C75224C0E469B9C774E774947674F"/>
    <w:rsid w:val="00AC1598"/>
  </w:style>
  <w:style w:type="paragraph" w:customStyle="1" w:styleId="563F72A96B1543778098A28385E27C00">
    <w:name w:val="563F72A96B1543778098A28385E27C00"/>
    <w:rsid w:val="00AC1598"/>
  </w:style>
  <w:style w:type="paragraph" w:customStyle="1" w:styleId="29F0D82EE6024A0D8E1CEFED33102355">
    <w:name w:val="29F0D82EE6024A0D8E1CEFED33102355"/>
    <w:rsid w:val="00AC1598"/>
  </w:style>
  <w:style w:type="paragraph" w:customStyle="1" w:styleId="66F868636C114FC5B92DA325821F7E9F">
    <w:name w:val="66F868636C114FC5B92DA325821F7E9F"/>
    <w:rsid w:val="00AC1598"/>
  </w:style>
  <w:style w:type="paragraph" w:customStyle="1" w:styleId="FED2E5565D3848739C3BAA166D7F6E79">
    <w:name w:val="FED2E5565D3848739C3BAA166D7F6E79"/>
    <w:rsid w:val="00AC1598"/>
  </w:style>
  <w:style w:type="paragraph" w:customStyle="1" w:styleId="9EE0E8869C984F18971B6D6582F76829">
    <w:name w:val="9EE0E8869C984F18971B6D6582F76829"/>
    <w:rsid w:val="00AC1598"/>
  </w:style>
  <w:style w:type="paragraph" w:customStyle="1" w:styleId="78558A928E8A4021BB81D2D76C5EB818">
    <w:name w:val="78558A928E8A4021BB81D2D76C5EB818"/>
    <w:rsid w:val="00AC1598"/>
  </w:style>
  <w:style w:type="paragraph" w:customStyle="1" w:styleId="9D5D7D4154544FB09778EE30B5AAD6E4">
    <w:name w:val="9D5D7D4154544FB09778EE30B5AAD6E4"/>
    <w:rsid w:val="00AC1598"/>
  </w:style>
  <w:style w:type="paragraph" w:customStyle="1" w:styleId="D7776637C8A1491E93FDAFA3DA9AF1D7">
    <w:name w:val="D7776637C8A1491E93FDAFA3DA9AF1D7"/>
    <w:rsid w:val="00AC1598"/>
  </w:style>
  <w:style w:type="paragraph" w:customStyle="1" w:styleId="601A45D5A8234247B07F42F7FD94A590">
    <w:name w:val="601A45D5A8234247B07F42F7FD94A590"/>
    <w:rsid w:val="00AC1598"/>
  </w:style>
  <w:style w:type="paragraph" w:customStyle="1" w:styleId="D7C74E6CAD6A46EC840BF2670EF3BAAC">
    <w:name w:val="D7C74E6CAD6A46EC840BF2670EF3BAAC"/>
    <w:rsid w:val="00AC1598"/>
  </w:style>
  <w:style w:type="paragraph" w:customStyle="1" w:styleId="0C1DE0B52DBD426784A51B633FB9721A">
    <w:name w:val="0C1DE0B52DBD426784A51B633FB9721A"/>
    <w:rsid w:val="00AC1598"/>
  </w:style>
  <w:style w:type="paragraph" w:customStyle="1" w:styleId="8485073BDD8541E0BB5791921D5C032A">
    <w:name w:val="8485073BDD8541E0BB5791921D5C032A"/>
    <w:rsid w:val="00AC1598"/>
  </w:style>
  <w:style w:type="paragraph" w:customStyle="1" w:styleId="265396ED181D4FE4884223FEFA7C2A90">
    <w:name w:val="265396ED181D4FE4884223FEFA7C2A90"/>
    <w:rsid w:val="00AC1598"/>
  </w:style>
  <w:style w:type="paragraph" w:customStyle="1" w:styleId="7FFDA34CC10143DC93816792D275BF40">
    <w:name w:val="7FFDA34CC10143DC93816792D275BF40"/>
    <w:rsid w:val="00AC1598"/>
  </w:style>
  <w:style w:type="paragraph" w:customStyle="1" w:styleId="5C56DB6C83D747208C4964014C578A8E">
    <w:name w:val="5C56DB6C83D747208C4964014C578A8E"/>
    <w:rsid w:val="00AC1598"/>
  </w:style>
  <w:style w:type="paragraph" w:customStyle="1" w:styleId="60A6CC1C6B3D415098855BC121D8EE2A">
    <w:name w:val="60A6CC1C6B3D415098855BC121D8EE2A"/>
    <w:rsid w:val="00AC1598"/>
  </w:style>
  <w:style w:type="paragraph" w:customStyle="1" w:styleId="D4C0B01A9E3F4BDCBAB9E9A1F1AB1D806">
    <w:name w:val="D4C0B01A9E3F4BDCBAB9E9A1F1AB1D806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0B53C3961DC4CAC904B13836DA852206">
    <w:name w:val="D0B53C3961DC4CAC904B13836DA852206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E844A77802D4791BD76572461B5A4A36">
    <w:name w:val="FE844A77802D4791BD76572461B5A4A36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7A0416710F2451499A97267997D80156">
    <w:name w:val="07A0416710F2451499A97267997D80156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A706E480785434B9284C2691A3E64716">
    <w:name w:val="8A706E480785434B9284C2691A3E64716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6D88119AFF44F00B1A4CCA079699EA46">
    <w:name w:val="46D88119AFF44F00B1A4CCA079699EA46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87BB9EDE7F5445AA16CAA7BC61C52536">
    <w:name w:val="987BB9EDE7F5445AA16CAA7BC61C52536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9F0D82EE6024A0D8E1CEFED331023551">
    <w:name w:val="29F0D82EE6024A0D8E1CEFED331023551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EE0E8869C984F18971B6D6582F768291">
    <w:name w:val="9EE0E8869C984F18971B6D6582F768291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8558A928E8A4021BB81D2D76C5EB8181">
    <w:name w:val="78558A928E8A4021BB81D2D76C5EB8181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01A45D5A8234247B07F42F7FD94A5901">
    <w:name w:val="601A45D5A8234247B07F42F7FD94A5901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7C74E6CAD6A46EC840BF2670EF3BAAC1">
    <w:name w:val="D7C74E6CAD6A46EC840BF2670EF3BAAC1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7776637C8A1491E93FDAFA3DA9AF1D71">
    <w:name w:val="D7776637C8A1491E93FDAFA3DA9AF1D71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485073BDD8541E0BB5791921D5C032A1">
    <w:name w:val="8485073BDD8541E0BB5791921D5C032A1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62F41F9E9084CAF830D25773BBF6E6B1">
    <w:name w:val="762F41F9E9084CAF830D25773BBF6E6B1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BD49E1CCD8B486C9173DC5B55680B2C1">
    <w:name w:val="5BD49E1CCD8B486C9173DC5B55680B2C1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C3C75224C0E469B9C774E774947674F1">
    <w:name w:val="3C3C75224C0E469B9C774E774947674F1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63F72A96B1543778098A28385E27C001">
    <w:name w:val="563F72A96B1543778098A28385E27C001"/>
    <w:rsid w:val="00A94E1D"/>
    <w:pPr>
      <w:keepNext/>
      <w:widowControl w:val="0"/>
      <w:autoSpaceDE w:val="0"/>
      <w:autoSpaceDN w:val="0"/>
      <w:adjustRightInd w:val="0"/>
      <w:spacing w:after="0" w:line="240" w:lineRule="auto"/>
      <w:outlineLvl w:val="1"/>
    </w:pPr>
    <w:rPr>
      <w:rFonts w:ascii="Arial" w:eastAsia="Times New Roman" w:hAnsi="Arial" w:cs="Times New Roman"/>
      <w:b/>
      <w:sz w:val="24"/>
      <w:szCs w:val="20"/>
    </w:rPr>
  </w:style>
  <w:style w:type="paragraph" w:customStyle="1" w:styleId="43302F4A8BA74CBEBCCB29DBDA0FB4E75">
    <w:name w:val="43302F4A8BA74CBEBCCB29DBDA0FB4E75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9AA7297ED9B4EAE940C57D6494664A05">
    <w:name w:val="A9AA7297ED9B4EAE940C57D6494664A05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20678A214754DBAA8DDF2DF8EB2F3795">
    <w:name w:val="120678A214754DBAA8DDF2DF8EB2F3795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21A08A2E677422A8BCDE9AB9D93C1E16">
    <w:name w:val="321A08A2E677422A8BCDE9AB9D93C1E16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33AD2A484E94277BF84CD88B9DCC4685">
    <w:name w:val="233AD2A484E94277BF84CD88B9DCC4685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2C7B03ADAE84E20A6B84BCB510453745">
    <w:name w:val="82C7B03ADAE84E20A6B84BCB510453745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4DAAE5ACD4A4E89BBA6848F61D76CDA5">
    <w:name w:val="B4DAAE5ACD4A4E89BBA6848F61D76CDA5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3B9BB2A55B7443A80CD746F335CCAA04">
    <w:name w:val="B3B9BB2A55B7443A80CD746F335CCAA04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3A86CCCE5A2446084CE6F73BA15276A6">
    <w:name w:val="33A86CCCE5A2446084CE6F73BA15276A6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1AC60A3D837431483FE154F289ABA1A5">
    <w:name w:val="01AC60A3D837431483FE154F289ABA1A5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85C143E979D49C5B5C402FE4373E0B45">
    <w:name w:val="D85C143E979D49C5B5C402FE4373E0B45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53CAFAF57FD4793A61791BDEA1F48DB5">
    <w:name w:val="353CAFAF57FD4793A61791BDEA1F48DB5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04F9A4BB89E42BEB35B716A9C97D7351">
    <w:name w:val="C04F9A4BB89E42BEB35B716A9C97D7351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F07B0D722084C9BA84179F6BE76F97E6">
    <w:name w:val="2F07B0D722084C9BA84179F6BE76F97E6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B263BA160864A10B4CA775D475A8C075">
    <w:name w:val="3B263BA160864A10B4CA775D475A8C075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D0DCF333FE64328A4159988AACA4E775">
    <w:name w:val="3D0DCF333FE64328A4159988AACA4E775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E9833AACAD844B386BBEC60153840B65">
    <w:name w:val="0E9833AACAD844B386BBEC60153840B65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D89650F2240485AB45E138252F49F2D4">
    <w:name w:val="FD89650F2240485AB45E138252F49F2D4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C5D0C9B0F2043BAA924C0890E33C8386">
    <w:name w:val="2C5D0C9B0F2043BAA924C0890E33C8386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40869CF582E4A52979E4A8CFC7D9C935">
    <w:name w:val="840869CF582E4A52979E4A8CFC7D9C935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BBD306D26394B1D9AE86925CBADE4235">
    <w:name w:val="FBBD306D26394B1D9AE86925CBADE4235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C82DA5971C54E12A74D8645E422456B5">
    <w:name w:val="3C82DA5971C54E12A74D8645E422456B5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FA65EC972F74019A648862C4F4577504">
    <w:name w:val="8FA65EC972F74019A648862C4F4577504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F4EC024E2944437B9565FED1B8B76336">
    <w:name w:val="FF4EC024E2944437B9565FED1B8B76336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90CFF0F19C343FFB2463D21E28075886">
    <w:name w:val="090CFF0F19C343FFB2463D21E28075886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5592EA4074642DC967786AA7A7740A55">
    <w:name w:val="45592EA4074642DC967786AA7A7740A55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D8D6367C12B4900A97A299F4FD3902C5">
    <w:name w:val="DD8D6367C12B4900A97A299F4FD3902C5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A397850ADA149558213904A06731B1A4">
    <w:name w:val="EA397850ADA149558213904A06731B1A4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420AE3AC3EE46E6A2D9C09EC7940CB14">
    <w:name w:val="C420AE3AC3EE46E6A2D9C09EC7940CB14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219E003AB1445878F1B1E8B011E45C64">
    <w:name w:val="1219E003AB1445878F1B1E8B011E45C64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3BB7FEF19194EA79706E37D8E846E524">
    <w:name w:val="93BB7FEF19194EA79706E37D8E846E524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4BA9801D9CB4A819C2E31F0CACC480F4">
    <w:name w:val="E4BA9801D9CB4A819C2E31F0CACC480F4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45D932F851146BC8C251988824CA5814">
    <w:name w:val="245D932F851146BC8C251988824CA5814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4D644DCCE014C8FA386E7A177B7F9FA4">
    <w:name w:val="74D644DCCE014C8FA386E7A177B7F9FA4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C3EC9C79002480484CC3A5D4331210E4">
    <w:name w:val="7C3EC9C79002480484CC3A5D4331210E4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0E21310EF06437D941B696CDDEBDB7E4">
    <w:name w:val="50E21310EF06437D941B696CDDEBDB7E4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729DA9B03434F3AB56F8A94E40B7AEC4">
    <w:name w:val="1729DA9B03434F3AB56F8A94E40B7AEC4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E97D8CEE9F545BABFD99789684B84214">
    <w:name w:val="0E97D8CEE9F545BABFD99789684B84214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2CC1499E8B34E5799D55F13131088C94">
    <w:name w:val="12CC1499E8B34E5799D55F13131088C94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8603BCDF13B44D9B11C3E51B095C36E4">
    <w:name w:val="78603BCDF13B44D9B11C3E51B095C36E4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F11BFCA3EA4435E8BDA7BCA205911AE4">
    <w:name w:val="DF11BFCA3EA4435E8BDA7BCA205911AE4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817994C0A9F470FAAFD07E8533158224">
    <w:name w:val="3817994C0A9F470FAAFD07E8533158224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2D0A9CBAB74401CB2FA77EAED117D404">
    <w:name w:val="E2D0A9CBAB74401CB2FA77EAED117D404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3CC5A8864B14EFAB7245821530105674">
    <w:name w:val="53CC5A8864B14EFAB7245821530105674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761FC15435B4569A4167FFFFB23B7684">
    <w:name w:val="8761FC15435B4569A4167FFFFB23B7684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43B5E1771454A47B6B22C77141398854">
    <w:name w:val="843B5E1771454A47B6B22C77141398854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A8F01583B28428786A80F58F8F7EF4C4">
    <w:name w:val="1A8F01583B28428786A80F58F8F7EF4C4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42D879EF08C4CBF9208AB971B2F40BA4">
    <w:name w:val="842D879EF08C4CBF9208AB971B2F40BA4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3B256D8F3B54EEC9B6F9C5982CEFB7B4">
    <w:name w:val="83B256D8F3B54EEC9B6F9C5982CEFB7B4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7EB94C837744CF78DC9F283032D6E054">
    <w:name w:val="E7EB94C837744CF78DC9F283032D6E054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883F24270E142F29F135E5E6379A8014">
    <w:name w:val="E883F24270E142F29F135E5E6379A8014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D387600E6EF41FEA5A7498AC9868A354">
    <w:name w:val="8D387600E6EF41FEA5A7498AC9868A354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E1E9B09B6194CB4BDFFD4990B8E63844">
    <w:name w:val="1E1E9B09B6194CB4BDFFD4990B8E63844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DD4ACE6750C46F681D86423FFFBF61D4">
    <w:name w:val="8DD4ACE6750C46F681D86423FFFBF61D4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000AB3D9A064FC39DCE49E84C63C6034">
    <w:name w:val="0000AB3D9A064FC39DCE49E84C63C6034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E06BACC048E4DCD83648E9D557BA9EC4">
    <w:name w:val="4E06BACC048E4DCD83648E9D557BA9EC4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D3F41B1CF644056AB7F5CB772B10DAB4">
    <w:name w:val="CD3F41B1CF644056AB7F5CB772B10DAB4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64EE2B10F82483590D925B6BEEAB5B64">
    <w:name w:val="764EE2B10F82483590D925B6BEEAB5B64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219961136B04B63B815018EED3C83334">
    <w:name w:val="1219961136B04B63B815018EED3C83334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A44681E349B4B969D130B69EB0451274">
    <w:name w:val="EA44681E349B4B969D130B69EB0451274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A20D6BF866846F382BEDCA82A5B2ED64">
    <w:name w:val="7A20D6BF866846F382BEDCA82A5B2ED64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1631B31CC0847CE9B3022D6392108A74">
    <w:name w:val="91631B31CC0847CE9B3022D6392108A74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9A1D53567664F5D81F48726E74036E94">
    <w:name w:val="F9A1D53567664F5D81F48726E74036E94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AC6ECDD5F664C66A42169EA665D3EB54">
    <w:name w:val="7AC6ECDD5F664C66A42169EA665D3EB54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763460B43D347C3B8B8CC6CBBF54C0F4">
    <w:name w:val="2763460B43D347C3B8B8CC6CBBF54C0F4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188C5259AFA4DABA2F2616F07BC37944">
    <w:name w:val="1188C5259AFA4DABA2F2616F07BC37944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C934738D4FC47DC85B18DF5ADC103444">
    <w:name w:val="DC934738D4FC47DC85B18DF5ADC103444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461F74C14F541EFAA04E0CDD3C12E364">
    <w:name w:val="D461F74C14F541EFAA04E0CDD3C12E364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375B0D95D4A410193C4D5FD16A66CCD4">
    <w:name w:val="5375B0D95D4A410193C4D5FD16A66CCD4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E47C4B9E89D403D8979FE9B00EEAA144">
    <w:name w:val="1E47C4B9E89D403D8979FE9B00EEAA144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6F712AB431B4D098E10B53C8EDD03AD4">
    <w:name w:val="46F712AB431B4D098E10B53C8EDD03AD4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8897A037ACC40D9BF8F76598D11CF764">
    <w:name w:val="18897A037ACC40D9BF8F76598D11CF764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1BB4923744C4DFA84AEDD7D15EF4EC04">
    <w:name w:val="11BB4923744C4DFA84AEDD7D15EF4EC04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390D5A82C514F3E939FFF78AC9CA9E94">
    <w:name w:val="D390D5A82C514F3E939FFF78AC9CA9E94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8BCFA5403144DE0B755037F1CAB43DC4">
    <w:name w:val="48BCFA5403144DE0B755037F1CAB43DC4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0B57E8A8AF6470D92EC2C4E4889256A4">
    <w:name w:val="30B57E8A8AF6470D92EC2C4E4889256A4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615288C807443DA956C927D8E14ACC24">
    <w:name w:val="D615288C807443DA956C927D8E14ACC24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C56DB6C83D747208C4964014C578A8E1">
    <w:name w:val="5C56DB6C83D747208C4964014C578A8E1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0A6CC1C6B3D415098855BC121D8EE2A1">
    <w:name w:val="60A6CC1C6B3D415098855BC121D8EE2A1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8145B0F93E8449CA37A476B1CFB06154">
    <w:name w:val="A8145B0F93E8449CA37A476B1CFB06154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FDB8FE9D9AD4F1492B997D4C53BCAEE4">
    <w:name w:val="8FDB8FE9D9AD4F1492B997D4C53BCAEE4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85894D92B3E4FED8F2B06DDBA5309CF4">
    <w:name w:val="885894D92B3E4FED8F2B06DDBA5309CF4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4DD4C777E2F4AAEADC85B4D9E77250C4">
    <w:name w:val="14DD4C777E2F4AAEADC85B4D9E77250C4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BC0C061AD9A4918827F462197D206C44">
    <w:name w:val="8BC0C061AD9A4918827F462197D206C44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C779B2B26914FF098EFF0D1C683BDC94">
    <w:name w:val="7C779B2B26914FF098EFF0D1C683BDC94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7426969D3EB4808B85B903F49088AA24">
    <w:name w:val="47426969D3EB4808B85B903F49088AA24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868DF290A214A20B6E57D5C732F284A4">
    <w:name w:val="0868DF290A214A20B6E57D5C732F284A4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A519F2D76D4406789E34D5FA1B2B5EC4">
    <w:name w:val="5A519F2D76D4406789E34D5FA1B2B5EC4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FC245E7AF4B4BA39444B2AAE6E562AC4">
    <w:name w:val="AFC245E7AF4B4BA39444B2AAE6E562AC4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36335B5A69B46F7B52F87A56EF9451B3">
    <w:name w:val="D36335B5A69B46F7B52F87A56EF9451B3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961E11A0B3F48B583C536719EBA47783">
    <w:name w:val="C961E11A0B3F48B583C536719EBA47783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D6BEF5480F449B6BAE8EA7E818B30593">
    <w:name w:val="AD6BEF5480F449B6BAE8EA7E818B30593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DBD0FC645F64599B7031C2BE7B8DD6D3">
    <w:name w:val="FDBD0FC645F64599B7031C2BE7B8DD6D3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B5EDB9728DA40DF8FBCC20D17FD78523">
    <w:name w:val="AB5EDB9728DA40DF8FBCC20D17FD78523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499BDC5DC67420186F57617F6E64C271">
    <w:name w:val="E499BDC5DC67420186F57617F6E64C271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936B25A439240FDAE5C4761E8D9D0C33">
    <w:name w:val="B936B25A439240FDAE5C4761E8D9D0C33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744D3E3EE2549F0ACB69D3EE4A9EA6C3">
    <w:name w:val="C744D3E3EE2549F0ACB69D3EE4A9EA6C3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ABEB0DD1E71489D8B15A27963FA86243">
    <w:name w:val="5ABEB0DD1E71489D8B15A27963FA86243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DA98BC7D2A34EBD98E358FEB116E5283">
    <w:name w:val="6DA98BC7D2A34EBD98E358FEB116E5283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E15C3A5B91245D6ACB14E59D6929E931">
    <w:name w:val="3E15C3A5B91245D6ACB14E59D6929E931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068E07A7FDF4D149141640BB775406B3">
    <w:name w:val="B068E07A7FDF4D149141640BB775406B3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7BD95DFABA6450F860133C840B3B9A73">
    <w:name w:val="C7BD95DFABA6450F860133C840B3B9A73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B857EAAC39C4325B98F31E60D226D683">
    <w:name w:val="CB857EAAC39C4325B98F31E60D226D683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2903F4642E344E1BAE52180DE7AAD4C3">
    <w:name w:val="22903F4642E344E1BAE52180DE7AAD4C3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3A168EBC31548F7BF186078A2B0C2B11">
    <w:name w:val="23A168EBC31548F7BF186078A2B0C2B11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283BA8273BB4E5E8478402E6313763B3">
    <w:name w:val="0283BA8273BB4E5E8478402E6313763B3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3FB435373A141CEA48C2A0413D1293D3">
    <w:name w:val="13FB435373A141CEA48C2A0413D1293D3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1DE0969939A47A2A7FAD98FB31EB6253">
    <w:name w:val="01DE0969939A47A2A7FAD98FB31EB6253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DCECE2A15084F7EA50E46356ED40C083">
    <w:name w:val="2DCECE2A15084F7EA50E46356ED40C083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5D3536C70AB4D9686407F67A9B00E5D1">
    <w:name w:val="45D3536C70AB4D9686407F67A9B00E5D1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CCFB69FBEFC45B58E7408FFF57F08BA3">
    <w:name w:val="3CCFB69FBEFC45B58E7408FFF57F08BA3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1112228CF124ABBBD0F5B7A506BB8473">
    <w:name w:val="E1112228CF124ABBBD0F5B7A506BB8473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E37F33F51D54B2582FD37FD27D2FD073">
    <w:name w:val="BE37F33F51D54B2582FD37FD27D2FD073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3CAE329F82241A492ABE7149E372D7E3">
    <w:name w:val="A3CAE329F82241A492ABE7149E372D7E3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28FB88D792D49E491FAACFBF035211A1">
    <w:name w:val="A28FB88D792D49E491FAACFBF035211A1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CA4A4E8302147C2862DC2D267B145763">
    <w:name w:val="0CA4A4E8302147C2862DC2D267B145763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2FAF08B54804BE6ADF737AF41B1362C3">
    <w:name w:val="92FAF08B54804BE6ADF737AF41B1362C3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C8063AA49B64C5396E28DE23CF247173">
    <w:name w:val="1C8063AA49B64C5396E28DE23CF247173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6B6FE10BE384AB88CD4BDEAFB421B3F3">
    <w:name w:val="C6B6FE10BE384AB88CD4BDEAFB421B3F3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A28818C97A84AD9BD9811034470EAFE1">
    <w:name w:val="AA28818C97A84AD9BD9811034470EAFE1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E311AD026FC4066A79588C93B44FFA63">
    <w:name w:val="1E311AD026FC4066A79588C93B44FFA63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4D194240509406BAF58E495C2F4A1AE3">
    <w:name w:val="64D194240509406BAF58E495C2F4A1AE3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F13A28EC73240AABA8474B0FD70CD5E3">
    <w:name w:val="2F13A28EC73240AABA8474B0FD70CD5E3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7F2F08810AB42AAA0341ED994D1D13F3">
    <w:name w:val="C7F2F08810AB42AAA0341ED994D1D13F3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D326D0C085542F591E78C96468B96FC1">
    <w:name w:val="BD326D0C085542F591E78C96468B96FC1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6D1FE555BED4370B67AA237FF99A8513">
    <w:name w:val="16D1FE555BED4370B67AA237FF99A8513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3CEB08D01314315AA15CDE4BF9FEE073">
    <w:name w:val="C3CEB08D01314315AA15CDE4BF9FEE073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E0227F9EAE545D29853CB8DD1A223353">
    <w:name w:val="EE0227F9EAE545D29853CB8DD1A223353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1AD1287351C410A8AB16E202A3102F93">
    <w:name w:val="01AD1287351C410A8AB16E202A3102F93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E1E9DFCDB6F4F53A14D04F91DAF0B9A1">
    <w:name w:val="5E1E9DFCDB6F4F53A14D04F91DAF0B9A1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735F75F2C304D32B41E160BFB67CDA73">
    <w:name w:val="6735F75F2C304D32B41E160BFB67CDA73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7C25132F22A4640995A91ED91CD60EA3">
    <w:name w:val="67C25132F22A4640995A91ED91CD60EA3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9136E6877F3447E8596AFFC846247F13">
    <w:name w:val="09136E6877F3447E8596AFFC846247F13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BC9BFC23E0A47F5A39532DEB18CFA913">
    <w:name w:val="8BC9BFC23E0A47F5A39532DEB18CFA913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076491691374C9AAF4EBF7122B56E331">
    <w:name w:val="D076491691374C9AAF4EBF7122B56E331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CE640D1384843A0875484B95626D78A3">
    <w:name w:val="0CE640D1384843A0875484B95626D78A3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3FF6093FF5F4B4C9A889E8A0CCE59C33">
    <w:name w:val="E3FF6093FF5F4B4C9A889E8A0CCE59C33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B07964D2D7E4BC0A9A17CAA7F52352B3">
    <w:name w:val="5B07964D2D7E4BC0A9A17CAA7F52352B3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4806706A7BF4D06915057838F911BD83">
    <w:name w:val="64806706A7BF4D06915057838F911BD83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E8885E24FC4453DB0717AB75652C30F1">
    <w:name w:val="2E8885E24FC4453DB0717AB75652C30F1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A6CABA3AB464CC79F8CA4B90783984E3">
    <w:name w:val="FA6CABA3AB464CC79F8CA4B90783984E3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369858D8BB94EC0A146D5B4834196E83">
    <w:name w:val="1369858D8BB94EC0A146D5B4834196E83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523E392EECB402EBB3DCDC3533B37D13">
    <w:name w:val="3523E392EECB402EBB3DCDC3533B37D13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C7A83CE100A43A2B3737B330FBB8FB43">
    <w:name w:val="6C7A83CE100A43A2B3737B330FBB8FB43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0B98F3E23904D529DF05D1A9CF170FB1">
    <w:name w:val="00B98F3E23904D529DF05D1A9CF170FB1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525BE044FAB4FFF971D55BEA2A8B0953">
    <w:name w:val="0525BE044FAB4FFF971D55BEA2A8B0953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95533A87942450A8A8735702285E8CA3">
    <w:name w:val="195533A87942450A8A8735702285E8CA3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F2A7546322B45489EE659D7A0DD41253">
    <w:name w:val="5F2A7546322B45489EE659D7A0DD41253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1D6802BED184854B9D640A221906AD63">
    <w:name w:val="C1D6802BED184854B9D640A221906AD63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62761F9A9D94F7E9CA5259FB1A592EF1">
    <w:name w:val="C62761F9A9D94F7E9CA5259FB1A592EF1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86B25B108D24943A45DF9511760E7803">
    <w:name w:val="586B25B108D24943A45DF9511760E7803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4BA5BE5410044D7B0CFBC6C55725A5C3">
    <w:name w:val="E4BA5BE5410044D7B0CFBC6C55725A5C3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81ABE6E19124ECD9ADE3B1048D39D643">
    <w:name w:val="E81ABE6E19124ECD9ADE3B1048D39D643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BDA2C1051754E049D22F6F7E62D82043">
    <w:name w:val="9BDA2C1051754E049D22F6F7E62D82043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9EAF66016B3403596C02DEAF046E1581">
    <w:name w:val="59EAF66016B3403596C02DEAF046E1581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0DC5FE70ACA4F2BB39BFFB2C2C8075C3">
    <w:name w:val="F0DC5FE70ACA4F2BB39BFFB2C2C8075C3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C52E323584E4BBCBF8685DE548D0BB93">
    <w:name w:val="EC52E323584E4BBCBF8685DE548D0BB93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3A14CC695084CC1965E61703A3FF0B83">
    <w:name w:val="B3A14CC695084CC1965E61703A3FF0B83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3D8CBD78BD14D53894ACD12DF9AD97D3">
    <w:name w:val="C3D8CBD78BD14D53894ACD12DF9AD97D3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E6517A833CD41BCA6A6FF20547D8D5B1">
    <w:name w:val="FE6517A833CD41BCA6A6FF20547D8D5B1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B118ED3072144CE805389D3AEDC7A203">
    <w:name w:val="BB118ED3072144CE805389D3AEDC7A203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0B5C05DCDE24AD59F400831532701443">
    <w:name w:val="B0B5C05DCDE24AD59F400831532701443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F683A493DB441D4BE64074A709D3E473">
    <w:name w:val="FF683A493DB441D4BE64074A709D3E473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4C7447177C3410DB4F9092600E700993">
    <w:name w:val="54C7447177C3410DB4F9092600E700993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48E699D48FC458081FC873FC35B5CD71">
    <w:name w:val="148E699D48FC458081FC873FC35B5CD71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3E780681DD043EA978D30BC822C5D473">
    <w:name w:val="A3E780681DD043EA978D30BC822C5D473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4D20CDE29D2465E9C06D4F749A9CE643">
    <w:name w:val="64D20CDE29D2465E9C06D4F749A9CE643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034A1D189184A6A9519A1F670786A6D3">
    <w:name w:val="F034A1D189184A6A9519A1F670786A6D3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4C9B8795A764220AD4C9AF35E6E8DF03">
    <w:name w:val="F4C9B8795A764220AD4C9AF35E6E8DF03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E1F5F64C6AC47799CE65ABC5CE017F31">
    <w:name w:val="5E1F5F64C6AC47799CE65ABC5CE017F31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682F87A359446F288E499F021019B863">
    <w:name w:val="D682F87A359446F288E499F021019B863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01BF5E51C884D15A9D1273FAE7B36093">
    <w:name w:val="E01BF5E51C884D15A9D1273FAE7B36093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0132996EA9A45FD8779B09E8DE834CE3">
    <w:name w:val="20132996EA9A45FD8779B09E8DE834CE3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888D291A5074C67B5662782709D41E23">
    <w:name w:val="2888D291A5074C67B5662782709D41E23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9275BB553D244E1BE88DE4EC0199EF21">
    <w:name w:val="49275BB553D244E1BE88DE4EC0199EF21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FB0CABD13874AF48691418E9F1633F03">
    <w:name w:val="6FB0CABD13874AF48691418E9F1633F03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0EE43DD4FFD4E66910561F5699A226D3">
    <w:name w:val="70EE43DD4FFD4E66910561F5699A226D3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48337941B754DD28A10609643BAFFAB3">
    <w:name w:val="648337941B754DD28A10609643BAFFAB3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77A9B076C594AB1A2B3EA6DEE2AAE0C3">
    <w:name w:val="A77A9B076C594AB1A2B3EA6DEE2AAE0C3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B9AB8464E884470B293703B30FE79351">
    <w:name w:val="3B9AB8464E884470B293703B30FE79351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B6FCB72C5E345D5978913D9D4A28ED83">
    <w:name w:val="FB6FCB72C5E345D5978913D9D4A28ED83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84997866A0D4CCF9C535AC2C4B173623">
    <w:name w:val="B84997866A0D4CCF9C535AC2C4B173623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1ED5F2E7EA14BD692C61AF514E1A7BB3">
    <w:name w:val="71ED5F2E7EA14BD692C61AF514E1A7BB3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D07E1750EBB4D5EBF112E5DAF198BC33">
    <w:name w:val="7D07E1750EBB4D5EBF112E5DAF198BC33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0DEF60D1F814EC2B73C9021F44FC1881">
    <w:name w:val="D0DEF60D1F814EC2B73C9021F44FC1881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ACB8723C151418F9EFAAB5690C7F2333">
    <w:name w:val="4ACB8723C151418F9EFAAB5690C7F2333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769A52A688C4EA2BA2C0DE98D8C93043">
    <w:name w:val="D769A52A688C4EA2BA2C0DE98D8C93043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A1E5215B0784279B55B5EFC71CD00EA3">
    <w:name w:val="7A1E5215B0784279B55B5EFC71CD00EA3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E487BEC1A6D4795862E08834FDF95B13">
    <w:name w:val="3E487BEC1A6D4795862E08834FDF95B13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620CD6FB1FB4FB2B0774A975754FB9E1">
    <w:name w:val="3620CD6FB1FB4FB2B0774A975754FB9E1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A7FE76BB1354BF9A3869B5CA2E8162D3">
    <w:name w:val="AA7FE76BB1354BF9A3869B5CA2E8162D3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2B3CE03878849E9A440018400A6684B3">
    <w:name w:val="82B3CE03878849E9A440018400A6684B3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D28776C718644319DF1532EACD564313">
    <w:name w:val="FD28776C718644319DF1532EACD564313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C932F87466A41B9B010954A1509ACA33">
    <w:name w:val="BC932F87466A41B9B010954A1509ACA33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04F980F4DB041B8B804D6A295CAD0531">
    <w:name w:val="B04F980F4DB041B8B804D6A295CAD0531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3CC2D8AD8C04E42886D9A55A64F9D403">
    <w:name w:val="93CC2D8AD8C04E42886D9A55A64F9D403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E9991A236BE41A98C068C778DC553273">
    <w:name w:val="AE9991A236BE41A98C068C778DC553273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3EACFD1216A43DD8A57BE8E8BB1FF843">
    <w:name w:val="13EACFD1216A43DD8A57BE8E8BB1FF843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9562268482F49E19998ADAA8E887A883">
    <w:name w:val="89562268482F49E19998ADAA8E887A883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AA5063BC0664CD2828BBC58596CD1EB1">
    <w:name w:val="8AA5063BC0664CD2828BBC58596CD1EB1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55897630251470AAD4DFDA4F4B947CE3">
    <w:name w:val="355897630251470AAD4DFDA4F4B947CE3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E6672D4CF7940E68B110B5D0FEB8EF53">
    <w:name w:val="0E6672D4CF7940E68B110B5D0FEB8EF53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1398CEDF3E34DB3892FA0BFB5F952FE1">
    <w:name w:val="E1398CEDF3E34DB3892FA0BFB5F952FE1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D4E3052A31843B6AE1F1284B3E0A5971">
    <w:name w:val="3D4E3052A31843B6AE1F1284B3E0A5971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F87F08B8F564445917921D29D156A981">
    <w:name w:val="9F87F08B8F564445917921D29D156A981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4C0B01A9E3F4BDCBAB9E9A1F1AB1D807">
    <w:name w:val="D4C0B01A9E3F4BDCBAB9E9A1F1AB1D807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0B53C3961DC4CAC904B13836DA852207">
    <w:name w:val="D0B53C3961DC4CAC904B13836DA852207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E844A77802D4791BD76572461B5A4A37">
    <w:name w:val="FE844A77802D4791BD76572461B5A4A37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7A0416710F2451499A97267997D80157">
    <w:name w:val="07A0416710F2451499A97267997D80157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A706E480785434B9284C2691A3E64717">
    <w:name w:val="8A706E480785434B9284C2691A3E64717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6D88119AFF44F00B1A4CCA079699EA47">
    <w:name w:val="46D88119AFF44F00B1A4CCA079699EA47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87BB9EDE7F5445AA16CAA7BC61C52537">
    <w:name w:val="987BB9EDE7F5445AA16CAA7BC61C52537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9F0D82EE6024A0D8E1CEFED331023552">
    <w:name w:val="29F0D82EE6024A0D8E1CEFED331023552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EE0E8869C984F18971B6D6582F768292">
    <w:name w:val="9EE0E8869C984F18971B6D6582F768292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8558A928E8A4021BB81D2D76C5EB8182">
    <w:name w:val="78558A928E8A4021BB81D2D76C5EB8182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01A45D5A8234247B07F42F7FD94A5902">
    <w:name w:val="601A45D5A8234247B07F42F7FD94A5902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7C74E6CAD6A46EC840BF2670EF3BAAC2">
    <w:name w:val="D7C74E6CAD6A46EC840BF2670EF3BAAC2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7776637C8A1491E93FDAFA3DA9AF1D72">
    <w:name w:val="D7776637C8A1491E93FDAFA3DA9AF1D72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485073BDD8541E0BB5791921D5C032A2">
    <w:name w:val="8485073BDD8541E0BB5791921D5C032A2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62F41F9E9084CAF830D25773BBF6E6B2">
    <w:name w:val="762F41F9E9084CAF830D25773BBF6E6B2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BD49E1CCD8B486C9173DC5B55680B2C2">
    <w:name w:val="5BD49E1CCD8B486C9173DC5B55680B2C2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C3C75224C0E469B9C774E774947674F2">
    <w:name w:val="3C3C75224C0E469B9C774E774947674F2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63F72A96B1543778098A28385E27C002">
    <w:name w:val="563F72A96B1543778098A28385E27C002"/>
    <w:rsid w:val="00A94E1D"/>
    <w:pPr>
      <w:keepNext/>
      <w:widowControl w:val="0"/>
      <w:autoSpaceDE w:val="0"/>
      <w:autoSpaceDN w:val="0"/>
      <w:adjustRightInd w:val="0"/>
      <w:spacing w:after="0" w:line="240" w:lineRule="auto"/>
      <w:outlineLvl w:val="1"/>
    </w:pPr>
    <w:rPr>
      <w:rFonts w:ascii="Arial" w:eastAsia="Times New Roman" w:hAnsi="Arial" w:cs="Times New Roman"/>
      <w:b/>
      <w:sz w:val="24"/>
      <w:szCs w:val="20"/>
    </w:rPr>
  </w:style>
  <w:style w:type="paragraph" w:customStyle="1" w:styleId="43302F4A8BA74CBEBCCB29DBDA0FB4E76">
    <w:name w:val="43302F4A8BA74CBEBCCB29DBDA0FB4E76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9AA7297ED9B4EAE940C57D6494664A06">
    <w:name w:val="A9AA7297ED9B4EAE940C57D6494664A06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20678A214754DBAA8DDF2DF8EB2F3796">
    <w:name w:val="120678A214754DBAA8DDF2DF8EB2F3796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21A08A2E677422A8BCDE9AB9D93C1E17">
    <w:name w:val="321A08A2E677422A8BCDE9AB9D93C1E17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33AD2A484E94277BF84CD88B9DCC4686">
    <w:name w:val="233AD2A484E94277BF84CD88B9DCC4686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2C7B03ADAE84E20A6B84BCB510453746">
    <w:name w:val="82C7B03ADAE84E20A6B84BCB510453746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4DAAE5ACD4A4E89BBA6848F61D76CDA6">
    <w:name w:val="B4DAAE5ACD4A4E89BBA6848F61D76CDA6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3B9BB2A55B7443A80CD746F335CCAA05">
    <w:name w:val="B3B9BB2A55B7443A80CD746F335CCAA05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3A86CCCE5A2446084CE6F73BA15276A7">
    <w:name w:val="33A86CCCE5A2446084CE6F73BA15276A7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1AC60A3D837431483FE154F289ABA1A6">
    <w:name w:val="01AC60A3D837431483FE154F289ABA1A6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85C143E979D49C5B5C402FE4373E0B46">
    <w:name w:val="D85C143E979D49C5B5C402FE4373E0B46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53CAFAF57FD4793A61791BDEA1F48DB6">
    <w:name w:val="353CAFAF57FD4793A61791BDEA1F48DB6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04F9A4BB89E42BEB35B716A9C97D7352">
    <w:name w:val="C04F9A4BB89E42BEB35B716A9C97D7352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F07B0D722084C9BA84179F6BE76F97E7">
    <w:name w:val="2F07B0D722084C9BA84179F6BE76F97E7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B263BA160864A10B4CA775D475A8C076">
    <w:name w:val="3B263BA160864A10B4CA775D475A8C076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D0DCF333FE64328A4159988AACA4E776">
    <w:name w:val="3D0DCF333FE64328A4159988AACA4E776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E9833AACAD844B386BBEC60153840B66">
    <w:name w:val="0E9833AACAD844B386BBEC60153840B66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D89650F2240485AB45E138252F49F2D5">
    <w:name w:val="FD89650F2240485AB45E138252F49F2D5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C5D0C9B0F2043BAA924C0890E33C8387">
    <w:name w:val="2C5D0C9B0F2043BAA924C0890E33C8387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40869CF582E4A52979E4A8CFC7D9C936">
    <w:name w:val="840869CF582E4A52979E4A8CFC7D9C936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BBD306D26394B1D9AE86925CBADE4236">
    <w:name w:val="FBBD306D26394B1D9AE86925CBADE4236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C82DA5971C54E12A74D8645E422456B6">
    <w:name w:val="3C82DA5971C54E12A74D8645E422456B6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FA65EC972F74019A648862C4F4577505">
    <w:name w:val="8FA65EC972F74019A648862C4F4577505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F4EC024E2944437B9565FED1B8B76337">
    <w:name w:val="FF4EC024E2944437B9565FED1B8B76337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90CFF0F19C343FFB2463D21E28075887">
    <w:name w:val="090CFF0F19C343FFB2463D21E28075887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5592EA4074642DC967786AA7A7740A56">
    <w:name w:val="45592EA4074642DC967786AA7A7740A56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D8D6367C12B4900A97A299F4FD3902C6">
    <w:name w:val="DD8D6367C12B4900A97A299F4FD3902C6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A397850ADA149558213904A06731B1A5">
    <w:name w:val="EA397850ADA149558213904A06731B1A5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420AE3AC3EE46E6A2D9C09EC7940CB15">
    <w:name w:val="C420AE3AC3EE46E6A2D9C09EC7940CB15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219E003AB1445878F1B1E8B011E45C65">
    <w:name w:val="1219E003AB1445878F1B1E8B011E45C65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3BB7FEF19194EA79706E37D8E846E525">
    <w:name w:val="93BB7FEF19194EA79706E37D8E846E525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4BA9801D9CB4A819C2E31F0CACC480F5">
    <w:name w:val="E4BA9801D9CB4A819C2E31F0CACC480F5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45D932F851146BC8C251988824CA5815">
    <w:name w:val="245D932F851146BC8C251988824CA5815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4D644DCCE014C8FA386E7A177B7F9FA5">
    <w:name w:val="74D644DCCE014C8FA386E7A177B7F9FA5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C3EC9C79002480484CC3A5D4331210E5">
    <w:name w:val="7C3EC9C79002480484CC3A5D4331210E5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0E21310EF06437D941B696CDDEBDB7E5">
    <w:name w:val="50E21310EF06437D941B696CDDEBDB7E5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729DA9B03434F3AB56F8A94E40B7AEC5">
    <w:name w:val="1729DA9B03434F3AB56F8A94E40B7AEC5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E97D8CEE9F545BABFD99789684B84215">
    <w:name w:val="0E97D8CEE9F545BABFD99789684B84215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2CC1499E8B34E5799D55F13131088C95">
    <w:name w:val="12CC1499E8B34E5799D55F13131088C95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8603BCDF13B44D9B11C3E51B095C36E5">
    <w:name w:val="78603BCDF13B44D9B11C3E51B095C36E5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F11BFCA3EA4435E8BDA7BCA205911AE5">
    <w:name w:val="DF11BFCA3EA4435E8BDA7BCA205911AE5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817994C0A9F470FAAFD07E8533158225">
    <w:name w:val="3817994C0A9F470FAAFD07E8533158225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2D0A9CBAB74401CB2FA77EAED117D405">
    <w:name w:val="E2D0A9CBAB74401CB2FA77EAED117D405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3CC5A8864B14EFAB7245821530105675">
    <w:name w:val="53CC5A8864B14EFAB7245821530105675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761FC15435B4569A4167FFFFB23B7685">
    <w:name w:val="8761FC15435B4569A4167FFFFB23B7685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43B5E1771454A47B6B22C77141398855">
    <w:name w:val="843B5E1771454A47B6B22C77141398855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A8F01583B28428786A80F58F8F7EF4C5">
    <w:name w:val="1A8F01583B28428786A80F58F8F7EF4C5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42D879EF08C4CBF9208AB971B2F40BA5">
    <w:name w:val="842D879EF08C4CBF9208AB971B2F40BA5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3B256D8F3B54EEC9B6F9C5982CEFB7B5">
    <w:name w:val="83B256D8F3B54EEC9B6F9C5982CEFB7B5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7EB94C837744CF78DC9F283032D6E055">
    <w:name w:val="E7EB94C837744CF78DC9F283032D6E055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883F24270E142F29F135E5E6379A8015">
    <w:name w:val="E883F24270E142F29F135E5E6379A8015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D387600E6EF41FEA5A7498AC9868A355">
    <w:name w:val="8D387600E6EF41FEA5A7498AC9868A355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E1E9B09B6194CB4BDFFD4990B8E63845">
    <w:name w:val="1E1E9B09B6194CB4BDFFD4990B8E63845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DD4ACE6750C46F681D86423FFFBF61D5">
    <w:name w:val="8DD4ACE6750C46F681D86423FFFBF61D5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000AB3D9A064FC39DCE49E84C63C6035">
    <w:name w:val="0000AB3D9A064FC39DCE49E84C63C6035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E06BACC048E4DCD83648E9D557BA9EC5">
    <w:name w:val="4E06BACC048E4DCD83648E9D557BA9EC5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D3F41B1CF644056AB7F5CB772B10DAB5">
    <w:name w:val="CD3F41B1CF644056AB7F5CB772B10DAB5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64EE2B10F82483590D925B6BEEAB5B65">
    <w:name w:val="764EE2B10F82483590D925B6BEEAB5B65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219961136B04B63B815018EED3C83335">
    <w:name w:val="1219961136B04B63B815018EED3C83335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A44681E349B4B969D130B69EB0451275">
    <w:name w:val="EA44681E349B4B969D130B69EB0451275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A20D6BF866846F382BEDCA82A5B2ED65">
    <w:name w:val="7A20D6BF866846F382BEDCA82A5B2ED65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1631B31CC0847CE9B3022D6392108A75">
    <w:name w:val="91631B31CC0847CE9B3022D6392108A75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9A1D53567664F5D81F48726E74036E95">
    <w:name w:val="F9A1D53567664F5D81F48726E74036E95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AC6ECDD5F664C66A42169EA665D3EB55">
    <w:name w:val="7AC6ECDD5F664C66A42169EA665D3EB55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763460B43D347C3B8B8CC6CBBF54C0F5">
    <w:name w:val="2763460B43D347C3B8B8CC6CBBF54C0F5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188C5259AFA4DABA2F2616F07BC37945">
    <w:name w:val="1188C5259AFA4DABA2F2616F07BC37945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C934738D4FC47DC85B18DF5ADC103445">
    <w:name w:val="DC934738D4FC47DC85B18DF5ADC103445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461F74C14F541EFAA04E0CDD3C12E365">
    <w:name w:val="D461F74C14F541EFAA04E0CDD3C12E365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375B0D95D4A410193C4D5FD16A66CCD5">
    <w:name w:val="5375B0D95D4A410193C4D5FD16A66CCD5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E47C4B9E89D403D8979FE9B00EEAA145">
    <w:name w:val="1E47C4B9E89D403D8979FE9B00EEAA145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6F712AB431B4D098E10B53C8EDD03AD5">
    <w:name w:val="46F712AB431B4D098E10B53C8EDD03AD5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8897A037ACC40D9BF8F76598D11CF765">
    <w:name w:val="18897A037ACC40D9BF8F76598D11CF765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1BB4923744C4DFA84AEDD7D15EF4EC05">
    <w:name w:val="11BB4923744C4DFA84AEDD7D15EF4EC05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390D5A82C514F3E939FFF78AC9CA9E95">
    <w:name w:val="D390D5A82C514F3E939FFF78AC9CA9E95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8BCFA5403144DE0B755037F1CAB43DC5">
    <w:name w:val="48BCFA5403144DE0B755037F1CAB43DC5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0B57E8A8AF6470D92EC2C4E4889256A5">
    <w:name w:val="30B57E8A8AF6470D92EC2C4E4889256A5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615288C807443DA956C927D8E14ACC25">
    <w:name w:val="D615288C807443DA956C927D8E14ACC25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C56DB6C83D747208C4964014C578A8E2">
    <w:name w:val="5C56DB6C83D747208C4964014C578A8E2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0A6CC1C6B3D415098855BC121D8EE2A2">
    <w:name w:val="60A6CC1C6B3D415098855BC121D8EE2A2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8145B0F93E8449CA37A476B1CFB06155">
    <w:name w:val="A8145B0F93E8449CA37A476B1CFB06155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FDB8FE9D9AD4F1492B997D4C53BCAEE5">
    <w:name w:val="8FDB8FE9D9AD4F1492B997D4C53BCAEE5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85894D92B3E4FED8F2B06DDBA5309CF5">
    <w:name w:val="885894D92B3E4FED8F2B06DDBA5309CF5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4DD4C777E2F4AAEADC85B4D9E77250C5">
    <w:name w:val="14DD4C777E2F4AAEADC85B4D9E77250C5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BC0C061AD9A4918827F462197D206C45">
    <w:name w:val="8BC0C061AD9A4918827F462197D206C45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C779B2B26914FF098EFF0D1C683BDC95">
    <w:name w:val="7C779B2B26914FF098EFF0D1C683BDC95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7426969D3EB4808B85B903F49088AA25">
    <w:name w:val="47426969D3EB4808B85B903F49088AA25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868DF290A214A20B6E57D5C732F284A5">
    <w:name w:val="0868DF290A214A20B6E57D5C732F284A5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A519F2D76D4406789E34D5FA1B2B5EC5">
    <w:name w:val="5A519F2D76D4406789E34D5FA1B2B5EC5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FC245E7AF4B4BA39444B2AAE6E562AC5">
    <w:name w:val="AFC245E7AF4B4BA39444B2AAE6E562AC5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36335B5A69B46F7B52F87A56EF9451B4">
    <w:name w:val="D36335B5A69B46F7B52F87A56EF9451B4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961E11A0B3F48B583C536719EBA47784">
    <w:name w:val="C961E11A0B3F48B583C536719EBA47784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D6BEF5480F449B6BAE8EA7E818B30594">
    <w:name w:val="AD6BEF5480F449B6BAE8EA7E818B30594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DBD0FC645F64599B7031C2BE7B8DD6D4">
    <w:name w:val="FDBD0FC645F64599B7031C2BE7B8DD6D4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B5EDB9728DA40DF8FBCC20D17FD78524">
    <w:name w:val="AB5EDB9728DA40DF8FBCC20D17FD78524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499BDC5DC67420186F57617F6E64C272">
    <w:name w:val="E499BDC5DC67420186F57617F6E64C272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936B25A439240FDAE5C4761E8D9D0C34">
    <w:name w:val="B936B25A439240FDAE5C4761E8D9D0C34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744D3E3EE2549F0ACB69D3EE4A9EA6C4">
    <w:name w:val="C744D3E3EE2549F0ACB69D3EE4A9EA6C4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ABEB0DD1E71489D8B15A27963FA86244">
    <w:name w:val="5ABEB0DD1E71489D8B15A27963FA86244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DA98BC7D2A34EBD98E358FEB116E5284">
    <w:name w:val="6DA98BC7D2A34EBD98E358FEB116E5284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E15C3A5B91245D6ACB14E59D6929E932">
    <w:name w:val="3E15C3A5B91245D6ACB14E59D6929E932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068E07A7FDF4D149141640BB775406B4">
    <w:name w:val="B068E07A7FDF4D149141640BB775406B4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7BD95DFABA6450F860133C840B3B9A74">
    <w:name w:val="C7BD95DFABA6450F860133C840B3B9A74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B857EAAC39C4325B98F31E60D226D684">
    <w:name w:val="CB857EAAC39C4325B98F31E60D226D684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2903F4642E344E1BAE52180DE7AAD4C4">
    <w:name w:val="22903F4642E344E1BAE52180DE7AAD4C4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3A168EBC31548F7BF186078A2B0C2B12">
    <w:name w:val="23A168EBC31548F7BF186078A2B0C2B12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283BA8273BB4E5E8478402E6313763B4">
    <w:name w:val="0283BA8273BB4E5E8478402E6313763B4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3FB435373A141CEA48C2A0413D1293D4">
    <w:name w:val="13FB435373A141CEA48C2A0413D1293D4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1DE0969939A47A2A7FAD98FB31EB6254">
    <w:name w:val="01DE0969939A47A2A7FAD98FB31EB6254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DCECE2A15084F7EA50E46356ED40C084">
    <w:name w:val="2DCECE2A15084F7EA50E46356ED40C084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5D3536C70AB4D9686407F67A9B00E5D2">
    <w:name w:val="45D3536C70AB4D9686407F67A9B00E5D2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CCFB69FBEFC45B58E7408FFF57F08BA4">
    <w:name w:val="3CCFB69FBEFC45B58E7408FFF57F08BA4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1112228CF124ABBBD0F5B7A506BB8474">
    <w:name w:val="E1112228CF124ABBBD0F5B7A506BB8474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E37F33F51D54B2582FD37FD27D2FD074">
    <w:name w:val="BE37F33F51D54B2582FD37FD27D2FD074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3CAE329F82241A492ABE7149E372D7E4">
    <w:name w:val="A3CAE329F82241A492ABE7149E372D7E4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28FB88D792D49E491FAACFBF035211A2">
    <w:name w:val="A28FB88D792D49E491FAACFBF035211A2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CA4A4E8302147C2862DC2D267B145764">
    <w:name w:val="0CA4A4E8302147C2862DC2D267B145764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2FAF08B54804BE6ADF737AF41B1362C4">
    <w:name w:val="92FAF08B54804BE6ADF737AF41B1362C4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C8063AA49B64C5396E28DE23CF247174">
    <w:name w:val="1C8063AA49B64C5396E28DE23CF247174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6B6FE10BE384AB88CD4BDEAFB421B3F4">
    <w:name w:val="C6B6FE10BE384AB88CD4BDEAFB421B3F4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A28818C97A84AD9BD9811034470EAFE2">
    <w:name w:val="AA28818C97A84AD9BD9811034470EAFE2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E311AD026FC4066A79588C93B44FFA64">
    <w:name w:val="1E311AD026FC4066A79588C93B44FFA64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4D194240509406BAF58E495C2F4A1AE4">
    <w:name w:val="64D194240509406BAF58E495C2F4A1AE4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F13A28EC73240AABA8474B0FD70CD5E4">
    <w:name w:val="2F13A28EC73240AABA8474B0FD70CD5E4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7F2F08810AB42AAA0341ED994D1D13F4">
    <w:name w:val="C7F2F08810AB42AAA0341ED994D1D13F4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D326D0C085542F591E78C96468B96FC2">
    <w:name w:val="BD326D0C085542F591E78C96468B96FC2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6D1FE555BED4370B67AA237FF99A8514">
    <w:name w:val="16D1FE555BED4370B67AA237FF99A8514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3CEB08D01314315AA15CDE4BF9FEE074">
    <w:name w:val="C3CEB08D01314315AA15CDE4BF9FEE074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E0227F9EAE545D29853CB8DD1A223354">
    <w:name w:val="EE0227F9EAE545D29853CB8DD1A223354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1AD1287351C410A8AB16E202A3102F94">
    <w:name w:val="01AD1287351C410A8AB16E202A3102F94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E1E9DFCDB6F4F53A14D04F91DAF0B9A2">
    <w:name w:val="5E1E9DFCDB6F4F53A14D04F91DAF0B9A2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735F75F2C304D32B41E160BFB67CDA74">
    <w:name w:val="6735F75F2C304D32B41E160BFB67CDA74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7C25132F22A4640995A91ED91CD60EA4">
    <w:name w:val="67C25132F22A4640995A91ED91CD60EA4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9136E6877F3447E8596AFFC846247F14">
    <w:name w:val="09136E6877F3447E8596AFFC846247F14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BC9BFC23E0A47F5A39532DEB18CFA914">
    <w:name w:val="8BC9BFC23E0A47F5A39532DEB18CFA914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076491691374C9AAF4EBF7122B56E332">
    <w:name w:val="D076491691374C9AAF4EBF7122B56E332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CE640D1384843A0875484B95626D78A4">
    <w:name w:val="0CE640D1384843A0875484B95626D78A4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3FF6093FF5F4B4C9A889E8A0CCE59C34">
    <w:name w:val="E3FF6093FF5F4B4C9A889E8A0CCE59C34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B07964D2D7E4BC0A9A17CAA7F52352B4">
    <w:name w:val="5B07964D2D7E4BC0A9A17CAA7F52352B4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4806706A7BF4D06915057838F911BD84">
    <w:name w:val="64806706A7BF4D06915057838F911BD84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E8885E24FC4453DB0717AB75652C30F2">
    <w:name w:val="2E8885E24FC4453DB0717AB75652C30F2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A6CABA3AB464CC79F8CA4B90783984E4">
    <w:name w:val="FA6CABA3AB464CC79F8CA4B90783984E4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369858D8BB94EC0A146D5B4834196E84">
    <w:name w:val="1369858D8BB94EC0A146D5B4834196E84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523E392EECB402EBB3DCDC3533B37D14">
    <w:name w:val="3523E392EECB402EBB3DCDC3533B37D14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C7A83CE100A43A2B3737B330FBB8FB44">
    <w:name w:val="6C7A83CE100A43A2B3737B330FBB8FB44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0B98F3E23904D529DF05D1A9CF170FB2">
    <w:name w:val="00B98F3E23904D529DF05D1A9CF170FB2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525BE044FAB4FFF971D55BEA2A8B0954">
    <w:name w:val="0525BE044FAB4FFF971D55BEA2A8B0954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95533A87942450A8A8735702285E8CA4">
    <w:name w:val="195533A87942450A8A8735702285E8CA4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F2A7546322B45489EE659D7A0DD41254">
    <w:name w:val="5F2A7546322B45489EE659D7A0DD41254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1D6802BED184854B9D640A221906AD64">
    <w:name w:val="C1D6802BED184854B9D640A221906AD64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62761F9A9D94F7E9CA5259FB1A592EF2">
    <w:name w:val="C62761F9A9D94F7E9CA5259FB1A592EF2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86B25B108D24943A45DF9511760E7804">
    <w:name w:val="586B25B108D24943A45DF9511760E7804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4BA5BE5410044D7B0CFBC6C55725A5C4">
    <w:name w:val="E4BA5BE5410044D7B0CFBC6C55725A5C4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81ABE6E19124ECD9ADE3B1048D39D644">
    <w:name w:val="E81ABE6E19124ECD9ADE3B1048D39D644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BDA2C1051754E049D22F6F7E62D82044">
    <w:name w:val="9BDA2C1051754E049D22F6F7E62D82044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9EAF66016B3403596C02DEAF046E1582">
    <w:name w:val="59EAF66016B3403596C02DEAF046E1582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0DC5FE70ACA4F2BB39BFFB2C2C8075C4">
    <w:name w:val="F0DC5FE70ACA4F2BB39BFFB2C2C8075C4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C52E323584E4BBCBF8685DE548D0BB94">
    <w:name w:val="EC52E323584E4BBCBF8685DE548D0BB94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3A14CC695084CC1965E61703A3FF0B84">
    <w:name w:val="B3A14CC695084CC1965E61703A3FF0B84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3D8CBD78BD14D53894ACD12DF9AD97D4">
    <w:name w:val="C3D8CBD78BD14D53894ACD12DF9AD97D4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E6517A833CD41BCA6A6FF20547D8D5B2">
    <w:name w:val="FE6517A833CD41BCA6A6FF20547D8D5B2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B118ED3072144CE805389D3AEDC7A204">
    <w:name w:val="BB118ED3072144CE805389D3AEDC7A204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0B5C05DCDE24AD59F400831532701444">
    <w:name w:val="B0B5C05DCDE24AD59F400831532701444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F683A493DB441D4BE64074A709D3E474">
    <w:name w:val="FF683A493DB441D4BE64074A709D3E474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4C7447177C3410DB4F9092600E700994">
    <w:name w:val="54C7447177C3410DB4F9092600E700994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48E699D48FC458081FC873FC35B5CD72">
    <w:name w:val="148E699D48FC458081FC873FC35B5CD72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3E780681DD043EA978D30BC822C5D474">
    <w:name w:val="A3E780681DD043EA978D30BC822C5D474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4D20CDE29D2465E9C06D4F749A9CE644">
    <w:name w:val="64D20CDE29D2465E9C06D4F749A9CE644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034A1D189184A6A9519A1F670786A6D4">
    <w:name w:val="F034A1D189184A6A9519A1F670786A6D4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4C9B8795A764220AD4C9AF35E6E8DF04">
    <w:name w:val="F4C9B8795A764220AD4C9AF35E6E8DF04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E1F5F64C6AC47799CE65ABC5CE017F32">
    <w:name w:val="5E1F5F64C6AC47799CE65ABC5CE017F32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682F87A359446F288E499F021019B864">
    <w:name w:val="D682F87A359446F288E499F021019B864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01BF5E51C884D15A9D1273FAE7B36094">
    <w:name w:val="E01BF5E51C884D15A9D1273FAE7B36094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0132996EA9A45FD8779B09E8DE834CE4">
    <w:name w:val="20132996EA9A45FD8779B09E8DE834CE4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888D291A5074C67B5662782709D41E24">
    <w:name w:val="2888D291A5074C67B5662782709D41E24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9275BB553D244E1BE88DE4EC0199EF22">
    <w:name w:val="49275BB553D244E1BE88DE4EC0199EF22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FB0CABD13874AF48691418E9F1633F04">
    <w:name w:val="6FB0CABD13874AF48691418E9F1633F04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0EE43DD4FFD4E66910561F5699A226D4">
    <w:name w:val="70EE43DD4FFD4E66910561F5699A226D4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48337941B754DD28A10609643BAFFAB4">
    <w:name w:val="648337941B754DD28A10609643BAFFAB4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77A9B076C594AB1A2B3EA6DEE2AAE0C4">
    <w:name w:val="A77A9B076C594AB1A2B3EA6DEE2AAE0C4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B9AB8464E884470B293703B30FE79352">
    <w:name w:val="3B9AB8464E884470B293703B30FE79352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B6FCB72C5E345D5978913D9D4A28ED84">
    <w:name w:val="FB6FCB72C5E345D5978913D9D4A28ED84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84997866A0D4CCF9C535AC2C4B173624">
    <w:name w:val="B84997866A0D4CCF9C535AC2C4B173624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1ED5F2E7EA14BD692C61AF514E1A7BB4">
    <w:name w:val="71ED5F2E7EA14BD692C61AF514E1A7BB4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D07E1750EBB4D5EBF112E5DAF198BC34">
    <w:name w:val="7D07E1750EBB4D5EBF112E5DAF198BC34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0DEF60D1F814EC2B73C9021F44FC1882">
    <w:name w:val="D0DEF60D1F814EC2B73C9021F44FC1882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ACB8723C151418F9EFAAB5690C7F2334">
    <w:name w:val="4ACB8723C151418F9EFAAB5690C7F2334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769A52A688C4EA2BA2C0DE98D8C93044">
    <w:name w:val="D769A52A688C4EA2BA2C0DE98D8C93044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A1E5215B0784279B55B5EFC71CD00EA4">
    <w:name w:val="7A1E5215B0784279B55B5EFC71CD00EA4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E487BEC1A6D4795862E08834FDF95B14">
    <w:name w:val="3E487BEC1A6D4795862E08834FDF95B14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620CD6FB1FB4FB2B0774A975754FB9E2">
    <w:name w:val="3620CD6FB1FB4FB2B0774A975754FB9E2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A7FE76BB1354BF9A3869B5CA2E8162D4">
    <w:name w:val="AA7FE76BB1354BF9A3869B5CA2E8162D4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2B3CE03878849E9A440018400A6684B4">
    <w:name w:val="82B3CE03878849E9A440018400A6684B4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D28776C718644319DF1532EACD564314">
    <w:name w:val="FD28776C718644319DF1532EACD564314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C932F87466A41B9B010954A1509ACA34">
    <w:name w:val="BC932F87466A41B9B010954A1509ACA34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04F980F4DB041B8B804D6A295CAD0532">
    <w:name w:val="B04F980F4DB041B8B804D6A295CAD0532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3CC2D8AD8C04E42886D9A55A64F9D404">
    <w:name w:val="93CC2D8AD8C04E42886D9A55A64F9D404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E9991A236BE41A98C068C778DC553274">
    <w:name w:val="AE9991A236BE41A98C068C778DC553274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3EACFD1216A43DD8A57BE8E8BB1FF844">
    <w:name w:val="13EACFD1216A43DD8A57BE8E8BB1FF844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9562268482F49E19998ADAA8E887A884">
    <w:name w:val="89562268482F49E19998ADAA8E887A884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AA5063BC0664CD2828BBC58596CD1EB2">
    <w:name w:val="8AA5063BC0664CD2828BBC58596CD1EB2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55897630251470AAD4DFDA4F4B947CE4">
    <w:name w:val="355897630251470AAD4DFDA4F4B947CE4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E6672D4CF7940E68B110B5D0FEB8EF54">
    <w:name w:val="0E6672D4CF7940E68B110B5D0FEB8EF54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1398CEDF3E34DB3892FA0BFB5F952FE2">
    <w:name w:val="E1398CEDF3E34DB3892FA0BFB5F952FE2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D4E3052A31843B6AE1F1284B3E0A5972">
    <w:name w:val="3D4E3052A31843B6AE1F1284B3E0A5972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F87F08B8F564445917921D29D156A982">
    <w:name w:val="9F87F08B8F564445917921D29D156A982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65923ABE5BF401E9F570674B862B485">
    <w:name w:val="B65923ABE5BF401E9F570674B862B485"/>
    <w:rsid w:val="00A94E1D"/>
  </w:style>
  <w:style w:type="paragraph" w:customStyle="1" w:styleId="D00375B9854742E19026FC494BD486EB">
    <w:name w:val="D00375B9854742E19026FC494BD486EB"/>
    <w:rsid w:val="00A94E1D"/>
  </w:style>
  <w:style w:type="paragraph" w:customStyle="1" w:styleId="9A5F59D6511B439E88ABE4F81F6ACB2B">
    <w:name w:val="9A5F59D6511B439E88ABE4F81F6ACB2B"/>
    <w:rsid w:val="00A94E1D"/>
  </w:style>
  <w:style w:type="paragraph" w:customStyle="1" w:styleId="3967F53675584849B76DD901C9E52F98">
    <w:name w:val="3967F53675584849B76DD901C9E52F98"/>
    <w:rsid w:val="00A94E1D"/>
  </w:style>
  <w:style w:type="paragraph" w:customStyle="1" w:styleId="51B32323E1A2493583B20C0BE8144300">
    <w:name w:val="51B32323E1A2493583B20C0BE8144300"/>
    <w:rsid w:val="00A94E1D"/>
  </w:style>
  <w:style w:type="paragraph" w:customStyle="1" w:styleId="CFF0212414204C9E89144690D2AF2D6C">
    <w:name w:val="CFF0212414204C9E89144690D2AF2D6C"/>
    <w:rsid w:val="00342889"/>
  </w:style>
  <w:style w:type="paragraph" w:customStyle="1" w:styleId="1C28BE1AC506444E8D3CF46448E2C91C">
    <w:name w:val="1C28BE1AC506444E8D3CF46448E2C91C"/>
    <w:rsid w:val="00342889"/>
  </w:style>
  <w:style w:type="paragraph" w:customStyle="1" w:styleId="A89635B1364F42B79DC1941DF140CCF5">
    <w:name w:val="A89635B1364F42B79DC1941DF140CCF5"/>
    <w:rsid w:val="00342889"/>
  </w:style>
  <w:style w:type="paragraph" w:customStyle="1" w:styleId="4F4D1B15C5034022BF71A2A725910574">
    <w:name w:val="4F4D1B15C5034022BF71A2A725910574"/>
    <w:rsid w:val="00342889"/>
  </w:style>
  <w:style w:type="paragraph" w:customStyle="1" w:styleId="D4C0B01A9E3F4BDCBAB9E9A1F1AB1D808">
    <w:name w:val="D4C0B01A9E3F4BDCBAB9E9A1F1AB1D808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0B53C3961DC4CAC904B13836DA852208">
    <w:name w:val="D0B53C3961DC4CAC904B13836DA852208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E844A77802D4791BD76572461B5A4A38">
    <w:name w:val="FE844A77802D4791BD76572461B5A4A38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7A0416710F2451499A97267997D80158">
    <w:name w:val="07A0416710F2451499A97267997D80158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A706E480785434B9284C2691A3E64718">
    <w:name w:val="8A706E480785434B9284C2691A3E64718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6D88119AFF44F00B1A4CCA079699EA48">
    <w:name w:val="46D88119AFF44F00B1A4CCA079699EA48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87BB9EDE7F5445AA16CAA7BC61C52538">
    <w:name w:val="987BB9EDE7F5445AA16CAA7BC61C52538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9F0D82EE6024A0D8E1CEFED331023553">
    <w:name w:val="29F0D82EE6024A0D8E1CEFED331023553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EE0E8869C984F18971B6D6582F768293">
    <w:name w:val="9EE0E8869C984F18971B6D6582F768293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8558A928E8A4021BB81D2D76C5EB8183">
    <w:name w:val="78558A928E8A4021BB81D2D76C5EB8183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01A45D5A8234247B07F42F7FD94A5903">
    <w:name w:val="601A45D5A8234247B07F42F7FD94A5903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7C74E6CAD6A46EC840BF2670EF3BAAC3">
    <w:name w:val="D7C74E6CAD6A46EC840BF2670EF3BAAC3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7776637C8A1491E93FDAFA3DA9AF1D73">
    <w:name w:val="D7776637C8A1491E93FDAFA3DA9AF1D73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485073BDD8541E0BB5791921D5C032A3">
    <w:name w:val="8485073BDD8541E0BB5791921D5C032A3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62F41F9E9084CAF830D25773BBF6E6B3">
    <w:name w:val="762F41F9E9084CAF830D25773BBF6E6B3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BD49E1CCD8B486C9173DC5B55680B2C3">
    <w:name w:val="5BD49E1CCD8B486C9173DC5B55680B2C3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C3C75224C0E469B9C774E774947674F3">
    <w:name w:val="3C3C75224C0E469B9C774E774947674F3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63F72A96B1543778098A28385E27C003">
    <w:name w:val="563F72A96B1543778098A28385E27C003"/>
    <w:rsid w:val="00342889"/>
    <w:pPr>
      <w:keepNext/>
      <w:widowControl w:val="0"/>
      <w:autoSpaceDE w:val="0"/>
      <w:autoSpaceDN w:val="0"/>
      <w:adjustRightInd w:val="0"/>
      <w:spacing w:after="0" w:line="240" w:lineRule="auto"/>
      <w:outlineLvl w:val="1"/>
    </w:pPr>
    <w:rPr>
      <w:rFonts w:ascii="Arial" w:eastAsia="Times New Roman" w:hAnsi="Arial" w:cs="Times New Roman"/>
      <w:b/>
      <w:sz w:val="24"/>
      <w:szCs w:val="20"/>
    </w:rPr>
  </w:style>
  <w:style w:type="paragraph" w:customStyle="1" w:styleId="43302F4A8BA74CBEBCCB29DBDA0FB4E77">
    <w:name w:val="43302F4A8BA74CBEBCCB29DBDA0FB4E77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9AA7297ED9B4EAE940C57D6494664A07">
    <w:name w:val="A9AA7297ED9B4EAE940C57D6494664A07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20678A214754DBAA8DDF2DF8EB2F3797">
    <w:name w:val="120678A214754DBAA8DDF2DF8EB2F3797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21A08A2E677422A8BCDE9AB9D93C1E18">
    <w:name w:val="321A08A2E677422A8BCDE9AB9D93C1E18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33AD2A484E94277BF84CD88B9DCC4687">
    <w:name w:val="233AD2A484E94277BF84CD88B9DCC4687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2C7B03ADAE84E20A6B84BCB510453747">
    <w:name w:val="82C7B03ADAE84E20A6B84BCB510453747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4DAAE5ACD4A4E89BBA6848F61D76CDA7">
    <w:name w:val="B4DAAE5ACD4A4E89BBA6848F61D76CDA7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65923ABE5BF401E9F570674B862B4851">
    <w:name w:val="B65923ABE5BF401E9F570674B862B4851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3A86CCCE5A2446084CE6F73BA15276A8">
    <w:name w:val="33A86CCCE5A2446084CE6F73BA15276A8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1AC60A3D837431483FE154F289ABA1A7">
    <w:name w:val="01AC60A3D837431483FE154F289ABA1A7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85C143E979D49C5B5C402FE4373E0B47">
    <w:name w:val="D85C143E979D49C5B5C402FE4373E0B47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53CAFAF57FD4793A61791BDEA1F48DB7">
    <w:name w:val="353CAFAF57FD4793A61791BDEA1F48DB7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00375B9854742E19026FC494BD486EB1">
    <w:name w:val="D00375B9854742E19026FC494BD486EB1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F07B0D722084C9BA84179F6BE76F97E8">
    <w:name w:val="2F07B0D722084C9BA84179F6BE76F97E8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B263BA160864A10B4CA775D475A8C077">
    <w:name w:val="3B263BA160864A10B4CA775D475A8C077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D0DCF333FE64328A4159988AACA4E777">
    <w:name w:val="3D0DCF333FE64328A4159988AACA4E777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E9833AACAD844B386BBEC60153840B67">
    <w:name w:val="0E9833AACAD844B386BBEC60153840B67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A5F59D6511B439E88ABE4F81F6ACB2B1">
    <w:name w:val="9A5F59D6511B439E88ABE4F81F6ACB2B1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C5D0C9B0F2043BAA924C0890E33C8388">
    <w:name w:val="2C5D0C9B0F2043BAA924C0890E33C8388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40869CF582E4A52979E4A8CFC7D9C937">
    <w:name w:val="840869CF582E4A52979E4A8CFC7D9C937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BBD306D26394B1D9AE86925CBADE4237">
    <w:name w:val="FBBD306D26394B1D9AE86925CBADE4237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C82DA5971C54E12A74D8645E422456B7">
    <w:name w:val="3C82DA5971C54E12A74D8645E422456B7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967F53675584849B76DD901C9E52F981">
    <w:name w:val="3967F53675584849B76DD901C9E52F981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F4EC024E2944437B9565FED1B8B76338">
    <w:name w:val="FF4EC024E2944437B9565FED1B8B76338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90CFF0F19C343FFB2463D21E28075888">
    <w:name w:val="090CFF0F19C343FFB2463D21E28075888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5592EA4074642DC967786AA7A7740A57">
    <w:name w:val="45592EA4074642DC967786AA7A7740A57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D8D6367C12B4900A97A299F4FD3902C7">
    <w:name w:val="DD8D6367C12B4900A97A299F4FD3902C7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1B32323E1A2493583B20C0BE81443001">
    <w:name w:val="51B32323E1A2493583B20C0BE81443001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420AE3AC3EE46E6A2D9C09EC7940CB16">
    <w:name w:val="C420AE3AC3EE46E6A2D9C09EC7940CB16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219E003AB1445878F1B1E8B011E45C66">
    <w:name w:val="1219E003AB1445878F1B1E8B011E45C66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3BB7FEF19194EA79706E37D8E846E526">
    <w:name w:val="93BB7FEF19194EA79706E37D8E846E526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4BA9801D9CB4A819C2E31F0CACC480F6">
    <w:name w:val="E4BA9801D9CB4A819C2E31F0CACC480F6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45D932F851146BC8C251988824CA5816">
    <w:name w:val="245D932F851146BC8C251988824CA5816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4D644DCCE014C8FA386E7A177B7F9FA6">
    <w:name w:val="74D644DCCE014C8FA386E7A177B7F9FA6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C3EC9C79002480484CC3A5D4331210E6">
    <w:name w:val="7C3EC9C79002480484CC3A5D4331210E6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0E21310EF06437D941B696CDDEBDB7E6">
    <w:name w:val="50E21310EF06437D941B696CDDEBDB7E6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729DA9B03434F3AB56F8A94E40B7AEC6">
    <w:name w:val="1729DA9B03434F3AB56F8A94E40B7AEC6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E97D8CEE9F545BABFD99789684B84216">
    <w:name w:val="0E97D8CEE9F545BABFD99789684B84216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2CC1499E8B34E5799D55F13131088C96">
    <w:name w:val="12CC1499E8B34E5799D55F13131088C96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8603BCDF13B44D9B11C3E51B095C36E6">
    <w:name w:val="78603BCDF13B44D9B11C3E51B095C36E6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F11BFCA3EA4435E8BDA7BCA205911AE6">
    <w:name w:val="DF11BFCA3EA4435E8BDA7BCA205911AE6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817994C0A9F470FAAFD07E8533158226">
    <w:name w:val="3817994C0A9F470FAAFD07E8533158226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2D0A9CBAB74401CB2FA77EAED117D406">
    <w:name w:val="E2D0A9CBAB74401CB2FA77EAED117D406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3CC5A8864B14EFAB7245821530105676">
    <w:name w:val="53CC5A8864B14EFAB7245821530105676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761FC15435B4569A4167FFFFB23B7686">
    <w:name w:val="8761FC15435B4569A4167FFFFB23B7686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43B5E1771454A47B6B22C77141398856">
    <w:name w:val="843B5E1771454A47B6B22C77141398856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A8F01583B28428786A80F58F8F7EF4C6">
    <w:name w:val="1A8F01583B28428786A80F58F8F7EF4C6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42D879EF08C4CBF9208AB971B2F40BA6">
    <w:name w:val="842D879EF08C4CBF9208AB971B2F40BA6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3B256D8F3B54EEC9B6F9C5982CEFB7B6">
    <w:name w:val="83B256D8F3B54EEC9B6F9C5982CEFB7B6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7EB94C837744CF78DC9F283032D6E056">
    <w:name w:val="E7EB94C837744CF78DC9F283032D6E056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883F24270E142F29F135E5E6379A8016">
    <w:name w:val="E883F24270E142F29F135E5E6379A8016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D387600E6EF41FEA5A7498AC9868A356">
    <w:name w:val="8D387600E6EF41FEA5A7498AC9868A356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E1E9B09B6194CB4BDFFD4990B8E63846">
    <w:name w:val="1E1E9B09B6194CB4BDFFD4990B8E63846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DD4ACE6750C46F681D86423FFFBF61D6">
    <w:name w:val="8DD4ACE6750C46F681D86423FFFBF61D6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000AB3D9A064FC39DCE49E84C63C6036">
    <w:name w:val="0000AB3D9A064FC39DCE49E84C63C6036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E06BACC048E4DCD83648E9D557BA9EC6">
    <w:name w:val="4E06BACC048E4DCD83648E9D557BA9EC6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D3F41B1CF644056AB7F5CB772B10DAB6">
    <w:name w:val="CD3F41B1CF644056AB7F5CB772B10DAB6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64EE2B10F82483590D925B6BEEAB5B66">
    <w:name w:val="764EE2B10F82483590D925B6BEEAB5B66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219961136B04B63B815018EED3C83336">
    <w:name w:val="1219961136B04B63B815018EED3C83336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A44681E349B4B969D130B69EB0451276">
    <w:name w:val="EA44681E349B4B969D130B69EB0451276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A20D6BF866846F382BEDCA82A5B2ED66">
    <w:name w:val="7A20D6BF866846F382BEDCA82A5B2ED66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1631B31CC0847CE9B3022D6392108A76">
    <w:name w:val="91631B31CC0847CE9B3022D6392108A76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9A1D53567664F5D81F48726E74036E96">
    <w:name w:val="F9A1D53567664F5D81F48726E74036E96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AC6ECDD5F664C66A42169EA665D3EB56">
    <w:name w:val="7AC6ECDD5F664C66A42169EA665D3EB56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763460B43D347C3B8B8CC6CBBF54C0F6">
    <w:name w:val="2763460B43D347C3B8B8CC6CBBF54C0F6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188C5259AFA4DABA2F2616F07BC37946">
    <w:name w:val="1188C5259AFA4DABA2F2616F07BC37946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C934738D4FC47DC85B18DF5ADC103446">
    <w:name w:val="DC934738D4FC47DC85B18DF5ADC103446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461F74C14F541EFAA04E0CDD3C12E366">
    <w:name w:val="D461F74C14F541EFAA04E0CDD3C12E366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375B0D95D4A410193C4D5FD16A66CCD6">
    <w:name w:val="5375B0D95D4A410193C4D5FD16A66CCD6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E47C4B9E89D403D8979FE9B00EEAA146">
    <w:name w:val="1E47C4B9E89D403D8979FE9B00EEAA146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6F712AB431B4D098E10B53C8EDD03AD6">
    <w:name w:val="46F712AB431B4D098E10B53C8EDD03AD6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8897A037ACC40D9BF8F76598D11CF766">
    <w:name w:val="18897A037ACC40D9BF8F76598D11CF766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1BB4923744C4DFA84AEDD7D15EF4EC06">
    <w:name w:val="11BB4923744C4DFA84AEDD7D15EF4EC06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390D5A82C514F3E939FFF78AC9CA9E96">
    <w:name w:val="D390D5A82C514F3E939FFF78AC9CA9E96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8BCFA5403144DE0B755037F1CAB43DC6">
    <w:name w:val="48BCFA5403144DE0B755037F1CAB43DC6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0B57E8A8AF6470D92EC2C4E4889256A6">
    <w:name w:val="30B57E8A8AF6470D92EC2C4E4889256A6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615288C807443DA956C927D8E14ACC26">
    <w:name w:val="D615288C807443DA956C927D8E14ACC26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C56DB6C83D747208C4964014C578A8E3">
    <w:name w:val="5C56DB6C83D747208C4964014C578A8E3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0A6CC1C6B3D415098855BC121D8EE2A3">
    <w:name w:val="60A6CC1C6B3D415098855BC121D8EE2A3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8145B0F93E8449CA37A476B1CFB06156">
    <w:name w:val="A8145B0F93E8449CA37A476B1CFB06156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FDB8FE9D9AD4F1492B997D4C53BCAEE6">
    <w:name w:val="8FDB8FE9D9AD4F1492B997D4C53BCAEE6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85894D92B3E4FED8F2B06DDBA5309CF6">
    <w:name w:val="885894D92B3E4FED8F2B06DDBA5309CF6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4DD4C777E2F4AAEADC85B4D9E77250C6">
    <w:name w:val="14DD4C777E2F4AAEADC85B4D9E77250C6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BC0C061AD9A4918827F462197D206C46">
    <w:name w:val="8BC0C061AD9A4918827F462197D206C46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C779B2B26914FF098EFF0D1C683BDC96">
    <w:name w:val="7C779B2B26914FF098EFF0D1C683BDC96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7426969D3EB4808B85B903F49088AA26">
    <w:name w:val="47426969D3EB4808B85B903F49088AA26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868DF290A214A20B6E57D5C732F284A6">
    <w:name w:val="0868DF290A214A20B6E57D5C732F284A6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A519F2D76D4406789E34D5FA1B2B5EC6">
    <w:name w:val="5A519F2D76D4406789E34D5FA1B2B5EC6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FC245E7AF4B4BA39444B2AAE6E562AC6">
    <w:name w:val="AFC245E7AF4B4BA39444B2AAE6E562AC6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36335B5A69B46F7B52F87A56EF9451B5">
    <w:name w:val="D36335B5A69B46F7B52F87A56EF9451B5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961E11A0B3F48B583C536719EBA47785">
    <w:name w:val="C961E11A0B3F48B583C536719EBA47785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D6BEF5480F449B6BAE8EA7E818B30595">
    <w:name w:val="AD6BEF5480F449B6BAE8EA7E818B30595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DBD0FC645F64599B7031C2BE7B8DD6D5">
    <w:name w:val="FDBD0FC645F64599B7031C2BE7B8DD6D5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B5EDB9728DA40DF8FBCC20D17FD78525">
    <w:name w:val="AB5EDB9728DA40DF8FBCC20D17FD78525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499BDC5DC67420186F57617F6E64C273">
    <w:name w:val="E499BDC5DC67420186F57617F6E64C273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936B25A439240FDAE5C4761E8D9D0C35">
    <w:name w:val="B936B25A439240FDAE5C4761E8D9D0C35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744D3E3EE2549F0ACB69D3EE4A9EA6C5">
    <w:name w:val="C744D3E3EE2549F0ACB69D3EE4A9EA6C5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ABEB0DD1E71489D8B15A27963FA86245">
    <w:name w:val="5ABEB0DD1E71489D8B15A27963FA86245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DA98BC7D2A34EBD98E358FEB116E5285">
    <w:name w:val="6DA98BC7D2A34EBD98E358FEB116E5285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E15C3A5B91245D6ACB14E59D6929E933">
    <w:name w:val="3E15C3A5B91245D6ACB14E59D6929E933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068E07A7FDF4D149141640BB775406B5">
    <w:name w:val="B068E07A7FDF4D149141640BB775406B5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7BD95DFABA6450F860133C840B3B9A75">
    <w:name w:val="C7BD95DFABA6450F860133C840B3B9A75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B857EAAC39C4325B98F31E60D226D685">
    <w:name w:val="CB857EAAC39C4325B98F31E60D226D685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2903F4642E344E1BAE52180DE7AAD4C5">
    <w:name w:val="22903F4642E344E1BAE52180DE7AAD4C5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3A168EBC31548F7BF186078A2B0C2B13">
    <w:name w:val="23A168EBC31548F7BF186078A2B0C2B13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283BA8273BB4E5E8478402E6313763B5">
    <w:name w:val="0283BA8273BB4E5E8478402E6313763B5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3FB435373A141CEA48C2A0413D1293D5">
    <w:name w:val="13FB435373A141CEA48C2A0413D1293D5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1DE0969939A47A2A7FAD98FB31EB6255">
    <w:name w:val="01DE0969939A47A2A7FAD98FB31EB6255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DCECE2A15084F7EA50E46356ED40C085">
    <w:name w:val="2DCECE2A15084F7EA50E46356ED40C085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5D3536C70AB4D9686407F67A9B00E5D3">
    <w:name w:val="45D3536C70AB4D9686407F67A9B00E5D3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CCFB69FBEFC45B58E7408FFF57F08BA5">
    <w:name w:val="3CCFB69FBEFC45B58E7408FFF57F08BA5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1112228CF124ABBBD0F5B7A506BB8475">
    <w:name w:val="E1112228CF124ABBBD0F5B7A506BB8475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E37F33F51D54B2582FD37FD27D2FD075">
    <w:name w:val="BE37F33F51D54B2582FD37FD27D2FD075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3CAE329F82241A492ABE7149E372D7E5">
    <w:name w:val="A3CAE329F82241A492ABE7149E372D7E5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28FB88D792D49E491FAACFBF035211A3">
    <w:name w:val="A28FB88D792D49E491FAACFBF035211A3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CA4A4E8302147C2862DC2D267B145765">
    <w:name w:val="0CA4A4E8302147C2862DC2D267B145765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2FAF08B54804BE6ADF737AF41B1362C5">
    <w:name w:val="92FAF08B54804BE6ADF737AF41B1362C5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C8063AA49B64C5396E28DE23CF247175">
    <w:name w:val="1C8063AA49B64C5396E28DE23CF247175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6B6FE10BE384AB88CD4BDEAFB421B3F5">
    <w:name w:val="C6B6FE10BE384AB88CD4BDEAFB421B3F5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A28818C97A84AD9BD9811034470EAFE3">
    <w:name w:val="AA28818C97A84AD9BD9811034470EAFE3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E311AD026FC4066A79588C93B44FFA65">
    <w:name w:val="1E311AD026FC4066A79588C93B44FFA65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4D194240509406BAF58E495C2F4A1AE5">
    <w:name w:val="64D194240509406BAF58E495C2F4A1AE5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F13A28EC73240AABA8474B0FD70CD5E5">
    <w:name w:val="2F13A28EC73240AABA8474B0FD70CD5E5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7F2F08810AB42AAA0341ED994D1D13F5">
    <w:name w:val="C7F2F08810AB42AAA0341ED994D1D13F5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D326D0C085542F591E78C96468B96FC3">
    <w:name w:val="BD326D0C085542F591E78C96468B96FC3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6D1FE555BED4370B67AA237FF99A8515">
    <w:name w:val="16D1FE555BED4370B67AA237FF99A8515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3CEB08D01314315AA15CDE4BF9FEE075">
    <w:name w:val="C3CEB08D01314315AA15CDE4BF9FEE075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E0227F9EAE545D29853CB8DD1A223355">
    <w:name w:val="EE0227F9EAE545D29853CB8DD1A223355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1AD1287351C410A8AB16E202A3102F95">
    <w:name w:val="01AD1287351C410A8AB16E202A3102F95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E1E9DFCDB6F4F53A14D04F91DAF0B9A3">
    <w:name w:val="5E1E9DFCDB6F4F53A14D04F91DAF0B9A3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735F75F2C304D32B41E160BFB67CDA75">
    <w:name w:val="6735F75F2C304D32B41E160BFB67CDA75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7C25132F22A4640995A91ED91CD60EA5">
    <w:name w:val="67C25132F22A4640995A91ED91CD60EA5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9136E6877F3447E8596AFFC846247F15">
    <w:name w:val="09136E6877F3447E8596AFFC846247F15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BC9BFC23E0A47F5A39532DEB18CFA915">
    <w:name w:val="8BC9BFC23E0A47F5A39532DEB18CFA915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076491691374C9AAF4EBF7122B56E333">
    <w:name w:val="D076491691374C9AAF4EBF7122B56E333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CE640D1384843A0875484B95626D78A5">
    <w:name w:val="0CE640D1384843A0875484B95626D78A5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3FF6093FF5F4B4C9A889E8A0CCE59C35">
    <w:name w:val="E3FF6093FF5F4B4C9A889E8A0CCE59C35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B07964D2D7E4BC0A9A17CAA7F52352B5">
    <w:name w:val="5B07964D2D7E4BC0A9A17CAA7F52352B5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4806706A7BF4D06915057838F911BD85">
    <w:name w:val="64806706A7BF4D06915057838F911BD85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E8885E24FC4453DB0717AB75652C30F3">
    <w:name w:val="2E8885E24FC4453DB0717AB75652C30F3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A6CABA3AB464CC79F8CA4B90783984E5">
    <w:name w:val="FA6CABA3AB464CC79F8CA4B90783984E5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369858D8BB94EC0A146D5B4834196E85">
    <w:name w:val="1369858D8BB94EC0A146D5B4834196E85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523E392EECB402EBB3DCDC3533B37D15">
    <w:name w:val="3523E392EECB402EBB3DCDC3533B37D15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C7A83CE100A43A2B3737B330FBB8FB45">
    <w:name w:val="6C7A83CE100A43A2B3737B330FBB8FB45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0B98F3E23904D529DF05D1A9CF170FB3">
    <w:name w:val="00B98F3E23904D529DF05D1A9CF170FB3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525BE044FAB4FFF971D55BEA2A8B0955">
    <w:name w:val="0525BE044FAB4FFF971D55BEA2A8B0955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95533A87942450A8A8735702285E8CA5">
    <w:name w:val="195533A87942450A8A8735702285E8CA5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F2A7546322B45489EE659D7A0DD41255">
    <w:name w:val="5F2A7546322B45489EE659D7A0DD41255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1D6802BED184854B9D640A221906AD65">
    <w:name w:val="C1D6802BED184854B9D640A221906AD65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62761F9A9D94F7E9CA5259FB1A592EF3">
    <w:name w:val="C62761F9A9D94F7E9CA5259FB1A592EF3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86B25B108D24943A45DF9511760E7805">
    <w:name w:val="586B25B108D24943A45DF9511760E7805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4BA5BE5410044D7B0CFBC6C55725A5C5">
    <w:name w:val="E4BA5BE5410044D7B0CFBC6C55725A5C5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81ABE6E19124ECD9ADE3B1048D39D645">
    <w:name w:val="E81ABE6E19124ECD9ADE3B1048D39D645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BDA2C1051754E049D22F6F7E62D82045">
    <w:name w:val="9BDA2C1051754E049D22F6F7E62D82045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9EAF66016B3403596C02DEAF046E1583">
    <w:name w:val="59EAF66016B3403596C02DEAF046E1583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0DC5FE70ACA4F2BB39BFFB2C2C8075C5">
    <w:name w:val="F0DC5FE70ACA4F2BB39BFFB2C2C8075C5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C52E323584E4BBCBF8685DE548D0BB95">
    <w:name w:val="EC52E323584E4BBCBF8685DE548D0BB95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3A14CC695084CC1965E61703A3FF0B85">
    <w:name w:val="B3A14CC695084CC1965E61703A3FF0B85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3D8CBD78BD14D53894ACD12DF9AD97D5">
    <w:name w:val="C3D8CBD78BD14D53894ACD12DF9AD97D5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E6517A833CD41BCA6A6FF20547D8D5B3">
    <w:name w:val="FE6517A833CD41BCA6A6FF20547D8D5B3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B118ED3072144CE805389D3AEDC7A205">
    <w:name w:val="BB118ED3072144CE805389D3AEDC7A205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0B5C05DCDE24AD59F400831532701445">
    <w:name w:val="B0B5C05DCDE24AD59F400831532701445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F683A493DB441D4BE64074A709D3E475">
    <w:name w:val="FF683A493DB441D4BE64074A709D3E475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4C7447177C3410DB4F9092600E700995">
    <w:name w:val="54C7447177C3410DB4F9092600E700995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48E699D48FC458081FC873FC35B5CD73">
    <w:name w:val="148E699D48FC458081FC873FC35B5CD73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3E780681DD043EA978D30BC822C5D475">
    <w:name w:val="A3E780681DD043EA978D30BC822C5D475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4D20CDE29D2465E9C06D4F749A9CE645">
    <w:name w:val="64D20CDE29D2465E9C06D4F749A9CE645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034A1D189184A6A9519A1F670786A6D5">
    <w:name w:val="F034A1D189184A6A9519A1F670786A6D5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4C9B8795A764220AD4C9AF35E6E8DF05">
    <w:name w:val="F4C9B8795A764220AD4C9AF35E6E8DF05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E1F5F64C6AC47799CE65ABC5CE017F33">
    <w:name w:val="5E1F5F64C6AC47799CE65ABC5CE017F33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682F87A359446F288E499F021019B865">
    <w:name w:val="D682F87A359446F288E499F021019B865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01BF5E51C884D15A9D1273FAE7B36095">
    <w:name w:val="E01BF5E51C884D15A9D1273FAE7B36095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0132996EA9A45FD8779B09E8DE834CE5">
    <w:name w:val="20132996EA9A45FD8779B09E8DE834CE5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888D291A5074C67B5662782709D41E25">
    <w:name w:val="2888D291A5074C67B5662782709D41E25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9275BB553D244E1BE88DE4EC0199EF23">
    <w:name w:val="49275BB553D244E1BE88DE4EC0199EF23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FB0CABD13874AF48691418E9F1633F05">
    <w:name w:val="6FB0CABD13874AF48691418E9F1633F05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0EE43DD4FFD4E66910561F5699A226D5">
    <w:name w:val="70EE43DD4FFD4E66910561F5699A226D5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48337941B754DD28A10609643BAFFAB5">
    <w:name w:val="648337941B754DD28A10609643BAFFAB5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77A9B076C594AB1A2B3EA6DEE2AAE0C5">
    <w:name w:val="A77A9B076C594AB1A2B3EA6DEE2AAE0C5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B9AB8464E884470B293703B30FE79353">
    <w:name w:val="3B9AB8464E884470B293703B30FE79353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B6FCB72C5E345D5978913D9D4A28ED85">
    <w:name w:val="FB6FCB72C5E345D5978913D9D4A28ED85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84997866A0D4CCF9C535AC2C4B173625">
    <w:name w:val="B84997866A0D4CCF9C535AC2C4B173625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1ED5F2E7EA14BD692C61AF514E1A7BB5">
    <w:name w:val="71ED5F2E7EA14BD692C61AF514E1A7BB5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D07E1750EBB4D5EBF112E5DAF198BC35">
    <w:name w:val="7D07E1750EBB4D5EBF112E5DAF198BC35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0DEF60D1F814EC2B73C9021F44FC1883">
    <w:name w:val="D0DEF60D1F814EC2B73C9021F44FC1883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ACB8723C151418F9EFAAB5690C7F2335">
    <w:name w:val="4ACB8723C151418F9EFAAB5690C7F2335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769A52A688C4EA2BA2C0DE98D8C93045">
    <w:name w:val="D769A52A688C4EA2BA2C0DE98D8C93045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A1E5215B0784279B55B5EFC71CD00EA5">
    <w:name w:val="7A1E5215B0784279B55B5EFC71CD00EA5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E487BEC1A6D4795862E08834FDF95B15">
    <w:name w:val="3E487BEC1A6D4795862E08834FDF95B15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620CD6FB1FB4FB2B0774A975754FB9E3">
    <w:name w:val="3620CD6FB1FB4FB2B0774A975754FB9E3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A7FE76BB1354BF9A3869B5CA2E8162D5">
    <w:name w:val="AA7FE76BB1354BF9A3869B5CA2E8162D5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2B3CE03878849E9A440018400A6684B5">
    <w:name w:val="82B3CE03878849E9A440018400A6684B5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D28776C718644319DF1532EACD564315">
    <w:name w:val="FD28776C718644319DF1532EACD564315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C932F87466A41B9B010954A1509ACA35">
    <w:name w:val="BC932F87466A41B9B010954A1509ACA35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04F980F4DB041B8B804D6A295CAD0533">
    <w:name w:val="B04F980F4DB041B8B804D6A295CAD0533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3CC2D8AD8C04E42886D9A55A64F9D405">
    <w:name w:val="93CC2D8AD8C04E42886D9A55A64F9D405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E9991A236BE41A98C068C778DC553275">
    <w:name w:val="AE9991A236BE41A98C068C778DC553275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3EACFD1216A43DD8A57BE8E8BB1FF845">
    <w:name w:val="13EACFD1216A43DD8A57BE8E8BB1FF845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9562268482F49E19998ADAA8E887A885">
    <w:name w:val="89562268482F49E19998ADAA8E887A885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AA5063BC0664CD2828BBC58596CD1EB3">
    <w:name w:val="8AA5063BC0664CD2828BBC58596CD1EB3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55897630251470AAD4DFDA4F4B947CE5">
    <w:name w:val="355897630251470AAD4DFDA4F4B947CE5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E6672D4CF7940E68B110B5D0FEB8EF55">
    <w:name w:val="0E6672D4CF7940E68B110B5D0FEB8EF55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89635B1364F42B79DC1941DF140CCF51">
    <w:name w:val="A89635B1364F42B79DC1941DF140CCF51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F4D1B15C5034022BF71A2A7259105741">
    <w:name w:val="4F4D1B15C5034022BF71A2A7259105741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F87F08B8F564445917921D29D156A983">
    <w:name w:val="9F87F08B8F564445917921D29D156A983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D0F3B32BF9B4009B4FE98FD214A947B">
    <w:name w:val="BD0F3B32BF9B4009B4FE98FD214A947B"/>
    <w:rsid w:val="00342889"/>
  </w:style>
  <w:style w:type="paragraph" w:customStyle="1" w:styleId="6392B4C216A341F8843686951B80907E">
    <w:name w:val="6392B4C216A341F8843686951B80907E"/>
    <w:rsid w:val="00342889"/>
  </w:style>
  <w:style w:type="paragraph" w:customStyle="1" w:styleId="702F42F267E64A259D1C34E9716273B4">
    <w:name w:val="702F42F267E64A259D1C34E9716273B4"/>
    <w:rsid w:val="00342889"/>
  </w:style>
  <w:style w:type="paragraph" w:customStyle="1" w:styleId="AEAE4A9B01B941FC82589E7D65125F88">
    <w:name w:val="AEAE4A9B01B941FC82589E7D65125F88"/>
    <w:rsid w:val="00342889"/>
  </w:style>
  <w:style w:type="paragraph" w:customStyle="1" w:styleId="75DAD9E0B9B44D4C8F1FC7FCDD9AC252">
    <w:name w:val="75DAD9E0B9B44D4C8F1FC7FCDD9AC252"/>
    <w:rsid w:val="00342889"/>
  </w:style>
  <w:style w:type="paragraph" w:customStyle="1" w:styleId="D526E0B52A674E2BB3065A3FA20D24EC">
    <w:name w:val="D526E0B52A674E2BB3065A3FA20D24EC"/>
    <w:rsid w:val="00342889"/>
  </w:style>
  <w:style w:type="paragraph" w:customStyle="1" w:styleId="54DD20C37D454201903D399B517BBB46">
    <w:name w:val="54DD20C37D454201903D399B517BBB46"/>
    <w:rsid w:val="00342889"/>
  </w:style>
  <w:style w:type="paragraph" w:customStyle="1" w:styleId="85F8448B772D4EEABBA72296DF17A56F">
    <w:name w:val="85F8448B772D4EEABBA72296DF17A56F"/>
    <w:rsid w:val="00342889"/>
  </w:style>
  <w:style w:type="paragraph" w:customStyle="1" w:styleId="0F73C24C68044620A46E10704AA60343">
    <w:name w:val="0F73C24C68044620A46E10704AA60343"/>
    <w:rsid w:val="00342889"/>
  </w:style>
  <w:style w:type="paragraph" w:customStyle="1" w:styleId="95A97054FC094900BE1F93A3C1F30870">
    <w:name w:val="95A97054FC094900BE1F93A3C1F30870"/>
    <w:rsid w:val="00342889"/>
  </w:style>
  <w:style w:type="paragraph" w:customStyle="1" w:styleId="6E84675F438A4315AE5AD1C820EE7B08">
    <w:name w:val="6E84675F438A4315AE5AD1C820EE7B08"/>
    <w:rsid w:val="00342889"/>
  </w:style>
  <w:style w:type="paragraph" w:customStyle="1" w:styleId="2FCA45599CB14D15A420882A0E41F0C7">
    <w:name w:val="2FCA45599CB14D15A420882A0E41F0C7"/>
    <w:rsid w:val="00342889"/>
  </w:style>
  <w:style w:type="paragraph" w:customStyle="1" w:styleId="9A09A598F26A41AB8E4FCEC52B101D65">
    <w:name w:val="9A09A598F26A41AB8E4FCEC52B101D65"/>
    <w:rsid w:val="00342889"/>
  </w:style>
  <w:style w:type="paragraph" w:customStyle="1" w:styleId="3872E5D98E31474EB4011DB40D62C3F6">
    <w:name w:val="3872E5D98E31474EB4011DB40D62C3F6"/>
    <w:rsid w:val="00342889"/>
  </w:style>
  <w:style w:type="paragraph" w:customStyle="1" w:styleId="7D0C28C1FAA24925805749C96E986020">
    <w:name w:val="7D0C28C1FAA24925805749C96E986020"/>
    <w:rsid w:val="00342889"/>
  </w:style>
  <w:style w:type="paragraph" w:customStyle="1" w:styleId="3723C5E9AA2E4468A9C50DFC142D7F6A">
    <w:name w:val="3723C5E9AA2E4468A9C50DFC142D7F6A"/>
    <w:rsid w:val="00342889"/>
  </w:style>
  <w:style w:type="paragraph" w:customStyle="1" w:styleId="1A2C2C036221458AB1D9E58BEEBEB12B">
    <w:name w:val="1A2C2C036221458AB1D9E58BEEBEB12B"/>
    <w:rsid w:val="00342889"/>
  </w:style>
  <w:style w:type="paragraph" w:customStyle="1" w:styleId="600D1A4A572144D581AB7C2FBE8FDE48">
    <w:name w:val="600D1A4A572144D581AB7C2FBE8FDE48"/>
    <w:rsid w:val="00342889"/>
  </w:style>
  <w:style w:type="paragraph" w:customStyle="1" w:styleId="7560C61D24884B69933E8CD2AB3FD9C7">
    <w:name w:val="7560C61D24884B69933E8CD2AB3FD9C7"/>
    <w:rsid w:val="00342889"/>
  </w:style>
  <w:style w:type="paragraph" w:customStyle="1" w:styleId="AEEAC8A354DC4762B570D08150B71612">
    <w:name w:val="AEEAC8A354DC4762B570D08150B71612"/>
    <w:rsid w:val="00342889"/>
  </w:style>
  <w:style w:type="paragraph" w:customStyle="1" w:styleId="FF3FB654837A412C9787CF933FB71489">
    <w:name w:val="FF3FB654837A412C9787CF933FB71489"/>
    <w:rsid w:val="00342889"/>
  </w:style>
  <w:style w:type="paragraph" w:customStyle="1" w:styleId="15517BF28E8A49A295ED03DCEEBE1AAC">
    <w:name w:val="15517BF28E8A49A295ED03DCEEBE1AAC"/>
    <w:rsid w:val="00342889"/>
  </w:style>
  <w:style w:type="paragraph" w:customStyle="1" w:styleId="D4C0B01A9E3F4BDCBAB9E9A1F1AB1D809">
    <w:name w:val="D4C0B01A9E3F4BDCBAB9E9A1F1AB1D809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0B53C3961DC4CAC904B13836DA852209">
    <w:name w:val="D0B53C3961DC4CAC904B13836DA852209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E844A77802D4791BD76572461B5A4A39">
    <w:name w:val="FE844A77802D4791BD76572461B5A4A39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7A0416710F2451499A97267997D80159">
    <w:name w:val="07A0416710F2451499A97267997D80159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A706E480785434B9284C2691A3E64719">
    <w:name w:val="8A706E480785434B9284C2691A3E64719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6D88119AFF44F00B1A4CCA079699EA49">
    <w:name w:val="46D88119AFF44F00B1A4CCA079699EA49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87BB9EDE7F5445AA16CAA7BC61C52539">
    <w:name w:val="987BB9EDE7F5445AA16CAA7BC61C52539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9F0D82EE6024A0D8E1CEFED331023554">
    <w:name w:val="29F0D82EE6024A0D8E1CEFED331023554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EE0E8869C984F18971B6D6582F768294">
    <w:name w:val="9EE0E8869C984F18971B6D6582F768294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8558A928E8A4021BB81D2D76C5EB8184">
    <w:name w:val="78558A928E8A4021BB81D2D76C5EB8184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01A45D5A8234247B07F42F7FD94A5904">
    <w:name w:val="601A45D5A8234247B07F42F7FD94A5904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7C74E6CAD6A46EC840BF2670EF3BAAC4">
    <w:name w:val="D7C74E6CAD6A46EC840BF2670EF3BAAC4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7776637C8A1491E93FDAFA3DA9AF1D74">
    <w:name w:val="D7776637C8A1491E93FDAFA3DA9AF1D74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485073BDD8541E0BB5791921D5C032A4">
    <w:name w:val="8485073BDD8541E0BB5791921D5C032A4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62F41F9E9084CAF830D25773BBF6E6B4">
    <w:name w:val="762F41F9E9084CAF830D25773BBF6E6B4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BD49E1CCD8B486C9173DC5B55680B2C4">
    <w:name w:val="5BD49E1CCD8B486C9173DC5B55680B2C4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C3C75224C0E469B9C774E774947674F4">
    <w:name w:val="3C3C75224C0E469B9C774E774947674F4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63F72A96B1543778098A28385E27C004">
    <w:name w:val="563F72A96B1543778098A28385E27C004"/>
    <w:rsid w:val="00342889"/>
    <w:pPr>
      <w:keepNext/>
      <w:widowControl w:val="0"/>
      <w:autoSpaceDE w:val="0"/>
      <w:autoSpaceDN w:val="0"/>
      <w:adjustRightInd w:val="0"/>
      <w:spacing w:after="0" w:line="240" w:lineRule="auto"/>
      <w:outlineLvl w:val="1"/>
    </w:pPr>
    <w:rPr>
      <w:rFonts w:ascii="Arial" w:eastAsia="Times New Roman" w:hAnsi="Arial" w:cs="Times New Roman"/>
      <w:b/>
      <w:sz w:val="24"/>
      <w:szCs w:val="20"/>
    </w:rPr>
  </w:style>
  <w:style w:type="paragraph" w:customStyle="1" w:styleId="43302F4A8BA74CBEBCCB29DBDA0FB4E78">
    <w:name w:val="43302F4A8BA74CBEBCCB29DBDA0FB4E78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9AA7297ED9B4EAE940C57D6494664A08">
    <w:name w:val="A9AA7297ED9B4EAE940C57D6494664A08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20678A214754DBAA8DDF2DF8EB2F3798">
    <w:name w:val="120678A214754DBAA8DDF2DF8EB2F3798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21A08A2E677422A8BCDE9AB9D93C1E19">
    <w:name w:val="321A08A2E677422A8BCDE9AB9D93C1E19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33AD2A484E94277BF84CD88B9DCC4688">
    <w:name w:val="233AD2A484E94277BF84CD88B9DCC4688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2C7B03ADAE84E20A6B84BCB510453748">
    <w:name w:val="82C7B03ADAE84E20A6B84BCB510453748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4DAAE5ACD4A4E89BBA6848F61D76CDA8">
    <w:name w:val="B4DAAE5ACD4A4E89BBA6848F61D76CDA8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65923ABE5BF401E9F570674B862B4852">
    <w:name w:val="B65923ABE5BF401E9F570674B862B4852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3A86CCCE5A2446084CE6F73BA15276A9">
    <w:name w:val="33A86CCCE5A2446084CE6F73BA15276A9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1AC60A3D837431483FE154F289ABA1A8">
    <w:name w:val="01AC60A3D837431483FE154F289ABA1A8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85C143E979D49C5B5C402FE4373E0B48">
    <w:name w:val="D85C143E979D49C5B5C402FE4373E0B48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53CAFAF57FD4793A61791BDEA1F48DB8">
    <w:name w:val="353CAFAF57FD4793A61791BDEA1F48DB8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00375B9854742E19026FC494BD486EB2">
    <w:name w:val="D00375B9854742E19026FC494BD486EB2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F07B0D722084C9BA84179F6BE76F97E9">
    <w:name w:val="2F07B0D722084C9BA84179F6BE76F97E9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B263BA160864A10B4CA775D475A8C078">
    <w:name w:val="3B263BA160864A10B4CA775D475A8C078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D0DCF333FE64328A4159988AACA4E778">
    <w:name w:val="3D0DCF333FE64328A4159988AACA4E778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E9833AACAD844B386BBEC60153840B68">
    <w:name w:val="0E9833AACAD844B386BBEC60153840B68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A5F59D6511B439E88ABE4F81F6ACB2B2">
    <w:name w:val="9A5F59D6511B439E88ABE4F81F6ACB2B2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C5D0C9B0F2043BAA924C0890E33C8389">
    <w:name w:val="2C5D0C9B0F2043BAA924C0890E33C8389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40869CF582E4A52979E4A8CFC7D9C938">
    <w:name w:val="840869CF582E4A52979E4A8CFC7D9C938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BBD306D26394B1D9AE86925CBADE4238">
    <w:name w:val="FBBD306D26394B1D9AE86925CBADE4238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C82DA5971C54E12A74D8645E422456B8">
    <w:name w:val="3C82DA5971C54E12A74D8645E422456B8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967F53675584849B76DD901C9E52F982">
    <w:name w:val="3967F53675584849B76DD901C9E52F982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F4EC024E2944437B9565FED1B8B76339">
    <w:name w:val="FF4EC024E2944437B9565FED1B8B76339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90CFF0F19C343FFB2463D21E28075889">
    <w:name w:val="090CFF0F19C343FFB2463D21E28075889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5592EA4074642DC967786AA7A7740A58">
    <w:name w:val="45592EA4074642DC967786AA7A7740A58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D8D6367C12B4900A97A299F4FD3902C8">
    <w:name w:val="DD8D6367C12B4900A97A299F4FD3902C8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1B32323E1A2493583B20C0BE81443002">
    <w:name w:val="51B32323E1A2493583B20C0BE81443002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420AE3AC3EE46E6A2D9C09EC7940CB17">
    <w:name w:val="C420AE3AC3EE46E6A2D9C09EC7940CB17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219E003AB1445878F1B1E8B011E45C67">
    <w:name w:val="1219E003AB1445878F1B1E8B011E45C67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3BB7FEF19194EA79706E37D8E846E527">
    <w:name w:val="93BB7FEF19194EA79706E37D8E846E527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4BA9801D9CB4A819C2E31F0CACC480F7">
    <w:name w:val="E4BA9801D9CB4A819C2E31F0CACC480F7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45D932F851146BC8C251988824CA5817">
    <w:name w:val="245D932F851146BC8C251988824CA5817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4D644DCCE014C8FA386E7A177B7F9FA7">
    <w:name w:val="74D644DCCE014C8FA386E7A177B7F9FA7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C3EC9C79002480484CC3A5D4331210E7">
    <w:name w:val="7C3EC9C79002480484CC3A5D4331210E7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0E21310EF06437D941B696CDDEBDB7E7">
    <w:name w:val="50E21310EF06437D941B696CDDEBDB7E7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729DA9B03434F3AB56F8A94E40B7AEC7">
    <w:name w:val="1729DA9B03434F3AB56F8A94E40B7AEC7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E97D8CEE9F545BABFD99789684B84217">
    <w:name w:val="0E97D8CEE9F545BABFD99789684B84217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2CC1499E8B34E5799D55F13131088C97">
    <w:name w:val="12CC1499E8B34E5799D55F13131088C97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8603BCDF13B44D9B11C3E51B095C36E7">
    <w:name w:val="78603BCDF13B44D9B11C3E51B095C36E7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F11BFCA3EA4435E8BDA7BCA205911AE7">
    <w:name w:val="DF11BFCA3EA4435E8BDA7BCA205911AE7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817994C0A9F470FAAFD07E8533158227">
    <w:name w:val="3817994C0A9F470FAAFD07E8533158227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2D0A9CBAB74401CB2FA77EAED117D407">
    <w:name w:val="E2D0A9CBAB74401CB2FA77EAED117D407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3CC5A8864B14EFAB7245821530105677">
    <w:name w:val="53CC5A8864B14EFAB7245821530105677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761FC15435B4569A4167FFFFB23B7687">
    <w:name w:val="8761FC15435B4569A4167FFFFB23B7687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43B5E1771454A47B6B22C77141398857">
    <w:name w:val="843B5E1771454A47B6B22C77141398857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A8F01583B28428786A80F58F8F7EF4C7">
    <w:name w:val="1A8F01583B28428786A80F58F8F7EF4C7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42D879EF08C4CBF9208AB971B2F40BA7">
    <w:name w:val="842D879EF08C4CBF9208AB971B2F40BA7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3B256D8F3B54EEC9B6F9C5982CEFB7B7">
    <w:name w:val="83B256D8F3B54EEC9B6F9C5982CEFB7B7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7EB94C837744CF78DC9F283032D6E057">
    <w:name w:val="E7EB94C837744CF78DC9F283032D6E057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883F24270E142F29F135E5E6379A8017">
    <w:name w:val="E883F24270E142F29F135E5E6379A8017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D387600E6EF41FEA5A7498AC9868A357">
    <w:name w:val="8D387600E6EF41FEA5A7498AC9868A357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E1E9B09B6194CB4BDFFD4990B8E63847">
    <w:name w:val="1E1E9B09B6194CB4BDFFD4990B8E63847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DD4ACE6750C46F681D86423FFFBF61D7">
    <w:name w:val="8DD4ACE6750C46F681D86423FFFBF61D7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000AB3D9A064FC39DCE49E84C63C6037">
    <w:name w:val="0000AB3D9A064FC39DCE49E84C63C6037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E06BACC048E4DCD83648E9D557BA9EC7">
    <w:name w:val="4E06BACC048E4DCD83648E9D557BA9EC7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D3F41B1CF644056AB7F5CB772B10DAB7">
    <w:name w:val="CD3F41B1CF644056AB7F5CB772B10DAB7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64EE2B10F82483590D925B6BEEAB5B67">
    <w:name w:val="764EE2B10F82483590D925B6BEEAB5B67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219961136B04B63B815018EED3C83337">
    <w:name w:val="1219961136B04B63B815018EED3C83337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A44681E349B4B969D130B69EB0451277">
    <w:name w:val="EA44681E349B4B969D130B69EB0451277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A20D6BF866846F382BEDCA82A5B2ED67">
    <w:name w:val="7A20D6BF866846F382BEDCA82A5B2ED67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1631B31CC0847CE9B3022D6392108A77">
    <w:name w:val="91631B31CC0847CE9B3022D6392108A77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9A1D53567664F5D81F48726E74036E97">
    <w:name w:val="F9A1D53567664F5D81F48726E74036E97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AC6ECDD5F664C66A42169EA665D3EB57">
    <w:name w:val="7AC6ECDD5F664C66A42169EA665D3EB57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763460B43D347C3B8B8CC6CBBF54C0F7">
    <w:name w:val="2763460B43D347C3B8B8CC6CBBF54C0F7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188C5259AFA4DABA2F2616F07BC37947">
    <w:name w:val="1188C5259AFA4DABA2F2616F07BC37947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C934738D4FC47DC85B18DF5ADC103447">
    <w:name w:val="DC934738D4FC47DC85B18DF5ADC103447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461F74C14F541EFAA04E0CDD3C12E367">
    <w:name w:val="D461F74C14F541EFAA04E0CDD3C12E367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375B0D95D4A410193C4D5FD16A66CCD7">
    <w:name w:val="5375B0D95D4A410193C4D5FD16A66CCD7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E47C4B9E89D403D8979FE9B00EEAA147">
    <w:name w:val="1E47C4B9E89D403D8979FE9B00EEAA147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6F712AB431B4D098E10B53C8EDD03AD7">
    <w:name w:val="46F712AB431B4D098E10B53C8EDD03AD7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8897A037ACC40D9BF8F76598D11CF767">
    <w:name w:val="18897A037ACC40D9BF8F76598D11CF767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1BB4923744C4DFA84AEDD7D15EF4EC07">
    <w:name w:val="11BB4923744C4DFA84AEDD7D15EF4EC07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390D5A82C514F3E939FFF78AC9CA9E97">
    <w:name w:val="D390D5A82C514F3E939FFF78AC9CA9E97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8BCFA5403144DE0B755037F1CAB43DC7">
    <w:name w:val="48BCFA5403144DE0B755037F1CAB43DC7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0B57E8A8AF6470D92EC2C4E4889256A7">
    <w:name w:val="30B57E8A8AF6470D92EC2C4E4889256A7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615288C807443DA956C927D8E14ACC27">
    <w:name w:val="D615288C807443DA956C927D8E14ACC27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C56DB6C83D747208C4964014C578A8E4">
    <w:name w:val="5C56DB6C83D747208C4964014C578A8E4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0A6CC1C6B3D415098855BC121D8EE2A4">
    <w:name w:val="60A6CC1C6B3D415098855BC121D8EE2A4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8145B0F93E8449CA37A476B1CFB06157">
    <w:name w:val="A8145B0F93E8449CA37A476B1CFB06157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FDB8FE9D9AD4F1492B997D4C53BCAEE7">
    <w:name w:val="8FDB8FE9D9AD4F1492B997D4C53BCAEE7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85894D92B3E4FED8F2B06DDBA5309CF7">
    <w:name w:val="885894D92B3E4FED8F2B06DDBA5309CF7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4DD4C777E2F4AAEADC85B4D9E77250C7">
    <w:name w:val="14DD4C777E2F4AAEADC85B4D9E77250C7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BC0C061AD9A4918827F462197D206C47">
    <w:name w:val="8BC0C061AD9A4918827F462197D206C47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C779B2B26914FF098EFF0D1C683BDC97">
    <w:name w:val="7C779B2B26914FF098EFF0D1C683BDC97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7426969D3EB4808B85B903F49088AA27">
    <w:name w:val="47426969D3EB4808B85B903F49088AA27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868DF290A214A20B6E57D5C732F284A7">
    <w:name w:val="0868DF290A214A20B6E57D5C732F284A7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A519F2D76D4406789E34D5FA1B2B5EC7">
    <w:name w:val="5A519F2D76D4406789E34D5FA1B2B5EC7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FC245E7AF4B4BA39444B2AAE6E562AC7">
    <w:name w:val="AFC245E7AF4B4BA39444B2AAE6E562AC7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36335B5A69B46F7B52F87A56EF9451B6">
    <w:name w:val="D36335B5A69B46F7B52F87A56EF9451B6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961E11A0B3F48B583C536719EBA47786">
    <w:name w:val="C961E11A0B3F48B583C536719EBA47786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D6BEF5480F449B6BAE8EA7E818B30596">
    <w:name w:val="AD6BEF5480F449B6BAE8EA7E818B30596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DBD0FC645F64599B7031C2BE7B8DD6D6">
    <w:name w:val="FDBD0FC645F64599B7031C2BE7B8DD6D6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D0F3B32BF9B4009B4FE98FD214A947B1">
    <w:name w:val="BD0F3B32BF9B4009B4FE98FD214A947B1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499BDC5DC67420186F57617F6E64C274">
    <w:name w:val="E499BDC5DC67420186F57617F6E64C274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936B25A439240FDAE5C4761E8D9D0C36">
    <w:name w:val="B936B25A439240FDAE5C4761E8D9D0C36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744D3E3EE2549F0ACB69D3EE4A9EA6C6">
    <w:name w:val="C744D3E3EE2549F0ACB69D3EE4A9EA6C6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ABEB0DD1E71489D8B15A27963FA86246">
    <w:name w:val="5ABEB0DD1E71489D8B15A27963FA86246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392B4C216A341F8843686951B80907E1">
    <w:name w:val="6392B4C216A341F8843686951B80907E1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E15C3A5B91245D6ACB14E59D6929E934">
    <w:name w:val="3E15C3A5B91245D6ACB14E59D6929E934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068E07A7FDF4D149141640BB775406B6">
    <w:name w:val="B068E07A7FDF4D149141640BB775406B6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7BD95DFABA6450F860133C840B3B9A76">
    <w:name w:val="C7BD95DFABA6450F860133C840B3B9A76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B857EAAC39C4325B98F31E60D226D686">
    <w:name w:val="CB857EAAC39C4325B98F31E60D226D686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02F42F267E64A259D1C34E9716273B41">
    <w:name w:val="702F42F267E64A259D1C34E9716273B41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3A168EBC31548F7BF186078A2B0C2B14">
    <w:name w:val="23A168EBC31548F7BF186078A2B0C2B14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283BA8273BB4E5E8478402E6313763B6">
    <w:name w:val="0283BA8273BB4E5E8478402E6313763B6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3FB435373A141CEA48C2A0413D1293D6">
    <w:name w:val="13FB435373A141CEA48C2A0413D1293D6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1DE0969939A47A2A7FAD98FB31EB6256">
    <w:name w:val="01DE0969939A47A2A7FAD98FB31EB6256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EAE4A9B01B941FC82589E7D65125F881">
    <w:name w:val="AEAE4A9B01B941FC82589E7D65125F881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5D3536C70AB4D9686407F67A9B00E5D4">
    <w:name w:val="45D3536C70AB4D9686407F67A9B00E5D4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CCFB69FBEFC45B58E7408FFF57F08BA6">
    <w:name w:val="3CCFB69FBEFC45B58E7408FFF57F08BA6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1112228CF124ABBBD0F5B7A506BB8476">
    <w:name w:val="E1112228CF124ABBBD0F5B7A506BB8476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E37F33F51D54B2582FD37FD27D2FD076">
    <w:name w:val="BE37F33F51D54B2582FD37FD27D2FD076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5DAD9E0B9B44D4C8F1FC7FCDD9AC2521">
    <w:name w:val="75DAD9E0B9B44D4C8F1FC7FCDD9AC2521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28FB88D792D49E491FAACFBF035211A4">
    <w:name w:val="A28FB88D792D49E491FAACFBF035211A4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CA4A4E8302147C2862DC2D267B145766">
    <w:name w:val="0CA4A4E8302147C2862DC2D267B145766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2FAF08B54804BE6ADF737AF41B1362C6">
    <w:name w:val="92FAF08B54804BE6ADF737AF41B1362C6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C8063AA49B64C5396E28DE23CF247176">
    <w:name w:val="1C8063AA49B64C5396E28DE23CF247176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526E0B52A674E2BB3065A3FA20D24EC1">
    <w:name w:val="D526E0B52A674E2BB3065A3FA20D24EC1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A28818C97A84AD9BD9811034470EAFE4">
    <w:name w:val="AA28818C97A84AD9BD9811034470EAFE4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E311AD026FC4066A79588C93B44FFA66">
    <w:name w:val="1E311AD026FC4066A79588C93B44FFA66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4D194240509406BAF58E495C2F4A1AE6">
    <w:name w:val="64D194240509406BAF58E495C2F4A1AE6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F13A28EC73240AABA8474B0FD70CD5E6">
    <w:name w:val="2F13A28EC73240AABA8474B0FD70CD5E6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4DD20C37D454201903D399B517BBB461">
    <w:name w:val="54DD20C37D454201903D399B517BBB461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D326D0C085542F591E78C96468B96FC4">
    <w:name w:val="BD326D0C085542F591E78C96468B96FC4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6D1FE555BED4370B67AA237FF99A8516">
    <w:name w:val="16D1FE555BED4370B67AA237FF99A8516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3CEB08D01314315AA15CDE4BF9FEE076">
    <w:name w:val="C3CEB08D01314315AA15CDE4BF9FEE076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E0227F9EAE545D29853CB8DD1A223356">
    <w:name w:val="EE0227F9EAE545D29853CB8DD1A223356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5F8448B772D4EEABBA72296DF17A56F1">
    <w:name w:val="85F8448B772D4EEABBA72296DF17A56F1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E1E9DFCDB6F4F53A14D04F91DAF0B9A4">
    <w:name w:val="5E1E9DFCDB6F4F53A14D04F91DAF0B9A4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735F75F2C304D32B41E160BFB67CDA76">
    <w:name w:val="6735F75F2C304D32B41E160BFB67CDA76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7C25132F22A4640995A91ED91CD60EA6">
    <w:name w:val="67C25132F22A4640995A91ED91CD60EA6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9136E6877F3447E8596AFFC846247F16">
    <w:name w:val="09136E6877F3447E8596AFFC846247F16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F73C24C68044620A46E10704AA603431">
    <w:name w:val="0F73C24C68044620A46E10704AA603431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076491691374C9AAF4EBF7122B56E334">
    <w:name w:val="D076491691374C9AAF4EBF7122B56E334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CE640D1384843A0875484B95626D78A6">
    <w:name w:val="0CE640D1384843A0875484B95626D78A6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3FF6093FF5F4B4C9A889E8A0CCE59C36">
    <w:name w:val="E3FF6093FF5F4B4C9A889E8A0CCE59C36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B07964D2D7E4BC0A9A17CAA7F52352B6">
    <w:name w:val="5B07964D2D7E4BC0A9A17CAA7F52352B6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5A97054FC094900BE1F93A3C1F308701">
    <w:name w:val="95A97054FC094900BE1F93A3C1F308701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E8885E24FC4453DB0717AB75652C30F4">
    <w:name w:val="2E8885E24FC4453DB0717AB75652C30F4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A6CABA3AB464CC79F8CA4B90783984E6">
    <w:name w:val="FA6CABA3AB464CC79F8CA4B90783984E6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369858D8BB94EC0A146D5B4834196E86">
    <w:name w:val="1369858D8BB94EC0A146D5B4834196E86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523E392EECB402EBB3DCDC3533B37D16">
    <w:name w:val="3523E392EECB402EBB3DCDC3533B37D16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E84675F438A4315AE5AD1C820EE7B081">
    <w:name w:val="6E84675F438A4315AE5AD1C820EE7B081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0B98F3E23904D529DF05D1A9CF170FB4">
    <w:name w:val="00B98F3E23904D529DF05D1A9CF170FB4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525BE044FAB4FFF971D55BEA2A8B0956">
    <w:name w:val="0525BE044FAB4FFF971D55BEA2A8B0956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95533A87942450A8A8735702285E8CA6">
    <w:name w:val="195533A87942450A8A8735702285E8CA6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F2A7546322B45489EE659D7A0DD41256">
    <w:name w:val="5F2A7546322B45489EE659D7A0DD41256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FCA45599CB14D15A420882A0E41F0C71">
    <w:name w:val="2FCA45599CB14D15A420882A0E41F0C71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62761F9A9D94F7E9CA5259FB1A592EF4">
    <w:name w:val="C62761F9A9D94F7E9CA5259FB1A592EF4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86B25B108D24943A45DF9511760E7806">
    <w:name w:val="586B25B108D24943A45DF9511760E7806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4BA5BE5410044D7B0CFBC6C55725A5C6">
    <w:name w:val="E4BA5BE5410044D7B0CFBC6C55725A5C6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81ABE6E19124ECD9ADE3B1048D39D646">
    <w:name w:val="E81ABE6E19124ECD9ADE3B1048D39D646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A09A598F26A41AB8E4FCEC52B101D651">
    <w:name w:val="9A09A598F26A41AB8E4FCEC52B101D651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9EAF66016B3403596C02DEAF046E1584">
    <w:name w:val="59EAF66016B3403596C02DEAF046E1584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0DC5FE70ACA4F2BB39BFFB2C2C8075C6">
    <w:name w:val="F0DC5FE70ACA4F2BB39BFFB2C2C8075C6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C52E323584E4BBCBF8685DE548D0BB96">
    <w:name w:val="EC52E323584E4BBCBF8685DE548D0BB96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3A14CC695084CC1965E61703A3FF0B86">
    <w:name w:val="B3A14CC695084CC1965E61703A3FF0B86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872E5D98E31474EB4011DB40D62C3F61">
    <w:name w:val="3872E5D98E31474EB4011DB40D62C3F61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E6517A833CD41BCA6A6FF20547D8D5B4">
    <w:name w:val="FE6517A833CD41BCA6A6FF20547D8D5B4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B118ED3072144CE805389D3AEDC7A206">
    <w:name w:val="BB118ED3072144CE805389D3AEDC7A206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0B5C05DCDE24AD59F400831532701446">
    <w:name w:val="B0B5C05DCDE24AD59F400831532701446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F683A493DB441D4BE64074A709D3E476">
    <w:name w:val="FF683A493DB441D4BE64074A709D3E476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D0C28C1FAA24925805749C96E9860201">
    <w:name w:val="7D0C28C1FAA24925805749C96E9860201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48E699D48FC458081FC873FC35B5CD74">
    <w:name w:val="148E699D48FC458081FC873FC35B5CD74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3E780681DD043EA978D30BC822C5D476">
    <w:name w:val="A3E780681DD043EA978D30BC822C5D476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4D20CDE29D2465E9C06D4F749A9CE646">
    <w:name w:val="64D20CDE29D2465E9C06D4F749A9CE646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034A1D189184A6A9519A1F670786A6D6">
    <w:name w:val="F034A1D189184A6A9519A1F670786A6D6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723C5E9AA2E4468A9C50DFC142D7F6A1">
    <w:name w:val="3723C5E9AA2E4468A9C50DFC142D7F6A1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E1F5F64C6AC47799CE65ABC5CE017F34">
    <w:name w:val="5E1F5F64C6AC47799CE65ABC5CE017F34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682F87A359446F288E499F021019B866">
    <w:name w:val="D682F87A359446F288E499F021019B866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01BF5E51C884D15A9D1273FAE7B36096">
    <w:name w:val="E01BF5E51C884D15A9D1273FAE7B36096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0132996EA9A45FD8779B09E8DE834CE6">
    <w:name w:val="20132996EA9A45FD8779B09E8DE834CE6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A2C2C036221458AB1D9E58BEEBEB12B1">
    <w:name w:val="1A2C2C036221458AB1D9E58BEEBEB12B1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9275BB553D244E1BE88DE4EC0199EF24">
    <w:name w:val="49275BB553D244E1BE88DE4EC0199EF24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FB0CABD13874AF48691418E9F1633F06">
    <w:name w:val="6FB0CABD13874AF48691418E9F1633F06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0EE43DD4FFD4E66910561F5699A226D6">
    <w:name w:val="70EE43DD4FFD4E66910561F5699A226D6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48337941B754DD28A10609643BAFFAB6">
    <w:name w:val="648337941B754DD28A10609643BAFFAB6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00D1A4A572144D581AB7C2FBE8FDE481">
    <w:name w:val="600D1A4A572144D581AB7C2FBE8FDE481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B9AB8464E884470B293703B30FE79354">
    <w:name w:val="3B9AB8464E884470B293703B30FE79354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B6FCB72C5E345D5978913D9D4A28ED86">
    <w:name w:val="FB6FCB72C5E345D5978913D9D4A28ED86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84997866A0D4CCF9C535AC2C4B173626">
    <w:name w:val="B84997866A0D4CCF9C535AC2C4B173626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1ED5F2E7EA14BD692C61AF514E1A7BB6">
    <w:name w:val="71ED5F2E7EA14BD692C61AF514E1A7BB6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560C61D24884B69933E8CD2AB3FD9C71">
    <w:name w:val="7560C61D24884B69933E8CD2AB3FD9C71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0DEF60D1F814EC2B73C9021F44FC1884">
    <w:name w:val="D0DEF60D1F814EC2B73C9021F44FC1884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ACB8723C151418F9EFAAB5690C7F2336">
    <w:name w:val="4ACB8723C151418F9EFAAB5690C7F2336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769A52A688C4EA2BA2C0DE98D8C93046">
    <w:name w:val="D769A52A688C4EA2BA2C0DE98D8C93046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A1E5215B0784279B55B5EFC71CD00EA6">
    <w:name w:val="7A1E5215B0784279B55B5EFC71CD00EA6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EEAC8A354DC4762B570D08150B716121">
    <w:name w:val="AEEAC8A354DC4762B570D08150B716121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620CD6FB1FB4FB2B0774A975754FB9E4">
    <w:name w:val="3620CD6FB1FB4FB2B0774A975754FB9E4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A7FE76BB1354BF9A3869B5CA2E8162D6">
    <w:name w:val="AA7FE76BB1354BF9A3869B5CA2E8162D6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2B3CE03878849E9A440018400A6684B6">
    <w:name w:val="82B3CE03878849E9A440018400A6684B6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D28776C718644319DF1532EACD564316">
    <w:name w:val="FD28776C718644319DF1532EACD564316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F3FB654837A412C9787CF933FB714891">
    <w:name w:val="FF3FB654837A412C9787CF933FB714891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04F980F4DB041B8B804D6A295CAD0534">
    <w:name w:val="B04F980F4DB041B8B804D6A295CAD0534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3CC2D8AD8C04E42886D9A55A64F9D406">
    <w:name w:val="93CC2D8AD8C04E42886D9A55A64F9D406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E9991A236BE41A98C068C778DC553276">
    <w:name w:val="AE9991A236BE41A98C068C778DC553276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3EACFD1216A43DD8A57BE8E8BB1FF846">
    <w:name w:val="13EACFD1216A43DD8A57BE8E8BB1FF846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5517BF28E8A49A295ED03DCEEBE1AAC1">
    <w:name w:val="15517BF28E8A49A295ED03DCEEBE1AAC1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AA5063BC0664CD2828BBC58596CD1EB4">
    <w:name w:val="8AA5063BC0664CD2828BBC58596CD1EB4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55897630251470AAD4DFDA4F4B947CE6">
    <w:name w:val="355897630251470AAD4DFDA4F4B947CE6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E6672D4CF7940E68B110B5D0FEB8EF56">
    <w:name w:val="0E6672D4CF7940E68B110B5D0FEB8EF56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89635B1364F42B79DC1941DF140CCF52">
    <w:name w:val="A89635B1364F42B79DC1941DF140CCF52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F4D1B15C5034022BF71A2A7259105742">
    <w:name w:val="4F4D1B15C5034022BF71A2A7259105742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F87F08B8F564445917921D29D156A984">
    <w:name w:val="9F87F08B8F564445917921D29D156A984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8EC0F62B8D44CCA8CB5AF7FF4E53CF1">
    <w:name w:val="48EC0F62B8D44CCA8CB5AF7FF4E53CF1"/>
    <w:rsid w:val="00342889"/>
  </w:style>
  <w:style w:type="paragraph" w:customStyle="1" w:styleId="A1169945565D47838DE0001044DAA51D">
    <w:name w:val="A1169945565D47838DE0001044DAA51D"/>
    <w:rsid w:val="00342889"/>
  </w:style>
  <w:style w:type="paragraph" w:customStyle="1" w:styleId="B01C44D95C434D0C93D9DCDD59C761B8">
    <w:name w:val="B01C44D95C434D0C93D9DCDD59C761B8"/>
    <w:rsid w:val="00342889"/>
  </w:style>
  <w:style w:type="paragraph" w:customStyle="1" w:styleId="A0E27FEC3CF44CE6A84FF6FABBA0EF5D">
    <w:name w:val="A0E27FEC3CF44CE6A84FF6FABBA0EF5D"/>
    <w:rsid w:val="00342889"/>
  </w:style>
  <w:style w:type="paragraph" w:customStyle="1" w:styleId="C1DCA6C127324599850F5A163AE719AB">
    <w:name w:val="C1DCA6C127324599850F5A163AE719AB"/>
    <w:rsid w:val="00342889"/>
  </w:style>
  <w:style w:type="paragraph" w:customStyle="1" w:styleId="2D07105F25BA4888AE1D57D65A936916">
    <w:name w:val="2D07105F25BA4888AE1D57D65A936916"/>
    <w:rsid w:val="00342889"/>
  </w:style>
  <w:style w:type="paragraph" w:customStyle="1" w:styleId="17D49C7193E044FFA524D27E56E2027C">
    <w:name w:val="17D49C7193E044FFA524D27E56E2027C"/>
    <w:rsid w:val="00342889"/>
  </w:style>
  <w:style w:type="paragraph" w:customStyle="1" w:styleId="1B88750B91CE4E2B8A5DBB8F256D2233">
    <w:name w:val="1B88750B91CE4E2B8A5DBB8F256D2233"/>
    <w:rsid w:val="00342889"/>
  </w:style>
  <w:style w:type="paragraph" w:customStyle="1" w:styleId="7844DFEEEA544638A9DE0267FAA85078">
    <w:name w:val="7844DFEEEA544638A9DE0267FAA85078"/>
    <w:rsid w:val="00342889"/>
  </w:style>
  <w:style w:type="paragraph" w:customStyle="1" w:styleId="93FD6B265F2F4193808A2FB140495D49">
    <w:name w:val="93FD6B265F2F4193808A2FB140495D49"/>
    <w:rsid w:val="00342889"/>
  </w:style>
  <w:style w:type="paragraph" w:customStyle="1" w:styleId="BF0AFDA1E3984EA9B27AC88332DDBD91">
    <w:name w:val="BF0AFDA1E3984EA9B27AC88332DDBD91"/>
    <w:rsid w:val="00342889"/>
  </w:style>
  <w:style w:type="paragraph" w:customStyle="1" w:styleId="4CAC36ACA9314461980E4104B7ED4A56">
    <w:name w:val="4CAC36ACA9314461980E4104B7ED4A56"/>
    <w:rsid w:val="00342889"/>
  </w:style>
  <w:style w:type="paragraph" w:customStyle="1" w:styleId="706FDB077672469DAC07FFE2E13DD807">
    <w:name w:val="706FDB077672469DAC07FFE2E13DD807"/>
    <w:rsid w:val="00342889"/>
  </w:style>
  <w:style w:type="paragraph" w:customStyle="1" w:styleId="8DFFF863BDE04A979A3F0836376049F5">
    <w:name w:val="8DFFF863BDE04A979A3F0836376049F5"/>
    <w:rsid w:val="00342889"/>
  </w:style>
  <w:style w:type="paragraph" w:customStyle="1" w:styleId="6D7EBE05766B4379AACAB458D140F177">
    <w:name w:val="6D7EBE05766B4379AACAB458D140F177"/>
    <w:rsid w:val="00342889"/>
  </w:style>
  <w:style w:type="paragraph" w:customStyle="1" w:styleId="2D16D52AE8F646068E83D14E62DAA2D6">
    <w:name w:val="2D16D52AE8F646068E83D14E62DAA2D6"/>
    <w:rsid w:val="00342889"/>
  </w:style>
  <w:style w:type="paragraph" w:customStyle="1" w:styleId="F57E6B56621743C5BE829D5EB292319C">
    <w:name w:val="F57E6B56621743C5BE829D5EB292319C"/>
    <w:rsid w:val="00342889"/>
  </w:style>
  <w:style w:type="paragraph" w:customStyle="1" w:styleId="E0FF5DB6DF464E779DFA3D2A4C6D8FEF">
    <w:name w:val="E0FF5DB6DF464E779DFA3D2A4C6D8FEF"/>
    <w:rsid w:val="00342889"/>
  </w:style>
  <w:style w:type="paragraph" w:customStyle="1" w:styleId="E80C2B8E8DCC4C5BA82C9EA418FAE5B2">
    <w:name w:val="E80C2B8E8DCC4C5BA82C9EA418FAE5B2"/>
    <w:rsid w:val="00342889"/>
  </w:style>
  <w:style w:type="paragraph" w:customStyle="1" w:styleId="4306025EB2A14153AF016F6CC6F6CBEA">
    <w:name w:val="4306025EB2A14153AF016F6CC6F6CBEA"/>
    <w:rsid w:val="00342889"/>
  </w:style>
  <w:style w:type="paragraph" w:customStyle="1" w:styleId="9FAAE44B1180438A8C1138EA6D7FA997">
    <w:name w:val="9FAAE44B1180438A8C1138EA6D7FA997"/>
    <w:rsid w:val="00342889"/>
  </w:style>
  <w:style w:type="paragraph" w:customStyle="1" w:styleId="3AB10AA25B264F679A7F3E2137001525">
    <w:name w:val="3AB10AA25B264F679A7F3E2137001525"/>
    <w:rsid w:val="00342889"/>
  </w:style>
  <w:style w:type="paragraph" w:customStyle="1" w:styleId="D4C0B01A9E3F4BDCBAB9E9A1F1AB1D8010">
    <w:name w:val="D4C0B01A9E3F4BDCBAB9E9A1F1AB1D8010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0B53C3961DC4CAC904B13836DA8522010">
    <w:name w:val="D0B53C3961DC4CAC904B13836DA8522010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E844A77802D4791BD76572461B5A4A310">
    <w:name w:val="FE844A77802D4791BD76572461B5A4A310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7A0416710F2451499A97267997D801510">
    <w:name w:val="07A0416710F2451499A97267997D801510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A706E480785434B9284C2691A3E647110">
    <w:name w:val="8A706E480785434B9284C2691A3E647110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6D88119AFF44F00B1A4CCA079699EA410">
    <w:name w:val="46D88119AFF44F00B1A4CCA079699EA410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87BB9EDE7F5445AA16CAA7BC61C525310">
    <w:name w:val="987BB9EDE7F5445AA16CAA7BC61C525310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9F0D82EE6024A0D8E1CEFED331023555">
    <w:name w:val="29F0D82EE6024A0D8E1CEFED331023555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EE0E8869C984F18971B6D6582F768295">
    <w:name w:val="9EE0E8869C984F18971B6D6582F768295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01A45D5A8234247B07F42F7FD94A5905">
    <w:name w:val="601A45D5A8234247B07F42F7FD94A5905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7776637C8A1491E93FDAFA3DA9AF1D75">
    <w:name w:val="D7776637C8A1491E93FDAFA3DA9AF1D75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485073BDD8541E0BB5791921D5C032A5">
    <w:name w:val="8485073BDD8541E0BB5791921D5C032A5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62F41F9E9084CAF830D25773BBF6E6B5">
    <w:name w:val="762F41F9E9084CAF830D25773BBF6E6B5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BD49E1CCD8B486C9173DC5B55680B2C5">
    <w:name w:val="5BD49E1CCD8B486C9173DC5B55680B2C5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C3C75224C0E469B9C774E774947674F5">
    <w:name w:val="3C3C75224C0E469B9C774E774947674F5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63F72A96B1543778098A28385E27C005">
    <w:name w:val="563F72A96B1543778098A28385E27C005"/>
    <w:rsid w:val="00594EC9"/>
    <w:pPr>
      <w:keepNext/>
      <w:widowControl w:val="0"/>
      <w:autoSpaceDE w:val="0"/>
      <w:autoSpaceDN w:val="0"/>
      <w:adjustRightInd w:val="0"/>
      <w:spacing w:after="0" w:line="240" w:lineRule="auto"/>
      <w:outlineLvl w:val="1"/>
    </w:pPr>
    <w:rPr>
      <w:rFonts w:ascii="Arial" w:eastAsia="Times New Roman" w:hAnsi="Arial" w:cs="Times New Roman"/>
      <w:b/>
      <w:sz w:val="24"/>
      <w:szCs w:val="20"/>
    </w:rPr>
  </w:style>
  <w:style w:type="paragraph" w:customStyle="1" w:styleId="43302F4A8BA74CBEBCCB29DBDA0FB4E79">
    <w:name w:val="43302F4A8BA74CBEBCCB29DBDA0FB4E79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9AA7297ED9B4EAE940C57D6494664A09">
    <w:name w:val="A9AA7297ED9B4EAE940C57D6494664A09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20678A214754DBAA8DDF2DF8EB2F3799">
    <w:name w:val="120678A214754DBAA8DDF2DF8EB2F3799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21A08A2E677422A8BCDE9AB9D93C1E110">
    <w:name w:val="321A08A2E677422A8BCDE9AB9D93C1E110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33AD2A484E94277BF84CD88B9DCC4689">
    <w:name w:val="233AD2A484E94277BF84CD88B9DCC4689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2C7B03ADAE84E20A6B84BCB510453749">
    <w:name w:val="82C7B03ADAE84E20A6B84BCB510453749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4DAAE5ACD4A4E89BBA6848F61D76CDA9">
    <w:name w:val="B4DAAE5ACD4A4E89BBA6848F61D76CDA9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65923ABE5BF401E9F570674B862B4853">
    <w:name w:val="B65923ABE5BF401E9F570674B862B4853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3A86CCCE5A2446084CE6F73BA15276A10">
    <w:name w:val="33A86CCCE5A2446084CE6F73BA15276A10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1AC60A3D837431483FE154F289ABA1A9">
    <w:name w:val="01AC60A3D837431483FE154F289ABA1A9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85C143E979D49C5B5C402FE4373E0B49">
    <w:name w:val="D85C143E979D49C5B5C402FE4373E0B49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53CAFAF57FD4793A61791BDEA1F48DB9">
    <w:name w:val="353CAFAF57FD4793A61791BDEA1F48DB9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00375B9854742E19026FC494BD486EB3">
    <w:name w:val="D00375B9854742E19026FC494BD486EB3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F07B0D722084C9BA84179F6BE76F97E10">
    <w:name w:val="2F07B0D722084C9BA84179F6BE76F97E10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B263BA160864A10B4CA775D475A8C079">
    <w:name w:val="3B263BA160864A10B4CA775D475A8C079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D0DCF333FE64328A4159988AACA4E779">
    <w:name w:val="3D0DCF333FE64328A4159988AACA4E779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E9833AACAD844B386BBEC60153840B69">
    <w:name w:val="0E9833AACAD844B386BBEC60153840B69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A5F59D6511B439E88ABE4F81F6ACB2B3">
    <w:name w:val="9A5F59D6511B439E88ABE4F81F6ACB2B3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C5D0C9B0F2043BAA924C0890E33C83810">
    <w:name w:val="2C5D0C9B0F2043BAA924C0890E33C83810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40869CF582E4A52979E4A8CFC7D9C939">
    <w:name w:val="840869CF582E4A52979E4A8CFC7D9C939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BBD306D26394B1D9AE86925CBADE4239">
    <w:name w:val="FBBD306D26394B1D9AE86925CBADE4239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C82DA5971C54E12A74D8645E422456B9">
    <w:name w:val="3C82DA5971C54E12A74D8645E422456B9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967F53675584849B76DD901C9E52F983">
    <w:name w:val="3967F53675584849B76DD901C9E52F983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F4EC024E2944437B9565FED1B8B763310">
    <w:name w:val="FF4EC024E2944437B9565FED1B8B763310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90CFF0F19C343FFB2463D21E280758810">
    <w:name w:val="090CFF0F19C343FFB2463D21E280758810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5592EA4074642DC967786AA7A7740A59">
    <w:name w:val="45592EA4074642DC967786AA7A7740A59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D8D6367C12B4900A97A299F4FD3902C9">
    <w:name w:val="DD8D6367C12B4900A97A299F4FD3902C9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1B32323E1A2493583B20C0BE81443003">
    <w:name w:val="51B32323E1A2493583B20C0BE81443003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420AE3AC3EE46E6A2D9C09EC7940CB18">
    <w:name w:val="C420AE3AC3EE46E6A2D9C09EC7940CB18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219E003AB1445878F1B1E8B011E45C68">
    <w:name w:val="1219E003AB1445878F1B1E8B011E45C68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3BB7FEF19194EA79706E37D8E846E528">
    <w:name w:val="93BB7FEF19194EA79706E37D8E846E528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4BA9801D9CB4A819C2E31F0CACC480F8">
    <w:name w:val="E4BA9801D9CB4A819C2E31F0CACC480F8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45D932F851146BC8C251988824CA5818">
    <w:name w:val="245D932F851146BC8C251988824CA5818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4D644DCCE014C8FA386E7A177B7F9FA8">
    <w:name w:val="74D644DCCE014C8FA386E7A177B7F9FA8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C3EC9C79002480484CC3A5D4331210E8">
    <w:name w:val="7C3EC9C79002480484CC3A5D4331210E8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0E21310EF06437D941B696CDDEBDB7E8">
    <w:name w:val="50E21310EF06437D941B696CDDEBDB7E8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729DA9B03434F3AB56F8A94E40B7AEC8">
    <w:name w:val="1729DA9B03434F3AB56F8A94E40B7AEC8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E97D8CEE9F545BABFD99789684B84218">
    <w:name w:val="0E97D8CEE9F545BABFD99789684B84218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2CC1499E8B34E5799D55F13131088C98">
    <w:name w:val="12CC1499E8B34E5799D55F13131088C98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8603BCDF13B44D9B11C3E51B095C36E8">
    <w:name w:val="78603BCDF13B44D9B11C3E51B095C36E8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F11BFCA3EA4435E8BDA7BCA205911AE8">
    <w:name w:val="DF11BFCA3EA4435E8BDA7BCA205911AE8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817994C0A9F470FAAFD07E8533158228">
    <w:name w:val="3817994C0A9F470FAAFD07E8533158228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2D0A9CBAB74401CB2FA77EAED117D408">
    <w:name w:val="E2D0A9CBAB74401CB2FA77EAED117D408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3CC5A8864B14EFAB7245821530105678">
    <w:name w:val="53CC5A8864B14EFAB7245821530105678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761FC15435B4569A4167FFFFB23B7688">
    <w:name w:val="8761FC15435B4569A4167FFFFB23B7688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43B5E1771454A47B6B22C77141398858">
    <w:name w:val="843B5E1771454A47B6B22C77141398858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A8F01583B28428786A80F58F8F7EF4C8">
    <w:name w:val="1A8F01583B28428786A80F58F8F7EF4C8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42D879EF08C4CBF9208AB971B2F40BA8">
    <w:name w:val="842D879EF08C4CBF9208AB971B2F40BA8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3B256D8F3B54EEC9B6F9C5982CEFB7B8">
    <w:name w:val="83B256D8F3B54EEC9B6F9C5982CEFB7B8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7EB94C837744CF78DC9F283032D6E058">
    <w:name w:val="E7EB94C837744CF78DC9F283032D6E058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883F24270E142F29F135E5E6379A8018">
    <w:name w:val="E883F24270E142F29F135E5E6379A8018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D387600E6EF41FEA5A7498AC9868A358">
    <w:name w:val="8D387600E6EF41FEA5A7498AC9868A358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E1E9B09B6194CB4BDFFD4990B8E63848">
    <w:name w:val="1E1E9B09B6194CB4BDFFD4990B8E63848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DD4ACE6750C46F681D86423FFFBF61D8">
    <w:name w:val="8DD4ACE6750C46F681D86423FFFBF61D8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000AB3D9A064FC39DCE49E84C63C6038">
    <w:name w:val="0000AB3D9A064FC39DCE49E84C63C6038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E06BACC048E4DCD83648E9D557BA9EC8">
    <w:name w:val="4E06BACC048E4DCD83648E9D557BA9EC8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D3F41B1CF644056AB7F5CB772B10DAB8">
    <w:name w:val="CD3F41B1CF644056AB7F5CB772B10DAB8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64EE2B10F82483590D925B6BEEAB5B68">
    <w:name w:val="764EE2B10F82483590D925B6BEEAB5B68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219961136B04B63B815018EED3C83338">
    <w:name w:val="1219961136B04B63B815018EED3C83338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A44681E349B4B969D130B69EB0451278">
    <w:name w:val="EA44681E349B4B969D130B69EB0451278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A20D6BF866846F382BEDCA82A5B2ED68">
    <w:name w:val="7A20D6BF866846F382BEDCA82A5B2ED68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1631B31CC0847CE9B3022D6392108A78">
    <w:name w:val="91631B31CC0847CE9B3022D6392108A78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9A1D53567664F5D81F48726E74036E98">
    <w:name w:val="F9A1D53567664F5D81F48726E74036E98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AC6ECDD5F664C66A42169EA665D3EB58">
    <w:name w:val="7AC6ECDD5F664C66A42169EA665D3EB58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763460B43D347C3B8B8CC6CBBF54C0F8">
    <w:name w:val="2763460B43D347C3B8B8CC6CBBF54C0F8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188C5259AFA4DABA2F2616F07BC37948">
    <w:name w:val="1188C5259AFA4DABA2F2616F07BC37948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C934738D4FC47DC85B18DF5ADC103448">
    <w:name w:val="DC934738D4FC47DC85B18DF5ADC103448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461F74C14F541EFAA04E0CDD3C12E368">
    <w:name w:val="D461F74C14F541EFAA04E0CDD3C12E368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375B0D95D4A410193C4D5FD16A66CCD8">
    <w:name w:val="5375B0D95D4A410193C4D5FD16A66CCD8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E47C4B9E89D403D8979FE9B00EEAA148">
    <w:name w:val="1E47C4B9E89D403D8979FE9B00EEAA148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6F712AB431B4D098E10B53C8EDD03AD8">
    <w:name w:val="46F712AB431B4D098E10B53C8EDD03AD8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8897A037ACC40D9BF8F76598D11CF768">
    <w:name w:val="18897A037ACC40D9BF8F76598D11CF768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1BB4923744C4DFA84AEDD7D15EF4EC08">
    <w:name w:val="11BB4923744C4DFA84AEDD7D15EF4EC08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390D5A82C514F3E939FFF78AC9CA9E98">
    <w:name w:val="D390D5A82C514F3E939FFF78AC9CA9E98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8BCFA5403144DE0B755037F1CAB43DC8">
    <w:name w:val="48BCFA5403144DE0B755037F1CAB43DC8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0B57E8A8AF6470D92EC2C4E4889256A8">
    <w:name w:val="30B57E8A8AF6470D92EC2C4E4889256A8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615288C807443DA956C927D8E14ACC28">
    <w:name w:val="D615288C807443DA956C927D8E14ACC28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C56DB6C83D747208C4964014C578A8E5">
    <w:name w:val="5C56DB6C83D747208C4964014C578A8E5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0A6CC1C6B3D415098855BC121D8EE2A5">
    <w:name w:val="60A6CC1C6B3D415098855BC121D8EE2A5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8145B0F93E8449CA37A476B1CFB06158">
    <w:name w:val="A8145B0F93E8449CA37A476B1CFB06158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FDB8FE9D9AD4F1492B997D4C53BCAEE8">
    <w:name w:val="8FDB8FE9D9AD4F1492B997D4C53BCAEE8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85894D92B3E4FED8F2B06DDBA5309CF8">
    <w:name w:val="885894D92B3E4FED8F2B06DDBA5309CF8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4DD4C777E2F4AAEADC85B4D9E77250C8">
    <w:name w:val="14DD4C777E2F4AAEADC85B4D9E77250C8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BC0C061AD9A4918827F462197D206C48">
    <w:name w:val="8BC0C061AD9A4918827F462197D206C48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C779B2B26914FF098EFF0D1C683BDC98">
    <w:name w:val="7C779B2B26914FF098EFF0D1C683BDC98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7426969D3EB4808B85B903F49088AA28">
    <w:name w:val="47426969D3EB4808B85B903F49088AA28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868DF290A214A20B6E57D5C732F284A8">
    <w:name w:val="0868DF290A214A20B6E57D5C732F284A8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A519F2D76D4406789E34D5FA1B2B5EC8">
    <w:name w:val="5A519F2D76D4406789E34D5FA1B2B5EC8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FC245E7AF4B4BA39444B2AAE6E562AC8">
    <w:name w:val="AFC245E7AF4B4BA39444B2AAE6E562AC8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36335B5A69B46F7B52F87A56EF9451B7">
    <w:name w:val="D36335B5A69B46F7B52F87A56EF9451B7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961E11A0B3F48B583C536719EBA47787">
    <w:name w:val="C961E11A0B3F48B583C536719EBA47787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D6BEF5480F449B6BAE8EA7E818B30597">
    <w:name w:val="AD6BEF5480F449B6BAE8EA7E818B30597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8EC0F62B8D44CCA8CB5AF7FF4E53CF11">
    <w:name w:val="48EC0F62B8D44CCA8CB5AF7FF4E53CF11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D0F3B32BF9B4009B4FE98FD214A947B2">
    <w:name w:val="BD0F3B32BF9B4009B4FE98FD214A947B2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499BDC5DC67420186F57617F6E64C275">
    <w:name w:val="E499BDC5DC67420186F57617F6E64C275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936B25A439240FDAE5C4761E8D9D0C37">
    <w:name w:val="B936B25A439240FDAE5C4761E8D9D0C37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744D3E3EE2549F0ACB69D3EE4A9EA6C7">
    <w:name w:val="C744D3E3EE2549F0ACB69D3EE4A9EA6C7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1169945565D47838DE0001044DAA51D1">
    <w:name w:val="A1169945565D47838DE0001044DAA51D1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392B4C216A341F8843686951B80907E2">
    <w:name w:val="6392B4C216A341F8843686951B80907E2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E15C3A5B91245D6ACB14E59D6929E935">
    <w:name w:val="3E15C3A5B91245D6ACB14E59D6929E935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068E07A7FDF4D149141640BB775406B7">
    <w:name w:val="B068E07A7FDF4D149141640BB775406B7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7BD95DFABA6450F860133C840B3B9A77">
    <w:name w:val="C7BD95DFABA6450F860133C840B3B9A77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01C44D95C434D0C93D9DCDD59C761B81">
    <w:name w:val="B01C44D95C434D0C93D9DCDD59C761B81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02F42F267E64A259D1C34E9716273B42">
    <w:name w:val="702F42F267E64A259D1C34E9716273B42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3A168EBC31548F7BF186078A2B0C2B15">
    <w:name w:val="23A168EBC31548F7BF186078A2B0C2B15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283BA8273BB4E5E8478402E6313763B7">
    <w:name w:val="0283BA8273BB4E5E8478402E6313763B7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3FB435373A141CEA48C2A0413D1293D7">
    <w:name w:val="13FB435373A141CEA48C2A0413D1293D7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0E27FEC3CF44CE6A84FF6FABBA0EF5D1">
    <w:name w:val="A0E27FEC3CF44CE6A84FF6FABBA0EF5D1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EAE4A9B01B941FC82589E7D65125F882">
    <w:name w:val="AEAE4A9B01B941FC82589E7D65125F882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5D3536C70AB4D9686407F67A9B00E5D5">
    <w:name w:val="45D3536C70AB4D9686407F67A9B00E5D5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CCFB69FBEFC45B58E7408FFF57F08BA7">
    <w:name w:val="3CCFB69FBEFC45B58E7408FFF57F08BA7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1112228CF124ABBBD0F5B7A506BB8477">
    <w:name w:val="E1112228CF124ABBBD0F5B7A506BB8477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1DCA6C127324599850F5A163AE719AB1">
    <w:name w:val="C1DCA6C127324599850F5A163AE719AB1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5DAD9E0B9B44D4C8F1FC7FCDD9AC2522">
    <w:name w:val="75DAD9E0B9B44D4C8F1FC7FCDD9AC2522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28FB88D792D49E491FAACFBF035211A5">
    <w:name w:val="A28FB88D792D49E491FAACFBF035211A5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CA4A4E8302147C2862DC2D267B145767">
    <w:name w:val="0CA4A4E8302147C2862DC2D267B145767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2FAF08B54804BE6ADF737AF41B1362C7">
    <w:name w:val="92FAF08B54804BE6ADF737AF41B1362C7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D07105F25BA4888AE1D57D65A9369161">
    <w:name w:val="2D07105F25BA4888AE1D57D65A9369161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526E0B52A674E2BB3065A3FA20D24EC2">
    <w:name w:val="D526E0B52A674E2BB3065A3FA20D24EC2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A28818C97A84AD9BD9811034470EAFE5">
    <w:name w:val="AA28818C97A84AD9BD9811034470EAFE5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E311AD026FC4066A79588C93B44FFA67">
    <w:name w:val="1E311AD026FC4066A79588C93B44FFA67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4D194240509406BAF58E495C2F4A1AE7">
    <w:name w:val="64D194240509406BAF58E495C2F4A1AE7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7D49C7193E044FFA524D27E56E2027C1">
    <w:name w:val="17D49C7193E044FFA524D27E56E2027C1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4DD20C37D454201903D399B517BBB462">
    <w:name w:val="54DD20C37D454201903D399B517BBB462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D326D0C085542F591E78C96468B96FC5">
    <w:name w:val="BD326D0C085542F591E78C96468B96FC5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6D1FE555BED4370B67AA237FF99A8517">
    <w:name w:val="16D1FE555BED4370B67AA237FF99A8517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3CEB08D01314315AA15CDE4BF9FEE077">
    <w:name w:val="C3CEB08D01314315AA15CDE4BF9FEE077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B88750B91CE4E2B8A5DBB8F256D22331">
    <w:name w:val="1B88750B91CE4E2B8A5DBB8F256D22331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5F8448B772D4EEABBA72296DF17A56F2">
    <w:name w:val="85F8448B772D4EEABBA72296DF17A56F2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E1E9DFCDB6F4F53A14D04F91DAF0B9A5">
    <w:name w:val="5E1E9DFCDB6F4F53A14D04F91DAF0B9A5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735F75F2C304D32B41E160BFB67CDA77">
    <w:name w:val="6735F75F2C304D32B41E160BFB67CDA77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7C25132F22A4640995A91ED91CD60EA7">
    <w:name w:val="67C25132F22A4640995A91ED91CD60EA7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844DFEEEA544638A9DE0267FAA850781">
    <w:name w:val="7844DFEEEA544638A9DE0267FAA850781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F73C24C68044620A46E10704AA603432">
    <w:name w:val="0F73C24C68044620A46E10704AA603432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076491691374C9AAF4EBF7122B56E335">
    <w:name w:val="D076491691374C9AAF4EBF7122B56E335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CE640D1384843A0875484B95626D78A7">
    <w:name w:val="0CE640D1384843A0875484B95626D78A7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3FF6093FF5F4B4C9A889E8A0CCE59C37">
    <w:name w:val="E3FF6093FF5F4B4C9A889E8A0CCE59C37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3FD6B265F2F4193808A2FB140495D491">
    <w:name w:val="93FD6B265F2F4193808A2FB140495D491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5A97054FC094900BE1F93A3C1F308702">
    <w:name w:val="95A97054FC094900BE1F93A3C1F308702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E8885E24FC4453DB0717AB75652C30F5">
    <w:name w:val="2E8885E24FC4453DB0717AB75652C30F5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A6CABA3AB464CC79F8CA4B90783984E7">
    <w:name w:val="FA6CABA3AB464CC79F8CA4B90783984E7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369858D8BB94EC0A146D5B4834196E87">
    <w:name w:val="1369858D8BB94EC0A146D5B4834196E87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F0AFDA1E3984EA9B27AC88332DDBD911">
    <w:name w:val="BF0AFDA1E3984EA9B27AC88332DDBD911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E84675F438A4315AE5AD1C820EE7B082">
    <w:name w:val="6E84675F438A4315AE5AD1C820EE7B082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0B98F3E23904D529DF05D1A9CF170FB5">
    <w:name w:val="00B98F3E23904D529DF05D1A9CF170FB5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525BE044FAB4FFF971D55BEA2A8B0957">
    <w:name w:val="0525BE044FAB4FFF971D55BEA2A8B0957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95533A87942450A8A8735702285E8CA7">
    <w:name w:val="195533A87942450A8A8735702285E8CA7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CAC36ACA9314461980E4104B7ED4A561">
    <w:name w:val="4CAC36ACA9314461980E4104B7ED4A561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FCA45599CB14D15A420882A0E41F0C72">
    <w:name w:val="2FCA45599CB14D15A420882A0E41F0C72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62761F9A9D94F7E9CA5259FB1A592EF5">
    <w:name w:val="C62761F9A9D94F7E9CA5259FB1A592EF5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86B25B108D24943A45DF9511760E7807">
    <w:name w:val="586B25B108D24943A45DF9511760E7807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4BA5BE5410044D7B0CFBC6C55725A5C7">
    <w:name w:val="E4BA5BE5410044D7B0CFBC6C55725A5C7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06FDB077672469DAC07FFE2E13DD8071">
    <w:name w:val="706FDB077672469DAC07FFE2E13DD8071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A09A598F26A41AB8E4FCEC52B101D652">
    <w:name w:val="9A09A598F26A41AB8E4FCEC52B101D652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9EAF66016B3403596C02DEAF046E1585">
    <w:name w:val="59EAF66016B3403596C02DEAF046E1585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0DC5FE70ACA4F2BB39BFFB2C2C8075C7">
    <w:name w:val="F0DC5FE70ACA4F2BB39BFFB2C2C8075C7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C52E323584E4BBCBF8685DE548D0BB97">
    <w:name w:val="EC52E323584E4BBCBF8685DE548D0BB97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DFFF863BDE04A979A3F0836376049F51">
    <w:name w:val="8DFFF863BDE04A979A3F0836376049F51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872E5D98E31474EB4011DB40D62C3F62">
    <w:name w:val="3872E5D98E31474EB4011DB40D62C3F62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E6517A833CD41BCA6A6FF20547D8D5B5">
    <w:name w:val="FE6517A833CD41BCA6A6FF20547D8D5B5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B118ED3072144CE805389D3AEDC7A207">
    <w:name w:val="BB118ED3072144CE805389D3AEDC7A207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0B5C05DCDE24AD59F400831532701447">
    <w:name w:val="B0B5C05DCDE24AD59F400831532701447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D7EBE05766B4379AACAB458D140F1771">
    <w:name w:val="6D7EBE05766B4379AACAB458D140F1771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D0C28C1FAA24925805749C96E9860202">
    <w:name w:val="7D0C28C1FAA24925805749C96E9860202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48E699D48FC458081FC873FC35B5CD75">
    <w:name w:val="148E699D48FC458081FC873FC35B5CD75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3E780681DD043EA978D30BC822C5D477">
    <w:name w:val="A3E780681DD043EA978D30BC822C5D477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4D20CDE29D2465E9C06D4F749A9CE647">
    <w:name w:val="64D20CDE29D2465E9C06D4F749A9CE647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D16D52AE8F646068E83D14E62DAA2D61">
    <w:name w:val="2D16D52AE8F646068E83D14E62DAA2D61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723C5E9AA2E4468A9C50DFC142D7F6A2">
    <w:name w:val="3723C5E9AA2E4468A9C50DFC142D7F6A2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E1F5F64C6AC47799CE65ABC5CE017F35">
    <w:name w:val="5E1F5F64C6AC47799CE65ABC5CE017F35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682F87A359446F288E499F021019B867">
    <w:name w:val="D682F87A359446F288E499F021019B867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01BF5E51C884D15A9D1273FAE7B36097">
    <w:name w:val="E01BF5E51C884D15A9D1273FAE7B36097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57E6B56621743C5BE829D5EB292319C1">
    <w:name w:val="F57E6B56621743C5BE829D5EB292319C1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A2C2C036221458AB1D9E58BEEBEB12B2">
    <w:name w:val="1A2C2C036221458AB1D9E58BEEBEB12B2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9275BB553D244E1BE88DE4EC0199EF25">
    <w:name w:val="49275BB553D244E1BE88DE4EC0199EF25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FB0CABD13874AF48691418E9F1633F07">
    <w:name w:val="6FB0CABD13874AF48691418E9F1633F07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0EE43DD4FFD4E66910561F5699A226D7">
    <w:name w:val="70EE43DD4FFD4E66910561F5699A226D7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0FF5DB6DF464E779DFA3D2A4C6D8FEF1">
    <w:name w:val="E0FF5DB6DF464E779DFA3D2A4C6D8FEF1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00D1A4A572144D581AB7C2FBE8FDE482">
    <w:name w:val="600D1A4A572144D581AB7C2FBE8FDE482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B9AB8464E884470B293703B30FE79355">
    <w:name w:val="3B9AB8464E884470B293703B30FE79355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B6FCB72C5E345D5978913D9D4A28ED87">
    <w:name w:val="FB6FCB72C5E345D5978913D9D4A28ED87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84997866A0D4CCF9C535AC2C4B173627">
    <w:name w:val="B84997866A0D4CCF9C535AC2C4B173627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80C2B8E8DCC4C5BA82C9EA418FAE5B21">
    <w:name w:val="E80C2B8E8DCC4C5BA82C9EA418FAE5B21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560C61D24884B69933E8CD2AB3FD9C72">
    <w:name w:val="7560C61D24884B69933E8CD2AB3FD9C72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0DEF60D1F814EC2B73C9021F44FC1885">
    <w:name w:val="D0DEF60D1F814EC2B73C9021F44FC1885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ACB8723C151418F9EFAAB5690C7F2337">
    <w:name w:val="4ACB8723C151418F9EFAAB5690C7F2337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769A52A688C4EA2BA2C0DE98D8C93047">
    <w:name w:val="D769A52A688C4EA2BA2C0DE98D8C93047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306025EB2A14153AF016F6CC6F6CBEA1">
    <w:name w:val="4306025EB2A14153AF016F6CC6F6CBEA1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EEAC8A354DC4762B570D08150B716122">
    <w:name w:val="AEEAC8A354DC4762B570D08150B716122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620CD6FB1FB4FB2B0774A975754FB9E5">
    <w:name w:val="3620CD6FB1FB4FB2B0774A975754FB9E5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A7FE76BB1354BF9A3869B5CA2E8162D7">
    <w:name w:val="AA7FE76BB1354BF9A3869B5CA2E8162D7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2B3CE03878849E9A440018400A6684B7">
    <w:name w:val="82B3CE03878849E9A440018400A6684B7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FAAE44B1180438A8C1138EA6D7FA9971">
    <w:name w:val="9FAAE44B1180438A8C1138EA6D7FA9971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F3FB654837A412C9787CF933FB714892">
    <w:name w:val="FF3FB654837A412C9787CF933FB714892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04F980F4DB041B8B804D6A295CAD0535">
    <w:name w:val="B04F980F4DB041B8B804D6A295CAD0535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3CC2D8AD8C04E42886D9A55A64F9D407">
    <w:name w:val="93CC2D8AD8C04E42886D9A55A64F9D407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E9991A236BE41A98C068C778DC553277">
    <w:name w:val="AE9991A236BE41A98C068C778DC553277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AB10AA25B264F679A7F3E21370015251">
    <w:name w:val="3AB10AA25B264F679A7F3E21370015251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5517BF28E8A49A295ED03DCEEBE1AAC2">
    <w:name w:val="15517BF28E8A49A295ED03DCEEBE1AAC2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AA5063BC0664CD2828BBC58596CD1EB5">
    <w:name w:val="8AA5063BC0664CD2828BBC58596CD1EB5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55897630251470AAD4DFDA4F4B947CE7">
    <w:name w:val="355897630251470AAD4DFDA4F4B947CE7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E6672D4CF7940E68B110B5D0FEB8EF57">
    <w:name w:val="0E6672D4CF7940E68B110B5D0FEB8EF57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89635B1364F42B79DC1941DF140CCF53">
    <w:name w:val="A89635B1364F42B79DC1941DF140CCF53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F4D1B15C5034022BF71A2A7259105743">
    <w:name w:val="4F4D1B15C5034022BF71A2A7259105743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F87F08B8F564445917921D29D156A985">
    <w:name w:val="9F87F08B8F564445917921D29D156A985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4C0B01A9E3F4BDCBAB9E9A1F1AB1D8011">
    <w:name w:val="D4C0B01A9E3F4BDCBAB9E9A1F1AB1D8011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0B53C3961DC4CAC904B13836DA8522011">
    <w:name w:val="D0B53C3961DC4CAC904B13836DA8522011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E844A77802D4791BD76572461B5A4A311">
    <w:name w:val="FE844A77802D4791BD76572461B5A4A311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7A0416710F2451499A97267997D801511">
    <w:name w:val="07A0416710F2451499A97267997D801511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A706E480785434B9284C2691A3E647111">
    <w:name w:val="8A706E480785434B9284C2691A3E647111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6D88119AFF44F00B1A4CCA079699EA411">
    <w:name w:val="46D88119AFF44F00B1A4CCA079699EA411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87BB9EDE7F5445AA16CAA7BC61C525311">
    <w:name w:val="987BB9EDE7F5445AA16CAA7BC61C525311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9F0D82EE6024A0D8E1CEFED331023556">
    <w:name w:val="29F0D82EE6024A0D8E1CEFED331023556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EE0E8869C984F18971B6D6582F768296">
    <w:name w:val="9EE0E8869C984F18971B6D6582F768296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01A45D5A8234247B07F42F7FD94A5906">
    <w:name w:val="601A45D5A8234247B07F42F7FD94A5906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7776637C8A1491E93FDAFA3DA9AF1D76">
    <w:name w:val="D7776637C8A1491E93FDAFA3DA9AF1D76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485073BDD8541E0BB5791921D5C032A6">
    <w:name w:val="8485073BDD8541E0BB5791921D5C032A6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62F41F9E9084CAF830D25773BBF6E6B6">
    <w:name w:val="762F41F9E9084CAF830D25773BBF6E6B6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BD49E1CCD8B486C9173DC5B55680B2C6">
    <w:name w:val="5BD49E1CCD8B486C9173DC5B55680B2C6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C3C75224C0E469B9C774E774947674F6">
    <w:name w:val="3C3C75224C0E469B9C774E774947674F6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63F72A96B1543778098A28385E27C006">
    <w:name w:val="563F72A96B1543778098A28385E27C006"/>
    <w:rsid w:val="00594EC9"/>
    <w:pPr>
      <w:keepNext/>
      <w:widowControl w:val="0"/>
      <w:autoSpaceDE w:val="0"/>
      <w:autoSpaceDN w:val="0"/>
      <w:adjustRightInd w:val="0"/>
      <w:spacing w:after="0" w:line="240" w:lineRule="auto"/>
      <w:outlineLvl w:val="1"/>
    </w:pPr>
    <w:rPr>
      <w:rFonts w:ascii="Arial" w:eastAsia="Times New Roman" w:hAnsi="Arial" w:cs="Times New Roman"/>
      <w:b/>
      <w:sz w:val="24"/>
      <w:szCs w:val="20"/>
    </w:rPr>
  </w:style>
  <w:style w:type="paragraph" w:customStyle="1" w:styleId="43302F4A8BA74CBEBCCB29DBDA0FB4E710">
    <w:name w:val="43302F4A8BA74CBEBCCB29DBDA0FB4E710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9AA7297ED9B4EAE940C57D6494664A010">
    <w:name w:val="A9AA7297ED9B4EAE940C57D6494664A010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20678A214754DBAA8DDF2DF8EB2F37910">
    <w:name w:val="120678A214754DBAA8DDF2DF8EB2F37910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21A08A2E677422A8BCDE9AB9D93C1E111">
    <w:name w:val="321A08A2E677422A8BCDE9AB9D93C1E111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33AD2A484E94277BF84CD88B9DCC46810">
    <w:name w:val="233AD2A484E94277BF84CD88B9DCC46810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2C7B03ADAE84E20A6B84BCB5104537410">
    <w:name w:val="82C7B03ADAE84E20A6B84BCB5104537410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4DAAE5ACD4A4E89BBA6848F61D76CDA10">
    <w:name w:val="B4DAAE5ACD4A4E89BBA6848F61D76CDA10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65923ABE5BF401E9F570674B862B4854">
    <w:name w:val="B65923ABE5BF401E9F570674B862B4854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3A86CCCE5A2446084CE6F73BA15276A11">
    <w:name w:val="33A86CCCE5A2446084CE6F73BA15276A11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1AC60A3D837431483FE154F289ABA1A10">
    <w:name w:val="01AC60A3D837431483FE154F289ABA1A10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85C143E979D49C5B5C402FE4373E0B410">
    <w:name w:val="D85C143E979D49C5B5C402FE4373E0B410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53CAFAF57FD4793A61791BDEA1F48DB10">
    <w:name w:val="353CAFAF57FD4793A61791BDEA1F48DB10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00375B9854742E19026FC494BD486EB4">
    <w:name w:val="D00375B9854742E19026FC494BD486EB4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F07B0D722084C9BA84179F6BE76F97E11">
    <w:name w:val="2F07B0D722084C9BA84179F6BE76F97E11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B263BA160864A10B4CA775D475A8C0710">
    <w:name w:val="3B263BA160864A10B4CA775D475A8C0710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D0DCF333FE64328A4159988AACA4E7710">
    <w:name w:val="3D0DCF333FE64328A4159988AACA4E7710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E9833AACAD844B386BBEC60153840B610">
    <w:name w:val="0E9833AACAD844B386BBEC60153840B610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A5F59D6511B439E88ABE4F81F6ACB2B4">
    <w:name w:val="9A5F59D6511B439E88ABE4F81F6ACB2B4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C5D0C9B0F2043BAA924C0890E33C83811">
    <w:name w:val="2C5D0C9B0F2043BAA924C0890E33C83811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40869CF582E4A52979E4A8CFC7D9C9310">
    <w:name w:val="840869CF582E4A52979E4A8CFC7D9C9310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BBD306D26394B1D9AE86925CBADE42310">
    <w:name w:val="FBBD306D26394B1D9AE86925CBADE42310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C82DA5971C54E12A74D8645E422456B10">
    <w:name w:val="3C82DA5971C54E12A74D8645E422456B10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967F53675584849B76DD901C9E52F984">
    <w:name w:val="3967F53675584849B76DD901C9E52F984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F4EC024E2944437B9565FED1B8B763311">
    <w:name w:val="FF4EC024E2944437B9565FED1B8B763311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90CFF0F19C343FFB2463D21E280758811">
    <w:name w:val="090CFF0F19C343FFB2463D21E280758811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5592EA4074642DC967786AA7A7740A510">
    <w:name w:val="45592EA4074642DC967786AA7A7740A510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D8D6367C12B4900A97A299F4FD3902C10">
    <w:name w:val="DD8D6367C12B4900A97A299F4FD3902C10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1B32323E1A2493583B20C0BE81443004">
    <w:name w:val="51B32323E1A2493583B20C0BE81443004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420AE3AC3EE46E6A2D9C09EC7940CB19">
    <w:name w:val="C420AE3AC3EE46E6A2D9C09EC7940CB19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219E003AB1445878F1B1E8B011E45C69">
    <w:name w:val="1219E003AB1445878F1B1E8B011E45C69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3BB7FEF19194EA79706E37D8E846E529">
    <w:name w:val="93BB7FEF19194EA79706E37D8E846E529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4BA9801D9CB4A819C2E31F0CACC480F9">
    <w:name w:val="E4BA9801D9CB4A819C2E31F0CACC480F9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45D932F851146BC8C251988824CA5819">
    <w:name w:val="245D932F851146BC8C251988824CA5819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4D644DCCE014C8FA386E7A177B7F9FA9">
    <w:name w:val="74D644DCCE014C8FA386E7A177B7F9FA9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C3EC9C79002480484CC3A5D4331210E9">
    <w:name w:val="7C3EC9C79002480484CC3A5D4331210E9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0E21310EF06437D941B696CDDEBDB7E9">
    <w:name w:val="50E21310EF06437D941B696CDDEBDB7E9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729DA9B03434F3AB56F8A94E40B7AEC9">
    <w:name w:val="1729DA9B03434F3AB56F8A94E40B7AEC9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E97D8CEE9F545BABFD99789684B84219">
    <w:name w:val="0E97D8CEE9F545BABFD99789684B84219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2CC1499E8B34E5799D55F13131088C99">
    <w:name w:val="12CC1499E8B34E5799D55F13131088C99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8603BCDF13B44D9B11C3E51B095C36E9">
    <w:name w:val="78603BCDF13B44D9B11C3E51B095C36E9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F11BFCA3EA4435E8BDA7BCA205911AE9">
    <w:name w:val="DF11BFCA3EA4435E8BDA7BCA205911AE9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817994C0A9F470FAAFD07E8533158229">
    <w:name w:val="3817994C0A9F470FAAFD07E8533158229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2D0A9CBAB74401CB2FA77EAED117D409">
    <w:name w:val="E2D0A9CBAB74401CB2FA77EAED117D409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3CC5A8864B14EFAB7245821530105679">
    <w:name w:val="53CC5A8864B14EFAB7245821530105679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761FC15435B4569A4167FFFFB23B7689">
    <w:name w:val="8761FC15435B4569A4167FFFFB23B7689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43B5E1771454A47B6B22C77141398859">
    <w:name w:val="843B5E1771454A47B6B22C77141398859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A8F01583B28428786A80F58F8F7EF4C9">
    <w:name w:val="1A8F01583B28428786A80F58F8F7EF4C9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42D879EF08C4CBF9208AB971B2F40BA9">
    <w:name w:val="842D879EF08C4CBF9208AB971B2F40BA9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3B256D8F3B54EEC9B6F9C5982CEFB7B9">
    <w:name w:val="83B256D8F3B54EEC9B6F9C5982CEFB7B9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7EB94C837744CF78DC9F283032D6E059">
    <w:name w:val="E7EB94C837744CF78DC9F283032D6E059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883F24270E142F29F135E5E6379A8019">
    <w:name w:val="E883F24270E142F29F135E5E6379A8019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D387600E6EF41FEA5A7498AC9868A359">
    <w:name w:val="8D387600E6EF41FEA5A7498AC9868A359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E1E9B09B6194CB4BDFFD4990B8E63849">
    <w:name w:val="1E1E9B09B6194CB4BDFFD4990B8E63849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DD4ACE6750C46F681D86423FFFBF61D9">
    <w:name w:val="8DD4ACE6750C46F681D86423FFFBF61D9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000AB3D9A064FC39DCE49E84C63C6039">
    <w:name w:val="0000AB3D9A064FC39DCE49E84C63C6039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E06BACC048E4DCD83648E9D557BA9EC9">
    <w:name w:val="4E06BACC048E4DCD83648E9D557BA9EC9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D3F41B1CF644056AB7F5CB772B10DAB9">
    <w:name w:val="CD3F41B1CF644056AB7F5CB772B10DAB9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64EE2B10F82483590D925B6BEEAB5B69">
    <w:name w:val="764EE2B10F82483590D925B6BEEAB5B69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219961136B04B63B815018EED3C83339">
    <w:name w:val="1219961136B04B63B815018EED3C83339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A44681E349B4B969D130B69EB0451279">
    <w:name w:val="EA44681E349B4B969D130B69EB0451279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A20D6BF866846F382BEDCA82A5B2ED69">
    <w:name w:val="7A20D6BF866846F382BEDCA82A5B2ED69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1631B31CC0847CE9B3022D6392108A79">
    <w:name w:val="91631B31CC0847CE9B3022D6392108A79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9A1D53567664F5D81F48726E74036E99">
    <w:name w:val="F9A1D53567664F5D81F48726E74036E99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AC6ECDD5F664C66A42169EA665D3EB59">
    <w:name w:val="7AC6ECDD5F664C66A42169EA665D3EB59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763460B43D347C3B8B8CC6CBBF54C0F9">
    <w:name w:val="2763460B43D347C3B8B8CC6CBBF54C0F9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188C5259AFA4DABA2F2616F07BC37949">
    <w:name w:val="1188C5259AFA4DABA2F2616F07BC37949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C934738D4FC47DC85B18DF5ADC103449">
    <w:name w:val="DC934738D4FC47DC85B18DF5ADC103449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461F74C14F541EFAA04E0CDD3C12E369">
    <w:name w:val="D461F74C14F541EFAA04E0CDD3C12E369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375B0D95D4A410193C4D5FD16A66CCD9">
    <w:name w:val="5375B0D95D4A410193C4D5FD16A66CCD9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E47C4B9E89D403D8979FE9B00EEAA149">
    <w:name w:val="1E47C4B9E89D403D8979FE9B00EEAA149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6F712AB431B4D098E10B53C8EDD03AD9">
    <w:name w:val="46F712AB431B4D098E10B53C8EDD03AD9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8897A037ACC40D9BF8F76598D11CF769">
    <w:name w:val="18897A037ACC40D9BF8F76598D11CF769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1BB4923744C4DFA84AEDD7D15EF4EC09">
    <w:name w:val="11BB4923744C4DFA84AEDD7D15EF4EC09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390D5A82C514F3E939FFF78AC9CA9E99">
    <w:name w:val="D390D5A82C514F3E939FFF78AC9CA9E99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8BCFA5403144DE0B755037F1CAB43DC9">
    <w:name w:val="48BCFA5403144DE0B755037F1CAB43DC9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0B57E8A8AF6470D92EC2C4E4889256A9">
    <w:name w:val="30B57E8A8AF6470D92EC2C4E4889256A9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615288C807443DA956C927D8E14ACC29">
    <w:name w:val="D615288C807443DA956C927D8E14ACC29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C56DB6C83D747208C4964014C578A8E6">
    <w:name w:val="5C56DB6C83D747208C4964014C578A8E6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0A6CC1C6B3D415098855BC121D8EE2A6">
    <w:name w:val="60A6CC1C6B3D415098855BC121D8EE2A6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8145B0F93E8449CA37A476B1CFB06159">
    <w:name w:val="A8145B0F93E8449CA37A476B1CFB06159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FDB8FE9D9AD4F1492B997D4C53BCAEE9">
    <w:name w:val="8FDB8FE9D9AD4F1492B997D4C53BCAEE9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85894D92B3E4FED8F2B06DDBA5309CF9">
    <w:name w:val="885894D92B3E4FED8F2B06DDBA5309CF9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4DD4C777E2F4AAEADC85B4D9E77250C9">
    <w:name w:val="14DD4C777E2F4AAEADC85B4D9E77250C9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BC0C061AD9A4918827F462197D206C49">
    <w:name w:val="8BC0C061AD9A4918827F462197D206C49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C779B2B26914FF098EFF0D1C683BDC99">
    <w:name w:val="7C779B2B26914FF098EFF0D1C683BDC99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7426969D3EB4808B85B903F49088AA29">
    <w:name w:val="47426969D3EB4808B85B903F49088AA29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868DF290A214A20B6E57D5C732F284A9">
    <w:name w:val="0868DF290A214A20B6E57D5C732F284A9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A519F2D76D4406789E34D5FA1B2B5EC9">
    <w:name w:val="5A519F2D76D4406789E34D5FA1B2B5EC9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FC245E7AF4B4BA39444B2AAE6E562AC9">
    <w:name w:val="AFC245E7AF4B4BA39444B2AAE6E562AC9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36335B5A69B46F7B52F87A56EF9451B8">
    <w:name w:val="D36335B5A69B46F7B52F87A56EF9451B8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961E11A0B3F48B583C536719EBA47788">
    <w:name w:val="C961E11A0B3F48B583C536719EBA47788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D6BEF5480F449B6BAE8EA7E818B30598">
    <w:name w:val="AD6BEF5480F449B6BAE8EA7E818B30598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8EC0F62B8D44CCA8CB5AF7FF4E53CF12">
    <w:name w:val="48EC0F62B8D44CCA8CB5AF7FF4E53CF12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D0F3B32BF9B4009B4FE98FD214A947B3">
    <w:name w:val="BD0F3B32BF9B4009B4FE98FD214A947B3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499BDC5DC67420186F57617F6E64C276">
    <w:name w:val="E499BDC5DC67420186F57617F6E64C276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936B25A439240FDAE5C4761E8D9D0C38">
    <w:name w:val="B936B25A439240FDAE5C4761E8D9D0C38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744D3E3EE2549F0ACB69D3EE4A9EA6C8">
    <w:name w:val="C744D3E3EE2549F0ACB69D3EE4A9EA6C8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1169945565D47838DE0001044DAA51D2">
    <w:name w:val="A1169945565D47838DE0001044DAA51D2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392B4C216A341F8843686951B80907E3">
    <w:name w:val="6392B4C216A341F8843686951B80907E3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E15C3A5B91245D6ACB14E59D6929E936">
    <w:name w:val="3E15C3A5B91245D6ACB14E59D6929E936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068E07A7FDF4D149141640BB775406B8">
    <w:name w:val="B068E07A7FDF4D149141640BB775406B8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7BD95DFABA6450F860133C840B3B9A78">
    <w:name w:val="C7BD95DFABA6450F860133C840B3B9A78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01C44D95C434D0C93D9DCDD59C761B82">
    <w:name w:val="B01C44D95C434D0C93D9DCDD59C761B82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02F42F267E64A259D1C34E9716273B43">
    <w:name w:val="702F42F267E64A259D1C34E9716273B43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3A168EBC31548F7BF186078A2B0C2B16">
    <w:name w:val="23A168EBC31548F7BF186078A2B0C2B16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283BA8273BB4E5E8478402E6313763B8">
    <w:name w:val="0283BA8273BB4E5E8478402E6313763B8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3FB435373A141CEA48C2A0413D1293D8">
    <w:name w:val="13FB435373A141CEA48C2A0413D1293D8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0E27FEC3CF44CE6A84FF6FABBA0EF5D2">
    <w:name w:val="A0E27FEC3CF44CE6A84FF6FABBA0EF5D2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EAE4A9B01B941FC82589E7D65125F883">
    <w:name w:val="AEAE4A9B01B941FC82589E7D65125F883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5D3536C70AB4D9686407F67A9B00E5D6">
    <w:name w:val="45D3536C70AB4D9686407F67A9B00E5D6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CCFB69FBEFC45B58E7408FFF57F08BA8">
    <w:name w:val="3CCFB69FBEFC45B58E7408FFF57F08BA8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1112228CF124ABBBD0F5B7A506BB8478">
    <w:name w:val="E1112228CF124ABBBD0F5B7A506BB8478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1DCA6C127324599850F5A163AE719AB2">
    <w:name w:val="C1DCA6C127324599850F5A163AE719AB2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5DAD9E0B9B44D4C8F1FC7FCDD9AC2523">
    <w:name w:val="75DAD9E0B9B44D4C8F1FC7FCDD9AC2523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28FB88D792D49E491FAACFBF035211A6">
    <w:name w:val="A28FB88D792D49E491FAACFBF035211A6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CA4A4E8302147C2862DC2D267B145768">
    <w:name w:val="0CA4A4E8302147C2862DC2D267B145768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2FAF08B54804BE6ADF737AF41B1362C8">
    <w:name w:val="92FAF08B54804BE6ADF737AF41B1362C8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D07105F25BA4888AE1D57D65A9369162">
    <w:name w:val="2D07105F25BA4888AE1D57D65A9369162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526E0B52A674E2BB3065A3FA20D24EC3">
    <w:name w:val="D526E0B52A674E2BB3065A3FA20D24EC3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A28818C97A84AD9BD9811034470EAFE6">
    <w:name w:val="AA28818C97A84AD9BD9811034470EAFE6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E311AD026FC4066A79588C93B44FFA68">
    <w:name w:val="1E311AD026FC4066A79588C93B44FFA68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4D194240509406BAF58E495C2F4A1AE8">
    <w:name w:val="64D194240509406BAF58E495C2F4A1AE8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7D49C7193E044FFA524D27E56E2027C2">
    <w:name w:val="17D49C7193E044FFA524D27E56E2027C2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4DD20C37D454201903D399B517BBB463">
    <w:name w:val="54DD20C37D454201903D399B517BBB463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D326D0C085542F591E78C96468B96FC6">
    <w:name w:val="BD326D0C085542F591E78C96468B96FC6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6D1FE555BED4370B67AA237FF99A8518">
    <w:name w:val="16D1FE555BED4370B67AA237FF99A8518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3CEB08D01314315AA15CDE4BF9FEE078">
    <w:name w:val="C3CEB08D01314315AA15CDE4BF9FEE078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B88750B91CE4E2B8A5DBB8F256D22332">
    <w:name w:val="1B88750B91CE4E2B8A5DBB8F256D22332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5F8448B772D4EEABBA72296DF17A56F3">
    <w:name w:val="85F8448B772D4EEABBA72296DF17A56F3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E1E9DFCDB6F4F53A14D04F91DAF0B9A6">
    <w:name w:val="5E1E9DFCDB6F4F53A14D04F91DAF0B9A6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735F75F2C304D32B41E160BFB67CDA78">
    <w:name w:val="6735F75F2C304D32B41E160BFB67CDA78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7C25132F22A4640995A91ED91CD60EA8">
    <w:name w:val="67C25132F22A4640995A91ED91CD60EA8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844DFEEEA544638A9DE0267FAA850782">
    <w:name w:val="7844DFEEEA544638A9DE0267FAA850782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F73C24C68044620A46E10704AA603433">
    <w:name w:val="0F73C24C68044620A46E10704AA603433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076491691374C9AAF4EBF7122B56E336">
    <w:name w:val="D076491691374C9AAF4EBF7122B56E336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CE640D1384843A0875484B95626D78A8">
    <w:name w:val="0CE640D1384843A0875484B95626D78A8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3FF6093FF5F4B4C9A889E8A0CCE59C38">
    <w:name w:val="E3FF6093FF5F4B4C9A889E8A0CCE59C38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3FD6B265F2F4193808A2FB140495D492">
    <w:name w:val="93FD6B265F2F4193808A2FB140495D492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5A97054FC094900BE1F93A3C1F308703">
    <w:name w:val="95A97054FC094900BE1F93A3C1F308703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E8885E24FC4453DB0717AB75652C30F6">
    <w:name w:val="2E8885E24FC4453DB0717AB75652C30F6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A6CABA3AB464CC79F8CA4B90783984E8">
    <w:name w:val="FA6CABA3AB464CC79F8CA4B90783984E8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369858D8BB94EC0A146D5B4834196E88">
    <w:name w:val="1369858D8BB94EC0A146D5B4834196E88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F0AFDA1E3984EA9B27AC88332DDBD912">
    <w:name w:val="BF0AFDA1E3984EA9B27AC88332DDBD912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E84675F438A4315AE5AD1C820EE7B083">
    <w:name w:val="6E84675F438A4315AE5AD1C820EE7B083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0B98F3E23904D529DF05D1A9CF170FB6">
    <w:name w:val="00B98F3E23904D529DF05D1A9CF170FB6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525BE044FAB4FFF971D55BEA2A8B0958">
    <w:name w:val="0525BE044FAB4FFF971D55BEA2A8B0958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95533A87942450A8A8735702285E8CA8">
    <w:name w:val="195533A87942450A8A8735702285E8CA8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CAC36ACA9314461980E4104B7ED4A562">
    <w:name w:val="4CAC36ACA9314461980E4104B7ED4A562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FCA45599CB14D15A420882A0E41F0C73">
    <w:name w:val="2FCA45599CB14D15A420882A0E41F0C73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62761F9A9D94F7E9CA5259FB1A592EF6">
    <w:name w:val="C62761F9A9D94F7E9CA5259FB1A592EF6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86B25B108D24943A45DF9511760E7808">
    <w:name w:val="586B25B108D24943A45DF9511760E7808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4BA5BE5410044D7B0CFBC6C55725A5C8">
    <w:name w:val="E4BA5BE5410044D7B0CFBC6C55725A5C8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06FDB077672469DAC07FFE2E13DD8072">
    <w:name w:val="706FDB077672469DAC07FFE2E13DD8072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A09A598F26A41AB8E4FCEC52B101D653">
    <w:name w:val="9A09A598F26A41AB8E4FCEC52B101D653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9EAF66016B3403596C02DEAF046E1586">
    <w:name w:val="59EAF66016B3403596C02DEAF046E1586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0DC5FE70ACA4F2BB39BFFB2C2C8075C8">
    <w:name w:val="F0DC5FE70ACA4F2BB39BFFB2C2C8075C8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C52E323584E4BBCBF8685DE548D0BB98">
    <w:name w:val="EC52E323584E4BBCBF8685DE548D0BB98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DFFF863BDE04A979A3F0836376049F52">
    <w:name w:val="8DFFF863BDE04A979A3F0836376049F52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872E5D98E31474EB4011DB40D62C3F63">
    <w:name w:val="3872E5D98E31474EB4011DB40D62C3F63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E6517A833CD41BCA6A6FF20547D8D5B6">
    <w:name w:val="FE6517A833CD41BCA6A6FF20547D8D5B6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B118ED3072144CE805389D3AEDC7A208">
    <w:name w:val="BB118ED3072144CE805389D3AEDC7A208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0B5C05DCDE24AD59F400831532701448">
    <w:name w:val="B0B5C05DCDE24AD59F400831532701448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D7EBE05766B4379AACAB458D140F1772">
    <w:name w:val="6D7EBE05766B4379AACAB458D140F1772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D0C28C1FAA24925805749C96E9860203">
    <w:name w:val="7D0C28C1FAA24925805749C96E9860203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48E699D48FC458081FC873FC35B5CD76">
    <w:name w:val="148E699D48FC458081FC873FC35B5CD76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3E780681DD043EA978D30BC822C5D478">
    <w:name w:val="A3E780681DD043EA978D30BC822C5D478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4D20CDE29D2465E9C06D4F749A9CE648">
    <w:name w:val="64D20CDE29D2465E9C06D4F749A9CE648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D16D52AE8F646068E83D14E62DAA2D62">
    <w:name w:val="2D16D52AE8F646068E83D14E62DAA2D62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723C5E9AA2E4468A9C50DFC142D7F6A3">
    <w:name w:val="3723C5E9AA2E4468A9C50DFC142D7F6A3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E1F5F64C6AC47799CE65ABC5CE017F36">
    <w:name w:val="5E1F5F64C6AC47799CE65ABC5CE017F36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682F87A359446F288E499F021019B868">
    <w:name w:val="D682F87A359446F288E499F021019B868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01BF5E51C884D15A9D1273FAE7B36098">
    <w:name w:val="E01BF5E51C884D15A9D1273FAE7B36098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57E6B56621743C5BE829D5EB292319C2">
    <w:name w:val="F57E6B56621743C5BE829D5EB292319C2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A2C2C036221458AB1D9E58BEEBEB12B3">
    <w:name w:val="1A2C2C036221458AB1D9E58BEEBEB12B3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9275BB553D244E1BE88DE4EC0199EF26">
    <w:name w:val="49275BB553D244E1BE88DE4EC0199EF26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FB0CABD13874AF48691418E9F1633F08">
    <w:name w:val="6FB0CABD13874AF48691418E9F1633F08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0EE43DD4FFD4E66910561F5699A226D8">
    <w:name w:val="70EE43DD4FFD4E66910561F5699A226D8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0FF5DB6DF464E779DFA3D2A4C6D8FEF2">
    <w:name w:val="E0FF5DB6DF464E779DFA3D2A4C6D8FEF2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00D1A4A572144D581AB7C2FBE8FDE483">
    <w:name w:val="600D1A4A572144D581AB7C2FBE8FDE483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B9AB8464E884470B293703B30FE79356">
    <w:name w:val="3B9AB8464E884470B293703B30FE79356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B6FCB72C5E345D5978913D9D4A28ED88">
    <w:name w:val="FB6FCB72C5E345D5978913D9D4A28ED88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84997866A0D4CCF9C535AC2C4B173628">
    <w:name w:val="B84997866A0D4CCF9C535AC2C4B173628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80C2B8E8DCC4C5BA82C9EA418FAE5B22">
    <w:name w:val="E80C2B8E8DCC4C5BA82C9EA418FAE5B22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560C61D24884B69933E8CD2AB3FD9C73">
    <w:name w:val="7560C61D24884B69933E8CD2AB3FD9C73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0DEF60D1F814EC2B73C9021F44FC1886">
    <w:name w:val="D0DEF60D1F814EC2B73C9021F44FC1886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ACB8723C151418F9EFAAB5690C7F2338">
    <w:name w:val="4ACB8723C151418F9EFAAB5690C7F2338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769A52A688C4EA2BA2C0DE98D8C93048">
    <w:name w:val="D769A52A688C4EA2BA2C0DE98D8C93048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306025EB2A14153AF016F6CC6F6CBEA2">
    <w:name w:val="4306025EB2A14153AF016F6CC6F6CBEA2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EEAC8A354DC4762B570D08150B716123">
    <w:name w:val="AEEAC8A354DC4762B570D08150B716123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620CD6FB1FB4FB2B0774A975754FB9E6">
    <w:name w:val="3620CD6FB1FB4FB2B0774A975754FB9E6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A7FE76BB1354BF9A3869B5CA2E8162D8">
    <w:name w:val="AA7FE76BB1354BF9A3869B5CA2E8162D8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2B3CE03878849E9A440018400A6684B8">
    <w:name w:val="82B3CE03878849E9A440018400A6684B8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FAAE44B1180438A8C1138EA6D7FA9972">
    <w:name w:val="9FAAE44B1180438A8C1138EA6D7FA9972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F3FB654837A412C9787CF933FB714893">
    <w:name w:val="FF3FB654837A412C9787CF933FB714893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04F980F4DB041B8B804D6A295CAD0536">
    <w:name w:val="B04F980F4DB041B8B804D6A295CAD0536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3CC2D8AD8C04E42886D9A55A64F9D408">
    <w:name w:val="93CC2D8AD8C04E42886D9A55A64F9D408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E9991A236BE41A98C068C778DC553278">
    <w:name w:val="AE9991A236BE41A98C068C778DC553278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AB10AA25B264F679A7F3E21370015252">
    <w:name w:val="3AB10AA25B264F679A7F3E21370015252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5517BF28E8A49A295ED03DCEEBE1AAC3">
    <w:name w:val="15517BF28E8A49A295ED03DCEEBE1AAC3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AA5063BC0664CD2828BBC58596CD1EB6">
    <w:name w:val="8AA5063BC0664CD2828BBC58596CD1EB6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55897630251470AAD4DFDA4F4B947CE8">
    <w:name w:val="355897630251470AAD4DFDA4F4B947CE8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E6672D4CF7940E68B110B5D0FEB8EF58">
    <w:name w:val="0E6672D4CF7940E68B110B5D0FEB8EF58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89635B1364F42B79DC1941DF140CCF54">
    <w:name w:val="A89635B1364F42B79DC1941DF140CCF54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F4D1B15C5034022BF71A2A7259105744">
    <w:name w:val="4F4D1B15C5034022BF71A2A7259105744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F87F08B8F564445917921D29D156A986">
    <w:name w:val="9F87F08B8F564445917921D29D156A986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31A1742D5D04B24A6B6DECCAC9AD1CB">
    <w:name w:val="A31A1742D5D04B24A6B6DECCAC9AD1CB"/>
    <w:rsid w:val="00594EC9"/>
  </w:style>
  <w:style w:type="paragraph" w:customStyle="1" w:styleId="43FC63D29C474D85B84F6EA5DEB33D87">
    <w:name w:val="43FC63D29C474D85B84F6EA5DEB33D87"/>
    <w:rsid w:val="00594EC9"/>
  </w:style>
  <w:style w:type="paragraph" w:customStyle="1" w:styleId="A2FDDB949DB14959BFBEEDAB203957F6">
    <w:name w:val="A2FDDB949DB14959BFBEEDAB203957F6"/>
    <w:rsid w:val="00594EC9"/>
  </w:style>
  <w:style w:type="paragraph" w:customStyle="1" w:styleId="B99AD538C5FE4A9EAD0B7FC3A966914F">
    <w:name w:val="B99AD538C5FE4A9EAD0B7FC3A966914F"/>
    <w:rsid w:val="00594EC9"/>
  </w:style>
  <w:style w:type="paragraph" w:customStyle="1" w:styleId="1EB35A25C6CE4F739FA05D8326318188">
    <w:name w:val="1EB35A25C6CE4F739FA05D8326318188"/>
    <w:rsid w:val="00594EC9"/>
  </w:style>
  <w:style w:type="paragraph" w:customStyle="1" w:styleId="C9CC22A238624F0CA56CEA25DEC87036">
    <w:name w:val="C9CC22A238624F0CA56CEA25DEC87036"/>
    <w:rsid w:val="00594EC9"/>
  </w:style>
  <w:style w:type="paragraph" w:customStyle="1" w:styleId="46400B184EEE455F844C931D78FA05D9">
    <w:name w:val="46400B184EEE455F844C931D78FA05D9"/>
    <w:rsid w:val="00594EC9"/>
  </w:style>
  <w:style w:type="paragraph" w:customStyle="1" w:styleId="F72C9F5E544A41AC8D99A12C8C3377C9">
    <w:name w:val="F72C9F5E544A41AC8D99A12C8C3377C9"/>
    <w:rsid w:val="00594EC9"/>
  </w:style>
  <w:style w:type="paragraph" w:customStyle="1" w:styleId="43037D5BC18A4AB38CDBB3B93263938F">
    <w:name w:val="43037D5BC18A4AB38CDBB3B93263938F"/>
    <w:rsid w:val="00594EC9"/>
  </w:style>
  <w:style w:type="paragraph" w:customStyle="1" w:styleId="DEF8967C2F334D5D9D07FBC698B3F109">
    <w:name w:val="DEF8967C2F334D5D9D07FBC698B3F109"/>
    <w:rsid w:val="00594EC9"/>
  </w:style>
  <w:style w:type="paragraph" w:customStyle="1" w:styleId="28E6A12289B64C35AF23DD68E9064D23">
    <w:name w:val="28E6A12289B64C35AF23DD68E9064D23"/>
    <w:rsid w:val="00594EC9"/>
  </w:style>
  <w:style w:type="paragraph" w:customStyle="1" w:styleId="A25CBFB734BB45A2BBFFEF26AAEEC1A9">
    <w:name w:val="A25CBFB734BB45A2BBFFEF26AAEEC1A9"/>
    <w:rsid w:val="00594EC9"/>
  </w:style>
  <w:style w:type="paragraph" w:customStyle="1" w:styleId="0E75F5E1852F4548BBDB0336BA56B426">
    <w:name w:val="0E75F5E1852F4548BBDB0336BA56B426"/>
    <w:rsid w:val="00594EC9"/>
  </w:style>
  <w:style w:type="paragraph" w:customStyle="1" w:styleId="03F90F94F6414C9299F5598941FE82D9">
    <w:name w:val="03F90F94F6414C9299F5598941FE82D9"/>
    <w:rsid w:val="00594EC9"/>
  </w:style>
  <w:style w:type="paragraph" w:customStyle="1" w:styleId="111F4D7272164AA7A665E552750C522F">
    <w:name w:val="111F4D7272164AA7A665E552750C522F"/>
    <w:rsid w:val="00594EC9"/>
  </w:style>
  <w:style w:type="paragraph" w:customStyle="1" w:styleId="5983FE000E5D4BC183456764DD7FE8C1">
    <w:name w:val="5983FE000E5D4BC183456764DD7FE8C1"/>
    <w:rsid w:val="00594EC9"/>
  </w:style>
  <w:style w:type="paragraph" w:customStyle="1" w:styleId="3C229AD55E63426DAE7E0A953447E49C">
    <w:name w:val="3C229AD55E63426DAE7E0A953447E49C"/>
    <w:rsid w:val="00594EC9"/>
  </w:style>
  <w:style w:type="paragraph" w:customStyle="1" w:styleId="279ABAD976C74495A6F42F496B3BAB19">
    <w:name w:val="279ABAD976C74495A6F42F496B3BAB19"/>
    <w:rsid w:val="00594EC9"/>
  </w:style>
  <w:style w:type="paragraph" w:customStyle="1" w:styleId="B56C10EA492644BEAF2BB60356CF4C1A">
    <w:name w:val="B56C10EA492644BEAF2BB60356CF4C1A"/>
    <w:rsid w:val="00594EC9"/>
  </w:style>
  <w:style w:type="paragraph" w:customStyle="1" w:styleId="6994A86F5484486E800F8F384F0D607E">
    <w:name w:val="6994A86F5484486E800F8F384F0D607E"/>
    <w:rsid w:val="00594EC9"/>
  </w:style>
  <w:style w:type="paragraph" w:customStyle="1" w:styleId="6188393A5AB54F73926824EC8238CDF5">
    <w:name w:val="6188393A5AB54F73926824EC8238CDF5"/>
    <w:rsid w:val="00594EC9"/>
  </w:style>
  <w:style w:type="paragraph" w:customStyle="1" w:styleId="B8DDF4CA5DEF447B98340120CFE4046F">
    <w:name w:val="B8DDF4CA5DEF447B98340120CFE4046F"/>
    <w:rsid w:val="00594EC9"/>
  </w:style>
  <w:style w:type="paragraph" w:customStyle="1" w:styleId="52A7DCA1C389411E85BF62CC7A33D4A6">
    <w:name w:val="52A7DCA1C389411E85BF62CC7A33D4A6"/>
    <w:rsid w:val="00594EC9"/>
  </w:style>
  <w:style w:type="paragraph" w:customStyle="1" w:styleId="B089AF93C3A242F18B513E131A017103">
    <w:name w:val="B089AF93C3A242F18B513E131A017103"/>
    <w:rsid w:val="00594EC9"/>
  </w:style>
  <w:style w:type="paragraph" w:customStyle="1" w:styleId="00C739D65E924FA5859B27B4BD4C785E">
    <w:name w:val="00C739D65E924FA5859B27B4BD4C785E"/>
    <w:rsid w:val="00594EC9"/>
  </w:style>
  <w:style w:type="paragraph" w:customStyle="1" w:styleId="6BD4246792FC4A608D750F181301BE47">
    <w:name w:val="6BD4246792FC4A608D750F181301BE47"/>
    <w:rsid w:val="00594EC9"/>
  </w:style>
  <w:style w:type="paragraph" w:customStyle="1" w:styleId="DA7E4C0FE91C4D8382BE2796047B47CF">
    <w:name w:val="DA7E4C0FE91C4D8382BE2796047B47CF"/>
    <w:rsid w:val="00594EC9"/>
  </w:style>
  <w:style w:type="paragraph" w:customStyle="1" w:styleId="6E55BEEEEC704F1C81B602D940861DD5">
    <w:name w:val="6E55BEEEEC704F1C81B602D940861DD5"/>
    <w:rsid w:val="00594EC9"/>
  </w:style>
  <w:style w:type="paragraph" w:customStyle="1" w:styleId="9F139C706A5F4207A9BD29CE0FC21F78">
    <w:name w:val="9F139C706A5F4207A9BD29CE0FC21F78"/>
    <w:rsid w:val="00594EC9"/>
  </w:style>
  <w:style w:type="paragraph" w:customStyle="1" w:styleId="815FA48EE6A746F0946F5DF30C9D5486">
    <w:name w:val="815FA48EE6A746F0946F5DF30C9D5486"/>
    <w:rsid w:val="00594EC9"/>
  </w:style>
  <w:style w:type="paragraph" w:customStyle="1" w:styleId="7E1552F222424EB282AB5855BEDA2EB1">
    <w:name w:val="7E1552F222424EB282AB5855BEDA2EB1"/>
    <w:rsid w:val="00594EC9"/>
  </w:style>
  <w:style w:type="paragraph" w:customStyle="1" w:styleId="2DC7F4BB4FE44E8CA846161B49B0B2FA">
    <w:name w:val="2DC7F4BB4FE44E8CA846161B49B0B2FA"/>
    <w:rsid w:val="00594EC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iPriority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rsid w:val="00594EC9"/>
    <w:rPr>
      <w:color w:val="808080"/>
    </w:rPr>
  </w:style>
  <w:style w:type="paragraph" w:customStyle="1" w:styleId="D4C0B01A9E3F4BDCBAB9E9A1F1AB1D80">
    <w:name w:val="D4C0B01A9E3F4BDCBAB9E9A1F1AB1D80"/>
    <w:rsid w:val="00787B14"/>
  </w:style>
  <w:style w:type="paragraph" w:customStyle="1" w:styleId="D0B53C3961DC4CAC904B13836DA85220">
    <w:name w:val="D0B53C3961DC4CAC904B13836DA85220"/>
    <w:rsid w:val="00787B14"/>
  </w:style>
  <w:style w:type="paragraph" w:customStyle="1" w:styleId="FE844A77802D4791BD76572461B5A4A3">
    <w:name w:val="FE844A77802D4791BD76572461B5A4A3"/>
    <w:rsid w:val="00787B14"/>
  </w:style>
  <w:style w:type="paragraph" w:customStyle="1" w:styleId="07A0416710F2451499A97267997D8015">
    <w:name w:val="07A0416710F2451499A97267997D8015"/>
    <w:rsid w:val="00787B14"/>
  </w:style>
  <w:style w:type="paragraph" w:customStyle="1" w:styleId="8A706E480785434B9284C2691A3E6471">
    <w:name w:val="8A706E480785434B9284C2691A3E6471"/>
    <w:rsid w:val="00787B14"/>
  </w:style>
  <w:style w:type="paragraph" w:customStyle="1" w:styleId="46D88119AFF44F00B1A4CCA079699EA4">
    <w:name w:val="46D88119AFF44F00B1A4CCA079699EA4"/>
    <w:rsid w:val="00787B14"/>
  </w:style>
  <w:style w:type="paragraph" w:customStyle="1" w:styleId="987BB9EDE7F5445AA16CAA7BC61C5253">
    <w:name w:val="987BB9EDE7F5445AA16CAA7BC61C5253"/>
    <w:rsid w:val="00787B14"/>
  </w:style>
  <w:style w:type="paragraph" w:customStyle="1" w:styleId="B5D40EBF3BEA440A9158D6F9E5AD0B6C">
    <w:name w:val="B5D40EBF3BEA440A9158D6F9E5AD0B6C"/>
    <w:rsid w:val="00787B14"/>
  </w:style>
  <w:style w:type="paragraph" w:customStyle="1" w:styleId="1FBD73A5C7654ADE86C6A317C8717496">
    <w:name w:val="1FBD73A5C7654ADE86C6A317C8717496"/>
    <w:rsid w:val="00787B14"/>
  </w:style>
  <w:style w:type="paragraph" w:customStyle="1" w:styleId="B8A5AA616C0C42BE8EE66EA0218B7A73">
    <w:name w:val="B8A5AA616C0C42BE8EE66EA0218B7A73"/>
    <w:rsid w:val="00787B14"/>
  </w:style>
  <w:style w:type="paragraph" w:customStyle="1" w:styleId="93B4557C8CEC4B0381EF7FD75B0C7957">
    <w:name w:val="93B4557C8CEC4B0381EF7FD75B0C7957"/>
    <w:rsid w:val="00787B14"/>
  </w:style>
  <w:style w:type="paragraph" w:customStyle="1" w:styleId="EC3B388511AC48A49EDDC43DF930D29E">
    <w:name w:val="EC3B388511AC48A49EDDC43DF930D29E"/>
    <w:rsid w:val="00787B14"/>
  </w:style>
  <w:style w:type="paragraph" w:customStyle="1" w:styleId="321A08A2E677422A8BCDE9AB9D93C1E1">
    <w:name w:val="321A08A2E677422A8BCDE9AB9D93C1E1"/>
    <w:rsid w:val="00787B14"/>
  </w:style>
  <w:style w:type="paragraph" w:customStyle="1" w:styleId="E48F74E25C354A17AA9E1C1FCA0C961D">
    <w:name w:val="E48F74E25C354A17AA9E1C1FCA0C961D"/>
    <w:rsid w:val="00787B14"/>
  </w:style>
  <w:style w:type="paragraph" w:customStyle="1" w:styleId="33A86CCCE5A2446084CE6F73BA15276A">
    <w:name w:val="33A86CCCE5A2446084CE6F73BA15276A"/>
    <w:rsid w:val="00787B14"/>
  </w:style>
  <w:style w:type="paragraph" w:customStyle="1" w:styleId="0C59F1CAB65F49B3A1C0826A363BD7CC">
    <w:name w:val="0C59F1CAB65F49B3A1C0826A363BD7CC"/>
    <w:rsid w:val="00787B14"/>
  </w:style>
  <w:style w:type="paragraph" w:customStyle="1" w:styleId="2F07B0D722084C9BA84179F6BE76F97E">
    <w:name w:val="2F07B0D722084C9BA84179F6BE76F97E"/>
    <w:rsid w:val="00787B14"/>
  </w:style>
  <w:style w:type="paragraph" w:customStyle="1" w:styleId="FADDCF08EA5B4769822A0AF43B1CD1A4">
    <w:name w:val="FADDCF08EA5B4769822A0AF43B1CD1A4"/>
    <w:rsid w:val="00787B14"/>
  </w:style>
  <w:style w:type="paragraph" w:customStyle="1" w:styleId="2C5D0C9B0F2043BAA924C0890E33C838">
    <w:name w:val="2C5D0C9B0F2043BAA924C0890E33C838"/>
    <w:rsid w:val="00787B14"/>
  </w:style>
  <w:style w:type="paragraph" w:customStyle="1" w:styleId="84195B3BE08842899D881F11CAF16F56">
    <w:name w:val="84195B3BE08842899D881F11CAF16F56"/>
    <w:rsid w:val="00787B14"/>
  </w:style>
  <w:style w:type="paragraph" w:customStyle="1" w:styleId="FF4EC024E2944437B9565FED1B8B7633">
    <w:name w:val="FF4EC024E2944437B9565FED1B8B7633"/>
    <w:rsid w:val="00787B14"/>
  </w:style>
  <w:style w:type="paragraph" w:customStyle="1" w:styleId="090CFF0F19C343FFB2463D21E2807588">
    <w:name w:val="090CFF0F19C343FFB2463D21E2807588"/>
    <w:rsid w:val="00787B14"/>
  </w:style>
  <w:style w:type="paragraph" w:customStyle="1" w:styleId="D4C0B01A9E3F4BDCBAB9E9A1F1AB1D801">
    <w:name w:val="D4C0B01A9E3F4BDCBAB9E9A1F1AB1D80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0B53C3961DC4CAC904B13836DA852201">
    <w:name w:val="D0B53C3961DC4CAC904B13836DA85220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E844A77802D4791BD76572461B5A4A31">
    <w:name w:val="FE844A77802D4791BD76572461B5A4A3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7A0416710F2451499A97267997D80151">
    <w:name w:val="07A0416710F2451499A97267997D8015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A706E480785434B9284C2691A3E64711">
    <w:name w:val="8A706E480785434B9284C2691A3E6471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6D88119AFF44F00B1A4CCA079699EA41">
    <w:name w:val="46D88119AFF44F00B1A4CCA079699EA4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87BB9EDE7F5445AA16CAA7BC61C52531">
    <w:name w:val="987BB9EDE7F5445AA16CAA7BC61C5253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5D40EBF3BEA440A9158D6F9E5AD0B6C1">
    <w:name w:val="B5D40EBF3BEA440A9158D6F9E5AD0B6C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FBD73A5C7654ADE86C6A317C87174961">
    <w:name w:val="1FBD73A5C7654ADE86C6A317C8717496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8A5AA616C0C42BE8EE66EA0218B7A731">
    <w:name w:val="B8A5AA616C0C42BE8EE66EA0218B7A73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3B4557C8CEC4B0381EF7FD75B0C79571">
    <w:name w:val="93B4557C8CEC4B0381EF7FD75B0C7957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C3B388511AC48A49EDDC43DF930D29E1">
    <w:name w:val="EC3B388511AC48A49EDDC43DF930D29E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21A08A2E677422A8BCDE9AB9D93C1E11">
    <w:name w:val="321A08A2E677422A8BCDE9AB9D93C1E1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48F74E25C354A17AA9E1C1FCA0C961D1">
    <w:name w:val="E48F74E25C354A17AA9E1C1FCA0C961D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3A86CCCE5A2446084CE6F73BA15276A1">
    <w:name w:val="33A86CCCE5A2446084CE6F73BA15276A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C59F1CAB65F49B3A1C0826A363BD7CC1">
    <w:name w:val="0C59F1CAB65F49B3A1C0826A363BD7CC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F07B0D722084C9BA84179F6BE76F97E1">
    <w:name w:val="2F07B0D722084C9BA84179F6BE76F97E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ADDCF08EA5B4769822A0AF43B1CD1A41">
    <w:name w:val="FADDCF08EA5B4769822A0AF43B1CD1A4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C5D0C9B0F2043BAA924C0890E33C8381">
    <w:name w:val="2C5D0C9B0F2043BAA924C0890E33C838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4195B3BE08842899D881F11CAF16F561">
    <w:name w:val="84195B3BE08842899D881F11CAF16F56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F4EC024E2944437B9565FED1B8B76331">
    <w:name w:val="FF4EC024E2944437B9565FED1B8B7633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90CFF0F19C343FFB2463D21E28075881">
    <w:name w:val="090CFF0F19C343FFB2463D21E2807588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40869CF582E4A52979E4A8CFC7D9C93">
    <w:name w:val="840869CF582E4A52979E4A8CFC7D9C93"/>
    <w:rsid w:val="00787B14"/>
  </w:style>
  <w:style w:type="paragraph" w:customStyle="1" w:styleId="3B263BA160864A10B4CA775D475A8C07">
    <w:name w:val="3B263BA160864A10B4CA775D475A8C07"/>
    <w:rsid w:val="00787B14"/>
  </w:style>
  <w:style w:type="paragraph" w:customStyle="1" w:styleId="01AC60A3D837431483FE154F289ABA1A">
    <w:name w:val="01AC60A3D837431483FE154F289ABA1A"/>
    <w:rsid w:val="00787B14"/>
  </w:style>
  <w:style w:type="paragraph" w:customStyle="1" w:styleId="233AD2A484E94277BF84CD88B9DCC468">
    <w:name w:val="233AD2A484E94277BF84CD88B9DCC468"/>
    <w:rsid w:val="00787B14"/>
  </w:style>
  <w:style w:type="paragraph" w:customStyle="1" w:styleId="C9294755F7904798AC1313D2EFC1E6A1">
    <w:name w:val="C9294755F7904798AC1313D2EFC1E6A1"/>
    <w:rsid w:val="00787B14"/>
  </w:style>
  <w:style w:type="paragraph" w:customStyle="1" w:styleId="C3F79B10CDDF432AB55F666419581DF8">
    <w:name w:val="C3F79B10CDDF432AB55F666419581DF8"/>
    <w:rsid w:val="00787B14"/>
  </w:style>
  <w:style w:type="paragraph" w:customStyle="1" w:styleId="43302F4A8BA74CBEBCCB29DBDA0FB4E7">
    <w:name w:val="43302F4A8BA74CBEBCCB29DBDA0FB4E7"/>
    <w:rsid w:val="00787B14"/>
  </w:style>
  <w:style w:type="paragraph" w:customStyle="1" w:styleId="A9AA7297ED9B4EAE940C57D6494664A0">
    <w:name w:val="A9AA7297ED9B4EAE940C57D6494664A0"/>
    <w:rsid w:val="00787B14"/>
  </w:style>
  <w:style w:type="paragraph" w:customStyle="1" w:styleId="82C7B03ADAE84E20A6B84BCB51045374">
    <w:name w:val="82C7B03ADAE84E20A6B84BCB51045374"/>
    <w:rsid w:val="00787B14"/>
  </w:style>
  <w:style w:type="paragraph" w:customStyle="1" w:styleId="B4DAAE5ACD4A4E89BBA6848F61D76CDA">
    <w:name w:val="B4DAAE5ACD4A4E89BBA6848F61D76CDA"/>
    <w:rsid w:val="00787B14"/>
  </w:style>
  <w:style w:type="paragraph" w:customStyle="1" w:styleId="D85C143E979D49C5B5C402FE4373E0B4">
    <w:name w:val="D85C143E979D49C5B5C402FE4373E0B4"/>
    <w:rsid w:val="00787B14"/>
  </w:style>
  <w:style w:type="paragraph" w:customStyle="1" w:styleId="353CAFAF57FD4793A61791BDEA1F48DB">
    <w:name w:val="353CAFAF57FD4793A61791BDEA1F48DB"/>
    <w:rsid w:val="00787B14"/>
  </w:style>
  <w:style w:type="paragraph" w:customStyle="1" w:styleId="3D0DCF333FE64328A4159988AACA4E77">
    <w:name w:val="3D0DCF333FE64328A4159988AACA4E77"/>
    <w:rsid w:val="00787B14"/>
  </w:style>
  <w:style w:type="paragraph" w:customStyle="1" w:styleId="0E9833AACAD844B386BBEC60153840B6">
    <w:name w:val="0E9833AACAD844B386BBEC60153840B6"/>
    <w:rsid w:val="00787B14"/>
  </w:style>
  <w:style w:type="paragraph" w:customStyle="1" w:styleId="FBBD306D26394B1D9AE86925CBADE423">
    <w:name w:val="FBBD306D26394B1D9AE86925CBADE423"/>
    <w:rsid w:val="00787B14"/>
  </w:style>
  <w:style w:type="paragraph" w:customStyle="1" w:styleId="3C82DA5971C54E12A74D8645E422456B">
    <w:name w:val="3C82DA5971C54E12A74D8645E422456B"/>
    <w:rsid w:val="00787B14"/>
  </w:style>
  <w:style w:type="paragraph" w:customStyle="1" w:styleId="45592EA4074642DC967786AA7A7740A5">
    <w:name w:val="45592EA4074642DC967786AA7A7740A5"/>
    <w:rsid w:val="00787B14"/>
  </w:style>
  <w:style w:type="paragraph" w:customStyle="1" w:styleId="DD8D6367C12B4900A97A299F4FD3902C">
    <w:name w:val="DD8D6367C12B4900A97A299F4FD3902C"/>
    <w:rsid w:val="00787B14"/>
  </w:style>
  <w:style w:type="paragraph" w:customStyle="1" w:styleId="120678A214754DBAA8DDF2DF8EB2F379">
    <w:name w:val="120678A214754DBAA8DDF2DF8EB2F379"/>
    <w:rsid w:val="00787B14"/>
  </w:style>
  <w:style w:type="paragraph" w:customStyle="1" w:styleId="D4C0B01A9E3F4BDCBAB9E9A1F1AB1D802">
    <w:name w:val="D4C0B01A9E3F4BDCBAB9E9A1F1AB1D80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0B53C3961DC4CAC904B13836DA852202">
    <w:name w:val="D0B53C3961DC4CAC904B13836DA85220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E844A77802D4791BD76572461B5A4A32">
    <w:name w:val="FE844A77802D4791BD76572461B5A4A3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7A0416710F2451499A97267997D80152">
    <w:name w:val="07A0416710F2451499A97267997D8015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A706E480785434B9284C2691A3E64712">
    <w:name w:val="8A706E480785434B9284C2691A3E6471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6D88119AFF44F00B1A4CCA079699EA42">
    <w:name w:val="46D88119AFF44F00B1A4CCA079699EA4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87BB9EDE7F5445AA16CAA7BC61C52532">
    <w:name w:val="987BB9EDE7F5445AA16CAA7BC61C5253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5D40EBF3BEA440A9158D6F9E5AD0B6C2">
    <w:name w:val="B5D40EBF3BEA440A9158D6F9E5AD0B6C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FBD73A5C7654ADE86C6A317C87174962">
    <w:name w:val="1FBD73A5C7654ADE86C6A317C8717496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8A5AA616C0C42BE8EE66EA0218B7A732">
    <w:name w:val="B8A5AA616C0C42BE8EE66EA0218B7A73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3B4557C8CEC4B0381EF7FD75B0C79572">
    <w:name w:val="93B4557C8CEC4B0381EF7FD75B0C7957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C3B388511AC48A49EDDC43DF930D29E2">
    <w:name w:val="EC3B388511AC48A49EDDC43DF930D29E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9294755F7904798AC1313D2EFC1E6A11">
    <w:name w:val="C9294755F7904798AC1313D2EFC1E6A1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3F79B10CDDF432AB55F666419581DF81">
    <w:name w:val="C3F79B10CDDF432AB55F666419581DF8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3302F4A8BA74CBEBCCB29DBDA0FB4E71">
    <w:name w:val="43302F4A8BA74CBEBCCB29DBDA0FB4E7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9AA7297ED9B4EAE940C57D6494664A01">
    <w:name w:val="A9AA7297ED9B4EAE940C57D6494664A0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20678A214754DBAA8DDF2DF8EB2F3791">
    <w:name w:val="120678A214754DBAA8DDF2DF8EB2F379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21A08A2E677422A8BCDE9AB9D93C1E12">
    <w:name w:val="321A08A2E677422A8BCDE9AB9D93C1E1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33AD2A484E94277BF84CD88B9DCC4681">
    <w:name w:val="233AD2A484E94277BF84CD88B9DCC468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2C7B03ADAE84E20A6B84BCB510453741">
    <w:name w:val="82C7B03ADAE84E20A6B84BCB51045374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4DAAE5ACD4A4E89BBA6848F61D76CDA1">
    <w:name w:val="B4DAAE5ACD4A4E89BBA6848F61D76CDA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3A86CCCE5A2446084CE6F73BA15276A2">
    <w:name w:val="33A86CCCE5A2446084CE6F73BA15276A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1AC60A3D837431483FE154F289ABA1A1">
    <w:name w:val="01AC60A3D837431483FE154F289ABA1A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85C143E979D49C5B5C402FE4373E0B41">
    <w:name w:val="D85C143E979D49C5B5C402FE4373E0B4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53CAFAF57FD4793A61791BDEA1F48DB1">
    <w:name w:val="353CAFAF57FD4793A61791BDEA1F48DB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F07B0D722084C9BA84179F6BE76F97E2">
    <w:name w:val="2F07B0D722084C9BA84179F6BE76F97E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B263BA160864A10B4CA775D475A8C071">
    <w:name w:val="3B263BA160864A10B4CA775D475A8C07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D0DCF333FE64328A4159988AACA4E771">
    <w:name w:val="3D0DCF333FE64328A4159988AACA4E77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E9833AACAD844B386BBEC60153840B61">
    <w:name w:val="0E9833AACAD844B386BBEC60153840B6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C5D0C9B0F2043BAA924C0890E33C8382">
    <w:name w:val="2C5D0C9B0F2043BAA924C0890E33C838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40869CF582E4A52979E4A8CFC7D9C931">
    <w:name w:val="840869CF582E4A52979E4A8CFC7D9C93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BBD306D26394B1D9AE86925CBADE4231">
    <w:name w:val="FBBD306D26394B1D9AE86925CBADE423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C82DA5971C54E12A74D8645E422456B1">
    <w:name w:val="3C82DA5971C54E12A74D8645E422456B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F4EC024E2944437B9565FED1B8B76332">
    <w:name w:val="FF4EC024E2944437B9565FED1B8B7633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90CFF0F19C343FFB2463D21E28075882">
    <w:name w:val="090CFF0F19C343FFB2463D21E2807588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5592EA4074642DC967786AA7A7740A51">
    <w:name w:val="45592EA4074642DC967786AA7A7740A5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D8D6367C12B4900A97A299F4FD3902C1">
    <w:name w:val="DD8D6367C12B4900A97A299F4FD3902C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3B9BB2A55B7443A80CD746F335CCAA0">
    <w:name w:val="B3B9BB2A55B7443A80CD746F335CCAA0"/>
    <w:rsid w:val="00787B14"/>
  </w:style>
  <w:style w:type="paragraph" w:customStyle="1" w:styleId="FD89650F2240485AB45E138252F49F2D">
    <w:name w:val="FD89650F2240485AB45E138252F49F2D"/>
    <w:rsid w:val="00787B14"/>
  </w:style>
  <w:style w:type="paragraph" w:customStyle="1" w:styleId="8FA65EC972F74019A648862C4F457750">
    <w:name w:val="8FA65EC972F74019A648862C4F457750"/>
    <w:rsid w:val="00787B14"/>
  </w:style>
  <w:style w:type="paragraph" w:customStyle="1" w:styleId="EA397850ADA149558213904A06731B1A">
    <w:name w:val="EA397850ADA149558213904A06731B1A"/>
    <w:rsid w:val="00787B14"/>
  </w:style>
  <w:style w:type="paragraph" w:customStyle="1" w:styleId="C420AE3AC3EE46E6A2D9C09EC7940CB1">
    <w:name w:val="C420AE3AC3EE46E6A2D9C09EC7940CB1"/>
    <w:rsid w:val="00787B14"/>
  </w:style>
  <w:style w:type="paragraph" w:customStyle="1" w:styleId="50E21310EF06437D941B696CDDEBDB7E">
    <w:name w:val="50E21310EF06437D941B696CDDEBDB7E"/>
    <w:rsid w:val="00787B14"/>
  </w:style>
  <w:style w:type="paragraph" w:customStyle="1" w:styleId="E2D0A9CBAB74401CB2FA77EAED117D40">
    <w:name w:val="E2D0A9CBAB74401CB2FA77EAED117D40"/>
    <w:rsid w:val="00787B14"/>
  </w:style>
  <w:style w:type="paragraph" w:customStyle="1" w:styleId="E7EB94C837744CF78DC9F283032D6E05">
    <w:name w:val="E7EB94C837744CF78DC9F283032D6E05"/>
    <w:rsid w:val="00787B14"/>
  </w:style>
  <w:style w:type="paragraph" w:customStyle="1" w:styleId="CD3F41B1CF644056AB7F5CB772B10DAB">
    <w:name w:val="CD3F41B1CF644056AB7F5CB772B10DAB"/>
    <w:rsid w:val="00787B14"/>
  </w:style>
  <w:style w:type="paragraph" w:customStyle="1" w:styleId="7AC6ECDD5F664C66A42169EA665D3EB5">
    <w:name w:val="7AC6ECDD5F664C66A42169EA665D3EB5"/>
    <w:rsid w:val="00787B14"/>
  </w:style>
  <w:style w:type="paragraph" w:customStyle="1" w:styleId="46F712AB431B4D098E10B53C8EDD03AD">
    <w:name w:val="46F712AB431B4D098E10B53C8EDD03AD"/>
    <w:rsid w:val="00787B14"/>
  </w:style>
  <w:style w:type="paragraph" w:customStyle="1" w:styleId="1219E003AB1445878F1B1E8B011E45C6">
    <w:name w:val="1219E003AB1445878F1B1E8B011E45C6"/>
    <w:rsid w:val="00787B14"/>
  </w:style>
  <w:style w:type="paragraph" w:customStyle="1" w:styleId="1729DA9B03434F3AB56F8A94E40B7AEC">
    <w:name w:val="1729DA9B03434F3AB56F8A94E40B7AEC"/>
    <w:rsid w:val="00787B14"/>
  </w:style>
  <w:style w:type="paragraph" w:customStyle="1" w:styleId="53CC5A8864B14EFAB724582153010567">
    <w:name w:val="53CC5A8864B14EFAB724582153010567"/>
    <w:rsid w:val="00787B14"/>
  </w:style>
  <w:style w:type="paragraph" w:customStyle="1" w:styleId="E883F24270E142F29F135E5E6379A801">
    <w:name w:val="E883F24270E142F29F135E5E6379A801"/>
    <w:rsid w:val="00787B14"/>
  </w:style>
  <w:style w:type="paragraph" w:customStyle="1" w:styleId="764EE2B10F82483590D925B6BEEAB5B6">
    <w:name w:val="764EE2B10F82483590D925B6BEEAB5B6"/>
    <w:rsid w:val="00787B14"/>
  </w:style>
  <w:style w:type="paragraph" w:customStyle="1" w:styleId="2763460B43D347C3B8B8CC6CBBF54C0F">
    <w:name w:val="2763460B43D347C3B8B8CC6CBBF54C0F"/>
    <w:rsid w:val="00787B14"/>
  </w:style>
  <w:style w:type="paragraph" w:customStyle="1" w:styleId="18897A037ACC40D9BF8F76598D11CF76">
    <w:name w:val="18897A037ACC40D9BF8F76598D11CF76"/>
    <w:rsid w:val="00787B14"/>
  </w:style>
  <w:style w:type="paragraph" w:customStyle="1" w:styleId="93BB7FEF19194EA79706E37D8E846E52">
    <w:name w:val="93BB7FEF19194EA79706E37D8E846E52"/>
    <w:rsid w:val="00787B14"/>
  </w:style>
  <w:style w:type="paragraph" w:customStyle="1" w:styleId="0E97D8CEE9F545BABFD99789684B8421">
    <w:name w:val="0E97D8CEE9F545BABFD99789684B8421"/>
    <w:rsid w:val="00787B14"/>
  </w:style>
  <w:style w:type="paragraph" w:customStyle="1" w:styleId="8761FC15435B4569A4167FFFFB23B768">
    <w:name w:val="8761FC15435B4569A4167FFFFB23B768"/>
    <w:rsid w:val="00787B14"/>
  </w:style>
  <w:style w:type="paragraph" w:customStyle="1" w:styleId="8D387600E6EF41FEA5A7498AC9868A35">
    <w:name w:val="8D387600E6EF41FEA5A7498AC9868A35"/>
    <w:rsid w:val="00787B14"/>
  </w:style>
  <w:style w:type="paragraph" w:customStyle="1" w:styleId="1219961136B04B63B815018EED3C8333">
    <w:name w:val="1219961136B04B63B815018EED3C8333"/>
    <w:rsid w:val="00787B14"/>
  </w:style>
  <w:style w:type="paragraph" w:customStyle="1" w:styleId="1188C5259AFA4DABA2F2616F07BC3794">
    <w:name w:val="1188C5259AFA4DABA2F2616F07BC3794"/>
    <w:rsid w:val="00787B14"/>
  </w:style>
  <w:style w:type="paragraph" w:customStyle="1" w:styleId="11BB4923744C4DFA84AEDD7D15EF4EC0">
    <w:name w:val="11BB4923744C4DFA84AEDD7D15EF4EC0"/>
    <w:rsid w:val="00787B14"/>
  </w:style>
  <w:style w:type="paragraph" w:customStyle="1" w:styleId="E4BA9801D9CB4A819C2E31F0CACC480F">
    <w:name w:val="E4BA9801D9CB4A819C2E31F0CACC480F"/>
    <w:rsid w:val="00787B14"/>
  </w:style>
  <w:style w:type="paragraph" w:customStyle="1" w:styleId="12CC1499E8B34E5799D55F13131088C9">
    <w:name w:val="12CC1499E8B34E5799D55F13131088C9"/>
    <w:rsid w:val="00787B14"/>
  </w:style>
  <w:style w:type="paragraph" w:customStyle="1" w:styleId="843B5E1771454A47B6B22C7714139885">
    <w:name w:val="843B5E1771454A47B6B22C7714139885"/>
    <w:rsid w:val="00787B14"/>
  </w:style>
  <w:style w:type="paragraph" w:customStyle="1" w:styleId="1E1E9B09B6194CB4BDFFD4990B8E6384">
    <w:name w:val="1E1E9B09B6194CB4BDFFD4990B8E6384"/>
    <w:rsid w:val="00787B14"/>
  </w:style>
  <w:style w:type="paragraph" w:customStyle="1" w:styleId="EA44681E349B4B969D130B69EB045127">
    <w:name w:val="EA44681E349B4B969D130B69EB045127"/>
    <w:rsid w:val="00787B14"/>
  </w:style>
  <w:style w:type="paragraph" w:customStyle="1" w:styleId="DC934738D4FC47DC85B18DF5ADC10344">
    <w:name w:val="DC934738D4FC47DC85B18DF5ADC10344"/>
    <w:rsid w:val="00787B14"/>
  </w:style>
  <w:style w:type="paragraph" w:customStyle="1" w:styleId="D390D5A82C514F3E939FFF78AC9CA9E9">
    <w:name w:val="D390D5A82C514F3E939FFF78AC9CA9E9"/>
    <w:rsid w:val="00787B14"/>
  </w:style>
  <w:style w:type="paragraph" w:customStyle="1" w:styleId="245D932F851146BC8C251988824CA581">
    <w:name w:val="245D932F851146BC8C251988824CA581"/>
    <w:rsid w:val="00787B14"/>
  </w:style>
  <w:style w:type="paragraph" w:customStyle="1" w:styleId="78603BCDF13B44D9B11C3E51B095C36E">
    <w:name w:val="78603BCDF13B44D9B11C3E51B095C36E"/>
    <w:rsid w:val="00787B14"/>
  </w:style>
  <w:style w:type="paragraph" w:customStyle="1" w:styleId="1A8F01583B28428786A80F58F8F7EF4C">
    <w:name w:val="1A8F01583B28428786A80F58F8F7EF4C"/>
    <w:rsid w:val="00787B14"/>
  </w:style>
  <w:style w:type="paragraph" w:customStyle="1" w:styleId="8DD4ACE6750C46F681D86423FFFBF61D">
    <w:name w:val="8DD4ACE6750C46F681D86423FFFBF61D"/>
    <w:rsid w:val="00787B14"/>
  </w:style>
  <w:style w:type="paragraph" w:customStyle="1" w:styleId="7A20D6BF866846F382BEDCA82A5B2ED6">
    <w:name w:val="7A20D6BF866846F382BEDCA82A5B2ED6"/>
    <w:rsid w:val="00787B14"/>
  </w:style>
  <w:style w:type="paragraph" w:customStyle="1" w:styleId="D461F74C14F541EFAA04E0CDD3C12E36">
    <w:name w:val="D461F74C14F541EFAA04E0CDD3C12E36"/>
    <w:rsid w:val="00787B14"/>
  </w:style>
  <w:style w:type="paragraph" w:customStyle="1" w:styleId="48BCFA5403144DE0B755037F1CAB43DC">
    <w:name w:val="48BCFA5403144DE0B755037F1CAB43DC"/>
    <w:rsid w:val="00787B14"/>
  </w:style>
  <w:style w:type="paragraph" w:customStyle="1" w:styleId="74D644DCCE014C8FA386E7A177B7F9FA">
    <w:name w:val="74D644DCCE014C8FA386E7A177B7F9FA"/>
    <w:rsid w:val="00787B14"/>
  </w:style>
  <w:style w:type="paragraph" w:customStyle="1" w:styleId="DF11BFCA3EA4435E8BDA7BCA205911AE">
    <w:name w:val="DF11BFCA3EA4435E8BDA7BCA205911AE"/>
    <w:rsid w:val="00787B14"/>
  </w:style>
  <w:style w:type="paragraph" w:customStyle="1" w:styleId="842D879EF08C4CBF9208AB971B2F40BA">
    <w:name w:val="842D879EF08C4CBF9208AB971B2F40BA"/>
    <w:rsid w:val="00787B14"/>
  </w:style>
  <w:style w:type="paragraph" w:customStyle="1" w:styleId="0000AB3D9A064FC39DCE49E84C63C603">
    <w:name w:val="0000AB3D9A064FC39DCE49E84C63C603"/>
    <w:rsid w:val="00787B14"/>
  </w:style>
  <w:style w:type="paragraph" w:customStyle="1" w:styleId="91631B31CC0847CE9B3022D6392108A7">
    <w:name w:val="91631B31CC0847CE9B3022D6392108A7"/>
    <w:rsid w:val="00787B14"/>
  </w:style>
  <w:style w:type="paragraph" w:customStyle="1" w:styleId="5375B0D95D4A410193C4D5FD16A66CCD">
    <w:name w:val="5375B0D95D4A410193C4D5FD16A66CCD"/>
    <w:rsid w:val="00787B14"/>
  </w:style>
  <w:style w:type="paragraph" w:customStyle="1" w:styleId="30B57E8A8AF6470D92EC2C4E4889256A">
    <w:name w:val="30B57E8A8AF6470D92EC2C4E4889256A"/>
    <w:rsid w:val="00787B14"/>
  </w:style>
  <w:style w:type="paragraph" w:customStyle="1" w:styleId="7C3EC9C79002480484CC3A5D4331210E">
    <w:name w:val="7C3EC9C79002480484CC3A5D4331210E"/>
    <w:rsid w:val="00787B14"/>
  </w:style>
  <w:style w:type="paragraph" w:customStyle="1" w:styleId="3817994C0A9F470FAAFD07E853315822">
    <w:name w:val="3817994C0A9F470FAAFD07E853315822"/>
    <w:rsid w:val="00787B14"/>
  </w:style>
  <w:style w:type="paragraph" w:customStyle="1" w:styleId="83B256D8F3B54EEC9B6F9C5982CEFB7B">
    <w:name w:val="83B256D8F3B54EEC9B6F9C5982CEFB7B"/>
    <w:rsid w:val="00787B14"/>
  </w:style>
  <w:style w:type="paragraph" w:customStyle="1" w:styleId="4E06BACC048E4DCD83648E9D557BA9EC">
    <w:name w:val="4E06BACC048E4DCD83648E9D557BA9EC"/>
    <w:rsid w:val="00787B14"/>
  </w:style>
  <w:style w:type="paragraph" w:customStyle="1" w:styleId="F9A1D53567664F5D81F48726E74036E9">
    <w:name w:val="F9A1D53567664F5D81F48726E74036E9"/>
    <w:rsid w:val="00787B14"/>
  </w:style>
  <w:style w:type="paragraph" w:customStyle="1" w:styleId="1E47C4B9E89D403D8979FE9B00EEAA14">
    <w:name w:val="1E47C4B9E89D403D8979FE9B00EEAA14"/>
    <w:rsid w:val="00787B14"/>
  </w:style>
  <w:style w:type="paragraph" w:customStyle="1" w:styleId="D615288C807443DA956C927D8E14ACC2">
    <w:name w:val="D615288C807443DA956C927D8E14ACC2"/>
    <w:rsid w:val="00787B14"/>
  </w:style>
  <w:style w:type="paragraph" w:customStyle="1" w:styleId="C51F0853D4624A2B83B71C798E823D38">
    <w:name w:val="C51F0853D4624A2B83B71C798E823D38"/>
    <w:rsid w:val="00787B14"/>
  </w:style>
  <w:style w:type="paragraph" w:customStyle="1" w:styleId="A1A1323BCE4E4D8B9549687473B44B15">
    <w:name w:val="A1A1323BCE4E4D8B9549687473B44B15"/>
    <w:rsid w:val="00787B14"/>
  </w:style>
  <w:style w:type="paragraph" w:customStyle="1" w:styleId="A8145B0F93E8449CA37A476B1CFB0615">
    <w:name w:val="A8145B0F93E8449CA37A476B1CFB0615"/>
    <w:rsid w:val="00787B14"/>
  </w:style>
  <w:style w:type="paragraph" w:customStyle="1" w:styleId="8FDB8FE9D9AD4F1492B997D4C53BCAEE">
    <w:name w:val="8FDB8FE9D9AD4F1492B997D4C53BCAEE"/>
    <w:rsid w:val="00787B14"/>
  </w:style>
  <w:style w:type="paragraph" w:customStyle="1" w:styleId="885894D92B3E4FED8F2B06DDBA5309CF">
    <w:name w:val="885894D92B3E4FED8F2B06DDBA5309CF"/>
    <w:rsid w:val="00787B14"/>
  </w:style>
  <w:style w:type="paragraph" w:customStyle="1" w:styleId="14DD4C777E2F4AAEADC85B4D9E77250C">
    <w:name w:val="14DD4C777E2F4AAEADC85B4D9E77250C"/>
    <w:rsid w:val="00787B14"/>
  </w:style>
  <w:style w:type="paragraph" w:customStyle="1" w:styleId="8BC0C061AD9A4918827F462197D206C4">
    <w:name w:val="8BC0C061AD9A4918827F462197D206C4"/>
    <w:rsid w:val="00787B14"/>
  </w:style>
  <w:style w:type="paragraph" w:customStyle="1" w:styleId="7C779B2B26914FF098EFF0D1C683BDC9">
    <w:name w:val="7C779B2B26914FF098EFF0D1C683BDC9"/>
    <w:rsid w:val="00787B14"/>
  </w:style>
  <w:style w:type="paragraph" w:customStyle="1" w:styleId="47426969D3EB4808B85B903F49088AA2">
    <w:name w:val="47426969D3EB4808B85B903F49088AA2"/>
    <w:rsid w:val="00787B14"/>
  </w:style>
  <w:style w:type="paragraph" w:customStyle="1" w:styleId="0868DF290A214A20B6E57D5C732F284A">
    <w:name w:val="0868DF290A214A20B6E57D5C732F284A"/>
    <w:rsid w:val="00787B14"/>
  </w:style>
  <w:style w:type="paragraph" w:customStyle="1" w:styleId="AFC245E7AF4B4BA39444B2AAE6E562AC">
    <w:name w:val="AFC245E7AF4B4BA39444B2AAE6E562AC"/>
    <w:rsid w:val="00787B14"/>
  </w:style>
  <w:style w:type="paragraph" w:customStyle="1" w:styleId="5A519F2D76D4406789E34D5FA1B2B5EC">
    <w:name w:val="5A519F2D76D4406789E34D5FA1B2B5EC"/>
    <w:rsid w:val="00787B14"/>
  </w:style>
  <w:style w:type="paragraph" w:customStyle="1" w:styleId="D4C0B01A9E3F4BDCBAB9E9A1F1AB1D803">
    <w:name w:val="D4C0B01A9E3F4BDCBAB9E9A1F1AB1D803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0B53C3961DC4CAC904B13836DA852203">
    <w:name w:val="D0B53C3961DC4CAC904B13836DA852203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E844A77802D4791BD76572461B5A4A33">
    <w:name w:val="FE844A77802D4791BD76572461B5A4A33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7A0416710F2451499A97267997D80153">
    <w:name w:val="07A0416710F2451499A97267997D80153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A706E480785434B9284C2691A3E64713">
    <w:name w:val="8A706E480785434B9284C2691A3E64713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6D88119AFF44F00B1A4CCA079699EA43">
    <w:name w:val="46D88119AFF44F00B1A4CCA079699EA43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87BB9EDE7F5445AA16CAA7BC61C52533">
    <w:name w:val="987BB9EDE7F5445AA16CAA7BC61C52533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5D40EBF3BEA440A9158D6F9E5AD0B6C3">
    <w:name w:val="B5D40EBF3BEA440A9158D6F9E5AD0B6C3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FBD73A5C7654ADE86C6A317C87174963">
    <w:name w:val="1FBD73A5C7654ADE86C6A317C87174963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8A5AA616C0C42BE8EE66EA0218B7A733">
    <w:name w:val="B8A5AA616C0C42BE8EE66EA0218B7A733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3B4557C8CEC4B0381EF7FD75B0C79573">
    <w:name w:val="93B4557C8CEC4B0381EF7FD75B0C79573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C3B388511AC48A49EDDC43DF930D29E3">
    <w:name w:val="EC3B388511AC48A49EDDC43DF930D29E3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9294755F7904798AC1313D2EFC1E6A12">
    <w:name w:val="C9294755F7904798AC1313D2EFC1E6A1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3F79B10CDDF432AB55F666419581DF82">
    <w:name w:val="C3F79B10CDDF432AB55F666419581DF8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3302F4A8BA74CBEBCCB29DBDA0FB4E72">
    <w:name w:val="43302F4A8BA74CBEBCCB29DBDA0FB4E7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9AA7297ED9B4EAE940C57D6494664A02">
    <w:name w:val="A9AA7297ED9B4EAE940C57D6494664A0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20678A214754DBAA8DDF2DF8EB2F3792">
    <w:name w:val="120678A214754DBAA8DDF2DF8EB2F379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21A08A2E677422A8BCDE9AB9D93C1E13">
    <w:name w:val="321A08A2E677422A8BCDE9AB9D93C1E13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33AD2A484E94277BF84CD88B9DCC4682">
    <w:name w:val="233AD2A484E94277BF84CD88B9DCC468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2C7B03ADAE84E20A6B84BCB510453742">
    <w:name w:val="82C7B03ADAE84E20A6B84BCB51045374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4DAAE5ACD4A4E89BBA6848F61D76CDA2">
    <w:name w:val="B4DAAE5ACD4A4E89BBA6848F61D76CDA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3B9BB2A55B7443A80CD746F335CCAA01">
    <w:name w:val="B3B9BB2A55B7443A80CD746F335CCAA0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3A86CCCE5A2446084CE6F73BA15276A3">
    <w:name w:val="33A86CCCE5A2446084CE6F73BA15276A3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1AC60A3D837431483FE154F289ABA1A2">
    <w:name w:val="01AC60A3D837431483FE154F289ABA1A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85C143E979D49C5B5C402FE4373E0B42">
    <w:name w:val="D85C143E979D49C5B5C402FE4373E0B4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53CAFAF57FD4793A61791BDEA1F48DB2">
    <w:name w:val="353CAFAF57FD4793A61791BDEA1F48DB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F07B0D722084C9BA84179F6BE76F97E3">
    <w:name w:val="2F07B0D722084C9BA84179F6BE76F97E3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B263BA160864A10B4CA775D475A8C072">
    <w:name w:val="3B263BA160864A10B4CA775D475A8C07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D0DCF333FE64328A4159988AACA4E772">
    <w:name w:val="3D0DCF333FE64328A4159988AACA4E77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E9833AACAD844B386BBEC60153840B62">
    <w:name w:val="0E9833AACAD844B386BBEC60153840B6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D89650F2240485AB45E138252F49F2D1">
    <w:name w:val="FD89650F2240485AB45E138252F49F2D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C5D0C9B0F2043BAA924C0890E33C8383">
    <w:name w:val="2C5D0C9B0F2043BAA924C0890E33C8383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40869CF582E4A52979E4A8CFC7D9C932">
    <w:name w:val="840869CF582E4A52979E4A8CFC7D9C93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BBD306D26394B1D9AE86925CBADE4232">
    <w:name w:val="FBBD306D26394B1D9AE86925CBADE423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C82DA5971C54E12A74D8645E422456B2">
    <w:name w:val="3C82DA5971C54E12A74D8645E422456B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FA65EC972F74019A648862C4F4577501">
    <w:name w:val="8FA65EC972F74019A648862C4F457750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F4EC024E2944437B9565FED1B8B76333">
    <w:name w:val="FF4EC024E2944437B9565FED1B8B76333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90CFF0F19C343FFB2463D21E28075883">
    <w:name w:val="090CFF0F19C343FFB2463D21E28075883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5592EA4074642DC967786AA7A7740A52">
    <w:name w:val="45592EA4074642DC967786AA7A7740A5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D8D6367C12B4900A97A299F4FD3902C2">
    <w:name w:val="DD8D6367C12B4900A97A299F4FD3902C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A397850ADA149558213904A06731B1A1">
    <w:name w:val="EA397850ADA149558213904A06731B1A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420AE3AC3EE46E6A2D9C09EC7940CB11">
    <w:name w:val="C420AE3AC3EE46E6A2D9C09EC7940CB1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219E003AB1445878F1B1E8B011E45C61">
    <w:name w:val="1219E003AB1445878F1B1E8B011E45C6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3BB7FEF19194EA79706E37D8E846E521">
    <w:name w:val="93BB7FEF19194EA79706E37D8E846E52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4BA9801D9CB4A819C2E31F0CACC480F1">
    <w:name w:val="E4BA9801D9CB4A819C2E31F0CACC480F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45D932F851146BC8C251988824CA5811">
    <w:name w:val="245D932F851146BC8C251988824CA581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4D644DCCE014C8FA386E7A177B7F9FA1">
    <w:name w:val="74D644DCCE014C8FA386E7A177B7F9FA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C3EC9C79002480484CC3A5D4331210E1">
    <w:name w:val="7C3EC9C79002480484CC3A5D4331210E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0E21310EF06437D941B696CDDEBDB7E1">
    <w:name w:val="50E21310EF06437D941B696CDDEBDB7E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729DA9B03434F3AB56F8A94E40B7AEC1">
    <w:name w:val="1729DA9B03434F3AB56F8A94E40B7AEC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E97D8CEE9F545BABFD99789684B84211">
    <w:name w:val="0E97D8CEE9F545BABFD99789684B8421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2CC1499E8B34E5799D55F13131088C91">
    <w:name w:val="12CC1499E8B34E5799D55F13131088C9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8603BCDF13B44D9B11C3E51B095C36E1">
    <w:name w:val="78603BCDF13B44D9B11C3E51B095C36E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F11BFCA3EA4435E8BDA7BCA205911AE1">
    <w:name w:val="DF11BFCA3EA4435E8BDA7BCA205911AE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817994C0A9F470FAAFD07E8533158221">
    <w:name w:val="3817994C0A9F470FAAFD07E853315822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2D0A9CBAB74401CB2FA77EAED117D401">
    <w:name w:val="E2D0A9CBAB74401CB2FA77EAED117D40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3CC5A8864B14EFAB7245821530105671">
    <w:name w:val="53CC5A8864B14EFAB724582153010567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761FC15435B4569A4167FFFFB23B7681">
    <w:name w:val="8761FC15435B4569A4167FFFFB23B768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43B5E1771454A47B6B22C77141398851">
    <w:name w:val="843B5E1771454A47B6B22C7714139885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A8F01583B28428786A80F58F8F7EF4C1">
    <w:name w:val="1A8F01583B28428786A80F58F8F7EF4C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42D879EF08C4CBF9208AB971B2F40BA1">
    <w:name w:val="842D879EF08C4CBF9208AB971B2F40BA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3B256D8F3B54EEC9B6F9C5982CEFB7B1">
    <w:name w:val="83B256D8F3B54EEC9B6F9C5982CEFB7B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7EB94C837744CF78DC9F283032D6E051">
    <w:name w:val="E7EB94C837744CF78DC9F283032D6E05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883F24270E142F29F135E5E6379A8011">
    <w:name w:val="E883F24270E142F29F135E5E6379A801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D387600E6EF41FEA5A7498AC9868A351">
    <w:name w:val="8D387600E6EF41FEA5A7498AC9868A35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E1E9B09B6194CB4BDFFD4990B8E63841">
    <w:name w:val="1E1E9B09B6194CB4BDFFD4990B8E6384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DD4ACE6750C46F681D86423FFFBF61D1">
    <w:name w:val="8DD4ACE6750C46F681D86423FFFBF61D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000AB3D9A064FC39DCE49E84C63C6031">
    <w:name w:val="0000AB3D9A064FC39DCE49E84C63C603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E06BACC048E4DCD83648E9D557BA9EC1">
    <w:name w:val="4E06BACC048E4DCD83648E9D557BA9EC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D3F41B1CF644056AB7F5CB772B10DAB1">
    <w:name w:val="CD3F41B1CF644056AB7F5CB772B10DAB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64EE2B10F82483590D925B6BEEAB5B61">
    <w:name w:val="764EE2B10F82483590D925B6BEEAB5B6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219961136B04B63B815018EED3C83331">
    <w:name w:val="1219961136B04B63B815018EED3C8333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A44681E349B4B969D130B69EB0451271">
    <w:name w:val="EA44681E349B4B969D130B69EB045127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A20D6BF866846F382BEDCA82A5B2ED61">
    <w:name w:val="7A20D6BF866846F382BEDCA82A5B2ED6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1631B31CC0847CE9B3022D6392108A71">
    <w:name w:val="91631B31CC0847CE9B3022D6392108A7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9A1D53567664F5D81F48726E74036E91">
    <w:name w:val="F9A1D53567664F5D81F48726E74036E9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AC6ECDD5F664C66A42169EA665D3EB51">
    <w:name w:val="7AC6ECDD5F664C66A42169EA665D3EB5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763460B43D347C3B8B8CC6CBBF54C0F1">
    <w:name w:val="2763460B43D347C3B8B8CC6CBBF54C0F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188C5259AFA4DABA2F2616F07BC37941">
    <w:name w:val="1188C5259AFA4DABA2F2616F07BC3794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C934738D4FC47DC85B18DF5ADC103441">
    <w:name w:val="DC934738D4FC47DC85B18DF5ADC10344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461F74C14F541EFAA04E0CDD3C12E361">
    <w:name w:val="D461F74C14F541EFAA04E0CDD3C12E36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375B0D95D4A410193C4D5FD16A66CCD1">
    <w:name w:val="5375B0D95D4A410193C4D5FD16A66CCD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E47C4B9E89D403D8979FE9B00EEAA141">
    <w:name w:val="1E47C4B9E89D403D8979FE9B00EEAA14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6F712AB431B4D098E10B53C8EDD03AD1">
    <w:name w:val="46F712AB431B4D098E10B53C8EDD03AD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8897A037ACC40D9BF8F76598D11CF761">
    <w:name w:val="18897A037ACC40D9BF8F76598D11CF76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1BB4923744C4DFA84AEDD7D15EF4EC01">
    <w:name w:val="11BB4923744C4DFA84AEDD7D15EF4EC0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390D5A82C514F3E939FFF78AC9CA9E91">
    <w:name w:val="D390D5A82C514F3E939FFF78AC9CA9E9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8BCFA5403144DE0B755037F1CAB43DC1">
    <w:name w:val="48BCFA5403144DE0B755037F1CAB43DC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0B57E8A8AF6470D92EC2C4E4889256A1">
    <w:name w:val="30B57E8A8AF6470D92EC2C4E4889256A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615288C807443DA956C927D8E14ACC21">
    <w:name w:val="D615288C807443DA956C927D8E14ACC2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51F0853D4624A2B83B71C798E823D381">
    <w:name w:val="C51F0853D4624A2B83B71C798E823D38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1A1323BCE4E4D8B9549687473B44B151">
    <w:name w:val="A1A1323BCE4E4D8B9549687473B44B15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8145B0F93E8449CA37A476B1CFB06151">
    <w:name w:val="A8145B0F93E8449CA37A476B1CFB0615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FDB8FE9D9AD4F1492B997D4C53BCAEE1">
    <w:name w:val="8FDB8FE9D9AD4F1492B997D4C53BCAEE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85894D92B3E4FED8F2B06DDBA5309CF1">
    <w:name w:val="885894D92B3E4FED8F2B06DDBA5309CF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4DD4C777E2F4AAEADC85B4D9E77250C1">
    <w:name w:val="14DD4C777E2F4AAEADC85B4D9E77250C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BC0C061AD9A4918827F462197D206C41">
    <w:name w:val="8BC0C061AD9A4918827F462197D206C4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C779B2B26914FF098EFF0D1C683BDC91">
    <w:name w:val="7C779B2B26914FF098EFF0D1C683BDC9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7426969D3EB4808B85B903F49088AA21">
    <w:name w:val="47426969D3EB4808B85B903F49088AA2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868DF290A214A20B6E57D5C732F284A1">
    <w:name w:val="0868DF290A214A20B6E57D5C732F284A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A519F2D76D4406789E34D5FA1B2B5EC1">
    <w:name w:val="5A519F2D76D4406789E34D5FA1B2B5EC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FC245E7AF4B4BA39444B2AAE6E562AC1">
    <w:name w:val="AFC245E7AF4B4BA39444B2AAE6E562AC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DBD0FC645F64599B7031C2BE7B8DD6D">
    <w:name w:val="FDBD0FC645F64599B7031C2BE7B8DD6D"/>
    <w:rsid w:val="00787B14"/>
  </w:style>
  <w:style w:type="paragraph" w:customStyle="1" w:styleId="5ABEB0DD1E71489D8B15A27963FA8624">
    <w:name w:val="5ABEB0DD1E71489D8B15A27963FA8624"/>
    <w:rsid w:val="00787B14"/>
  </w:style>
  <w:style w:type="paragraph" w:customStyle="1" w:styleId="CB857EAAC39C4325B98F31E60D226D68">
    <w:name w:val="CB857EAAC39C4325B98F31E60D226D68"/>
    <w:rsid w:val="00787B14"/>
  </w:style>
  <w:style w:type="paragraph" w:customStyle="1" w:styleId="01DE0969939A47A2A7FAD98FB31EB625">
    <w:name w:val="01DE0969939A47A2A7FAD98FB31EB625"/>
    <w:rsid w:val="00787B14"/>
  </w:style>
  <w:style w:type="paragraph" w:customStyle="1" w:styleId="BE37F33F51D54B2582FD37FD27D2FD07">
    <w:name w:val="BE37F33F51D54B2582FD37FD27D2FD07"/>
    <w:rsid w:val="00787B14"/>
  </w:style>
  <w:style w:type="paragraph" w:customStyle="1" w:styleId="1C8063AA49B64C5396E28DE23CF24717">
    <w:name w:val="1C8063AA49B64C5396E28DE23CF24717"/>
    <w:rsid w:val="00787B14"/>
  </w:style>
  <w:style w:type="paragraph" w:customStyle="1" w:styleId="2F13A28EC73240AABA8474B0FD70CD5E">
    <w:name w:val="2F13A28EC73240AABA8474B0FD70CD5E"/>
    <w:rsid w:val="00787B14"/>
  </w:style>
  <w:style w:type="paragraph" w:customStyle="1" w:styleId="EE0227F9EAE545D29853CB8DD1A22335">
    <w:name w:val="EE0227F9EAE545D29853CB8DD1A22335"/>
    <w:rsid w:val="00787B14"/>
  </w:style>
  <w:style w:type="paragraph" w:customStyle="1" w:styleId="09136E6877F3447E8596AFFC846247F1">
    <w:name w:val="09136E6877F3447E8596AFFC846247F1"/>
    <w:rsid w:val="00787B14"/>
  </w:style>
  <w:style w:type="paragraph" w:customStyle="1" w:styleId="5B07964D2D7E4BC0A9A17CAA7F52352B">
    <w:name w:val="5B07964D2D7E4BC0A9A17CAA7F52352B"/>
    <w:rsid w:val="00787B14"/>
  </w:style>
  <w:style w:type="paragraph" w:customStyle="1" w:styleId="3523E392EECB402EBB3DCDC3533B37D1">
    <w:name w:val="3523E392EECB402EBB3DCDC3533B37D1"/>
    <w:rsid w:val="00787B14"/>
  </w:style>
  <w:style w:type="paragraph" w:customStyle="1" w:styleId="5F2A7546322B45489EE659D7A0DD4125">
    <w:name w:val="5F2A7546322B45489EE659D7A0DD4125"/>
    <w:rsid w:val="00787B14"/>
  </w:style>
  <w:style w:type="paragraph" w:customStyle="1" w:styleId="E81ABE6E19124ECD9ADE3B1048D39D64">
    <w:name w:val="E81ABE6E19124ECD9ADE3B1048D39D64"/>
    <w:rsid w:val="00787B14"/>
  </w:style>
  <w:style w:type="paragraph" w:customStyle="1" w:styleId="B3A14CC695084CC1965E61703A3FF0B8">
    <w:name w:val="B3A14CC695084CC1965E61703A3FF0B8"/>
    <w:rsid w:val="00787B14"/>
  </w:style>
  <w:style w:type="paragraph" w:customStyle="1" w:styleId="FF683A493DB441D4BE64074A709D3E47">
    <w:name w:val="FF683A493DB441D4BE64074A709D3E47"/>
    <w:rsid w:val="00787B14"/>
  </w:style>
  <w:style w:type="paragraph" w:customStyle="1" w:styleId="F034A1D189184A6A9519A1F670786A6D">
    <w:name w:val="F034A1D189184A6A9519A1F670786A6D"/>
    <w:rsid w:val="00787B14"/>
  </w:style>
  <w:style w:type="paragraph" w:customStyle="1" w:styleId="20132996EA9A45FD8779B09E8DE834CE">
    <w:name w:val="20132996EA9A45FD8779B09E8DE834CE"/>
    <w:rsid w:val="00787B14"/>
  </w:style>
  <w:style w:type="paragraph" w:customStyle="1" w:styleId="648337941B754DD28A10609643BAFFAB">
    <w:name w:val="648337941B754DD28A10609643BAFFAB"/>
    <w:rsid w:val="00787B14"/>
  </w:style>
  <w:style w:type="paragraph" w:customStyle="1" w:styleId="71ED5F2E7EA14BD692C61AF514E1A7BB">
    <w:name w:val="71ED5F2E7EA14BD692C61AF514E1A7BB"/>
    <w:rsid w:val="00787B14"/>
  </w:style>
  <w:style w:type="paragraph" w:customStyle="1" w:styleId="7A1E5215B0784279B55B5EFC71CD00EA">
    <w:name w:val="7A1E5215B0784279B55B5EFC71CD00EA"/>
    <w:rsid w:val="00787B14"/>
  </w:style>
  <w:style w:type="paragraph" w:customStyle="1" w:styleId="FD28776C718644319DF1532EACD56431">
    <w:name w:val="FD28776C718644319DF1532EACD56431"/>
    <w:rsid w:val="00787B14"/>
  </w:style>
  <w:style w:type="paragraph" w:customStyle="1" w:styleId="13EACFD1216A43DD8A57BE8E8BB1FF84">
    <w:name w:val="13EACFD1216A43DD8A57BE8E8BB1FF84"/>
    <w:rsid w:val="00787B14"/>
  </w:style>
  <w:style w:type="paragraph" w:customStyle="1" w:styleId="AB5EDB9728DA40DF8FBCC20D17FD7852">
    <w:name w:val="AB5EDB9728DA40DF8FBCC20D17FD7852"/>
    <w:rsid w:val="00787B14"/>
  </w:style>
  <w:style w:type="paragraph" w:customStyle="1" w:styleId="6DA98BC7D2A34EBD98E358FEB116E528">
    <w:name w:val="6DA98BC7D2A34EBD98E358FEB116E528"/>
    <w:rsid w:val="00787B14"/>
  </w:style>
  <w:style w:type="paragraph" w:customStyle="1" w:styleId="22903F4642E344E1BAE52180DE7AAD4C">
    <w:name w:val="22903F4642E344E1BAE52180DE7AAD4C"/>
    <w:rsid w:val="00787B14"/>
  </w:style>
  <w:style w:type="paragraph" w:customStyle="1" w:styleId="2DCECE2A15084F7EA50E46356ED40C08">
    <w:name w:val="2DCECE2A15084F7EA50E46356ED40C08"/>
    <w:rsid w:val="00787B14"/>
  </w:style>
  <w:style w:type="paragraph" w:customStyle="1" w:styleId="A3CAE329F82241A492ABE7149E372D7E">
    <w:name w:val="A3CAE329F82241A492ABE7149E372D7E"/>
    <w:rsid w:val="00787B14"/>
  </w:style>
  <w:style w:type="paragraph" w:customStyle="1" w:styleId="C6B6FE10BE384AB88CD4BDEAFB421B3F">
    <w:name w:val="C6B6FE10BE384AB88CD4BDEAFB421B3F"/>
    <w:rsid w:val="00787B14"/>
  </w:style>
  <w:style w:type="paragraph" w:customStyle="1" w:styleId="C7F2F08810AB42AAA0341ED994D1D13F">
    <w:name w:val="C7F2F08810AB42AAA0341ED994D1D13F"/>
    <w:rsid w:val="00787B14"/>
  </w:style>
  <w:style w:type="paragraph" w:customStyle="1" w:styleId="01AD1287351C410A8AB16E202A3102F9">
    <w:name w:val="01AD1287351C410A8AB16E202A3102F9"/>
    <w:rsid w:val="00787B14"/>
  </w:style>
  <w:style w:type="paragraph" w:customStyle="1" w:styleId="8BC9BFC23E0A47F5A39532DEB18CFA91">
    <w:name w:val="8BC9BFC23E0A47F5A39532DEB18CFA91"/>
    <w:rsid w:val="00787B14"/>
  </w:style>
  <w:style w:type="paragraph" w:customStyle="1" w:styleId="64806706A7BF4D06915057838F911BD8">
    <w:name w:val="64806706A7BF4D06915057838F911BD8"/>
    <w:rsid w:val="00787B14"/>
  </w:style>
  <w:style w:type="paragraph" w:customStyle="1" w:styleId="6C7A83CE100A43A2B3737B330FBB8FB4">
    <w:name w:val="6C7A83CE100A43A2B3737B330FBB8FB4"/>
    <w:rsid w:val="00787B14"/>
  </w:style>
  <w:style w:type="paragraph" w:customStyle="1" w:styleId="701FFA76FF69457C9DB8A725B73A2927">
    <w:name w:val="701FFA76FF69457C9DB8A725B73A2927"/>
    <w:rsid w:val="00787B14"/>
  </w:style>
  <w:style w:type="paragraph" w:customStyle="1" w:styleId="C1D6802BED184854B9D640A221906AD6">
    <w:name w:val="C1D6802BED184854B9D640A221906AD6"/>
    <w:rsid w:val="00787B14"/>
  </w:style>
  <w:style w:type="paragraph" w:customStyle="1" w:styleId="9BDA2C1051754E049D22F6F7E62D8204">
    <w:name w:val="9BDA2C1051754E049D22F6F7E62D8204"/>
    <w:rsid w:val="00787B14"/>
  </w:style>
  <w:style w:type="paragraph" w:customStyle="1" w:styleId="C3D8CBD78BD14D53894ACD12DF9AD97D">
    <w:name w:val="C3D8CBD78BD14D53894ACD12DF9AD97D"/>
    <w:rsid w:val="00787B14"/>
  </w:style>
  <w:style w:type="paragraph" w:customStyle="1" w:styleId="54C7447177C3410DB4F9092600E70099">
    <w:name w:val="54C7447177C3410DB4F9092600E70099"/>
    <w:rsid w:val="00787B14"/>
  </w:style>
  <w:style w:type="paragraph" w:customStyle="1" w:styleId="F4C9B8795A764220AD4C9AF35E6E8DF0">
    <w:name w:val="F4C9B8795A764220AD4C9AF35E6E8DF0"/>
    <w:rsid w:val="00787B14"/>
  </w:style>
  <w:style w:type="paragraph" w:customStyle="1" w:styleId="2888D291A5074C67B5662782709D41E2">
    <w:name w:val="2888D291A5074C67B5662782709D41E2"/>
    <w:rsid w:val="00787B14"/>
  </w:style>
  <w:style w:type="paragraph" w:customStyle="1" w:styleId="A77A9B076C594AB1A2B3EA6DEE2AAE0C">
    <w:name w:val="A77A9B076C594AB1A2B3EA6DEE2AAE0C"/>
    <w:rsid w:val="00787B14"/>
  </w:style>
  <w:style w:type="paragraph" w:customStyle="1" w:styleId="7D07E1750EBB4D5EBF112E5DAF198BC3">
    <w:name w:val="7D07E1750EBB4D5EBF112E5DAF198BC3"/>
    <w:rsid w:val="00787B14"/>
  </w:style>
  <w:style w:type="paragraph" w:customStyle="1" w:styleId="3E487BEC1A6D4795862E08834FDF95B1">
    <w:name w:val="3E487BEC1A6D4795862E08834FDF95B1"/>
    <w:rsid w:val="00787B14"/>
  </w:style>
  <w:style w:type="paragraph" w:customStyle="1" w:styleId="BC932F87466A41B9B010954A1509ACA3">
    <w:name w:val="BC932F87466A41B9B010954A1509ACA3"/>
    <w:rsid w:val="00787B14"/>
  </w:style>
  <w:style w:type="paragraph" w:customStyle="1" w:styleId="89562268482F49E19998ADAA8E887A88">
    <w:name w:val="89562268482F49E19998ADAA8E887A88"/>
    <w:rsid w:val="00787B14"/>
  </w:style>
  <w:style w:type="paragraph" w:customStyle="1" w:styleId="C961E11A0B3F48B583C536719EBA4778">
    <w:name w:val="C961E11A0B3F48B583C536719EBA4778"/>
    <w:rsid w:val="00787B14"/>
  </w:style>
  <w:style w:type="paragraph" w:customStyle="1" w:styleId="B936B25A439240FDAE5C4761E8D9D0C3">
    <w:name w:val="B936B25A439240FDAE5C4761E8D9D0C3"/>
    <w:rsid w:val="00787B14"/>
  </w:style>
  <w:style w:type="paragraph" w:customStyle="1" w:styleId="B068E07A7FDF4D149141640BB775406B">
    <w:name w:val="B068E07A7FDF4D149141640BB775406B"/>
    <w:rsid w:val="00787B14"/>
  </w:style>
  <w:style w:type="paragraph" w:customStyle="1" w:styleId="0283BA8273BB4E5E8478402E6313763B">
    <w:name w:val="0283BA8273BB4E5E8478402E6313763B"/>
    <w:rsid w:val="00787B14"/>
  </w:style>
  <w:style w:type="paragraph" w:customStyle="1" w:styleId="3CCFB69FBEFC45B58E7408FFF57F08BA">
    <w:name w:val="3CCFB69FBEFC45B58E7408FFF57F08BA"/>
    <w:rsid w:val="00787B14"/>
  </w:style>
  <w:style w:type="paragraph" w:customStyle="1" w:styleId="0CA4A4E8302147C2862DC2D267B14576">
    <w:name w:val="0CA4A4E8302147C2862DC2D267B14576"/>
    <w:rsid w:val="00787B14"/>
  </w:style>
  <w:style w:type="paragraph" w:customStyle="1" w:styleId="1E311AD026FC4066A79588C93B44FFA6">
    <w:name w:val="1E311AD026FC4066A79588C93B44FFA6"/>
    <w:rsid w:val="00787B14"/>
  </w:style>
  <w:style w:type="paragraph" w:customStyle="1" w:styleId="16D1FE555BED4370B67AA237FF99A851">
    <w:name w:val="16D1FE555BED4370B67AA237FF99A851"/>
    <w:rsid w:val="00787B14"/>
  </w:style>
  <w:style w:type="paragraph" w:customStyle="1" w:styleId="6735F75F2C304D32B41E160BFB67CDA7">
    <w:name w:val="6735F75F2C304D32B41E160BFB67CDA7"/>
    <w:rsid w:val="00787B14"/>
  </w:style>
  <w:style w:type="paragraph" w:customStyle="1" w:styleId="0CE640D1384843A0875484B95626D78A">
    <w:name w:val="0CE640D1384843A0875484B95626D78A"/>
    <w:rsid w:val="00787B14"/>
  </w:style>
  <w:style w:type="paragraph" w:customStyle="1" w:styleId="FA6CABA3AB464CC79F8CA4B90783984E">
    <w:name w:val="FA6CABA3AB464CC79F8CA4B90783984E"/>
    <w:rsid w:val="00787B14"/>
  </w:style>
  <w:style w:type="paragraph" w:customStyle="1" w:styleId="0525BE044FAB4FFF971D55BEA2A8B095">
    <w:name w:val="0525BE044FAB4FFF971D55BEA2A8B095"/>
    <w:rsid w:val="00787B14"/>
  </w:style>
  <w:style w:type="paragraph" w:customStyle="1" w:styleId="586B25B108D24943A45DF9511760E780">
    <w:name w:val="586B25B108D24943A45DF9511760E780"/>
    <w:rsid w:val="00787B14"/>
  </w:style>
  <w:style w:type="paragraph" w:customStyle="1" w:styleId="F0DC5FE70ACA4F2BB39BFFB2C2C8075C">
    <w:name w:val="F0DC5FE70ACA4F2BB39BFFB2C2C8075C"/>
    <w:rsid w:val="00787B14"/>
  </w:style>
  <w:style w:type="paragraph" w:customStyle="1" w:styleId="BB118ED3072144CE805389D3AEDC7A20">
    <w:name w:val="BB118ED3072144CE805389D3AEDC7A20"/>
    <w:rsid w:val="00787B14"/>
  </w:style>
  <w:style w:type="paragraph" w:customStyle="1" w:styleId="A3E780681DD043EA978D30BC822C5D47">
    <w:name w:val="A3E780681DD043EA978D30BC822C5D47"/>
    <w:rsid w:val="00787B14"/>
  </w:style>
  <w:style w:type="paragraph" w:customStyle="1" w:styleId="D682F87A359446F288E499F021019B86">
    <w:name w:val="D682F87A359446F288E499F021019B86"/>
    <w:rsid w:val="00787B14"/>
  </w:style>
  <w:style w:type="paragraph" w:customStyle="1" w:styleId="6FB0CABD13874AF48691418E9F1633F0">
    <w:name w:val="6FB0CABD13874AF48691418E9F1633F0"/>
    <w:rsid w:val="00787B14"/>
  </w:style>
  <w:style w:type="paragraph" w:customStyle="1" w:styleId="FB6FCB72C5E345D5978913D9D4A28ED8">
    <w:name w:val="FB6FCB72C5E345D5978913D9D4A28ED8"/>
    <w:rsid w:val="00787B14"/>
  </w:style>
  <w:style w:type="paragraph" w:customStyle="1" w:styleId="4ACB8723C151418F9EFAAB5690C7F233">
    <w:name w:val="4ACB8723C151418F9EFAAB5690C7F233"/>
    <w:rsid w:val="00787B14"/>
  </w:style>
  <w:style w:type="paragraph" w:customStyle="1" w:styleId="AA7FE76BB1354BF9A3869B5CA2E8162D">
    <w:name w:val="AA7FE76BB1354BF9A3869B5CA2E8162D"/>
    <w:rsid w:val="00787B14"/>
  </w:style>
  <w:style w:type="paragraph" w:customStyle="1" w:styleId="93CC2D8AD8C04E42886D9A55A64F9D40">
    <w:name w:val="93CC2D8AD8C04E42886D9A55A64F9D40"/>
    <w:rsid w:val="00787B14"/>
  </w:style>
  <w:style w:type="paragraph" w:customStyle="1" w:styleId="355897630251470AAD4DFDA4F4B947CE">
    <w:name w:val="355897630251470AAD4DFDA4F4B947CE"/>
    <w:rsid w:val="00787B14"/>
  </w:style>
  <w:style w:type="paragraph" w:customStyle="1" w:styleId="AD6BEF5480F449B6BAE8EA7E818B3059">
    <w:name w:val="AD6BEF5480F449B6BAE8EA7E818B3059"/>
    <w:rsid w:val="00787B14"/>
  </w:style>
  <w:style w:type="paragraph" w:customStyle="1" w:styleId="C744D3E3EE2549F0ACB69D3EE4A9EA6C">
    <w:name w:val="C744D3E3EE2549F0ACB69D3EE4A9EA6C"/>
    <w:rsid w:val="00787B14"/>
  </w:style>
  <w:style w:type="paragraph" w:customStyle="1" w:styleId="C7BD95DFABA6450F860133C840B3B9A7">
    <w:name w:val="C7BD95DFABA6450F860133C840B3B9A7"/>
    <w:rsid w:val="00787B14"/>
  </w:style>
  <w:style w:type="paragraph" w:customStyle="1" w:styleId="13FB435373A141CEA48C2A0413D1293D">
    <w:name w:val="13FB435373A141CEA48C2A0413D1293D"/>
    <w:rsid w:val="00787B14"/>
  </w:style>
  <w:style w:type="paragraph" w:customStyle="1" w:styleId="E1112228CF124ABBBD0F5B7A506BB847">
    <w:name w:val="E1112228CF124ABBBD0F5B7A506BB847"/>
    <w:rsid w:val="00787B14"/>
  </w:style>
  <w:style w:type="paragraph" w:customStyle="1" w:styleId="92FAF08B54804BE6ADF737AF41B1362C">
    <w:name w:val="92FAF08B54804BE6ADF737AF41B1362C"/>
    <w:rsid w:val="00787B14"/>
  </w:style>
  <w:style w:type="paragraph" w:customStyle="1" w:styleId="64D194240509406BAF58E495C2F4A1AE">
    <w:name w:val="64D194240509406BAF58E495C2F4A1AE"/>
    <w:rsid w:val="00787B14"/>
  </w:style>
  <w:style w:type="paragraph" w:customStyle="1" w:styleId="C3CEB08D01314315AA15CDE4BF9FEE07">
    <w:name w:val="C3CEB08D01314315AA15CDE4BF9FEE07"/>
    <w:rsid w:val="00787B14"/>
  </w:style>
  <w:style w:type="paragraph" w:customStyle="1" w:styleId="67C25132F22A4640995A91ED91CD60EA">
    <w:name w:val="67C25132F22A4640995A91ED91CD60EA"/>
    <w:rsid w:val="00787B14"/>
  </w:style>
  <w:style w:type="paragraph" w:customStyle="1" w:styleId="E3FF6093FF5F4B4C9A889E8A0CCE59C3">
    <w:name w:val="E3FF6093FF5F4B4C9A889E8A0CCE59C3"/>
    <w:rsid w:val="00787B14"/>
  </w:style>
  <w:style w:type="paragraph" w:customStyle="1" w:styleId="1369858D8BB94EC0A146D5B4834196E8">
    <w:name w:val="1369858D8BB94EC0A146D5B4834196E8"/>
    <w:rsid w:val="00787B14"/>
  </w:style>
  <w:style w:type="paragraph" w:customStyle="1" w:styleId="195533A87942450A8A8735702285E8CA">
    <w:name w:val="195533A87942450A8A8735702285E8CA"/>
    <w:rsid w:val="00787B14"/>
  </w:style>
  <w:style w:type="paragraph" w:customStyle="1" w:styleId="E4BA5BE5410044D7B0CFBC6C55725A5C">
    <w:name w:val="E4BA5BE5410044D7B0CFBC6C55725A5C"/>
    <w:rsid w:val="00787B14"/>
  </w:style>
  <w:style w:type="paragraph" w:customStyle="1" w:styleId="EC52E323584E4BBCBF8685DE548D0BB9">
    <w:name w:val="EC52E323584E4BBCBF8685DE548D0BB9"/>
    <w:rsid w:val="00787B14"/>
  </w:style>
  <w:style w:type="paragraph" w:customStyle="1" w:styleId="B0B5C05DCDE24AD59F40083153270144">
    <w:name w:val="B0B5C05DCDE24AD59F40083153270144"/>
    <w:rsid w:val="00787B14"/>
  </w:style>
  <w:style w:type="paragraph" w:customStyle="1" w:styleId="64D20CDE29D2465E9C06D4F749A9CE64">
    <w:name w:val="64D20CDE29D2465E9C06D4F749A9CE64"/>
    <w:rsid w:val="00787B14"/>
  </w:style>
  <w:style w:type="paragraph" w:customStyle="1" w:styleId="E01BF5E51C884D15A9D1273FAE7B3609">
    <w:name w:val="E01BF5E51C884D15A9D1273FAE7B3609"/>
    <w:rsid w:val="00787B14"/>
  </w:style>
  <w:style w:type="paragraph" w:customStyle="1" w:styleId="70EE43DD4FFD4E66910561F5699A226D">
    <w:name w:val="70EE43DD4FFD4E66910561F5699A226D"/>
    <w:rsid w:val="00787B14"/>
  </w:style>
  <w:style w:type="paragraph" w:customStyle="1" w:styleId="B84997866A0D4CCF9C535AC2C4B17362">
    <w:name w:val="B84997866A0D4CCF9C535AC2C4B17362"/>
    <w:rsid w:val="00787B14"/>
  </w:style>
  <w:style w:type="paragraph" w:customStyle="1" w:styleId="D769A52A688C4EA2BA2C0DE98D8C9304">
    <w:name w:val="D769A52A688C4EA2BA2C0DE98D8C9304"/>
    <w:rsid w:val="00787B14"/>
  </w:style>
  <w:style w:type="paragraph" w:customStyle="1" w:styleId="82B3CE03878849E9A440018400A6684B">
    <w:name w:val="82B3CE03878849E9A440018400A6684B"/>
    <w:rsid w:val="00787B14"/>
  </w:style>
  <w:style w:type="paragraph" w:customStyle="1" w:styleId="AE9991A236BE41A98C068C778DC55327">
    <w:name w:val="AE9991A236BE41A98C068C778DC55327"/>
    <w:rsid w:val="00787B14"/>
  </w:style>
  <w:style w:type="paragraph" w:customStyle="1" w:styleId="0E6672D4CF7940E68B110B5D0FEB8EF5">
    <w:name w:val="0E6672D4CF7940E68B110B5D0FEB8EF5"/>
    <w:rsid w:val="00787B14"/>
  </w:style>
  <w:style w:type="paragraph" w:customStyle="1" w:styleId="D36335B5A69B46F7B52F87A56EF9451B">
    <w:name w:val="D36335B5A69B46F7B52F87A56EF9451B"/>
    <w:rsid w:val="00787B14"/>
  </w:style>
  <w:style w:type="paragraph" w:customStyle="1" w:styleId="D4C0B01A9E3F4BDCBAB9E9A1F1AB1D804">
    <w:name w:val="D4C0B01A9E3F4BDCBAB9E9A1F1AB1D804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0B53C3961DC4CAC904B13836DA852204">
    <w:name w:val="D0B53C3961DC4CAC904B13836DA852204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E844A77802D4791BD76572461B5A4A34">
    <w:name w:val="FE844A77802D4791BD76572461B5A4A34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7A0416710F2451499A97267997D80154">
    <w:name w:val="07A0416710F2451499A97267997D80154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A706E480785434B9284C2691A3E64714">
    <w:name w:val="8A706E480785434B9284C2691A3E64714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6D88119AFF44F00B1A4CCA079699EA44">
    <w:name w:val="46D88119AFF44F00B1A4CCA079699EA44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87BB9EDE7F5445AA16CAA7BC61C52534">
    <w:name w:val="987BB9EDE7F5445AA16CAA7BC61C52534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5D40EBF3BEA440A9158D6F9E5AD0B6C4">
    <w:name w:val="B5D40EBF3BEA440A9158D6F9E5AD0B6C4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FBD73A5C7654ADE86C6A317C87174964">
    <w:name w:val="1FBD73A5C7654ADE86C6A317C87174964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8A5AA616C0C42BE8EE66EA0218B7A734">
    <w:name w:val="B8A5AA616C0C42BE8EE66EA0218B7A734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3B4557C8CEC4B0381EF7FD75B0C79574">
    <w:name w:val="93B4557C8CEC4B0381EF7FD75B0C79574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C3B388511AC48A49EDDC43DF930D29E4">
    <w:name w:val="EC3B388511AC48A49EDDC43DF930D29E4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9294755F7904798AC1313D2EFC1E6A13">
    <w:name w:val="C9294755F7904798AC1313D2EFC1E6A13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3F79B10CDDF432AB55F666419581DF83">
    <w:name w:val="C3F79B10CDDF432AB55F666419581DF83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3302F4A8BA74CBEBCCB29DBDA0FB4E73">
    <w:name w:val="43302F4A8BA74CBEBCCB29DBDA0FB4E73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9AA7297ED9B4EAE940C57D6494664A03">
    <w:name w:val="A9AA7297ED9B4EAE940C57D6494664A03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20678A214754DBAA8DDF2DF8EB2F3793">
    <w:name w:val="120678A214754DBAA8DDF2DF8EB2F3793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21A08A2E677422A8BCDE9AB9D93C1E14">
    <w:name w:val="321A08A2E677422A8BCDE9AB9D93C1E14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33AD2A484E94277BF84CD88B9DCC4683">
    <w:name w:val="233AD2A484E94277BF84CD88B9DCC4683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2C7B03ADAE84E20A6B84BCB510453743">
    <w:name w:val="82C7B03ADAE84E20A6B84BCB510453743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4DAAE5ACD4A4E89BBA6848F61D76CDA3">
    <w:name w:val="B4DAAE5ACD4A4E89BBA6848F61D76CDA3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3B9BB2A55B7443A80CD746F335CCAA02">
    <w:name w:val="B3B9BB2A55B7443A80CD746F335CCAA0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3A86CCCE5A2446084CE6F73BA15276A4">
    <w:name w:val="33A86CCCE5A2446084CE6F73BA15276A4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1AC60A3D837431483FE154F289ABA1A3">
    <w:name w:val="01AC60A3D837431483FE154F289ABA1A3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85C143E979D49C5B5C402FE4373E0B43">
    <w:name w:val="D85C143E979D49C5B5C402FE4373E0B43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53CAFAF57FD4793A61791BDEA1F48DB3">
    <w:name w:val="353CAFAF57FD4793A61791BDEA1F48DB3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F07B0D722084C9BA84179F6BE76F97E4">
    <w:name w:val="2F07B0D722084C9BA84179F6BE76F97E4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B263BA160864A10B4CA775D475A8C073">
    <w:name w:val="3B263BA160864A10B4CA775D475A8C073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D0DCF333FE64328A4159988AACA4E773">
    <w:name w:val="3D0DCF333FE64328A4159988AACA4E773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E9833AACAD844B386BBEC60153840B63">
    <w:name w:val="0E9833AACAD844B386BBEC60153840B63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D89650F2240485AB45E138252F49F2D2">
    <w:name w:val="FD89650F2240485AB45E138252F49F2D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C5D0C9B0F2043BAA924C0890E33C8384">
    <w:name w:val="2C5D0C9B0F2043BAA924C0890E33C8384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40869CF582E4A52979E4A8CFC7D9C933">
    <w:name w:val="840869CF582E4A52979E4A8CFC7D9C933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BBD306D26394B1D9AE86925CBADE4233">
    <w:name w:val="FBBD306D26394B1D9AE86925CBADE4233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C82DA5971C54E12A74D8645E422456B3">
    <w:name w:val="3C82DA5971C54E12A74D8645E422456B3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FA65EC972F74019A648862C4F4577502">
    <w:name w:val="8FA65EC972F74019A648862C4F457750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F4EC024E2944437B9565FED1B8B76334">
    <w:name w:val="FF4EC024E2944437B9565FED1B8B76334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90CFF0F19C343FFB2463D21E28075884">
    <w:name w:val="090CFF0F19C343FFB2463D21E28075884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5592EA4074642DC967786AA7A7740A53">
    <w:name w:val="45592EA4074642DC967786AA7A7740A53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D8D6367C12B4900A97A299F4FD3902C3">
    <w:name w:val="DD8D6367C12B4900A97A299F4FD3902C3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A397850ADA149558213904A06731B1A2">
    <w:name w:val="EA397850ADA149558213904A06731B1A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420AE3AC3EE46E6A2D9C09EC7940CB12">
    <w:name w:val="C420AE3AC3EE46E6A2D9C09EC7940CB1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219E003AB1445878F1B1E8B011E45C62">
    <w:name w:val="1219E003AB1445878F1B1E8B011E45C6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3BB7FEF19194EA79706E37D8E846E522">
    <w:name w:val="93BB7FEF19194EA79706E37D8E846E52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4BA9801D9CB4A819C2E31F0CACC480F2">
    <w:name w:val="E4BA9801D9CB4A819C2E31F0CACC480F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45D932F851146BC8C251988824CA5812">
    <w:name w:val="245D932F851146BC8C251988824CA581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4D644DCCE014C8FA386E7A177B7F9FA2">
    <w:name w:val="74D644DCCE014C8FA386E7A177B7F9FA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C3EC9C79002480484CC3A5D4331210E2">
    <w:name w:val="7C3EC9C79002480484CC3A5D4331210E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0E21310EF06437D941B696CDDEBDB7E2">
    <w:name w:val="50E21310EF06437D941B696CDDEBDB7E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729DA9B03434F3AB56F8A94E40B7AEC2">
    <w:name w:val="1729DA9B03434F3AB56F8A94E40B7AEC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E97D8CEE9F545BABFD99789684B84212">
    <w:name w:val="0E97D8CEE9F545BABFD99789684B8421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2CC1499E8B34E5799D55F13131088C92">
    <w:name w:val="12CC1499E8B34E5799D55F13131088C9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8603BCDF13B44D9B11C3E51B095C36E2">
    <w:name w:val="78603BCDF13B44D9B11C3E51B095C36E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F11BFCA3EA4435E8BDA7BCA205911AE2">
    <w:name w:val="DF11BFCA3EA4435E8BDA7BCA205911AE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817994C0A9F470FAAFD07E8533158222">
    <w:name w:val="3817994C0A9F470FAAFD07E853315822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2D0A9CBAB74401CB2FA77EAED117D402">
    <w:name w:val="E2D0A9CBAB74401CB2FA77EAED117D40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3CC5A8864B14EFAB7245821530105672">
    <w:name w:val="53CC5A8864B14EFAB724582153010567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761FC15435B4569A4167FFFFB23B7682">
    <w:name w:val="8761FC15435B4569A4167FFFFB23B768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43B5E1771454A47B6B22C77141398852">
    <w:name w:val="843B5E1771454A47B6B22C7714139885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A8F01583B28428786A80F58F8F7EF4C2">
    <w:name w:val="1A8F01583B28428786A80F58F8F7EF4C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42D879EF08C4CBF9208AB971B2F40BA2">
    <w:name w:val="842D879EF08C4CBF9208AB971B2F40BA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3B256D8F3B54EEC9B6F9C5982CEFB7B2">
    <w:name w:val="83B256D8F3B54EEC9B6F9C5982CEFB7B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7EB94C837744CF78DC9F283032D6E052">
    <w:name w:val="E7EB94C837744CF78DC9F283032D6E05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883F24270E142F29F135E5E6379A8012">
    <w:name w:val="E883F24270E142F29F135E5E6379A801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D387600E6EF41FEA5A7498AC9868A352">
    <w:name w:val="8D387600E6EF41FEA5A7498AC9868A35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E1E9B09B6194CB4BDFFD4990B8E63842">
    <w:name w:val="1E1E9B09B6194CB4BDFFD4990B8E6384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DD4ACE6750C46F681D86423FFFBF61D2">
    <w:name w:val="8DD4ACE6750C46F681D86423FFFBF61D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000AB3D9A064FC39DCE49E84C63C6032">
    <w:name w:val="0000AB3D9A064FC39DCE49E84C63C603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E06BACC048E4DCD83648E9D557BA9EC2">
    <w:name w:val="4E06BACC048E4DCD83648E9D557BA9EC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D3F41B1CF644056AB7F5CB772B10DAB2">
    <w:name w:val="CD3F41B1CF644056AB7F5CB772B10DAB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64EE2B10F82483590D925B6BEEAB5B62">
    <w:name w:val="764EE2B10F82483590D925B6BEEAB5B6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219961136B04B63B815018EED3C83332">
    <w:name w:val="1219961136B04B63B815018EED3C8333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A44681E349B4B969D130B69EB0451272">
    <w:name w:val="EA44681E349B4B969D130B69EB045127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A20D6BF866846F382BEDCA82A5B2ED62">
    <w:name w:val="7A20D6BF866846F382BEDCA82A5B2ED6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1631B31CC0847CE9B3022D6392108A72">
    <w:name w:val="91631B31CC0847CE9B3022D6392108A7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9A1D53567664F5D81F48726E74036E92">
    <w:name w:val="F9A1D53567664F5D81F48726E74036E9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AC6ECDD5F664C66A42169EA665D3EB52">
    <w:name w:val="7AC6ECDD5F664C66A42169EA665D3EB5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763460B43D347C3B8B8CC6CBBF54C0F2">
    <w:name w:val="2763460B43D347C3B8B8CC6CBBF54C0F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188C5259AFA4DABA2F2616F07BC37942">
    <w:name w:val="1188C5259AFA4DABA2F2616F07BC3794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C934738D4FC47DC85B18DF5ADC103442">
    <w:name w:val="DC934738D4FC47DC85B18DF5ADC10344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461F74C14F541EFAA04E0CDD3C12E362">
    <w:name w:val="D461F74C14F541EFAA04E0CDD3C12E36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375B0D95D4A410193C4D5FD16A66CCD2">
    <w:name w:val="5375B0D95D4A410193C4D5FD16A66CCD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E47C4B9E89D403D8979FE9B00EEAA142">
    <w:name w:val="1E47C4B9E89D403D8979FE9B00EEAA14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6F712AB431B4D098E10B53C8EDD03AD2">
    <w:name w:val="46F712AB431B4D098E10B53C8EDD03AD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8897A037ACC40D9BF8F76598D11CF762">
    <w:name w:val="18897A037ACC40D9BF8F76598D11CF76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1BB4923744C4DFA84AEDD7D15EF4EC02">
    <w:name w:val="11BB4923744C4DFA84AEDD7D15EF4EC0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390D5A82C514F3E939FFF78AC9CA9E92">
    <w:name w:val="D390D5A82C514F3E939FFF78AC9CA9E9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8BCFA5403144DE0B755037F1CAB43DC2">
    <w:name w:val="48BCFA5403144DE0B755037F1CAB43DC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0B57E8A8AF6470D92EC2C4E4889256A2">
    <w:name w:val="30B57E8A8AF6470D92EC2C4E4889256A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615288C807443DA956C927D8E14ACC22">
    <w:name w:val="D615288C807443DA956C927D8E14ACC2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51F0853D4624A2B83B71C798E823D382">
    <w:name w:val="C51F0853D4624A2B83B71C798E823D38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1A1323BCE4E4D8B9549687473B44B152">
    <w:name w:val="A1A1323BCE4E4D8B9549687473B44B15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8145B0F93E8449CA37A476B1CFB06152">
    <w:name w:val="A8145B0F93E8449CA37A476B1CFB0615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FDB8FE9D9AD4F1492B997D4C53BCAEE2">
    <w:name w:val="8FDB8FE9D9AD4F1492B997D4C53BCAEE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85894D92B3E4FED8F2B06DDBA5309CF2">
    <w:name w:val="885894D92B3E4FED8F2B06DDBA5309CF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4DD4C777E2F4AAEADC85B4D9E77250C2">
    <w:name w:val="14DD4C777E2F4AAEADC85B4D9E77250C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BC0C061AD9A4918827F462197D206C42">
    <w:name w:val="8BC0C061AD9A4918827F462197D206C4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C779B2B26914FF098EFF0D1C683BDC92">
    <w:name w:val="7C779B2B26914FF098EFF0D1C683BDC9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7426969D3EB4808B85B903F49088AA22">
    <w:name w:val="47426969D3EB4808B85B903F49088AA2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868DF290A214A20B6E57D5C732F284A2">
    <w:name w:val="0868DF290A214A20B6E57D5C732F284A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A519F2D76D4406789E34D5FA1B2B5EC2">
    <w:name w:val="5A519F2D76D4406789E34D5FA1B2B5EC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FC245E7AF4B4BA39444B2AAE6E562AC2">
    <w:name w:val="AFC245E7AF4B4BA39444B2AAE6E562AC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36335B5A69B46F7B52F87A56EF9451B1">
    <w:name w:val="D36335B5A69B46F7B52F87A56EF9451B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961E11A0B3F48B583C536719EBA47781">
    <w:name w:val="C961E11A0B3F48B583C536719EBA4778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D6BEF5480F449B6BAE8EA7E818B30591">
    <w:name w:val="AD6BEF5480F449B6BAE8EA7E818B3059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DBD0FC645F64599B7031C2BE7B8DD6D1">
    <w:name w:val="FDBD0FC645F64599B7031C2BE7B8DD6D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B5EDB9728DA40DF8FBCC20D17FD78521">
    <w:name w:val="AB5EDB9728DA40DF8FBCC20D17FD7852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936B25A439240FDAE5C4761E8D9D0C31">
    <w:name w:val="B936B25A439240FDAE5C4761E8D9D0C3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744D3E3EE2549F0ACB69D3EE4A9EA6C1">
    <w:name w:val="C744D3E3EE2549F0ACB69D3EE4A9EA6C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ABEB0DD1E71489D8B15A27963FA86241">
    <w:name w:val="5ABEB0DD1E71489D8B15A27963FA8624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DA98BC7D2A34EBD98E358FEB116E5281">
    <w:name w:val="6DA98BC7D2A34EBD98E358FEB116E528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068E07A7FDF4D149141640BB775406B1">
    <w:name w:val="B068E07A7FDF4D149141640BB775406B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7BD95DFABA6450F860133C840B3B9A71">
    <w:name w:val="C7BD95DFABA6450F860133C840B3B9A7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B857EAAC39C4325B98F31E60D226D681">
    <w:name w:val="CB857EAAC39C4325B98F31E60D226D68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2903F4642E344E1BAE52180DE7AAD4C1">
    <w:name w:val="22903F4642E344E1BAE52180DE7AAD4C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283BA8273BB4E5E8478402E6313763B1">
    <w:name w:val="0283BA8273BB4E5E8478402E6313763B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3FB435373A141CEA48C2A0413D1293D1">
    <w:name w:val="13FB435373A141CEA48C2A0413D1293D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1DE0969939A47A2A7FAD98FB31EB6251">
    <w:name w:val="01DE0969939A47A2A7FAD98FB31EB625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DCECE2A15084F7EA50E46356ED40C081">
    <w:name w:val="2DCECE2A15084F7EA50E46356ED40C08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CCFB69FBEFC45B58E7408FFF57F08BA1">
    <w:name w:val="3CCFB69FBEFC45B58E7408FFF57F08BA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1112228CF124ABBBD0F5B7A506BB8471">
    <w:name w:val="E1112228CF124ABBBD0F5B7A506BB847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E37F33F51D54B2582FD37FD27D2FD071">
    <w:name w:val="BE37F33F51D54B2582FD37FD27D2FD07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3CAE329F82241A492ABE7149E372D7E1">
    <w:name w:val="A3CAE329F82241A492ABE7149E372D7E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CA4A4E8302147C2862DC2D267B145761">
    <w:name w:val="0CA4A4E8302147C2862DC2D267B14576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2FAF08B54804BE6ADF737AF41B1362C1">
    <w:name w:val="92FAF08B54804BE6ADF737AF41B1362C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C8063AA49B64C5396E28DE23CF247171">
    <w:name w:val="1C8063AA49B64C5396E28DE23CF24717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6B6FE10BE384AB88CD4BDEAFB421B3F1">
    <w:name w:val="C6B6FE10BE384AB88CD4BDEAFB421B3F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E311AD026FC4066A79588C93B44FFA61">
    <w:name w:val="1E311AD026FC4066A79588C93B44FFA6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4D194240509406BAF58E495C2F4A1AE1">
    <w:name w:val="64D194240509406BAF58E495C2F4A1AE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F13A28EC73240AABA8474B0FD70CD5E1">
    <w:name w:val="2F13A28EC73240AABA8474B0FD70CD5E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7F2F08810AB42AAA0341ED994D1D13F1">
    <w:name w:val="C7F2F08810AB42AAA0341ED994D1D13F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6D1FE555BED4370B67AA237FF99A8511">
    <w:name w:val="16D1FE555BED4370B67AA237FF99A851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3CEB08D01314315AA15CDE4BF9FEE071">
    <w:name w:val="C3CEB08D01314315AA15CDE4BF9FEE07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E0227F9EAE545D29853CB8DD1A223351">
    <w:name w:val="EE0227F9EAE545D29853CB8DD1A22335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1AD1287351C410A8AB16E202A3102F91">
    <w:name w:val="01AD1287351C410A8AB16E202A3102F9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735F75F2C304D32B41E160BFB67CDA71">
    <w:name w:val="6735F75F2C304D32B41E160BFB67CDA7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7C25132F22A4640995A91ED91CD60EA1">
    <w:name w:val="67C25132F22A4640995A91ED91CD60EA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9136E6877F3447E8596AFFC846247F11">
    <w:name w:val="09136E6877F3447E8596AFFC846247F1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BC9BFC23E0A47F5A39532DEB18CFA911">
    <w:name w:val="8BC9BFC23E0A47F5A39532DEB18CFA91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CE640D1384843A0875484B95626D78A1">
    <w:name w:val="0CE640D1384843A0875484B95626D78A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3FF6093FF5F4B4C9A889E8A0CCE59C31">
    <w:name w:val="E3FF6093FF5F4B4C9A889E8A0CCE59C3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B07964D2D7E4BC0A9A17CAA7F52352B1">
    <w:name w:val="5B07964D2D7E4BC0A9A17CAA7F52352B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4806706A7BF4D06915057838F911BD81">
    <w:name w:val="64806706A7BF4D06915057838F911BD8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A6CABA3AB464CC79F8CA4B90783984E1">
    <w:name w:val="FA6CABA3AB464CC79F8CA4B90783984E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369858D8BB94EC0A146D5B4834196E81">
    <w:name w:val="1369858D8BB94EC0A146D5B4834196E8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523E392EECB402EBB3DCDC3533B37D11">
    <w:name w:val="3523E392EECB402EBB3DCDC3533B37D1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C7A83CE100A43A2B3737B330FBB8FB41">
    <w:name w:val="6C7A83CE100A43A2B3737B330FBB8FB4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525BE044FAB4FFF971D55BEA2A8B0951">
    <w:name w:val="0525BE044FAB4FFF971D55BEA2A8B095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95533A87942450A8A8735702285E8CA1">
    <w:name w:val="195533A87942450A8A8735702285E8CA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F2A7546322B45489EE659D7A0DD41251">
    <w:name w:val="5F2A7546322B45489EE659D7A0DD4125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1D6802BED184854B9D640A221906AD61">
    <w:name w:val="C1D6802BED184854B9D640A221906AD6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86B25B108D24943A45DF9511760E7801">
    <w:name w:val="586B25B108D24943A45DF9511760E780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4BA5BE5410044D7B0CFBC6C55725A5C1">
    <w:name w:val="E4BA5BE5410044D7B0CFBC6C55725A5C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81ABE6E19124ECD9ADE3B1048D39D641">
    <w:name w:val="E81ABE6E19124ECD9ADE3B1048D39D64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BDA2C1051754E049D22F6F7E62D82041">
    <w:name w:val="9BDA2C1051754E049D22F6F7E62D8204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0DC5FE70ACA4F2BB39BFFB2C2C8075C1">
    <w:name w:val="F0DC5FE70ACA4F2BB39BFFB2C2C8075C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C52E323584E4BBCBF8685DE548D0BB91">
    <w:name w:val="EC52E323584E4BBCBF8685DE548D0BB9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3A14CC695084CC1965E61703A3FF0B81">
    <w:name w:val="B3A14CC695084CC1965E61703A3FF0B8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3D8CBD78BD14D53894ACD12DF9AD97D1">
    <w:name w:val="C3D8CBD78BD14D53894ACD12DF9AD97D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B118ED3072144CE805389D3AEDC7A201">
    <w:name w:val="BB118ED3072144CE805389D3AEDC7A20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0B5C05DCDE24AD59F400831532701441">
    <w:name w:val="B0B5C05DCDE24AD59F40083153270144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F683A493DB441D4BE64074A709D3E471">
    <w:name w:val="FF683A493DB441D4BE64074A709D3E47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4C7447177C3410DB4F9092600E700991">
    <w:name w:val="54C7447177C3410DB4F9092600E70099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3E780681DD043EA978D30BC822C5D471">
    <w:name w:val="A3E780681DD043EA978D30BC822C5D47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4D20CDE29D2465E9C06D4F749A9CE641">
    <w:name w:val="64D20CDE29D2465E9C06D4F749A9CE64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034A1D189184A6A9519A1F670786A6D1">
    <w:name w:val="F034A1D189184A6A9519A1F670786A6D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4C9B8795A764220AD4C9AF35E6E8DF01">
    <w:name w:val="F4C9B8795A764220AD4C9AF35E6E8DF0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682F87A359446F288E499F021019B861">
    <w:name w:val="D682F87A359446F288E499F021019B86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01BF5E51C884D15A9D1273FAE7B36091">
    <w:name w:val="E01BF5E51C884D15A9D1273FAE7B3609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0132996EA9A45FD8779B09E8DE834CE1">
    <w:name w:val="20132996EA9A45FD8779B09E8DE834CE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888D291A5074C67B5662782709D41E21">
    <w:name w:val="2888D291A5074C67B5662782709D41E2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FB0CABD13874AF48691418E9F1633F01">
    <w:name w:val="6FB0CABD13874AF48691418E9F1633F0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0EE43DD4FFD4E66910561F5699A226D1">
    <w:name w:val="70EE43DD4FFD4E66910561F5699A226D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48337941B754DD28A10609643BAFFAB1">
    <w:name w:val="648337941B754DD28A10609643BAFFAB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77A9B076C594AB1A2B3EA6DEE2AAE0C1">
    <w:name w:val="A77A9B076C594AB1A2B3EA6DEE2AAE0C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B6FCB72C5E345D5978913D9D4A28ED81">
    <w:name w:val="FB6FCB72C5E345D5978913D9D4A28ED8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84997866A0D4CCF9C535AC2C4B173621">
    <w:name w:val="B84997866A0D4CCF9C535AC2C4B17362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1ED5F2E7EA14BD692C61AF514E1A7BB1">
    <w:name w:val="71ED5F2E7EA14BD692C61AF514E1A7BB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D07E1750EBB4D5EBF112E5DAF198BC31">
    <w:name w:val="7D07E1750EBB4D5EBF112E5DAF198BC3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ACB8723C151418F9EFAAB5690C7F2331">
    <w:name w:val="4ACB8723C151418F9EFAAB5690C7F233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769A52A688C4EA2BA2C0DE98D8C93041">
    <w:name w:val="D769A52A688C4EA2BA2C0DE98D8C9304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A1E5215B0784279B55B5EFC71CD00EA1">
    <w:name w:val="7A1E5215B0784279B55B5EFC71CD00EA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E487BEC1A6D4795862E08834FDF95B11">
    <w:name w:val="3E487BEC1A6D4795862E08834FDF95B1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A7FE76BB1354BF9A3869B5CA2E8162D1">
    <w:name w:val="AA7FE76BB1354BF9A3869B5CA2E8162D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2B3CE03878849E9A440018400A6684B1">
    <w:name w:val="82B3CE03878849E9A440018400A6684B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D28776C718644319DF1532EACD564311">
    <w:name w:val="FD28776C718644319DF1532EACD56431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C932F87466A41B9B010954A1509ACA31">
    <w:name w:val="BC932F87466A41B9B010954A1509ACA3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3CC2D8AD8C04E42886D9A55A64F9D401">
    <w:name w:val="93CC2D8AD8C04E42886D9A55A64F9D40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E9991A236BE41A98C068C778DC553271">
    <w:name w:val="AE9991A236BE41A98C068C778DC55327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3EACFD1216A43DD8A57BE8E8BB1FF841">
    <w:name w:val="13EACFD1216A43DD8A57BE8E8BB1FF84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9562268482F49E19998ADAA8E887A881">
    <w:name w:val="89562268482F49E19998ADAA8E887A88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55897630251470AAD4DFDA4F4B947CE1">
    <w:name w:val="355897630251470AAD4DFDA4F4B947CE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E6672D4CF7940E68B110B5D0FEB8EF51">
    <w:name w:val="0E6672D4CF7940E68B110B5D0FEB8EF51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4C0B01A9E3F4BDCBAB9E9A1F1AB1D805">
    <w:name w:val="D4C0B01A9E3F4BDCBAB9E9A1F1AB1D805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0B53C3961DC4CAC904B13836DA852205">
    <w:name w:val="D0B53C3961DC4CAC904B13836DA852205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E844A77802D4791BD76572461B5A4A35">
    <w:name w:val="FE844A77802D4791BD76572461B5A4A35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7A0416710F2451499A97267997D80155">
    <w:name w:val="07A0416710F2451499A97267997D80155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A706E480785434B9284C2691A3E64715">
    <w:name w:val="8A706E480785434B9284C2691A3E64715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6D88119AFF44F00B1A4CCA079699EA45">
    <w:name w:val="46D88119AFF44F00B1A4CCA079699EA45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87BB9EDE7F5445AA16CAA7BC61C52535">
    <w:name w:val="987BB9EDE7F5445AA16CAA7BC61C52535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5D40EBF3BEA440A9158D6F9E5AD0B6C5">
    <w:name w:val="B5D40EBF3BEA440A9158D6F9E5AD0B6C5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FBD73A5C7654ADE86C6A317C87174965">
    <w:name w:val="1FBD73A5C7654ADE86C6A317C87174965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8A5AA616C0C42BE8EE66EA0218B7A735">
    <w:name w:val="B8A5AA616C0C42BE8EE66EA0218B7A735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3B4557C8CEC4B0381EF7FD75B0C79575">
    <w:name w:val="93B4557C8CEC4B0381EF7FD75B0C79575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C3B388511AC48A49EDDC43DF930D29E5">
    <w:name w:val="EC3B388511AC48A49EDDC43DF930D29E5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9294755F7904798AC1313D2EFC1E6A14">
    <w:name w:val="C9294755F7904798AC1313D2EFC1E6A14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3F79B10CDDF432AB55F666419581DF84">
    <w:name w:val="C3F79B10CDDF432AB55F666419581DF84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3302F4A8BA74CBEBCCB29DBDA0FB4E74">
    <w:name w:val="43302F4A8BA74CBEBCCB29DBDA0FB4E74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9AA7297ED9B4EAE940C57D6494664A04">
    <w:name w:val="A9AA7297ED9B4EAE940C57D6494664A04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20678A214754DBAA8DDF2DF8EB2F3794">
    <w:name w:val="120678A214754DBAA8DDF2DF8EB2F3794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21A08A2E677422A8BCDE9AB9D93C1E15">
    <w:name w:val="321A08A2E677422A8BCDE9AB9D93C1E15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33AD2A484E94277BF84CD88B9DCC4684">
    <w:name w:val="233AD2A484E94277BF84CD88B9DCC4684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2C7B03ADAE84E20A6B84BCB510453744">
    <w:name w:val="82C7B03ADAE84E20A6B84BCB510453744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4DAAE5ACD4A4E89BBA6848F61D76CDA4">
    <w:name w:val="B4DAAE5ACD4A4E89BBA6848F61D76CDA4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3B9BB2A55B7443A80CD746F335CCAA03">
    <w:name w:val="B3B9BB2A55B7443A80CD746F335CCAA03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3A86CCCE5A2446084CE6F73BA15276A5">
    <w:name w:val="33A86CCCE5A2446084CE6F73BA15276A5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1AC60A3D837431483FE154F289ABA1A4">
    <w:name w:val="01AC60A3D837431483FE154F289ABA1A4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85C143E979D49C5B5C402FE4373E0B44">
    <w:name w:val="D85C143E979D49C5B5C402FE4373E0B44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53CAFAF57FD4793A61791BDEA1F48DB4">
    <w:name w:val="353CAFAF57FD4793A61791BDEA1F48DB4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F07B0D722084C9BA84179F6BE76F97E5">
    <w:name w:val="2F07B0D722084C9BA84179F6BE76F97E5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B263BA160864A10B4CA775D475A8C074">
    <w:name w:val="3B263BA160864A10B4CA775D475A8C074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D0DCF333FE64328A4159988AACA4E774">
    <w:name w:val="3D0DCF333FE64328A4159988AACA4E774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E9833AACAD844B386BBEC60153840B64">
    <w:name w:val="0E9833AACAD844B386BBEC60153840B64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D89650F2240485AB45E138252F49F2D3">
    <w:name w:val="FD89650F2240485AB45E138252F49F2D3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C5D0C9B0F2043BAA924C0890E33C8385">
    <w:name w:val="2C5D0C9B0F2043BAA924C0890E33C8385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40869CF582E4A52979E4A8CFC7D9C934">
    <w:name w:val="840869CF582E4A52979E4A8CFC7D9C934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BBD306D26394B1D9AE86925CBADE4234">
    <w:name w:val="FBBD306D26394B1D9AE86925CBADE4234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C82DA5971C54E12A74D8645E422456B4">
    <w:name w:val="3C82DA5971C54E12A74D8645E422456B4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FA65EC972F74019A648862C4F4577503">
    <w:name w:val="8FA65EC972F74019A648862C4F4577503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F4EC024E2944437B9565FED1B8B76335">
    <w:name w:val="FF4EC024E2944437B9565FED1B8B76335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90CFF0F19C343FFB2463D21E28075885">
    <w:name w:val="090CFF0F19C343FFB2463D21E28075885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5592EA4074642DC967786AA7A7740A54">
    <w:name w:val="45592EA4074642DC967786AA7A7740A54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D8D6367C12B4900A97A299F4FD3902C4">
    <w:name w:val="DD8D6367C12B4900A97A299F4FD3902C4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A397850ADA149558213904A06731B1A3">
    <w:name w:val="EA397850ADA149558213904A06731B1A3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420AE3AC3EE46E6A2D9C09EC7940CB13">
    <w:name w:val="C420AE3AC3EE46E6A2D9C09EC7940CB13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219E003AB1445878F1B1E8B011E45C63">
    <w:name w:val="1219E003AB1445878F1B1E8B011E45C63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3BB7FEF19194EA79706E37D8E846E523">
    <w:name w:val="93BB7FEF19194EA79706E37D8E846E523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4BA9801D9CB4A819C2E31F0CACC480F3">
    <w:name w:val="E4BA9801D9CB4A819C2E31F0CACC480F3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45D932F851146BC8C251988824CA5813">
    <w:name w:val="245D932F851146BC8C251988824CA5813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4D644DCCE014C8FA386E7A177B7F9FA3">
    <w:name w:val="74D644DCCE014C8FA386E7A177B7F9FA3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C3EC9C79002480484CC3A5D4331210E3">
    <w:name w:val="7C3EC9C79002480484CC3A5D4331210E3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0E21310EF06437D941B696CDDEBDB7E3">
    <w:name w:val="50E21310EF06437D941B696CDDEBDB7E3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729DA9B03434F3AB56F8A94E40B7AEC3">
    <w:name w:val="1729DA9B03434F3AB56F8A94E40B7AEC3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E97D8CEE9F545BABFD99789684B84213">
    <w:name w:val="0E97D8CEE9F545BABFD99789684B84213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2CC1499E8B34E5799D55F13131088C93">
    <w:name w:val="12CC1499E8B34E5799D55F13131088C93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8603BCDF13B44D9B11C3E51B095C36E3">
    <w:name w:val="78603BCDF13B44D9B11C3E51B095C36E3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F11BFCA3EA4435E8BDA7BCA205911AE3">
    <w:name w:val="DF11BFCA3EA4435E8BDA7BCA205911AE3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817994C0A9F470FAAFD07E8533158223">
    <w:name w:val="3817994C0A9F470FAAFD07E8533158223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2D0A9CBAB74401CB2FA77EAED117D403">
    <w:name w:val="E2D0A9CBAB74401CB2FA77EAED117D403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3CC5A8864B14EFAB7245821530105673">
    <w:name w:val="53CC5A8864B14EFAB7245821530105673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761FC15435B4569A4167FFFFB23B7683">
    <w:name w:val="8761FC15435B4569A4167FFFFB23B7683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43B5E1771454A47B6B22C77141398853">
    <w:name w:val="843B5E1771454A47B6B22C77141398853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A8F01583B28428786A80F58F8F7EF4C3">
    <w:name w:val="1A8F01583B28428786A80F58F8F7EF4C3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42D879EF08C4CBF9208AB971B2F40BA3">
    <w:name w:val="842D879EF08C4CBF9208AB971B2F40BA3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3B256D8F3B54EEC9B6F9C5982CEFB7B3">
    <w:name w:val="83B256D8F3B54EEC9B6F9C5982CEFB7B3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7EB94C837744CF78DC9F283032D6E053">
    <w:name w:val="E7EB94C837744CF78DC9F283032D6E053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883F24270E142F29F135E5E6379A8013">
    <w:name w:val="E883F24270E142F29F135E5E6379A8013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D387600E6EF41FEA5A7498AC9868A353">
    <w:name w:val="8D387600E6EF41FEA5A7498AC9868A353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E1E9B09B6194CB4BDFFD4990B8E63843">
    <w:name w:val="1E1E9B09B6194CB4BDFFD4990B8E63843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DD4ACE6750C46F681D86423FFFBF61D3">
    <w:name w:val="8DD4ACE6750C46F681D86423FFFBF61D3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000AB3D9A064FC39DCE49E84C63C6033">
    <w:name w:val="0000AB3D9A064FC39DCE49E84C63C6033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E06BACC048E4DCD83648E9D557BA9EC3">
    <w:name w:val="4E06BACC048E4DCD83648E9D557BA9EC3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D3F41B1CF644056AB7F5CB772B10DAB3">
    <w:name w:val="CD3F41B1CF644056AB7F5CB772B10DAB3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64EE2B10F82483590D925B6BEEAB5B63">
    <w:name w:val="764EE2B10F82483590D925B6BEEAB5B63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219961136B04B63B815018EED3C83333">
    <w:name w:val="1219961136B04B63B815018EED3C83333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A44681E349B4B969D130B69EB0451273">
    <w:name w:val="EA44681E349B4B969D130B69EB0451273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A20D6BF866846F382BEDCA82A5B2ED63">
    <w:name w:val="7A20D6BF866846F382BEDCA82A5B2ED63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1631B31CC0847CE9B3022D6392108A73">
    <w:name w:val="91631B31CC0847CE9B3022D6392108A73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9A1D53567664F5D81F48726E74036E93">
    <w:name w:val="F9A1D53567664F5D81F48726E74036E93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AC6ECDD5F664C66A42169EA665D3EB53">
    <w:name w:val="7AC6ECDD5F664C66A42169EA665D3EB53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763460B43D347C3B8B8CC6CBBF54C0F3">
    <w:name w:val="2763460B43D347C3B8B8CC6CBBF54C0F3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188C5259AFA4DABA2F2616F07BC37943">
    <w:name w:val="1188C5259AFA4DABA2F2616F07BC37943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C934738D4FC47DC85B18DF5ADC103443">
    <w:name w:val="DC934738D4FC47DC85B18DF5ADC103443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461F74C14F541EFAA04E0CDD3C12E363">
    <w:name w:val="D461F74C14F541EFAA04E0CDD3C12E363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375B0D95D4A410193C4D5FD16A66CCD3">
    <w:name w:val="5375B0D95D4A410193C4D5FD16A66CCD3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E47C4B9E89D403D8979FE9B00EEAA143">
    <w:name w:val="1E47C4B9E89D403D8979FE9B00EEAA143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6F712AB431B4D098E10B53C8EDD03AD3">
    <w:name w:val="46F712AB431B4D098E10B53C8EDD03AD3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8897A037ACC40D9BF8F76598D11CF763">
    <w:name w:val="18897A037ACC40D9BF8F76598D11CF763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1BB4923744C4DFA84AEDD7D15EF4EC03">
    <w:name w:val="11BB4923744C4DFA84AEDD7D15EF4EC03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390D5A82C514F3E939FFF78AC9CA9E93">
    <w:name w:val="D390D5A82C514F3E939FFF78AC9CA9E93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8BCFA5403144DE0B755037F1CAB43DC3">
    <w:name w:val="48BCFA5403144DE0B755037F1CAB43DC3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0B57E8A8AF6470D92EC2C4E4889256A3">
    <w:name w:val="30B57E8A8AF6470D92EC2C4E4889256A3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615288C807443DA956C927D8E14ACC23">
    <w:name w:val="D615288C807443DA956C927D8E14ACC23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51F0853D4624A2B83B71C798E823D383">
    <w:name w:val="C51F0853D4624A2B83B71C798E823D383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1A1323BCE4E4D8B9549687473B44B153">
    <w:name w:val="A1A1323BCE4E4D8B9549687473B44B153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8145B0F93E8449CA37A476B1CFB06153">
    <w:name w:val="A8145B0F93E8449CA37A476B1CFB06153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FDB8FE9D9AD4F1492B997D4C53BCAEE3">
    <w:name w:val="8FDB8FE9D9AD4F1492B997D4C53BCAEE3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85894D92B3E4FED8F2B06DDBA5309CF3">
    <w:name w:val="885894D92B3E4FED8F2B06DDBA5309CF3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4DD4C777E2F4AAEADC85B4D9E77250C3">
    <w:name w:val="14DD4C777E2F4AAEADC85B4D9E77250C3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BC0C061AD9A4918827F462197D206C43">
    <w:name w:val="8BC0C061AD9A4918827F462197D206C43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C779B2B26914FF098EFF0D1C683BDC93">
    <w:name w:val="7C779B2B26914FF098EFF0D1C683BDC93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7426969D3EB4808B85B903F49088AA23">
    <w:name w:val="47426969D3EB4808B85B903F49088AA23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868DF290A214A20B6E57D5C732F284A3">
    <w:name w:val="0868DF290A214A20B6E57D5C732F284A3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A519F2D76D4406789E34D5FA1B2B5EC3">
    <w:name w:val="5A519F2D76D4406789E34D5FA1B2B5EC3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FC245E7AF4B4BA39444B2AAE6E562AC3">
    <w:name w:val="AFC245E7AF4B4BA39444B2AAE6E562AC3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36335B5A69B46F7B52F87A56EF9451B2">
    <w:name w:val="D36335B5A69B46F7B52F87A56EF9451B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961E11A0B3F48B583C536719EBA47782">
    <w:name w:val="C961E11A0B3F48B583C536719EBA4778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D6BEF5480F449B6BAE8EA7E818B30592">
    <w:name w:val="AD6BEF5480F449B6BAE8EA7E818B3059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DBD0FC645F64599B7031C2BE7B8DD6D2">
    <w:name w:val="FDBD0FC645F64599B7031C2BE7B8DD6D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B5EDB9728DA40DF8FBCC20D17FD78522">
    <w:name w:val="AB5EDB9728DA40DF8FBCC20D17FD7852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936B25A439240FDAE5C4761E8D9D0C32">
    <w:name w:val="B936B25A439240FDAE5C4761E8D9D0C3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744D3E3EE2549F0ACB69D3EE4A9EA6C2">
    <w:name w:val="C744D3E3EE2549F0ACB69D3EE4A9EA6C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ABEB0DD1E71489D8B15A27963FA86242">
    <w:name w:val="5ABEB0DD1E71489D8B15A27963FA8624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DA98BC7D2A34EBD98E358FEB116E5282">
    <w:name w:val="6DA98BC7D2A34EBD98E358FEB116E528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068E07A7FDF4D149141640BB775406B2">
    <w:name w:val="B068E07A7FDF4D149141640BB775406B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7BD95DFABA6450F860133C840B3B9A72">
    <w:name w:val="C7BD95DFABA6450F860133C840B3B9A7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B857EAAC39C4325B98F31E60D226D682">
    <w:name w:val="CB857EAAC39C4325B98F31E60D226D68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2903F4642E344E1BAE52180DE7AAD4C2">
    <w:name w:val="22903F4642E344E1BAE52180DE7AAD4C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283BA8273BB4E5E8478402E6313763B2">
    <w:name w:val="0283BA8273BB4E5E8478402E6313763B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3FB435373A141CEA48C2A0413D1293D2">
    <w:name w:val="13FB435373A141CEA48C2A0413D1293D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1DE0969939A47A2A7FAD98FB31EB6252">
    <w:name w:val="01DE0969939A47A2A7FAD98FB31EB625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DCECE2A15084F7EA50E46356ED40C082">
    <w:name w:val="2DCECE2A15084F7EA50E46356ED40C08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CCFB69FBEFC45B58E7408FFF57F08BA2">
    <w:name w:val="3CCFB69FBEFC45B58E7408FFF57F08BA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1112228CF124ABBBD0F5B7A506BB8472">
    <w:name w:val="E1112228CF124ABBBD0F5B7A506BB847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E37F33F51D54B2582FD37FD27D2FD072">
    <w:name w:val="BE37F33F51D54B2582FD37FD27D2FD07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3CAE329F82241A492ABE7149E372D7E2">
    <w:name w:val="A3CAE329F82241A492ABE7149E372D7E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CA4A4E8302147C2862DC2D267B145762">
    <w:name w:val="0CA4A4E8302147C2862DC2D267B14576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2FAF08B54804BE6ADF737AF41B1362C2">
    <w:name w:val="92FAF08B54804BE6ADF737AF41B1362C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C8063AA49B64C5396E28DE23CF247172">
    <w:name w:val="1C8063AA49B64C5396E28DE23CF24717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6B6FE10BE384AB88CD4BDEAFB421B3F2">
    <w:name w:val="C6B6FE10BE384AB88CD4BDEAFB421B3F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E311AD026FC4066A79588C93B44FFA62">
    <w:name w:val="1E311AD026FC4066A79588C93B44FFA6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4D194240509406BAF58E495C2F4A1AE2">
    <w:name w:val="64D194240509406BAF58E495C2F4A1AE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F13A28EC73240AABA8474B0FD70CD5E2">
    <w:name w:val="2F13A28EC73240AABA8474B0FD70CD5E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7F2F08810AB42AAA0341ED994D1D13F2">
    <w:name w:val="C7F2F08810AB42AAA0341ED994D1D13F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6D1FE555BED4370B67AA237FF99A8512">
    <w:name w:val="16D1FE555BED4370B67AA237FF99A851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3CEB08D01314315AA15CDE4BF9FEE072">
    <w:name w:val="C3CEB08D01314315AA15CDE4BF9FEE07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E0227F9EAE545D29853CB8DD1A223352">
    <w:name w:val="EE0227F9EAE545D29853CB8DD1A22335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1AD1287351C410A8AB16E202A3102F92">
    <w:name w:val="01AD1287351C410A8AB16E202A3102F9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735F75F2C304D32B41E160BFB67CDA72">
    <w:name w:val="6735F75F2C304D32B41E160BFB67CDA7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7C25132F22A4640995A91ED91CD60EA2">
    <w:name w:val="67C25132F22A4640995A91ED91CD60EA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9136E6877F3447E8596AFFC846247F12">
    <w:name w:val="09136E6877F3447E8596AFFC846247F1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BC9BFC23E0A47F5A39532DEB18CFA912">
    <w:name w:val="8BC9BFC23E0A47F5A39532DEB18CFA91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CE640D1384843A0875484B95626D78A2">
    <w:name w:val="0CE640D1384843A0875484B95626D78A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3FF6093FF5F4B4C9A889E8A0CCE59C32">
    <w:name w:val="E3FF6093FF5F4B4C9A889E8A0CCE59C3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B07964D2D7E4BC0A9A17CAA7F52352B2">
    <w:name w:val="5B07964D2D7E4BC0A9A17CAA7F52352B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4806706A7BF4D06915057838F911BD82">
    <w:name w:val="64806706A7BF4D06915057838F911BD8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A6CABA3AB464CC79F8CA4B90783984E2">
    <w:name w:val="FA6CABA3AB464CC79F8CA4B90783984E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369858D8BB94EC0A146D5B4834196E82">
    <w:name w:val="1369858D8BB94EC0A146D5B4834196E8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523E392EECB402EBB3DCDC3533B37D12">
    <w:name w:val="3523E392EECB402EBB3DCDC3533B37D1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C7A83CE100A43A2B3737B330FBB8FB42">
    <w:name w:val="6C7A83CE100A43A2B3737B330FBB8FB4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525BE044FAB4FFF971D55BEA2A8B0952">
    <w:name w:val="0525BE044FAB4FFF971D55BEA2A8B095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95533A87942450A8A8735702285E8CA2">
    <w:name w:val="195533A87942450A8A8735702285E8CA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F2A7546322B45489EE659D7A0DD41252">
    <w:name w:val="5F2A7546322B45489EE659D7A0DD4125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1D6802BED184854B9D640A221906AD62">
    <w:name w:val="C1D6802BED184854B9D640A221906AD6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86B25B108D24943A45DF9511760E7802">
    <w:name w:val="586B25B108D24943A45DF9511760E780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4BA5BE5410044D7B0CFBC6C55725A5C2">
    <w:name w:val="E4BA5BE5410044D7B0CFBC6C55725A5C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81ABE6E19124ECD9ADE3B1048D39D642">
    <w:name w:val="E81ABE6E19124ECD9ADE3B1048D39D64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BDA2C1051754E049D22F6F7E62D82042">
    <w:name w:val="9BDA2C1051754E049D22F6F7E62D8204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0DC5FE70ACA4F2BB39BFFB2C2C8075C2">
    <w:name w:val="F0DC5FE70ACA4F2BB39BFFB2C2C8075C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C52E323584E4BBCBF8685DE548D0BB92">
    <w:name w:val="EC52E323584E4BBCBF8685DE548D0BB9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3A14CC695084CC1965E61703A3FF0B82">
    <w:name w:val="B3A14CC695084CC1965E61703A3FF0B8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3D8CBD78BD14D53894ACD12DF9AD97D2">
    <w:name w:val="C3D8CBD78BD14D53894ACD12DF9AD97D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B118ED3072144CE805389D3AEDC7A202">
    <w:name w:val="BB118ED3072144CE805389D3AEDC7A20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0B5C05DCDE24AD59F400831532701442">
    <w:name w:val="B0B5C05DCDE24AD59F40083153270144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F683A493DB441D4BE64074A709D3E472">
    <w:name w:val="FF683A493DB441D4BE64074A709D3E47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4C7447177C3410DB4F9092600E700992">
    <w:name w:val="54C7447177C3410DB4F9092600E70099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3E780681DD043EA978D30BC822C5D472">
    <w:name w:val="A3E780681DD043EA978D30BC822C5D47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4D20CDE29D2465E9C06D4F749A9CE642">
    <w:name w:val="64D20CDE29D2465E9C06D4F749A9CE64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034A1D189184A6A9519A1F670786A6D2">
    <w:name w:val="F034A1D189184A6A9519A1F670786A6D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4C9B8795A764220AD4C9AF35E6E8DF02">
    <w:name w:val="F4C9B8795A764220AD4C9AF35E6E8DF0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682F87A359446F288E499F021019B862">
    <w:name w:val="D682F87A359446F288E499F021019B86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01BF5E51C884D15A9D1273FAE7B36092">
    <w:name w:val="E01BF5E51C884D15A9D1273FAE7B3609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0132996EA9A45FD8779B09E8DE834CE2">
    <w:name w:val="20132996EA9A45FD8779B09E8DE834CE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888D291A5074C67B5662782709D41E22">
    <w:name w:val="2888D291A5074C67B5662782709D41E2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FB0CABD13874AF48691418E9F1633F02">
    <w:name w:val="6FB0CABD13874AF48691418E9F1633F0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0EE43DD4FFD4E66910561F5699A226D2">
    <w:name w:val="70EE43DD4FFD4E66910561F5699A226D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48337941B754DD28A10609643BAFFAB2">
    <w:name w:val="648337941B754DD28A10609643BAFFAB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77A9B076C594AB1A2B3EA6DEE2AAE0C2">
    <w:name w:val="A77A9B076C594AB1A2B3EA6DEE2AAE0C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B6FCB72C5E345D5978913D9D4A28ED82">
    <w:name w:val="FB6FCB72C5E345D5978913D9D4A28ED8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84997866A0D4CCF9C535AC2C4B173622">
    <w:name w:val="B84997866A0D4CCF9C535AC2C4B17362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1ED5F2E7EA14BD692C61AF514E1A7BB2">
    <w:name w:val="71ED5F2E7EA14BD692C61AF514E1A7BB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D07E1750EBB4D5EBF112E5DAF198BC32">
    <w:name w:val="7D07E1750EBB4D5EBF112E5DAF198BC3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ACB8723C151418F9EFAAB5690C7F2332">
    <w:name w:val="4ACB8723C151418F9EFAAB5690C7F233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769A52A688C4EA2BA2C0DE98D8C93042">
    <w:name w:val="D769A52A688C4EA2BA2C0DE98D8C9304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A1E5215B0784279B55B5EFC71CD00EA2">
    <w:name w:val="7A1E5215B0784279B55B5EFC71CD00EA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E487BEC1A6D4795862E08834FDF95B12">
    <w:name w:val="3E487BEC1A6D4795862E08834FDF95B1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A7FE76BB1354BF9A3869B5CA2E8162D2">
    <w:name w:val="AA7FE76BB1354BF9A3869B5CA2E8162D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2B3CE03878849E9A440018400A6684B2">
    <w:name w:val="82B3CE03878849E9A440018400A6684B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D28776C718644319DF1532EACD564312">
    <w:name w:val="FD28776C718644319DF1532EACD56431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C932F87466A41B9B010954A1509ACA32">
    <w:name w:val="BC932F87466A41B9B010954A1509ACA3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3CC2D8AD8C04E42886D9A55A64F9D402">
    <w:name w:val="93CC2D8AD8C04E42886D9A55A64F9D40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E9991A236BE41A98C068C778DC553272">
    <w:name w:val="AE9991A236BE41A98C068C778DC55327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3EACFD1216A43DD8A57BE8E8BB1FF842">
    <w:name w:val="13EACFD1216A43DD8A57BE8E8BB1FF84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9562268482F49E19998ADAA8E887A882">
    <w:name w:val="89562268482F49E19998ADAA8E887A88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55897630251470AAD4DFDA4F4B947CE2">
    <w:name w:val="355897630251470AAD4DFDA4F4B947CE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E6672D4CF7940E68B110B5D0FEB8EF52">
    <w:name w:val="0E6672D4CF7940E68B110B5D0FEB8EF52"/>
    <w:rsid w:val="00787B1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499BDC5DC67420186F57617F6E64C27">
    <w:name w:val="E499BDC5DC67420186F57617F6E64C27"/>
    <w:rsid w:val="00787B14"/>
  </w:style>
  <w:style w:type="paragraph" w:customStyle="1" w:styleId="3E15C3A5B91245D6ACB14E59D6929E93">
    <w:name w:val="3E15C3A5B91245D6ACB14E59D6929E93"/>
    <w:rsid w:val="00787B14"/>
  </w:style>
  <w:style w:type="paragraph" w:customStyle="1" w:styleId="23A168EBC31548F7BF186078A2B0C2B1">
    <w:name w:val="23A168EBC31548F7BF186078A2B0C2B1"/>
    <w:rsid w:val="00787B14"/>
  </w:style>
  <w:style w:type="paragraph" w:customStyle="1" w:styleId="45D3536C70AB4D9686407F67A9B00E5D">
    <w:name w:val="45D3536C70AB4D9686407F67A9B00E5D"/>
    <w:rsid w:val="00787B14"/>
  </w:style>
  <w:style w:type="paragraph" w:customStyle="1" w:styleId="A28FB88D792D49E491FAACFBF035211A">
    <w:name w:val="A28FB88D792D49E491FAACFBF035211A"/>
    <w:rsid w:val="00787B14"/>
  </w:style>
  <w:style w:type="paragraph" w:customStyle="1" w:styleId="AA28818C97A84AD9BD9811034470EAFE">
    <w:name w:val="AA28818C97A84AD9BD9811034470EAFE"/>
    <w:rsid w:val="00787B14"/>
  </w:style>
  <w:style w:type="paragraph" w:customStyle="1" w:styleId="BD326D0C085542F591E78C96468B96FC">
    <w:name w:val="BD326D0C085542F591E78C96468B96FC"/>
    <w:rsid w:val="00787B14"/>
  </w:style>
  <w:style w:type="paragraph" w:customStyle="1" w:styleId="5E1E9DFCDB6F4F53A14D04F91DAF0B9A">
    <w:name w:val="5E1E9DFCDB6F4F53A14D04F91DAF0B9A"/>
    <w:rsid w:val="00787B14"/>
  </w:style>
  <w:style w:type="paragraph" w:customStyle="1" w:styleId="D076491691374C9AAF4EBF7122B56E33">
    <w:name w:val="D076491691374C9AAF4EBF7122B56E33"/>
    <w:rsid w:val="00787B14"/>
  </w:style>
  <w:style w:type="paragraph" w:customStyle="1" w:styleId="2E8885E24FC4453DB0717AB75652C30F">
    <w:name w:val="2E8885E24FC4453DB0717AB75652C30F"/>
    <w:rsid w:val="00787B14"/>
  </w:style>
  <w:style w:type="paragraph" w:customStyle="1" w:styleId="00B98F3E23904D529DF05D1A9CF170FB">
    <w:name w:val="00B98F3E23904D529DF05D1A9CF170FB"/>
    <w:rsid w:val="00787B14"/>
  </w:style>
  <w:style w:type="paragraph" w:customStyle="1" w:styleId="C62761F9A9D94F7E9CA5259FB1A592EF">
    <w:name w:val="C62761F9A9D94F7E9CA5259FB1A592EF"/>
    <w:rsid w:val="00787B14"/>
  </w:style>
  <w:style w:type="paragraph" w:customStyle="1" w:styleId="59EAF66016B3403596C02DEAF046E158">
    <w:name w:val="59EAF66016B3403596C02DEAF046E158"/>
    <w:rsid w:val="00787B14"/>
  </w:style>
  <w:style w:type="paragraph" w:customStyle="1" w:styleId="FE6517A833CD41BCA6A6FF20547D8D5B">
    <w:name w:val="FE6517A833CD41BCA6A6FF20547D8D5B"/>
    <w:rsid w:val="00787B14"/>
  </w:style>
  <w:style w:type="paragraph" w:customStyle="1" w:styleId="148E699D48FC458081FC873FC35B5CD7">
    <w:name w:val="148E699D48FC458081FC873FC35B5CD7"/>
    <w:rsid w:val="00787B14"/>
  </w:style>
  <w:style w:type="paragraph" w:customStyle="1" w:styleId="5E1F5F64C6AC47799CE65ABC5CE017F3">
    <w:name w:val="5E1F5F64C6AC47799CE65ABC5CE017F3"/>
    <w:rsid w:val="00787B14"/>
  </w:style>
  <w:style w:type="paragraph" w:customStyle="1" w:styleId="49275BB553D244E1BE88DE4EC0199EF2">
    <w:name w:val="49275BB553D244E1BE88DE4EC0199EF2"/>
    <w:rsid w:val="00787B14"/>
  </w:style>
  <w:style w:type="paragraph" w:customStyle="1" w:styleId="3B9AB8464E884470B293703B30FE7935">
    <w:name w:val="3B9AB8464E884470B293703B30FE7935"/>
    <w:rsid w:val="00787B14"/>
  </w:style>
  <w:style w:type="paragraph" w:customStyle="1" w:styleId="D0DEF60D1F814EC2B73C9021F44FC188">
    <w:name w:val="D0DEF60D1F814EC2B73C9021F44FC188"/>
    <w:rsid w:val="00787B14"/>
  </w:style>
  <w:style w:type="paragraph" w:customStyle="1" w:styleId="3620CD6FB1FB4FB2B0774A975754FB9E">
    <w:name w:val="3620CD6FB1FB4FB2B0774A975754FB9E"/>
    <w:rsid w:val="00787B14"/>
  </w:style>
  <w:style w:type="paragraph" w:customStyle="1" w:styleId="B04F980F4DB041B8B804D6A295CAD053">
    <w:name w:val="B04F980F4DB041B8B804D6A295CAD053"/>
    <w:rsid w:val="00787B14"/>
  </w:style>
  <w:style w:type="paragraph" w:customStyle="1" w:styleId="8AA5063BC0664CD2828BBC58596CD1EB">
    <w:name w:val="8AA5063BC0664CD2828BBC58596CD1EB"/>
    <w:rsid w:val="00787B14"/>
  </w:style>
  <w:style w:type="paragraph" w:customStyle="1" w:styleId="E1398CEDF3E34DB3892FA0BFB5F952FE">
    <w:name w:val="E1398CEDF3E34DB3892FA0BFB5F952FE"/>
    <w:rsid w:val="00787B14"/>
  </w:style>
  <w:style w:type="paragraph" w:customStyle="1" w:styleId="3D4E3052A31843B6AE1F1284B3E0A597">
    <w:name w:val="3D4E3052A31843B6AE1F1284B3E0A597"/>
    <w:rsid w:val="00787B14"/>
  </w:style>
  <w:style w:type="paragraph" w:customStyle="1" w:styleId="9F87F08B8F564445917921D29D156A98">
    <w:name w:val="9F87F08B8F564445917921D29D156A98"/>
    <w:rsid w:val="00787B14"/>
  </w:style>
  <w:style w:type="paragraph" w:customStyle="1" w:styleId="5B65D15597B5446D9919F95446AA1AED">
    <w:name w:val="5B65D15597B5446D9919F95446AA1AED"/>
    <w:rsid w:val="00787B14"/>
  </w:style>
  <w:style w:type="paragraph" w:customStyle="1" w:styleId="D77D554B03D04F43BD53DE0D8D8894B9">
    <w:name w:val="D77D554B03D04F43BD53DE0D8D8894B9"/>
    <w:rsid w:val="00787B14"/>
  </w:style>
  <w:style w:type="paragraph" w:customStyle="1" w:styleId="BFC70756243C4835B9F69305384A9428">
    <w:name w:val="BFC70756243C4835B9F69305384A9428"/>
    <w:rsid w:val="00787B14"/>
  </w:style>
  <w:style w:type="paragraph" w:customStyle="1" w:styleId="C04F9A4BB89E42BEB35B716A9C97D735">
    <w:name w:val="C04F9A4BB89E42BEB35B716A9C97D735"/>
    <w:rsid w:val="00787B14"/>
  </w:style>
  <w:style w:type="paragraph" w:customStyle="1" w:styleId="B02520AFAF7F442C8C5AE527A0513480">
    <w:name w:val="B02520AFAF7F442C8C5AE527A0513480"/>
    <w:rsid w:val="00AC1598"/>
  </w:style>
  <w:style w:type="paragraph" w:customStyle="1" w:styleId="F588E1CE02814233B49EA22E340B6AF2">
    <w:name w:val="F588E1CE02814233B49EA22E340B6AF2"/>
    <w:rsid w:val="00AC1598"/>
  </w:style>
  <w:style w:type="paragraph" w:customStyle="1" w:styleId="1B73F1CF75F846C0A58BB29A15D6F317">
    <w:name w:val="1B73F1CF75F846C0A58BB29A15D6F317"/>
    <w:rsid w:val="00AC1598"/>
  </w:style>
  <w:style w:type="paragraph" w:customStyle="1" w:styleId="762F41F9E9084CAF830D25773BBF6E6B">
    <w:name w:val="762F41F9E9084CAF830D25773BBF6E6B"/>
    <w:rsid w:val="00AC1598"/>
  </w:style>
  <w:style w:type="paragraph" w:customStyle="1" w:styleId="5BD49E1CCD8B486C9173DC5B55680B2C">
    <w:name w:val="5BD49E1CCD8B486C9173DC5B55680B2C"/>
    <w:rsid w:val="00AC1598"/>
  </w:style>
  <w:style w:type="paragraph" w:customStyle="1" w:styleId="3C3C75224C0E469B9C774E774947674F">
    <w:name w:val="3C3C75224C0E469B9C774E774947674F"/>
    <w:rsid w:val="00AC1598"/>
  </w:style>
  <w:style w:type="paragraph" w:customStyle="1" w:styleId="563F72A96B1543778098A28385E27C00">
    <w:name w:val="563F72A96B1543778098A28385E27C00"/>
    <w:rsid w:val="00AC1598"/>
  </w:style>
  <w:style w:type="paragraph" w:customStyle="1" w:styleId="29F0D82EE6024A0D8E1CEFED33102355">
    <w:name w:val="29F0D82EE6024A0D8E1CEFED33102355"/>
    <w:rsid w:val="00AC1598"/>
  </w:style>
  <w:style w:type="paragraph" w:customStyle="1" w:styleId="66F868636C114FC5B92DA325821F7E9F">
    <w:name w:val="66F868636C114FC5B92DA325821F7E9F"/>
    <w:rsid w:val="00AC1598"/>
  </w:style>
  <w:style w:type="paragraph" w:customStyle="1" w:styleId="FED2E5565D3848739C3BAA166D7F6E79">
    <w:name w:val="FED2E5565D3848739C3BAA166D7F6E79"/>
    <w:rsid w:val="00AC1598"/>
  </w:style>
  <w:style w:type="paragraph" w:customStyle="1" w:styleId="9EE0E8869C984F18971B6D6582F76829">
    <w:name w:val="9EE0E8869C984F18971B6D6582F76829"/>
    <w:rsid w:val="00AC1598"/>
  </w:style>
  <w:style w:type="paragraph" w:customStyle="1" w:styleId="78558A928E8A4021BB81D2D76C5EB818">
    <w:name w:val="78558A928E8A4021BB81D2D76C5EB818"/>
    <w:rsid w:val="00AC1598"/>
  </w:style>
  <w:style w:type="paragraph" w:customStyle="1" w:styleId="9D5D7D4154544FB09778EE30B5AAD6E4">
    <w:name w:val="9D5D7D4154544FB09778EE30B5AAD6E4"/>
    <w:rsid w:val="00AC1598"/>
  </w:style>
  <w:style w:type="paragraph" w:customStyle="1" w:styleId="D7776637C8A1491E93FDAFA3DA9AF1D7">
    <w:name w:val="D7776637C8A1491E93FDAFA3DA9AF1D7"/>
    <w:rsid w:val="00AC1598"/>
  </w:style>
  <w:style w:type="paragraph" w:customStyle="1" w:styleId="601A45D5A8234247B07F42F7FD94A590">
    <w:name w:val="601A45D5A8234247B07F42F7FD94A590"/>
    <w:rsid w:val="00AC1598"/>
  </w:style>
  <w:style w:type="paragraph" w:customStyle="1" w:styleId="D7C74E6CAD6A46EC840BF2670EF3BAAC">
    <w:name w:val="D7C74E6CAD6A46EC840BF2670EF3BAAC"/>
    <w:rsid w:val="00AC1598"/>
  </w:style>
  <w:style w:type="paragraph" w:customStyle="1" w:styleId="0C1DE0B52DBD426784A51B633FB9721A">
    <w:name w:val="0C1DE0B52DBD426784A51B633FB9721A"/>
    <w:rsid w:val="00AC1598"/>
  </w:style>
  <w:style w:type="paragraph" w:customStyle="1" w:styleId="8485073BDD8541E0BB5791921D5C032A">
    <w:name w:val="8485073BDD8541E0BB5791921D5C032A"/>
    <w:rsid w:val="00AC1598"/>
  </w:style>
  <w:style w:type="paragraph" w:customStyle="1" w:styleId="265396ED181D4FE4884223FEFA7C2A90">
    <w:name w:val="265396ED181D4FE4884223FEFA7C2A90"/>
    <w:rsid w:val="00AC1598"/>
  </w:style>
  <w:style w:type="paragraph" w:customStyle="1" w:styleId="7FFDA34CC10143DC93816792D275BF40">
    <w:name w:val="7FFDA34CC10143DC93816792D275BF40"/>
    <w:rsid w:val="00AC1598"/>
  </w:style>
  <w:style w:type="paragraph" w:customStyle="1" w:styleId="5C56DB6C83D747208C4964014C578A8E">
    <w:name w:val="5C56DB6C83D747208C4964014C578A8E"/>
    <w:rsid w:val="00AC1598"/>
  </w:style>
  <w:style w:type="paragraph" w:customStyle="1" w:styleId="60A6CC1C6B3D415098855BC121D8EE2A">
    <w:name w:val="60A6CC1C6B3D415098855BC121D8EE2A"/>
    <w:rsid w:val="00AC1598"/>
  </w:style>
  <w:style w:type="paragraph" w:customStyle="1" w:styleId="D4C0B01A9E3F4BDCBAB9E9A1F1AB1D806">
    <w:name w:val="D4C0B01A9E3F4BDCBAB9E9A1F1AB1D806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0B53C3961DC4CAC904B13836DA852206">
    <w:name w:val="D0B53C3961DC4CAC904B13836DA852206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E844A77802D4791BD76572461B5A4A36">
    <w:name w:val="FE844A77802D4791BD76572461B5A4A36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7A0416710F2451499A97267997D80156">
    <w:name w:val="07A0416710F2451499A97267997D80156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A706E480785434B9284C2691A3E64716">
    <w:name w:val="8A706E480785434B9284C2691A3E64716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6D88119AFF44F00B1A4CCA079699EA46">
    <w:name w:val="46D88119AFF44F00B1A4CCA079699EA46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87BB9EDE7F5445AA16CAA7BC61C52536">
    <w:name w:val="987BB9EDE7F5445AA16CAA7BC61C52536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9F0D82EE6024A0D8E1CEFED331023551">
    <w:name w:val="29F0D82EE6024A0D8E1CEFED331023551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EE0E8869C984F18971B6D6582F768291">
    <w:name w:val="9EE0E8869C984F18971B6D6582F768291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8558A928E8A4021BB81D2D76C5EB8181">
    <w:name w:val="78558A928E8A4021BB81D2D76C5EB8181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01A45D5A8234247B07F42F7FD94A5901">
    <w:name w:val="601A45D5A8234247B07F42F7FD94A5901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7C74E6CAD6A46EC840BF2670EF3BAAC1">
    <w:name w:val="D7C74E6CAD6A46EC840BF2670EF3BAAC1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7776637C8A1491E93FDAFA3DA9AF1D71">
    <w:name w:val="D7776637C8A1491E93FDAFA3DA9AF1D71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485073BDD8541E0BB5791921D5C032A1">
    <w:name w:val="8485073BDD8541E0BB5791921D5C032A1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62F41F9E9084CAF830D25773BBF6E6B1">
    <w:name w:val="762F41F9E9084CAF830D25773BBF6E6B1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BD49E1CCD8B486C9173DC5B55680B2C1">
    <w:name w:val="5BD49E1CCD8B486C9173DC5B55680B2C1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C3C75224C0E469B9C774E774947674F1">
    <w:name w:val="3C3C75224C0E469B9C774E774947674F1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63F72A96B1543778098A28385E27C001">
    <w:name w:val="563F72A96B1543778098A28385E27C001"/>
    <w:rsid w:val="00A94E1D"/>
    <w:pPr>
      <w:keepNext/>
      <w:widowControl w:val="0"/>
      <w:autoSpaceDE w:val="0"/>
      <w:autoSpaceDN w:val="0"/>
      <w:adjustRightInd w:val="0"/>
      <w:spacing w:after="0" w:line="240" w:lineRule="auto"/>
      <w:outlineLvl w:val="1"/>
    </w:pPr>
    <w:rPr>
      <w:rFonts w:ascii="Arial" w:eastAsia="Times New Roman" w:hAnsi="Arial" w:cs="Times New Roman"/>
      <w:b/>
      <w:sz w:val="24"/>
      <w:szCs w:val="20"/>
    </w:rPr>
  </w:style>
  <w:style w:type="paragraph" w:customStyle="1" w:styleId="43302F4A8BA74CBEBCCB29DBDA0FB4E75">
    <w:name w:val="43302F4A8BA74CBEBCCB29DBDA0FB4E75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9AA7297ED9B4EAE940C57D6494664A05">
    <w:name w:val="A9AA7297ED9B4EAE940C57D6494664A05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20678A214754DBAA8DDF2DF8EB2F3795">
    <w:name w:val="120678A214754DBAA8DDF2DF8EB2F3795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21A08A2E677422A8BCDE9AB9D93C1E16">
    <w:name w:val="321A08A2E677422A8BCDE9AB9D93C1E16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33AD2A484E94277BF84CD88B9DCC4685">
    <w:name w:val="233AD2A484E94277BF84CD88B9DCC4685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2C7B03ADAE84E20A6B84BCB510453745">
    <w:name w:val="82C7B03ADAE84E20A6B84BCB510453745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4DAAE5ACD4A4E89BBA6848F61D76CDA5">
    <w:name w:val="B4DAAE5ACD4A4E89BBA6848F61D76CDA5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3B9BB2A55B7443A80CD746F335CCAA04">
    <w:name w:val="B3B9BB2A55B7443A80CD746F335CCAA04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3A86CCCE5A2446084CE6F73BA15276A6">
    <w:name w:val="33A86CCCE5A2446084CE6F73BA15276A6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1AC60A3D837431483FE154F289ABA1A5">
    <w:name w:val="01AC60A3D837431483FE154F289ABA1A5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85C143E979D49C5B5C402FE4373E0B45">
    <w:name w:val="D85C143E979D49C5B5C402FE4373E0B45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53CAFAF57FD4793A61791BDEA1F48DB5">
    <w:name w:val="353CAFAF57FD4793A61791BDEA1F48DB5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04F9A4BB89E42BEB35B716A9C97D7351">
    <w:name w:val="C04F9A4BB89E42BEB35B716A9C97D7351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F07B0D722084C9BA84179F6BE76F97E6">
    <w:name w:val="2F07B0D722084C9BA84179F6BE76F97E6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B263BA160864A10B4CA775D475A8C075">
    <w:name w:val="3B263BA160864A10B4CA775D475A8C075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D0DCF333FE64328A4159988AACA4E775">
    <w:name w:val="3D0DCF333FE64328A4159988AACA4E775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E9833AACAD844B386BBEC60153840B65">
    <w:name w:val="0E9833AACAD844B386BBEC60153840B65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D89650F2240485AB45E138252F49F2D4">
    <w:name w:val="FD89650F2240485AB45E138252F49F2D4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C5D0C9B0F2043BAA924C0890E33C8386">
    <w:name w:val="2C5D0C9B0F2043BAA924C0890E33C8386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40869CF582E4A52979E4A8CFC7D9C935">
    <w:name w:val="840869CF582E4A52979E4A8CFC7D9C935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BBD306D26394B1D9AE86925CBADE4235">
    <w:name w:val="FBBD306D26394B1D9AE86925CBADE4235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C82DA5971C54E12A74D8645E422456B5">
    <w:name w:val="3C82DA5971C54E12A74D8645E422456B5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FA65EC972F74019A648862C4F4577504">
    <w:name w:val="8FA65EC972F74019A648862C4F4577504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F4EC024E2944437B9565FED1B8B76336">
    <w:name w:val="FF4EC024E2944437B9565FED1B8B76336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90CFF0F19C343FFB2463D21E28075886">
    <w:name w:val="090CFF0F19C343FFB2463D21E28075886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5592EA4074642DC967786AA7A7740A55">
    <w:name w:val="45592EA4074642DC967786AA7A7740A55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D8D6367C12B4900A97A299F4FD3902C5">
    <w:name w:val="DD8D6367C12B4900A97A299F4FD3902C5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A397850ADA149558213904A06731B1A4">
    <w:name w:val="EA397850ADA149558213904A06731B1A4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420AE3AC3EE46E6A2D9C09EC7940CB14">
    <w:name w:val="C420AE3AC3EE46E6A2D9C09EC7940CB14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219E003AB1445878F1B1E8B011E45C64">
    <w:name w:val="1219E003AB1445878F1B1E8B011E45C64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3BB7FEF19194EA79706E37D8E846E524">
    <w:name w:val="93BB7FEF19194EA79706E37D8E846E524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4BA9801D9CB4A819C2E31F0CACC480F4">
    <w:name w:val="E4BA9801D9CB4A819C2E31F0CACC480F4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45D932F851146BC8C251988824CA5814">
    <w:name w:val="245D932F851146BC8C251988824CA5814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4D644DCCE014C8FA386E7A177B7F9FA4">
    <w:name w:val="74D644DCCE014C8FA386E7A177B7F9FA4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C3EC9C79002480484CC3A5D4331210E4">
    <w:name w:val="7C3EC9C79002480484CC3A5D4331210E4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0E21310EF06437D941B696CDDEBDB7E4">
    <w:name w:val="50E21310EF06437D941B696CDDEBDB7E4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729DA9B03434F3AB56F8A94E40B7AEC4">
    <w:name w:val="1729DA9B03434F3AB56F8A94E40B7AEC4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E97D8CEE9F545BABFD99789684B84214">
    <w:name w:val="0E97D8CEE9F545BABFD99789684B84214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2CC1499E8B34E5799D55F13131088C94">
    <w:name w:val="12CC1499E8B34E5799D55F13131088C94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8603BCDF13B44D9B11C3E51B095C36E4">
    <w:name w:val="78603BCDF13B44D9B11C3E51B095C36E4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F11BFCA3EA4435E8BDA7BCA205911AE4">
    <w:name w:val="DF11BFCA3EA4435E8BDA7BCA205911AE4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817994C0A9F470FAAFD07E8533158224">
    <w:name w:val="3817994C0A9F470FAAFD07E8533158224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2D0A9CBAB74401CB2FA77EAED117D404">
    <w:name w:val="E2D0A9CBAB74401CB2FA77EAED117D404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3CC5A8864B14EFAB7245821530105674">
    <w:name w:val="53CC5A8864B14EFAB7245821530105674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761FC15435B4569A4167FFFFB23B7684">
    <w:name w:val="8761FC15435B4569A4167FFFFB23B7684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43B5E1771454A47B6B22C77141398854">
    <w:name w:val="843B5E1771454A47B6B22C77141398854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A8F01583B28428786A80F58F8F7EF4C4">
    <w:name w:val="1A8F01583B28428786A80F58F8F7EF4C4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42D879EF08C4CBF9208AB971B2F40BA4">
    <w:name w:val="842D879EF08C4CBF9208AB971B2F40BA4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3B256D8F3B54EEC9B6F9C5982CEFB7B4">
    <w:name w:val="83B256D8F3B54EEC9B6F9C5982CEFB7B4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7EB94C837744CF78DC9F283032D6E054">
    <w:name w:val="E7EB94C837744CF78DC9F283032D6E054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883F24270E142F29F135E5E6379A8014">
    <w:name w:val="E883F24270E142F29F135E5E6379A8014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D387600E6EF41FEA5A7498AC9868A354">
    <w:name w:val="8D387600E6EF41FEA5A7498AC9868A354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E1E9B09B6194CB4BDFFD4990B8E63844">
    <w:name w:val="1E1E9B09B6194CB4BDFFD4990B8E63844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DD4ACE6750C46F681D86423FFFBF61D4">
    <w:name w:val="8DD4ACE6750C46F681D86423FFFBF61D4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000AB3D9A064FC39DCE49E84C63C6034">
    <w:name w:val="0000AB3D9A064FC39DCE49E84C63C6034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E06BACC048E4DCD83648E9D557BA9EC4">
    <w:name w:val="4E06BACC048E4DCD83648E9D557BA9EC4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D3F41B1CF644056AB7F5CB772B10DAB4">
    <w:name w:val="CD3F41B1CF644056AB7F5CB772B10DAB4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64EE2B10F82483590D925B6BEEAB5B64">
    <w:name w:val="764EE2B10F82483590D925B6BEEAB5B64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219961136B04B63B815018EED3C83334">
    <w:name w:val="1219961136B04B63B815018EED3C83334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A44681E349B4B969D130B69EB0451274">
    <w:name w:val="EA44681E349B4B969D130B69EB0451274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A20D6BF866846F382BEDCA82A5B2ED64">
    <w:name w:val="7A20D6BF866846F382BEDCA82A5B2ED64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1631B31CC0847CE9B3022D6392108A74">
    <w:name w:val="91631B31CC0847CE9B3022D6392108A74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9A1D53567664F5D81F48726E74036E94">
    <w:name w:val="F9A1D53567664F5D81F48726E74036E94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AC6ECDD5F664C66A42169EA665D3EB54">
    <w:name w:val="7AC6ECDD5F664C66A42169EA665D3EB54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763460B43D347C3B8B8CC6CBBF54C0F4">
    <w:name w:val="2763460B43D347C3B8B8CC6CBBF54C0F4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188C5259AFA4DABA2F2616F07BC37944">
    <w:name w:val="1188C5259AFA4DABA2F2616F07BC37944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C934738D4FC47DC85B18DF5ADC103444">
    <w:name w:val="DC934738D4FC47DC85B18DF5ADC103444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461F74C14F541EFAA04E0CDD3C12E364">
    <w:name w:val="D461F74C14F541EFAA04E0CDD3C12E364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375B0D95D4A410193C4D5FD16A66CCD4">
    <w:name w:val="5375B0D95D4A410193C4D5FD16A66CCD4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E47C4B9E89D403D8979FE9B00EEAA144">
    <w:name w:val="1E47C4B9E89D403D8979FE9B00EEAA144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6F712AB431B4D098E10B53C8EDD03AD4">
    <w:name w:val="46F712AB431B4D098E10B53C8EDD03AD4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8897A037ACC40D9BF8F76598D11CF764">
    <w:name w:val="18897A037ACC40D9BF8F76598D11CF764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1BB4923744C4DFA84AEDD7D15EF4EC04">
    <w:name w:val="11BB4923744C4DFA84AEDD7D15EF4EC04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390D5A82C514F3E939FFF78AC9CA9E94">
    <w:name w:val="D390D5A82C514F3E939FFF78AC9CA9E94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8BCFA5403144DE0B755037F1CAB43DC4">
    <w:name w:val="48BCFA5403144DE0B755037F1CAB43DC4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0B57E8A8AF6470D92EC2C4E4889256A4">
    <w:name w:val="30B57E8A8AF6470D92EC2C4E4889256A4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615288C807443DA956C927D8E14ACC24">
    <w:name w:val="D615288C807443DA956C927D8E14ACC24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C56DB6C83D747208C4964014C578A8E1">
    <w:name w:val="5C56DB6C83D747208C4964014C578A8E1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0A6CC1C6B3D415098855BC121D8EE2A1">
    <w:name w:val="60A6CC1C6B3D415098855BC121D8EE2A1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8145B0F93E8449CA37A476B1CFB06154">
    <w:name w:val="A8145B0F93E8449CA37A476B1CFB06154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FDB8FE9D9AD4F1492B997D4C53BCAEE4">
    <w:name w:val="8FDB8FE9D9AD4F1492B997D4C53BCAEE4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85894D92B3E4FED8F2B06DDBA5309CF4">
    <w:name w:val="885894D92B3E4FED8F2B06DDBA5309CF4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4DD4C777E2F4AAEADC85B4D9E77250C4">
    <w:name w:val="14DD4C777E2F4AAEADC85B4D9E77250C4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BC0C061AD9A4918827F462197D206C44">
    <w:name w:val="8BC0C061AD9A4918827F462197D206C44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C779B2B26914FF098EFF0D1C683BDC94">
    <w:name w:val="7C779B2B26914FF098EFF0D1C683BDC94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7426969D3EB4808B85B903F49088AA24">
    <w:name w:val="47426969D3EB4808B85B903F49088AA24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868DF290A214A20B6E57D5C732F284A4">
    <w:name w:val="0868DF290A214A20B6E57D5C732F284A4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A519F2D76D4406789E34D5FA1B2B5EC4">
    <w:name w:val="5A519F2D76D4406789E34D5FA1B2B5EC4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FC245E7AF4B4BA39444B2AAE6E562AC4">
    <w:name w:val="AFC245E7AF4B4BA39444B2AAE6E562AC4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36335B5A69B46F7B52F87A56EF9451B3">
    <w:name w:val="D36335B5A69B46F7B52F87A56EF9451B3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961E11A0B3F48B583C536719EBA47783">
    <w:name w:val="C961E11A0B3F48B583C536719EBA47783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D6BEF5480F449B6BAE8EA7E818B30593">
    <w:name w:val="AD6BEF5480F449B6BAE8EA7E818B30593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DBD0FC645F64599B7031C2BE7B8DD6D3">
    <w:name w:val="FDBD0FC645F64599B7031C2BE7B8DD6D3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B5EDB9728DA40DF8FBCC20D17FD78523">
    <w:name w:val="AB5EDB9728DA40DF8FBCC20D17FD78523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499BDC5DC67420186F57617F6E64C271">
    <w:name w:val="E499BDC5DC67420186F57617F6E64C271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936B25A439240FDAE5C4761E8D9D0C33">
    <w:name w:val="B936B25A439240FDAE5C4761E8D9D0C33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744D3E3EE2549F0ACB69D3EE4A9EA6C3">
    <w:name w:val="C744D3E3EE2549F0ACB69D3EE4A9EA6C3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ABEB0DD1E71489D8B15A27963FA86243">
    <w:name w:val="5ABEB0DD1E71489D8B15A27963FA86243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DA98BC7D2A34EBD98E358FEB116E5283">
    <w:name w:val="6DA98BC7D2A34EBD98E358FEB116E5283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E15C3A5B91245D6ACB14E59D6929E931">
    <w:name w:val="3E15C3A5B91245D6ACB14E59D6929E931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068E07A7FDF4D149141640BB775406B3">
    <w:name w:val="B068E07A7FDF4D149141640BB775406B3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7BD95DFABA6450F860133C840B3B9A73">
    <w:name w:val="C7BD95DFABA6450F860133C840B3B9A73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B857EAAC39C4325B98F31E60D226D683">
    <w:name w:val="CB857EAAC39C4325B98F31E60D226D683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2903F4642E344E1BAE52180DE7AAD4C3">
    <w:name w:val="22903F4642E344E1BAE52180DE7AAD4C3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3A168EBC31548F7BF186078A2B0C2B11">
    <w:name w:val="23A168EBC31548F7BF186078A2B0C2B11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283BA8273BB4E5E8478402E6313763B3">
    <w:name w:val="0283BA8273BB4E5E8478402E6313763B3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3FB435373A141CEA48C2A0413D1293D3">
    <w:name w:val="13FB435373A141CEA48C2A0413D1293D3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1DE0969939A47A2A7FAD98FB31EB6253">
    <w:name w:val="01DE0969939A47A2A7FAD98FB31EB6253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DCECE2A15084F7EA50E46356ED40C083">
    <w:name w:val="2DCECE2A15084F7EA50E46356ED40C083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5D3536C70AB4D9686407F67A9B00E5D1">
    <w:name w:val="45D3536C70AB4D9686407F67A9B00E5D1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CCFB69FBEFC45B58E7408FFF57F08BA3">
    <w:name w:val="3CCFB69FBEFC45B58E7408FFF57F08BA3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1112228CF124ABBBD0F5B7A506BB8473">
    <w:name w:val="E1112228CF124ABBBD0F5B7A506BB8473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E37F33F51D54B2582FD37FD27D2FD073">
    <w:name w:val="BE37F33F51D54B2582FD37FD27D2FD073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3CAE329F82241A492ABE7149E372D7E3">
    <w:name w:val="A3CAE329F82241A492ABE7149E372D7E3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28FB88D792D49E491FAACFBF035211A1">
    <w:name w:val="A28FB88D792D49E491FAACFBF035211A1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CA4A4E8302147C2862DC2D267B145763">
    <w:name w:val="0CA4A4E8302147C2862DC2D267B145763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2FAF08B54804BE6ADF737AF41B1362C3">
    <w:name w:val="92FAF08B54804BE6ADF737AF41B1362C3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C8063AA49B64C5396E28DE23CF247173">
    <w:name w:val="1C8063AA49B64C5396E28DE23CF247173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6B6FE10BE384AB88CD4BDEAFB421B3F3">
    <w:name w:val="C6B6FE10BE384AB88CD4BDEAFB421B3F3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A28818C97A84AD9BD9811034470EAFE1">
    <w:name w:val="AA28818C97A84AD9BD9811034470EAFE1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E311AD026FC4066A79588C93B44FFA63">
    <w:name w:val="1E311AD026FC4066A79588C93B44FFA63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4D194240509406BAF58E495C2F4A1AE3">
    <w:name w:val="64D194240509406BAF58E495C2F4A1AE3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F13A28EC73240AABA8474B0FD70CD5E3">
    <w:name w:val="2F13A28EC73240AABA8474B0FD70CD5E3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7F2F08810AB42AAA0341ED994D1D13F3">
    <w:name w:val="C7F2F08810AB42AAA0341ED994D1D13F3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D326D0C085542F591E78C96468B96FC1">
    <w:name w:val="BD326D0C085542F591E78C96468B96FC1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6D1FE555BED4370B67AA237FF99A8513">
    <w:name w:val="16D1FE555BED4370B67AA237FF99A8513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3CEB08D01314315AA15CDE4BF9FEE073">
    <w:name w:val="C3CEB08D01314315AA15CDE4BF9FEE073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E0227F9EAE545D29853CB8DD1A223353">
    <w:name w:val="EE0227F9EAE545D29853CB8DD1A223353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1AD1287351C410A8AB16E202A3102F93">
    <w:name w:val="01AD1287351C410A8AB16E202A3102F93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E1E9DFCDB6F4F53A14D04F91DAF0B9A1">
    <w:name w:val="5E1E9DFCDB6F4F53A14D04F91DAF0B9A1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735F75F2C304D32B41E160BFB67CDA73">
    <w:name w:val="6735F75F2C304D32B41E160BFB67CDA73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7C25132F22A4640995A91ED91CD60EA3">
    <w:name w:val="67C25132F22A4640995A91ED91CD60EA3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9136E6877F3447E8596AFFC846247F13">
    <w:name w:val="09136E6877F3447E8596AFFC846247F13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BC9BFC23E0A47F5A39532DEB18CFA913">
    <w:name w:val="8BC9BFC23E0A47F5A39532DEB18CFA913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076491691374C9AAF4EBF7122B56E331">
    <w:name w:val="D076491691374C9AAF4EBF7122B56E331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CE640D1384843A0875484B95626D78A3">
    <w:name w:val="0CE640D1384843A0875484B95626D78A3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3FF6093FF5F4B4C9A889E8A0CCE59C33">
    <w:name w:val="E3FF6093FF5F4B4C9A889E8A0CCE59C33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B07964D2D7E4BC0A9A17CAA7F52352B3">
    <w:name w:val="5B07964D2D7E4BC0A9A17CAA7F52352B3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4806706A7BF4D06915057838F911BD83">
    <w:name w:val="64806706A7BF4D06915057838F911BD83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E8885E24FC4453DB0717AB75652C30F1">
    <w:name w:val="2E8885E24FC4453DB0717AB75652C30F1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A6CABA3AB464CC79F8CA4B90783984E3">
    <w:name w:val="FA6CABA3AB464CC79F8CA4B90783984E3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369858D8BB94EC0A146D5B4834196E83">
    <w:name w:val="1369858D8BB94EC0A146D5B4834196E83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523E392EECB402EBB3DCDC3533B37D13">
    <w:name w:val="3523E392EECB402EBB3DCDC3533B37D13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C7A83CE100A43A2B3737B330FBB8FB43">
    <w:name w:val="6C7A83CE100A43A2B3737B330FBB8FB43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0B98F3E23904D529DF05D1A9CF170FB1">
    <w:name w:val="00B98F3E23904D529DF05D1A9CF170FB1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525BE044FAB4FFF971D55BEA2A8B0953">
    <w:name w:val="0525BE044FAB4FFF971D55BEA2A8B0953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95533A87942450A8A8735702285E8CA3">
    <w:name w:val="195533A87942450A8A8735702285E8CA3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F2A7546322B45489EE659D7A0DD41253">
    <w:name w:val="5F2A7546322B45489EE659D7A0DD41253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1D6802BED184854B9D640A221906AD63">
    <w:name w:val="C1D6802BED184854B9D640A221906AD63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62761F9A9D94F7E9CA5259FB1A592EF1">
    <w:name w:val="C62761F9A9D94F7E9CA5259FB1A592EF1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86B25B108D24943A45DF9511760E7803">
    <w:name w:val="586B25B108D24943A45DF9511760E7803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4BA5BE5410044D7B0CFBC6C55725A5C3">
    <w:name w:val="E4BA5BE5410044D7B0CFBC6C55725A5C3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81ABE6E19124ECD9ADE3B1048D39D643">
    <w:name w:val="E81ABE6E19124ECD9ADE3B1048D39D643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BDA2C1051754E049D22F6F7E62D82043">
    <w:name w:val="9BDA2C1051754E049D22F6F7E62D82043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9EAF66016B3403596C02DEAF046E1581">
    <w:name w:val="59EAF66016B3403596C02DEAF046E1581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0DC5FE70ACA4F2BB39BFFB2C2C8075C3">
    <w:name w:val="F0DC5FE70ACA4F2BB39BFFB2C2C8075C3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C52E323584E4BBCBF8685DE548D0BB93">
    <w:name w:val="EC52E323584E4BBCBF8685DE548D0BB93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3A14CC695084CC1965E61703A3FF0B83">
    <w:name w:val="B3A14CC695084CC1965E61703A3FF0B83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3D8CBD78BD14D53894ACD12DF9AD97D3">
    <w:name w:val="C3D8CBD78BD14D53894ACD12DF9AD97D3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E6517A833CD41BCA6A6FF20547D8D5B1">
    <w:name w:val="FE6517A833CD41BCA6A6FF20547D8D5B1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B118ED3072144CE805389D3AEDC7A203">
    <w:name w:val="BB118ED3072144CE805389D3AEDC7A203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0B5C05DCDE24AD59F400831532701443">
    <w:name w:val="B0B5C05DCDE24AD59F400831532701443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F683A493DB441D4BE64074A709D3E473">
    <w:name w:val="FF683A493DB441D4BE64074A709D3E473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4C7447177C3410DB4F9092600E700993">
    <w:name w:val="54C7447177C3410DB4F9092600E700993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48E699D48FC458081FC873FC35B5CD71">
    <w:name w:val="148E699D48FC458081FC873FC35B5CD71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3E780681DD043EA978D30BC822C5D473">
    <w:name w:val="A3E780681DD043EA978D30BC822C5D473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4D20CDE29D2465E9C06D4F749A9CE643">
    <w:name w:val="64D20CDE29D2465E9C06D4F749A9CE643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034A1D189184A6A9519A1F670786A6D3">
    <w:name w:val="F034A1D189184A6A9519A1F670786A6D3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4C9B8795A764220AD4C9AF35E6E8DF03">
    <w:name w:val="F4C9B8795A764220AD4C9AF35E6E8DF03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E1F5F64C6AC47799CE65ABC5CE017F31">
    <w:name w:val="5E1F5F64C6AC47799CE65ABC5CE017F31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682F87A359446F288E499F021019B863">
    <w:name w:val="D682F87A359446F288E499F021019B863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01BF5E51C884D15A9D1273FAE7B36093">
    <w:name w:val="E01BF5E51C884D15A9D1273FAE7B36093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0132996EA9A45FD8779B09E8DE834CE3">
    <w:name w:val="20132996EA9A45FD8779B09E8DE834CE3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888D291A5074C67B5662782709D41E23">
    <w:name w:val="2888D291A5074C67B5662782709D41E23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9275BB553D244E1BE88DE4EC0199EF21">
    <w:name w:val="49275BB553D244E1BE88DE4EC0199EF21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FB0CABD13874AF48691418E9F1633F03">
    <w:name w:val="6FB0CABD13874AF48691418E9F1633F03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0EE43DD4FFD4E66910561F5699A226D3">
    <w:name w:val="70EE43DD4FFD4E66910561F5699A226D3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48337941B754DD28A10609643BAFFAB3">
    <w:name w:val="648337941B754DD28A10609643BAFFAB3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77A9B076C594AB1A2B3EA6DEE2AAE0C3">
    <w:name w:val="A77A9B076C594AB1A2B3EA6DEE2AAE0C3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B9AB8464E884470B293703B30FE79351">
    <w:name w:val="3B9AB8464E884470B293703B30FE79351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B6FCB72C5E345D5978913D9D4A28ED83">
    <w:name w:val="FB6FCB72C5E345D5978913D9D4A28ED83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84997866A0D4CCF9C535AC2C4B173623">
    <w:name w:val="B84997866A0D4CCF9C535AC2C4B173623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1ED5F2E7EA14BD692C61AF514E1A7BB3">
    <w:name w:val="71ED5F2E7EA14BD692C61AF514E1A7BB3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D07E1750EBB4D5EBF112E5DAF198BC33">
    <w:name w:val="7D07E1750EBB4D5EBF112E5DAF198BC33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0DEF60D1F814EC2B73C9021F44FC1881">
    <w:name w:val="D0DEF60D1F814EC2B73C9021F44FC1881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ACB8723C151418F9EFAAB5690C7F2333">
    <w:name w:val="4ACB8723C151418F9EFAAB5690C7F2333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769A52A688C4EA2BA2C0DE98D8C93043">
    <w:name w:val="D769A52A688C4EA2BA2C0DE98D8C93043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A1E5215B0784279B55B5EFC71CD00EA3">
    <w:name w:val="7A1E5215B0784279B55B5EFC71CD00EA3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E487BEC1A6D4795862E08834FDF95B13">
    <w:name w:val="3E487BEC1A6D4795862E08834FDF95B13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620CD6FB1FB4FB2B0774A975754FB9E1">
    <w:name w:val="3620CD6FB1FB4FB2B0774A975754FB9E1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A7FE76BB1354BF9A3869B5CA2E8162D3">
    <w:name w:val="AA7FE76BB1354BF9A3869B5CA2E8162D3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2B3CE03878849E9A440018400A6684B3">
    <w:name w:val="82B3CE03878849E9A440018400A6684B3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D28776C718644319DF1532EACD564313">
    <w:name w:val="FD28776C718644319DF1532EACD564313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C932F87466A41B9B010954A1509ACA33">
    <w:name w:val="BC932F87466A41B9B010954A1509ACA33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04F980F4DB041B8B804D6A295CAD0531">
    <w:name w:val="B04F980F4DB041B8B804D6A295CAD0531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3CC2D8AD8C04E42886D9A55A64F9D403">
    <w:name w:val="93CC2D8AD8C04E42886D9A55A64F9D403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E9991A236BE41A98C068C778DC553273">
    <w:name w:val="AE9991A236BE41A98C068C778DC553273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3EACFD1216A43DD8A57BE8E8BB1FF843">
    <w:name w:val="13EACFD1216A43DD8A57BE8E8BB1FF843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9562268482F49E19998ADAA8E887A883">
    <w:name w:val="89562268482F49E19998ADAA8E887A883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AA5063BC0664CD2828BBC58596CD1EB1">
    <w:name w:val="8AA5063BC0664CD2828BBC58596CD1EB1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55897630251470AAD4DFDA4F4B947CE3">
    <w:name w:val="355897630251470AAD4DFDA4F4B947CE3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E6672D4CF7940E68B110B5D0FEB8EF53">
    <w:name w:val="0E6672D4CF7940E68B110B5D0FEB8EF53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1398CEDF3E34DB3892FA0BFB5F952FE1">
    <w:name w:val="E1398CEDF3E34DB3892FA0BFB5F952FE1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D4E3052A31843B6AE1F1284B3E0A5971">
    <w:name w:val="3D4E3052A31843B6AE1F1284B3E0A5971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F87F08B8F564445917921D29D156A981">
    <w:name w:val="9F87F08B8F564445917921D29D156A981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4C0B01A9E3F4BDCBAB9E9A1F1AB1D807">
    <w:name w:val="D4C0B01A9E3F4BDCBAB9E9A1F1AB1D807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0B53C3961DC4CAC904B13836DA852207">
    <w:name w:val="D0B53C3961DC4CAC904B13836DA852207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E844A77802D4791BD76572461B5A4A37">
    <w:name w:val="FE844A77802D4791BD76572461B5A4A37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7A0416710F2451499A97267997D80157">
    <w:name w:val="07A0416710F2451499A97267997D80157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A706E480785434B9284C2691A3E64717">
    <w:name w:val="8A706E480785434B9284C2691A3E64717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6D88119AFF44F00B1A4CCA079699EA47">
    <w:name w:val="46D88119AFF44F00B1A4CCA079699EA47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87BB9EDE7F5445AA16CAA7BC61C52537">
    <w:name w:val="987BB9EDE7F5445AA16CAA7BC61C52537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9F0D82EE6024A0D8E1CEFED331023552">
    <w:name w:val="29F0D82EE6024A0D8E1CEFED331023552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EE0E8869C984F18971B6D6582F768292">
    <w:name w:val="9EE0E8869C984F18971B6D6582F768292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8558A928E8A4021BB81D2D76C5EB8182">
    <w:name w:val="78558A928E8A4021BB81D2D76C5EB8182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01A45D5A8234247B07F42F7FD94A5902">
    <w:name w:val="601A45D5A8234247B07F42F7FD94A5902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7C74E6CAD6A46EC840BF2670EF3BAAC2">
    <w:name w:val="D7C74E6CAD6A46EC840BF2670EF3BAAC2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7776637C8A1491E93FDAFA3DA9AF1D72">
    <w:name w:val="D7776637C8A1491E93FDAFA3DA9AF1D72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485073BDD8541E0BB5791921D5C032A2">
    <w:name w:val="8485073BDD8541E0BB5791921D5C032A2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62F41F9E9084CAF830D25773BBF6E6B2">
    <w:name w:val="762F41F9E9084CAF830D25773BBF6E6B2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BD49E1CCD8B486C9173DC5B55680B2C2">
    <w:name w:val="5BD49E1CCD8B486C9173DC5B55680B2C2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C3C75224C0E469B9C774E774947674F2">
    <w:name w:val="3C3C75224C0E469B9C774E774947674F2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63F72A96B1543778098A28385E27C002">
    <w:name w:val="563F72A96B1543778098A28385E27C002"/>
    <w:rsid w:val="00A94E1D"/>
    <w:pPr>
      <w:keepNext/>
      <w:widowControl w:val="0"/>
      <w:autoSpaceDE w:val="0"/>
      <w:autoSpaceDN w:val="0"/>
      <w:adjustRightInd w:val="0"/>
      <w:spacing w:after="0" w:line="240" w:lineRule="auto"/>
      <w:outlineLvl w:val="1"/>
    </w:pPr>
    <w:rPr>
      <w:rFonts w:ascii="Arial" w:eastAsia="Times New Roman" w:hAnsi="Arial" w:cs="Times New Roman"/>
      <w:b/>
      <w:sz w:val="24"/>
      <w:szCs w:val="20"/>
    </w:rPr>
  </w:style>
  <w:style w:type="paragraph" w:customStyle="1" w:styleId="43302F4A8BA74CBEBCCB29DBDA0FB4E76">
    <w:name w:val="43302F4A8BA74CBEBCCB29DBDA0FB4E76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9AA7297ED9B4EAE940C57D6494664A06">
    <w:name w:val="A9AA7297ED9B4EAE940C57D6494664A06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20678A214754DBAA8DDF2DF8EB2F3796">
    <w:name w:val="120678A214754DBAA8DDF2DF8EB2F3796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21A08A2E677422A8BCDE9AB9D93C1E17">
    <w:name w:val="321A08A2E677422A8BCDE9AB9D93C1E17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33AD2A484E94277BF84CD88B9DCC4686">
    <w:name w:val="233AD2A484E94277BF84CD88B9DCC4686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2C7B03ADAE84E20A6B84BCB510453746">
    <w:name w:val="82C7B03ADAE84E20A6B84BCB510453746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4DAAE5ACD4A4E89BBA6848F61D76CDA6">
    <w:name w:val="B4DAAE5ACD4A4E89BBA6848F61D76CDA6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3B9BB2A55B7443A80CD746F335CCAA05">
    <w:name w:val="B3B9BB2A55B7443A80CD746F335CCAA05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3A86CCCE5A2446084CE6F73BA15276A7">
    <w:name w:val="33A86CCCE5A2446084CE6F73BA15276A7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1AC60A3D837431483FE154F289ABA1A6">
    <w:name w:val="01AC60A3D837431483FE154F289ABA1A6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85C143E979D49C5B5C402FE4373E0B46">
    <w:name w:val="D85C143E979D49C5B5C402FE4373E0B46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53CAFAF57FD4793A61791BDEA1F48DB6">
    <w:name w:val="353CAFAF57FD4793A61791BDEA1F48DB6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04F9A4BB89E42BEB35B716A9C97D7352">
    <w:name w:val="C04F9A4BB89E42BEB35B716A9C97D7352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F07B0D722084C9BA84179F6BE76F97E7">
    <w:name w:val="2F07B0D722084C9BA84179F6BE76F97E7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B263BA160864A10B4CA775D475A8C076">
    <w:name w:val="3B263BA160864A10B4CA775D475A8C076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D0DCF333FE64328A4159988AACA4E776">
    <w:name w:val="3D0DCF333FE64328A4159988AACA4E776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E9833AACAD844B386BBEC60153840B66">
    <w:name w:val="0E9833AACAD844B386BBEC60153840B66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D89650F2240485AB45E138252F49F2D5">
    <w:name w:val="FD89650F2240485AB45E138252F49F2D5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C5D0C9B0F2043BAA924C0890E33C8387">
    <w:name w:val="2C5D0C9B0F2043BAA924C0890E33C8387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40869CF582E4A52979E4A8CFC7D9C936">
    <w:name w:val="840869CF582E4A52979E4A8CFC7D9C936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BBD306D26394B1D9AE86925CBADE4236">
    <w:name w:val="FBBD306D26394B1D9AE86925CBADE4236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C82DA5971C54E12A74D8645E422456B6">
    <w:name w:val="3C82DA5971C54E12A74D8645E422456B6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FA65EC972F74019A648862C4F4577505">
    <w:name w:val="8FA65EC972F74019A648862C4F4577505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F4EC024E2944437B9565FED1B8B76337">
    <w:name w:val="FF4EC024E2944437B9565FED1B8B76337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90CFF0F19C343FFB2463D21E28075887">
    <w:name w:val="090CFF0F19C343FFB2463D21E28075887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5592EA4074642DC967786AA7A7740A56">
    <w:name w:val="45592EA4074642DC967786AA7A7740A56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D8D6367C12B4900A97A299F4FD3902C6">
    <w:name w:val="DD8D6367C12B4900A97A299F4FD3902C6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A397850ADA149558213904A06731B1A5">
    <w:name w:val="EA397850ADA149558213904A06731B1A5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420AE3AC3EE46E6A2D9C09EC7940CB15">
    <w:name w:val="C420AE3AC3EE46E6A2D9C09EC7940CB15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219E003AB1445878F1B1E8B011E45C65">
    <w:name w:val="1219E003AB1445878F1B1E8B011E45C65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3BB7FEF19194EA79706E37D8E846E525">
    <w:name w:val="93BB7FEF19194EA79706E37D8E846E525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4BA9801D9CB4A819C2E31F0CACC480F5">
    <w:name w:val="E4BA9801D9CB4A819C2E31F0CACC480F5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45D932F851146BC8C251988824CA5815">
    <w:name w:val="245D932F851146BC8C251988824CA5815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4D644DCCE014C8FA386E7A177B7F9FA5">
    <w:name w:val="74D644DCCE014C8FA386E7A177B7F9FA5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C3EC9C79002480484CC3A5D4331210E5">
    <w:name w:val="7C3EC9C79002480484CC3A5D4331210E5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0E21310EF06437D941B696CDDEBDB7E5">
    <w:name w:val="50E21310EF06437D941B696CDDEBDB7E5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729DA9B03434F3AB56F8A94E40B7AEC5">
    <w:name w:val="1729DA9B03434F3AB56F8A94E40B7AEC5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E97D8CEE9F545BABFD99789684B84215">
    <w:name w:val="0E97D8CEE9F545BABFD99789684B84215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2CC1499E8B34E5799D55F13131088C95">
    <w:name w:val="12CC1499E8B34E5799D55F13131088C95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8603BCDF13B44D9B11C3E51B095C36E5">
    <w:name w:val="78603BCDF13B44D9B11C3E51B095C36E5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F11BFCA3EA4435E8BDA7BCA205911AE5">
    <w:name w:val="DF11BFCA3EA4435E8BDA7BCA205911AE5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817994C0A9F470FAAFD07E8533158225">
    <w:name w:val="3817994C0A9F470FAAFD07E8533158225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2D0A9CBAB74401CB2FA77EAED117D405">
    <w:name w:val="E2D0A9CBAB74401CB2FA77EAED117D405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3CC5A8864B14EFAB7245821530105675">
    <w:name w:val="53CC5A8864B14EFAB7245821530105675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761FC15435B4569A4167FFFFB23B7685">
    <w:name w:val="8761FC15435B4569A4167FFFFB23B7685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43B5E1771454A47B6B22C77141398855">
    <w:name w:val="843B5E1771454A47B6B22C77141398855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A8F01583B28428786A80F58F8F7EF4C5">
    <w:name w:val="1A8F01583B28428786A80F58F8F7EF4C5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42D879EF08C4CBF9208AB971B2F40BA5">
    <w:name w:val="842D879EF08C4CBF9208AB971B2F40BA5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3B256D8F3B54EEC9B6F9C5982CEFB7B5">
    <w:name w:val="83B256D8F3B54EEC9B6F9C5982CEFB7B5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7EB94C837744CF78DC9F283032D6E055">
    <w:name w:val="E7EB94C837744CF78DC9F283032D6E055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883F24270E142F29F135E5E6379A8015">
    <w:name w:val="E883F24270E142F29F135E5E6379A8015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D387600E6EF41FEA5A7498AC9868A355">
    <w:name w:val="8D387600E6EF41FEA5A7498AC9868A355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E1E9B09B6194CB4BDFFD4990B8E63845">
    <w:name w:val="1E1E9B09B6194CB4BDFFD4990B8E63845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DD4ACE6750C46F681D86423FFFBF61D5">
    <w:name w:val="8DD4ACE6750C46F681D86423FFFBF61D5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000AB3D9A064FC39DCE49E84C63C6035">
    <w:name w:val="0000AB3D9A064FC39DCE49E84C63C6035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E06BACC048E4DCD83648E9D557BA9EC5">
    <w:name w:val="4E06BACC048E4DCD83648E9D557BA9EC5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D3F41B1CF644056AB7F5CB772B10DAB5">
    <w:name w:val="CD3F41B1CF644056AB7F5CB772B10DAB5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64EE2B10F82483590D925B6BEEAB5B65">
    <w:name w:val="764EE2B10F82483590D925B6BEEAB5B65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219961136B04B63B815018EED3C83335">
    <w:name w:val="1219961136B04B63B815018EED3C83335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A44681E349B4B969D130B69EB0451275">
    <w:name w:val="EA44681E349B4B969D130B69EB0451275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A20D6BF866846F382BEDCA82A5B2ED65">
    <w:name w:val="7A20D6BF866846F382BEDCA82A5B2ED65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1631B31CC0847CE9B3022D6392108A75">
    <w:name w:val="91631B31CC0847CE9B3022D6392108A75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9A1D53567664F5D81F48726E74036E95">
    <w:name w:val="F9A1D53567664F5D81F48726E74036E95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AC6ECDD5F664C66A42169EA665D3EB55">
    <w:name w:val="7AC6ECDD5F664C66A42169EA665D3EB55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763460B43D347C3B8B8CC6CBBF54C0F5">
    <w:name w:val="2763460B43D347C3B8B8CC6CBBF54C0F5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188C5259AFA4DABA2F2616F07BC37945">
    <w:name w:val="1188C5259AFA4DABA2F2616F07BC37945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C934738D4FC47DC85B18DF5ADC103445">
    <w:name w:val="DC934738D4FC47DC85B18DF5ADC103445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461F74C14F541EFAA04E0CDD3C12E365">
    <w:name w:val="D461F74C14F541EFAA04E0CDD3C12E365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375B0D95D4A410193C4D5FD16A66CCD5">
    <w:name w:val="5375B0D95D4A410193C4D5FD16A66CCD5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E47C4B9E89D403D8979FE9B00EEAA145">
    <w:name w:val="1E47C4B9E89D403D8979FE9B00EEAA145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6F712AB431B4D098E10B53C8EDD03AD5">
    <w:name w:val="46F712AB431B4D098E10B53C8EDD03AD5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8897A037ACC40D9BF8F76598D11CF765">
    <w:name w:val="18897A037ACC40D9BF8F76598D11CF765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1BB4923744C4DFA84AEDD7D15EF4EC05">
    <w:name w:val="11BB4923744C4DFA84AEDD7D15EF4EC05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390D5A82C514F3E939FFF78AC9CA9E95">
    <w:name w:val="D390D5A82C514F3E939FFF78AC9CA9E95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8BCFA5403144DE0B755037F1CAB43DC5">
    <w:name w:val="48BCFA5403144DE0B755037F1CAB43DC5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0B57E8A8AF6470D92EC2C4E4889256A5">
    <w:name w:val="30B57E8A8AF6470D92EC2C4E4889256A5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615288C807443DA956C927D8E14ACC25">
    <w:name w:val="D615288C807443DA956C927D8E14ACC25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C56DB6C83D747208C4964014C578A8E2">
    <w:name w:val="5C56DB6C83D747208C4964014C578A8E2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0A6CC1C6B3D415098855BC121D8EE2A2">
    <w:name w:val="60A6CC1C6B3D415098855BC121D8EE2A2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8145B0F93E8449CA37A476B1CFB06155">
    <w:name w:val="A8145B0F93E8449CA37A476B1CFB06155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FDB8FE9D9AD4F1492B997D4C53BCAEE5">
    <w:name w:val="8FDB8FE9D9AD4F1492B997D4C53BCAEE5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85894D92B3E4FED8F2B06DDBA5309CF5">
    <w:name w:val="885894D92B3E4FED8F2B06DDBA5309CF5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4DD4C777E2F4AAEADC85B4D9E77250C5">
    <w:name w:val="14DD4C777E2F4AAEADC85B4D9E77250C5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BC0C061AD9A4918827F462197D206C45">
    <w:name w:val="8BC0C061AD9A4918827F462197D206C45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C779B2B26914FF098EFF0D1C683BDC95">
    <w:name w:val="7C779B2B26914FF098EFF0D1C683BDC95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7426969D3EB4808B85B903F49088AA25">
    <w:name w:val="47426969D3EB4808B85B903F49088AA25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868DF290A214A20B6E57D5C732F284A5">
    <w:name w:val="0868DF290A214A20B6E57D5C732F284A5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A519F2D76D4406789E34D5FA1B2B5EC5">
    <w:name w:val="5A519F2D76D4406789E34D5FA1B2B5EC5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FC245E7AF4B4BA39444B2AAE6E562AC5">
    <w:name w:val="AFC245E7AF4B4BA39444B2AAE6E562AC5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36335B5A69B46F7B52F87A56EF9451B4">
    <w:name w:val="D36335B5A69B46F7B52F87A56EF9451B4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961E11A0B3F48B583C536719EBA47784">
    <w:name w:val="C961E11A0B3F48B583C536719EBA47784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D6BEF5480F449B6BAE8EA7E818B30594">
    <w:name w:val="AD6BEF5480F449B6BAE8EA7E818B30594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DBD0FC645F64599B7031C2BE7B8DD6D4">
    <w:name w:val="FDBD0FC645F64599B7031C2BE7B8DD6D4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B5EDB9728DA40DF8FBCC20D17FD78524">
    <w:name w:val="AB5EDB9728DA40DF8FBCC20D17FD78524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499BDC5DC67420186F57617F6E64C272">
    <w:name w:val="E499BDC5DC67420186F57617F6E64C272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936B25A439240FDAE5C4761E8D9D0C34">
    <w:name w:val="B936B25A439240FDAE5C4761E8D9D0C34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744D3E3EE2549F0ACB69D3EE4A9EA6C4">
    <w:name w:val="C744D3E3EE2549F0ACB69D3EE4A9EA6C4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ABEB0DD1E71489D8B15A27963FA86244">
    <w:name w:val="5ABEB0DD1E71489D8B15A27963FA86244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DA98BC7D2A34EBD98E358FEB116E5284">
    <w:name w:val="6DA98BC7D2A34EBD98E358FEB116E5284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E15C3A5B91245D6ACB14E59D6929E932">
    <w:name w:val="3E15C3A5B91245D6ACB14E59D6929E932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068E07A7FDF4D149141640BB775406B4">
    <w:name w:val="B068E07A7FDF4D149141640BB775406B4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7BD95DFABA6450F860133C840B3B9A74">
    <w:name w:val="C7BD95DFABA6450F860133C840B3B9A74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B857EAAC39C4325B98F31E60D226D684">
    <w:name w:val="CB857EAAC39C4325B98F31E60D226D684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2903F4642E344E1BAE52180DE7AAD4C4">
    <w:name w:val="22903F4642E344E1BAE52180DE7AAD4C4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3A168EBC31548F7BF186078A2B0C2B12">
    <w:name w:val="23A168EBC31548F7BF186078A2B0C2B12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283BA8273BB4E5E8478402E6313763B4">
    <w:name w:val="0283BA8273BB4E5E8478402E6313763B4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3FB435373A141CEA48C2A0413D1293D4">
    <w:name w:val="13FB435373A141CEA48C2A0413D1293D4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1DE0969939A47A2A7FAD98FB31EB6254">
    <w:name w:val="01DE0969939A47A2A7FAD98FB31EB6254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DCECE2A15084F7EA50E46356ED40C084">
    <w:name w:val="2DCECE2A15084F7EA50E46356ED40C084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5D3536C70AB4D9686407F67A9B00E5D2">
    <w:name w:val="45D3536C70AB4D9686407F67A9B00E5D2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CCFB69FBEFC45B58E7408FFF57F08BA4">
    <w:name w:val="3CCFB69FBEFC45B58E7408FFF57F08BA4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1112228CF124ABBBD0F5B7A506BB8474">
    <w:name w:val="E1112228CF124ABBBD0F5B7A506BB8474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E37F33F51D54B2582FD37FD27D2FD074">
    <w:name w:val="BE37F33F51D54B2582FD37FD27D2FD074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3CAE329F82241A492ABE7149E372D7E4">
    <w:name w:val="A3CAE329F82241A492ABE7149E372D7E4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28FB88D792D49E491FAACFBF035211A2">
    <w:name w:val="A28FB88D792D49E491FAACFBF035211A2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CA4A4E8302147C2862DC2D267B145764">
    <w:name w:val="0CA4A4E8302147C2862DC2D267B145764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2FAF08B54804BE6ADF737AF41B1362C4">
    <w:name w:val="92FAF08B54804BE6ADF737AF41B1362C4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C8063AA49B64C5396E28DE23CF247174">
    <w:name w:val="1C8063AA49B64C5396E28DE23CF247174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6B6FE10BE384AB88CD4BDEAFB421B3F4">
    <w:name w:val="C6B6FE10BE384AB88CD4BDEAFB421B3F4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A28818C97A84AD9BD9811034470EAFE2">
    <w:name w:val="AA28818C97A84AD9BD9811034470EAFE2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E311AD026FC4066A79588C93B44FFA64">
    <w:name w:val="1E311AD026FC4066A79588C93B44FFA64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4D194240509406BAF58E495C2F4A1AE4">
    <w:name w:val="64D194240509406BAF58E495C2F4A1AE4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F13A28EC73240AABA8474B0FD70CD5E4">
    <w:name w:val="2F13A28EC73240AABA8474B0FD70CD5E4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7F2F08810AB42AAA0341ED994D1D13F4">
    <w:name w:val="C7F2F08810AB42AAA0341ED994D1D13F4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D326D0C085542F591E78C96468B96FC2">
    <w:name w:val="BD326D0C085542F591E78C96468B96FC2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6D1FE555BED4370B67AA237FF99A8514">
    <w:name w:val="16D1FE555BED4370B67AA237FF99A8514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3CEB08D01314315AA15CDE4BF9FEE074">
    <w:name w:val="C3CEB08D01314315AA15CDE4BF9FEE074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E0227F9EAE545D29853CB8DD1A223354">
    <w:name w:val="EE0227F9EAE545D29853CB8DD1A223354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1AD1287351C410A8AB16E202A3102F94">
    <w:name w:val="01AD1287351C410A8AB16E202A3102F94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E1E9DFCDB6F4F53A14D04F91DAF0B9A2">
    <w:name w:val="5E1E9DFCDB6F4F53A14D04F91DAF0B9A2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735F75F2C304D32B41E160BFB67CDA74">
    <w:name w:val="6735F75F2C304D32B41E160BFB67CDA74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7C25132F22A4640995A91ED91CD60EA4">
    <w:name w:val="67C25132F22A4640995A91ED91CD60EA4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9136E6877F3447E8596AFFC846247F14">
    <w:name w:val="09136E6877F3447E8596AFFC846247F14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BC9BFC23E0A47F5A39532DEB18CFA914">
    <w:name w:val="8BC9BFC23E0A47F5A39532DEB18CFA914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076491691374C9AAF4EBF7122B56E332">
    <w:name w:val="D076491691374C9AAF4EBF7122B56E332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CE640D1384843A0875484B95626D78A4">
    <w:name w:val="0CE640D1384843A0875484B95626D78A4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3FF6093FF5F4B4C9A889E8A0CCE59C34">
    <w:name w:val="E3FF6093FF5F4B4C9A889E8A0CCE59C34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B07964D2D7E4BC0A9A17CAA7F52352B4">
    <w:name w:val="5B07964D2D7E4BC0A9A17CAA7F52352B4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4806706A7BF4D06915057838F911BD84">
    <w:name w:val="64806706A7BF4D06915057838F911BD84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E8885E24FC4453DB0717AB75652C30F2">
    <w:name w:val="2E8885E24FC4453DB0717AB75652C30F2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A6CABA3AB464CC79F8CA4B90783984E4">
    <w:name w:val="FA6CABA3AB464CC79F8CA4B90783984E4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369858D8BB94EC0A146D5B4834196E84">
    <w:name w:val="1369858D8BB94EC0A146D5B4834196E84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523E392EECB402EBB3DCDC3533B37D14">
    <w:name w:val="3523E392EECB402EBB3DCDC3533B37D14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C7A83CE100A43A2B3737B330FBB8FB44">
    <w:name w:val="6C7A83CE100A43A2B3737B330FBB8FB44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0B98F3E23904D529DF05D1A9CF170FB2">
    <w:name w:val="00B98F3E23904D529DF05D1A9CF170FB2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525BE044FAB4FFF971D55BEA2A8B0954">
    <w:name w:val="0525BE044FAB4FFF971D55BEA2A8B0954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95533A87942450A8A8735702285E8CA4">
    <w:name w:val="195533A87942450A8A8735702285E8CA4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F2A7546322B45489EE659D7A0DD41254">
    <w:name w:val="5F2A7546322B45489EE659D7A0DD41254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1D6802BED184854B9D640A221906AD64">
    <w:name w:val="C1D6802BED184854B9D640A221906AD64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62761F9A9D94F7E9CA5259FB1A592EF2">
    <w:name w:val="C62761F9A9D94F7E9CA5259FB1A592EF2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86B25B108D24943A45DF9511760E7804">
    <w:name w:val="586B25B108D24943A45DF9511760E7804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4BA5BE5410044D7B0CFBC6C55725A5C4">
    <w:name w:val="E4BA5BE5410044D7B0CFBC6C55725A5C4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81ABE6E19124ECD9ADE3B1048D39D644">
    <w:name w:val="E81ABE6E19124ECD9ADE3B1048D39D644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BDA2C1051754E049D22F6F7E62D82044">
    <w:name w:val="9BDA2C1051754E049D22F6F7E62D82044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9EAF66016B3403596C02DEAF046E1582">
    <w:name w:val="59EAF66016B3403596C02DEAF046E1582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0DC5FE70ACA4F2BB39BFFB2C2C8075C4">
    <w:name w:val="F0DC5FE70ACA4F2BB39BFFB2C2C8075C4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C52E323584E4BBCBF8685DE548D0BB94">
    <w:name w:val="EC52E323584E4BBCBF8685DE548D0BB94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3A14CC695084CC1965E61703A3FF0B84">
    <w:name w:val="B3A14CC695084CC1965E61703A3FF0B84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3D8CBD78BD14D53894ACD12DF9AD97D4">
    <w:name w:val="C3D8CBD78BD14D53894ACD12DF9AD97D4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E6517A833CD41BCA6A6FF20547D8D5B2">
    <w:name w:val="FE6517A833CD41BCA6A6FF20547D8D5B2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B118ED3072144CE805389D3AEDC7A204">
    <w:name w:val="BB118ED3072144CE805389D3AEDC7A204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0B5C05DCDE24AD59F400831532701444">
    <w:name w:val="B0B5C05DCDE24AD59F400831532701444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F683A493DB441D4BE64074A709D3E474">
    <w:name w:val="FF683A493DB441D4BE64074A709D3E474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4C7447177C3410DB4F9092600E700994">
    <w:name w:val="54C7447177C3410DB4F9092600E700994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48E699D48FC458081FC873FC35B5CD72">
    <w:name w:val="148E699D48FC458081FC873FC35B5CD72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3E780681DD043EA978D30BC822C5D474">
    <w:name w:val="A3E780681DD043EA978D30BC822C5D474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4D20CDE29D2465E9C06D4F749A9CE644">
    <w:name w:val="64D20CDE29D2465E9C06D4F749A9CE644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034A1D189184A6A9519A1F670786A6D4">
    <w:name w:val="F034A1D189184A6A9519A1F670786A6D4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4C9B8795A764220AD4C9AF35E6E8DF04">
    <w:name w:val="F4C9B8795A764220AD4C9AF35E6E8DF04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E1F5F64C6AC47799CE65ABC5CE017F32">
    <w:name w:val="5E1F5F64C6AC47799CE65ABC5CE017F32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682F87A359446F288E499F021019B864">
    <w:name w:val="D682F87A359446F288E499F021019B864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01BF5E51C884D15A9D1273FAE7B36094">
    <w:name w:val="E01BF5E51C884D15A9D1273FAE7B36094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0132996EA9A45FD8779B09E8DE834CE4">
    <w:name w:val="20132996EA9A45FD8779B09E8DE834CE4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888D291A5074C67B5662782709D41E24">
    <w:name w:val="2888D291A5074C67B5662782709D41E24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9275BB553D244E1BE88DE4EC0199EF22">
    <w:name w:val="49275BB553D244E1BE88DE4EC0199EF22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FB0CABD13874AF48691418E9F1633F04">
    <w:name w:val="6FB0CABD13874AF48691418E9F1633F04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0EE43DD4FFD4E66910561F5699A226D4">
    <w:name w:val="70EE43DD4FFD4E66910561F5699A226D4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48337941B754DD28A10609643BAFFAB4">
    <w:name w:val="648337941B754DD28A10609643BAFFAB4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77A9B076C594AB1A2B3EA6DEE2AAE0C4">
    <w:name w:val="A77A9B076C594AB1A2B3EA6DEE2AAE0C4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B9AB8464E884470B293703B30FE79352">
    <w:name w:val="3B9AB8464E884470B293703B30FE79352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B6FCB72C5E345D5978913D9D4A28ED84">
    <w:name w:val="FB6FCB72C5E345D5978913D9D4A28ED84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84997866A0D4CCF9C535AC2C4B173624">
    <w:name w:val="B84997866A0D4CCF9C535AC2C4B173624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1ED5F2E7EA14BD692C61AF514E1A7BB4">
    <w:name w:val="71ED5F2E7EA14BD692C61AF514E1A7BB4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D07E1750EBB4D5EBF112E5DAF198BC34">
    <w:name w:val="7D07E1750EBB4D5EBF112E5DAF198BC34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0DEF60D1F814EC2B73C9021F44FC1882">
    <w:name w:val="D0DEF60D1F814EC2B73C9021F44FC1882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ACB8723C151418F9EFAAB5690C7F2334">
    <w:name w:val="4ACB8723C151418F9EFAAB5690C7F2334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769A52A688C4EA2BA2C0DE98D8C93044">
    <w:name w:val="D769A52A688C4EA2BA2C0DE98D8C93044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A1E5215B0784279B55B5EFC71CD00EA4">
    <w:name w:val="7A1E5215B0784279B55B5EFC71CD00EA4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E487BEC1A6D4795862E08834FDF95B14">
    <w:name w:val="3E487BEC1A6D4795862E08834FDF95B14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620CD6FB1FB4FB2B0774A975754FB9E2">
    <w:name w:val="3620CD6FB1FB4FB2B0774A975754FB9E2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A7FE76BB1354BF9A3869B5CA2E8162D4">
    <w:name w:val="AA7FE76BB1354BF9A3869B5CA2E8162D4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2B3CE03878849E9A440018400A6684B4">
    <w:name w:val="82B3CE03878849E9A440018400A6684B4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D28776C718644319DF1532EACD564314">
    <w:name w:val="FD28776C718644319DF1532EACD564314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C932F87466A41B9B010954A1509ACA34">
    <w:name w:val="BC932F87466A41B9B010954A1509ACA34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04F980F4DB041B8B804D6A295CAD0532">
    <w:name w:val="B04F980F4DB041B8B804D6A295CAD0532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3CC2D8AD8C04E42886D9A55A64F9D404">
    <w:name w:val="93CC2D8AD8C04E42886D9A55A64F9D404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E9991A236BE41A98C068C778DC553274">
    <w:name w:val="AE9991A236BE41A98C068C778DC553274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3EACFD1216A43DD8A57BE8E8BB1FF844">
    <w:name w:val="13EACFD1216A43DD8A57BE8E8BB1FF844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9562268482F49E19998ADAA8E887A884">
    <w:name w:val="89562268482F49E19998ADAA8E887A884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AA5063BC0664CD2828BBC58596CD1EB2">
    <w:name w:val="8AA5063BC0664CD2828BBC58596CD1EB2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55897630251470AAD4DFDA4F4B947CE4">
    <w:name w:val="355897630251470AAD4DFDA4F4B947CE4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E6672D4CF7940E68B110B5D0FEB8EF54">
    <w:name w:val="0E6672D4CF7940E68B110B5D0FEB8EF54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1398CEDF3E34DB3892FA0BFB5F952FE2">
    <w:name w:val="E1398CEDF3E34DB3892FA0BFB5F952FE2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D4E3052A31843B6AE1F1284B3E0A5972">
    <w:name w:val="3D4E3052A31843B6AE1F1284B3E0A5972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F87F08B8F564445917921D29D156A982">
    <w:name w:val="9F87F08B8F564445917921D29D156A982"/>
    <w:rsid w:val="00A94E1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65923ABE5BF401E9F570674B862B485">
    <w:name w:val="B65923ABE5BF401E9F570674B862B485"/>
    <w:rsid w:val="00A94E1D"/>
  </w:style>
  <w:style w:type="paragraph" w:customStyle="1" w:styleId="D00375B9854742E19026FC494BD486EB">
    <w:name w:val="D00375B9854742E19026FC494BD486EB"/>
    <w:rsid w:val="00A94E1D"/>
  </w:style>
  <w:style w:type="paragraph" w:customStyle="1" w:styleId="9A5F59D6511B439E88ABE4F81F6ACB2B">
    <w:name w:val="9A5F59D6511B439E88ABE4F81F6ACB2B"/>
    <w:rsid w:val="00A94E1D"/>
  </w:style>
  <w:style w:type="paragraph" w:customStyle="1" w:styleId="3967F53675584849B76DD901C9E52F98">
    <w:name w:val="3967F53675584849B76DD901C9E52F98"/>
    <w:rsid w:val="00A94E1D"/>
  </w:style>
  <w:style w:type="paragraph" w:customStyle="1" w:styleId="51B32323E1A2493583B20C0BE8144300">
    <w:name w:val="51B32323E1A2493583B20C0BE8144300"/>
    <w:rsid w:val="00A94E1D"/>
  </w:style>
  <w:style w:type="paragraph" w:customStyle="1" w:styleId="CFF0212414204C9E89144690D2AF2D6C">
    <w:name w:val="CFF0212414204C9E89144690D2AF2D6C"/>
    <w:rsid w:val="00342889"/>
  </w:style>
  <w:style w:type="paragraph" w:customStyle="1" w:styleId="1C28BE1AC506444E8D3CF46448E2C91C">
    <w:name w:val="1C28BE1AC506444E8D3CF46448E2C91C"/>
    <w:rsid w:val="00342889"/>
  </w:style>
  <w:style w:type="paragraph" w:customStyle="1" w:styleId="A89635B1364F42B79DC1941DF140CCF5">
    <w:name w:val="A89635B1364F42B79DC1941DF140CCF5"/>
    <w:rsid w:val="00342889"/>
  </w:style>
  <w:style w:type="paragraph" w:customStyle="1" w:styleId="4F4D1B15C5034022BF71A2A725910574">
    <w:name w:val="4F4D1B15C5034022BF71A2A725910574"/>
    <w:rsid w:val="00342889"/>
  </w:style>
  <w:style w:type="paragraph" w:customStyle="1" w:styleId="D4C0B01A9E3F4BDCBAB9E9A1F1AB1D808">
    <w:name w:val="D4C0B01A9E3F4BDCBAB9E9A1F1AB1D808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0B53C3961DC4CAC904B13836DA852208">
    <w:name w:val="D0B53C3961DC4CAC904B13836DA852208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E844A77802D4791BD76572461B5A4A38">
    <w:name w:val="FE844A77802D4791BD76572461B5A4A38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7A0416710F2451499A97267997D80158">
    <w:name w:val="07A0416710F2451499A97267997D80158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A706E480785434B9284C2691A3E64718">
    <w:name w:val="8A706E480785434B9284C2691A3E64718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6D88119AFF44F00B1A4CCA079699EA48">
    <w:name w:val="46D88119AFF44F00B1A4CCA079699EA48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87BB9EDE7F5445AA16CAA7BC61C52538">
    <w:name w:val="987BB9EDE7F5445AA16CAA7BC61C52538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9F0D82EE6024A0D8E1CEFED331023553">
    <w:name w:val="29F0D82EE6024A0D8E1CEFED331023553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EE0E8869C984F18971B6D6582F768293">
    <w:name w:val="9EE0E8869C984F18971B6D6582F768293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8558A928E8A4021BB81D2D76C5EB8183">
    <w:name w:val="78558A928E8A4021BB81D2D76C5EB8183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01A45D5A8234247B07F42F7FD94A5903">
    <w:name w:val="601A45D5A8234247B07F42F7FD94A5903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7C74E6CAD6A46EC840BF2670EF3BAAC3">
    <w:name w:val="D7C74E6CAD6A46EC840BF2670EF3BAAC3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7776637C8A1491E93FDAFA3DA9AF1D73">
    <w:name w:val="D7776637C8A1491E93FDAFA3DA9AF1D73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485073BDD8541E0BB5791921D5C032A3">
    <w:name w:val="8485073BDD8541E0BB5791921D5C032A3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62F41F9E9084CAF830D25773BBF6E6B3">
    <w:name w:val="762F41F9E9084CAF830D25773BBF6E6B3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BD49E1CCD8B486C9173DC5B55680B2C3">
    <w:name w:val="5BD49E1CCD8B486C9173DC5B55680B2C3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C3C75224C0E469B9C774E774947674F3">
    <w:name w:val="3C3C75224C0E469B9C774E774947674F3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63F72A96B1543778098A28385E27C003">
    <w:name w:val="563F72A96B1543778098A28385E27C003"/>
    <w:rsid w:val="00342889"/>
    <w:pPr>
      <w:keepNext/>
      <w:widowControl w:val="0"/>
      <w:autoSpaceDE w:val="0"/>
      <w:autoSpaceDN w:val="0"/>
      <w:adjustRightInd w:val="0"/>
      <w:spacing w:after="0" w:line="240" w:lineRule="auto"/>
      <w:outlineLvl w:val="1"/>
    </w:pPr>
    <w:rPr>
      <w:rFonts w:ascii="Arial" w:eastAsia="Times New Roman" w:hAnsi="Arial" w:cs="Times New Roman"/>
      <w:b/>
      <w:sz w:val="24"/>
      <w:szCs w:val="20"/>
    </w:rPr>
  </w:style>
  <w:style w:type="paragraph" w:customStyle="1" w:styleId="43302F4A8BA74CBEBCCB29DBDA0FB4E77">
    <w:name w:val="43302F4A8BA74CBEBCCB29DBDA0FB4E77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9AA7297ED9B4EAE940C57D6494664A07">
    <w:name w:val="A9AA7297ED9B4EAE940C57D6494664A07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20678A214754DBAA8DDF2DF8EB2F3797">
    <w:name w:val="120678A214754DBAA8DDF2DF8EB2F3797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21A08A2E677422A8BCDE9AB9D93C1E18">
    <w:name w:val="321A08A2E677422A8BCDE9AB9D93C1E18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33AD2A484E94277BF84CD88B9DCC4687">
    <w:name w:val="233AD2A484E94277BF84CD88B9DCC4687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2C7B03ADAE84E20A6B84BCB510453747">
    <w:name w:val="82C7B03ADAE84E20A6B84BCB510453747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4DAAE5ACD4A4E89BBA6848F61D76CDA7">
    <w:name w:val="B4DAAE5ACD4A4E89BBA6848F61D76CDA7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65923ABE5BF401E9F570674B862B4851">
    <w:name w:val="B65923ABE5BF401E9F570674B862B4851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3A86CCCE5A2446084CE6F73BA15276A8">
    <w:name w:val="33A86CCCE5A2446084CE6F73BA15276A8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1AC60A3D837431483FE154F289ABA1A7">
    <w:name w:val="01AC60A3D837431483FE154F289ABA1A7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85C143E979D49C5B5C402FE4373E0B47">
    <w:name w:val="D85C143E979D49C5B5C402FE4373E0B47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53CAFAF57FD4793A61791BDEA1F48DB7">
    <w:name w:val="353CAFAF57FD4793A61791BDEA1F48DB7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00375B9854742E19026FC494BD486EB1">
    <w:name w:val="D00375B9854742E19026FC494BD486EB1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F07B0D722084C9BA84179F6BE76F97E8">
    <w:name w:val="2F07B0D722084C9BA84179F6BE76F97E8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B263BA160864A10B4CA775D475A8C077">
    <w:name w:val="3B263BA160864A10B4CA775D475A8C077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D0DCF333FE64328A4159988AACA4E777">
    <w:name w:val="3D0DCF333FE64328A4159988AACA4E777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E9833AACAD844B386BBEC60153840B67">
    <w:name w:val="0E9833AACAD844B386BBEC60153840B67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A5F59D6511B439E88ABE4F81F6ACB2B1">
    <w:name w:val="9A5F59D6511B439E88ABE4F81F6ACB2B1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C5D0C9B0F2043BAA924C0890E33C8388">
    <w:name w:val="2C5D0C9B0F2043BAA924C0890E33C8388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40869CF582E4A52979E4A8CFC7D9C937">
    <w:name w:val="840869CF582E4A52979E4A8CFC7D9C937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BBD306D26394B1D9AE86925CBADE4237">
    <w:name w:val="FBBD306D26394B1D9AE86925CBADE4237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C82DA5971C54E12A74D8645E422456B7">
    <w:name w:val="3C82DA5971C54E12A74D8645E422456B7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967F53675584849B76DD901C9E52F981">
    <w:name w:val="3967F53675584849B76DD901C9E52F981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F4EC024E2944437B9565FED1B8B76338">
    <w:name w:val="FF4EC024E2944437B9565FED1B8B76338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90CFF0F19C343FFB2463D21E28075888">
    <w:name w:val="090CFF0F19C343FFB2463D21E28075888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5592EA4074642DC967786AA7A7740A57">
    <w:name w:val="45592EA4074642DC967786AA7A7740A57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D8D6367C12B4900A97A299F4FD3902C7">
    <w:name w:val="DD8D6367C12B4900A97A299F4FD3902C7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1B32323E1A2493583B20C0BE81443001">
    <w:name w:val="51B32323E1A2493583B20C0BE81443001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420AE3AC3EE46E6A2D9C09EC7940CB16">
    <w:name w:val="C420AE3AC3EE46E6A2D9C09EC7940CB16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219E003AB1445878F1B1E8B011E45C66">
    <w:name w:val="1219E003AB1445878F1B1E8B011E45C66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3BB7FEF19194EA79706E37D8E846E526">
    <w:name w:val="93BB7FEF19194EA79706E37D8E846E526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4BA9801D9CB4A819C2E31F0CACC480F6">
    <w:name w:val="E4BA9801D9CB4A819C2E31F0CACC480F6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45D932F851146BC8C251988824CA5816">
    <w:name w:val="245D932F851146BC8C251988824CA5816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4D644DCCE014C8FA386E7A177B7F9FA6">
    <w:name w:val="74D644DCCE014C8FA386E7A177B7F9FA6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C3EC9C79002480484CC3A5D4331210E6">
    <w:name w:val="7C3EC9C79002480484CC3A5D4331210E6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0E21310EF06437D941B696CDDEBDB7E6">
    <w:name w:val="50E21310EF06437D941B696CDDEBDB7E6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729DA9B03434F3AB56F8A94E40B7AEC6">
    <w:name w:val="1729DA9B03434F3AB56F8A94E40B7AEC6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E97D8CEE9F545BABFD99789684B84216">
    <w:name w:val="0E97D8CEE9F545BABFD99789684B84216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2CC1499E8B34E5799D55F13131088C96">
    <w:name w:val="12CC1499E8B34E5799D55F13131088C96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8603BCDF13B44D9B11C3E51B095C36E6">
    <w:name w:val="78603BCDF13B44D9B11C3E51B095C36E6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F11BFCA3EA4435E8BDA7BCA205911AE6">
    <w:name w:val="DF11BFCA3EA4435E8BDA7BCA205911AE6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817994C0A9F470FAAFD07E8533158226">
    <w:name w:val="3817994C0A9F470FAAFD07E8533158226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2D0A9CBAB74401CB2FA77EAED117D406">
    <w:name w:val="E2D0A9CBAB74401CB2FA77EAED117D406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3CC5A8864B14EFAB7245821530105676">
    <w:name w:val="53CC5A8864B14EFAB7245821530105676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761FC15435B4569A4167FFFFB23B7686">
    <w:name w:val="8761FC15435B4569A4167FFFFB23B7686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43B5E1771454A47B6B22C77141398856">
    <w:name w:val="843B5E1771454A47B6B22C77141398856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A8F01583B28428786A80F58F8F7EF4C6">
    <w:name w:val="1A8F01583B28428786A80F58F8F7EF4C6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42D879EF08C4CBF9208AB971B2F40BA6">
    <w:name w:val="842D879EF08C4CBF9208AB971B2F40BA6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3B256D8F3B54EEC9B6F9C5982CEFB7B6">
    <w:name w:val="83B256D8F3B54EEC9B6F9C5982CEFB7B6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7EB94C837744CF78DC9F283032D6E056">
    <w:name w:val="E7EB94C837744CF78DC9F283032D6E056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883F24270E142F29F135E5E6379A8016">
    <w:name w:val="E883F24270E142F29F135E5E6379A8016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D387600E6EF41FEA5A7498AC9868A356">
    <w:name w:val="8D387600E6EF41FEA5A7498AC9868A356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E1E9B09B6194CB4BDFFD4990B8E63846">
    <w:name w:val="1E1E9B09B6194CB4BDFFD4990B8E63846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DD4ACE6750C46F681D86423FFFBF61D6">
    <w:name w:val="8DD4ACE6750C46F681D86423FFFBF61D6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000AB3D9A064FC39DCE49E84C63C6036">
    <w:name w:val="0000AB3D9A064FC39DCE49E84C63C6036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E06BACC048E4DCD83648E9D557BA9EC6">
    <w:name w:val="4E06BACC048E4DCD83648E9D557BA9EC6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D3F41B1CF644056AB7F5CB772B10DAB6">
    <w:name w:val="CD3F41B1CF644056AB7F5CB772B10DAB6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64EE2B10F82483590D925B6BEEAB5B66">
    <w:name w:val="764EE2B10F82483590D925B6BEEAB5B66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219961136B04B63B815018EED3C83336">
    <w:name w:val="1219961136B04B63B815018EED3C83336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A44681E349B4B969D130B69EB0451276">
    <w:name w:val="EA44681E349B4B969D130B69EB0451276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A20D6BF866846F382BEDCA82A5B2ED66">
    <w:name w:val="7A20D6BF866846F382BEDCA82A5B2ED66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1631B31CC0847CE9B3022D6392108A76">
    <w:name w:val="91631B31CC0847CE9B3022D6392108A76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9A1D53567664F5D81F48726E74036E96">
    <w:name w:val="F9A1D53567664F5D81F48726E74036E96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AC6ECDD5F664C66A42169EA665D3EB56">
    <w:name w:val="7AC6ECDD5F664C66A42169EA665D3EB56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763460B43D347C3B8B8CC6CBBF54C0F6">
    <w:name w:val="2763460B43D347C3B8B8CC6CBBF54C0F6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188C5259AFA4DABA2F2616F07BC37946">
    <w:name w:val="1188C5259AFA4DABA2F2616F07BC37946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C934738D4FC47DC85B18DF5ADC103446">
    <w:name w:val="DC934738D4FC47DC85B18DF5ADC103446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461F74C14F541EFAA04E0CDD3C12E366">
    <w:name w:val="D461F74C14F541EFAA04E0CDD3C12E366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375B0D95D4A410193C4D5FD16A66CCD6">
    <w:name w:val="5375B0D95D4A410193C4D5FD16A66CCD6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E47C4B9E89D403D8979FE9B00EEAA146">
    <w:name w:val="1E47C4B9E89D403D8979FE9B00EEAA146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6F712AB431B4D098E10B53C8EDD03AD6">
    <w:name w:val="46F712AB431B4D098E10B53C8EDD03AD6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8897A037ACC40D9BF8F76598D11CF766">
    <w:name w:val="18897A037ACC40D9BF8F76598D11CF766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1BB4923744C4DFA84AEDD7D15EF4EC06">
    <w:name w:val="11BB4923744C4DFA84AEDD7D15EF4EC06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390D5A82C514F3E939FFF78AC9CA9E96">
    <w:name w:val="D390D5A82C514F3E939FFF78AC9CA9E96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8BCFA5403144DE0B755037F1CAB43DC6">
    <w:name w:val="48BCFA5403144DE0B755037F1CAB43DC6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0B57E8A8AF6470D92EC2C4E4889256A6">
    <w:name w:val="30B57E8A8AF6470D92EC2C4E4889256A6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615288C807443DA956C927D8E14ACC26">
    <w:name w:val="D615288C807443DA956C927D8E14ACC26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C56DB6C83D747208C4964014C578A8E3">
    <w:name w:val="5C56DB6C83D747208C4964014C578A8E3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0A6CC1C6B3D415098855BC121D8EE2A3">
    <w:name w:val="60A6CC1C6B3D415098855BC121D8EE2A3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8145B0F93E8449CA37A476B1CFB06156">
    <w:name w:val="A8145B0F93E8449CA37A476B1CFB06156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FDB8FE9D9AD4F1492B997D4C53BCAEE6">
    <w:name w:val="8FDB8FE9D9AD4F1492B997D4C53BCAEE6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85894D92B3E4FED8F2B06DDBA5309CF6">
    <w:name w:val="885894D92B3E4FED8F2B06DDBA5309CF6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4DD4C777E2F4AAEADC85B4D9E77250C6">
    <w:name w:val="14DD4C777E2F4AAEADC85B4D9E77250C6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BC0C061AD9A4918827F462197D206C46">
    <w:name w:val="8BC0C061AD9A4918827F462197D206C46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C779B2B26914FF098EFF0D1C683BDC96">
    <w:name w:val="7C779B2B26914FF098EFF0D1C683BDC96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7426969D3EB4808B85B903F49088AA26">
    <w:name w:val="47426969D3EB4808B85B903F49088AA26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868DF290A214A20B6E57D5C732F284A6">
    <w:name w:val="0868DF290A214A20B6E57D5C732F284A6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A519F2D76D4406789E34D5FA1B2B5EC6">
    <w:name w:val="5A519F2D76D4406789E34D5FA1B2B5EC6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FC245E7AF4B4BA39444B2AAE6E562AC6">
    <w:name w:val="AFC245E7AF4B4BA39444B2AAE6E562AC6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36335B5A69B46F7B52F87A56EF9451B5">
    <w:name w:val="D36335B5A69B46F7B52F87A56EF9451B5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961E11A0B3F48B583C536719EBA47785">
    <w:name w:val="C961E11A0B3F48B583C536719EBA47785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D6BEF5480F449B6BAE8EA7E818B30595">
    <w:name w:val="AD6BEF5480F449B6BAE8EA7E818B30595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DBD0FC645F64599B7031C2BE7B8DD6D5">
    <w:name w:val="FDBD0FC645F64599B7031C2BE7B8DD6D5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B5EDB9728DA40DF8FBCC20D17FD78525">
    <w:name w:val="AB5EDB9728DA40DF8FBCC20D17FD78525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499BDC5DC67420186F57617F6E64C273">
    <w:name w:val="E499BDC5DC67420186F57617F6E64C273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936B25A439240FDAE5C4761E8D9D0C35">
    <w:name w:val="B936B25A439240FDAE5C4761E8D9D0C35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744D3E3EE2549F0ACB69D3EE4A9EA6C5">
    <w:name w:val="C744D3E3EE2549F0ACB69D3EE4A9EA6C5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ABEB0DD1E71489D8B15A27963FA86245">
    <w:name w:val="5ABEB0DD1E71489D8B15A27963FA86245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DA98BC7D2A34EBD98E358FEB116E5285">
    <w:name w:val="6DA98BC7D2A34EBD98E358FEB116E5285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E15C3A5B91245D6ACB14E59D6929E933">
    <w:name w:val="3E15C3A5B91245D6ACB14E59D6929E933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068E07A7FDF4D149141640BB775406B5">
    <w:name w:val="B068E07A7FDF4D149141640BB775406B5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7BD95DFABA6450F860133C840B3B9A75">
    <w:name w:val="C7BD95DFABA6450F860133C840B3B9A75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B857EAAC39C4325B98F31E60D226D685">
    <w:name w:val="CB857EAAC39C4325B98F31E60D226D685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2903F4642E344E1BAE52180DE7AAD4C5">
    <w:name w:val="22903F4642E344E1BAE52180DE7AAD4C5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3A168EBC31548F7BF186078A2B0C2B13">
    <w:name w:val="23A168EBC31548F7BF186078A2B0C2B13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283BA8273BB4E5E8478402E6313763B5">
    <w:name w:val="0283BA8273BB4E5E8478402E6313763B5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3FB435373A141CEA48C2A0413D1293D5">
    <w:name w:val="13FB435373A141CEA48C2A0413D1293D5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1DE0969939A47A2A7FAD98FB31EB6255">
    <w:name w:val="01DE0969939A47A2A7FAD98FB31EB6255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DCECE2A15084F7EA50E46356ED40C085">
    <w:name w:val="2DCECE2A15084F7EA50E46356ED40C085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5D3536C70AB4D9686407F67A9B00E5D3">
    <w:name w:val="45D3536C70AB4D9686407F67A9B00E5D3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CCFB69FBEFC45B58E7408FFF57F08BA5">
    <w:name w:val="3CCFB69FBEFC45B58E7408FFF57F08BA5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1112228CF124ABBBD0F5B7A506BB8475">
    <w:name w:val="E1112228CF124ABBBD0F5B7A506BB8475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E37F33F51D54B2582FD37FD27D2FD075">
    <w:name w:val="BE37F33F51D54B2582FD37FD27D2FD075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3CAE329F82241A492ABE7149E372D7E5">
    <w:name w:val="A3CAE329F82241A492ABE7149E372D7E5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28FB88D792D49E491FAACFBF035211A3">
    <w:name w:val="A28FB88D792D49E491FAACFBF035211A3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CA4A4E8302147C2862DC2D267B145765">
    <w:name w:val="0CA4A4E8302147C2862DC2D267B145765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2FAF08B54804BE6ADF737AF41B1362C5">
    <w:name w:val="92FAF08B54804BE6ADF737AF41B1362C5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C8063AA49B64C5396E28DE23CF247175">
    <w:name w:val="1C8063AA49B64C5396E28DE23CF247175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6B6FE10BE384AB88CD4BDEAFB421B3F5">
    <w:name w:val="C6B6FE10BE384AB88CD4BDEAFB421B3F5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A28818C97A84AD9BD9811034470EAFE3">
    <w:name w:val="AA28818C97A84AD9BD9811034470EAFE3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E311AD026FC4066A79588C93B44FFA65">
    <w:name w:val="1E311AD026FC4066A79588C93B44FFA65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4D194240509406BAF58E495C2F4A1AE5">
    <w:name w:val="64D194240509406BAF58E495C2F4A1AE5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F13A28EC73240AABA8474B0FD70CD5E5">
    <w:name w:val="2F13A28EC73240AABA8474B0FD70CD5E5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7F2F08810AB42AAA0341ED994D1D13F5">
    <w:name w:val="C7F2F08810AB42AAA0341ED994D1D13F5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D326D0C085542F591E78C96468B96FC3">
    <w:name w:val="BD326D0C085542F591E78C96468B96FC3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6D1FE555BED4370B67AA237FF99A8515">
    <w:name w:val="16D1FE555BED4370B67AA237FF99A8515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3CEB08D01314315AA15CDE4BF9FEE075">
    <w:name w:val="C3CEB08D01314315AA15CDE4BF9FEE075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E0227F9EAE545D29853CB8DD1A223355">
    <w:name w:val="EE0227F9EAE545D29853CB8DD1A223355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1AD1287351C410A8AB16E202A3102F95">
    <w:name w:val="01AD1287351C410A8AB16E202A3102F95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E1E9DFCDB6F4F53A14D04F91DAF0B9A3">
    <w:name w:val="5E1E9DFCDB6F4F53A14D04F91DAF0B9A3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735F75F2C304D32B41E160BFB67CDA75">
    <w:name w:val="6735F75F2C304D32B41E160BFB67CDA75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7C25132F22A4640995A91ED91CD60EA5">
    <w:name w:val="67C25132F22A4640995A91ED91CD60EA5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9136E6877F3447E8596AFFC846247F15">
    <w:name w:val="09136E6877F3447E8596AFFC846247F15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BC9BFC23E0A47F5A39532DEB18CFA915">
    <w:name w:val="8BC9BFC23E0A47F5A39532DEB18CFA915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076491691374C9AAF4EBF7122B56E333">
    <w:name w:val="D076491691374C9AAF4EBF7122B56E333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CE640D1384843A0875484B95626D78A5">
    <w:name w:val="0CE640D1384843A0875484B95626D78A5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3FF6093FF5F4B4C9A889E8A0CCE59C35">
    <w:name w:val="E3FF6093FF5F4B4C9A889E8A0CCE59C35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B07964D2D7E4BC0A9A17CAA7F52352B5">
    <w:name w:val="5B07964D2D7E4BC0A9A17CAA7F52352B5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4806706A7BF4D06915057838F911BD85">
    <w:name w:val="64806706A7BF4D06915057838F911BD85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E8885E24FC4453DB0717AB75652C30F3">
    <w:name w:val="2E8885E24FC4453DB0717AB75652C30F3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A6CABA3AB464CC79F8CA4B90783984E5">
    <w:name w:val="FA6CABA3AB464CC79F8CA4B90783984E5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369858D8BB94EC0A146D5B4834196E85">
    <w:name w:val="1369858D8BB94EC0A146D5B4834196E85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523E392EECB402EBB3DCDC3533B37D15">
    <w:name w:val="3523E392EECB402EBB3DCDC3533B37D15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C7A83CE100A43A2B3737B330FBB8FB45">
    <w:name w:val="6C7A83CE100A43A2B3737B330FBB8FB45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0B98F3E23904D529DF05D1A9CF170FB3">
    <w:name w:val="00B98F3E23904D529DF05D1A9CF170FB3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525BE044FAB4FFF971D55BEA2A8B0955">
    <w:name w:val="0525BE044FAB4FFF971D55BEA2A8B0955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95533A87942450A8A8735702285E8CA5">
    <w:name w:val="195533A87942450A8A8735702285E8CA5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F2A7546322B45489EE659D7A0DD41255">
    <w:name w:val="5F2A7546322B45489EE659D7A0DD41255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1D6802BED184854B9D640A221906AD65">
    <w:name w:val="C1D6802BED184854B9D640A221906AD65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62761F9A9D94F7E9CA5259FB1A592EF3">
    <w:name w:val="C62761F9A9D94F7E9CA5259FB1A592EF3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86B25B108D24943A45DF9511760E7805">
    <w:name w:val="586B25B108D24943A45DF9511760E7805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4BA5BE5410044D7B0CFBC6C55725A5C5">
    <w:name w:val="E4BA5BE5410044D7B0CFBC6C55725A5C5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81ABE6E19124ECD9ADE3B1048D39D645">
    <w:name w:val="E81ABE6E19124ECD9ADE3B1048D39D645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BDA2C1051754E049D22F6F7E62D82045">
    <w:name w:val="9BDA2C1051754E049D22F6F7E62D82045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9EAF66016B3403596C02DEAF046E1583">
    <w:name w:val="59EAF66016B3403596C02DEAF046E1583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0DC5FE70ACA4F2BB39BFFB2C2C8075C5">
    <w:name w:val="F0DC5FE70ACA4F2BB39BFFB2C2C8075C5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C52E323584E4BBCBF8685DE548D0BB95">
    <w:name w:val="EC52E323584E4BBCBF8685DE548D0BB95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3A14CC695084CC1965E61703A3FF0B85">
    <w:name w:val="B3A14CC695084CC1965E61703A3FF0B85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3D8CBD78BD14D53894ACD12DF9AD97D5">
    <w:name w:val="C3D8CBD78BD14D53894ACD12DF9AD97D5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E6517A833CD41BCA6A6FF20547D8D5B3">
    <w:name w:val="FE6517A833CD41BCA6A6FF20547D8D5B3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B118ED3072144CE805389D3AEDC7A205">
    <w:name w:val="BB118ED3072144CE805389D3AEDC7A205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0B5C05DCDE24AD59F400831532701445">
    <w:name w:val="B0B5C05DCDE24AD59F400831532701445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F683A493DB441D4BE64074A709D3E475">
    <w:name w:val="FF683A493DB441D4BE64074A709D3E475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4C7447177C3410DB4F9092600E700995">
    <w:name w:val="54C7447177C3410DB4F9092600E700995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48E699D48FC458081FC873FC35B5CD73">
    <w:name w:val="148E699D48FC458081FC873FC35B5CD73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3E780681DD043EA978D30BC822C5D475">
    <w:name w:val="A3E780681DD043EA978D30BC822C5D475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4D20CDE29D2465E9C06D4F749A9CE645">
    <w:name w:val="64D20CDE29D2465E9C06D4F749A9CE645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034A1D189184A6A9519A1F670786A6D5">
    <w:name w:val="F034A1D189184A6A9519A1F670786A6D5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4C9B8795A764220AD4C9AF35E6E8DF05">
    <w:name w:val="F4C9B8795A764220AD4C9AF35E6E8DF05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E1F5F64C6AC47799CE65ABC5CE017F33">
    <w:name w:val="5E1F5F64C6AC47799CE65ABC5CE017F33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682F87A359446F288E499F021019B865">
    <w:name w:val="D682F87A359446F288E499F021019B865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01BF5E51C884D15A9D1273FAE7B36095">
    <w:name w:val="E01BF5E51C884D15A9D1273FAE7B36095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0132996EA9A45FD8779B09E8DE834CE5">
    <w:name w:val="20132996EA9A45FD8779B09E8DE834CE5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888D291A5074C67B5662782709D41E25">
    <w:name w:val="2888D291A5074C67B5662782709D41E25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9275BB553D244E1BE88DE4EC0199EF23">
    <w:name w:val="49275BB553D244E1BE88DE4EC0199EF23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FB0CABD13874AF48691418E9F1633F05">
    <w:name w:val="6FB0CABD13874AF48691418E9F1633F05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0EE43DD4FFD4E66910561F5699A226D5">
    <w:name w:val="70EE43DD4FFD4E66910561F5699A226D5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48337941B754DD28A10609643BAFFAB5">
    <w:name w:val="648337941B754DD28A10609643BAFFAB5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77A9B076C594AB1A2B3EA6DEE2AAE0C5">
    <w:name w:val="A77A9B076C594AB1A2B3EA6DEE2AAE0C5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B9AB8464E884470B293703B30FE79353">
    <w:name w:val="3B9AB8464E884470B293703B30FE79353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B6FCB72C5E345D5978913D9D4A28ED85">
    <w:name w:val="FB6FCB72C5E345D5978913D9D4A28ED85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84997866A0D4CCF9C535AC2C4B173625">
    <w:name w:val="B84997866A0D4CCF9C535AC2C4B173625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1ED5F2E7EA14BD692C61AF514E1A7BB5">
    <w:name w:val="71ED5F2E7EA14BD692C61AF514E1A7BB5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D07E1750EBB4D5EBF112E5DAF198BC35">
    <w:name w:val="7D07E1750EBB4D5EBF112E5DAF198BC35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0DEF60D1F814EC2B73C9021F44FC1883">
    <w:name w:val="D0DEF60D1F814EC2B73C9021F44FC1883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ACB8723C151418F9EFAAB5690C7F2335">
    <w:name w:val="4ACB8723C151418F9EFAAB5690C7F2335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769A52A688C4EA2BA2C0DE98D8C93045">
    <w:name w:val="D769A52A688C4EA2BA2C0DE98D8C93045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A1E5215B0784279B55B5EFC71CD00EA5">
    <w:name w:val="7A1E5215B0784279B55B5EFC71CD00EA5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E487BEC1A6D4795862E08834FDF95B15">
    <w:name w:val="3E487BEC1A6D4795862E08834FDF95B15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620CD6FB1FB4FB2B0774A975754FB9E3">
    <w:name w:val="3620CD6FB1FB4FB2B0774A975754FB9E3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A7FE76BB1354BF9A3869B5CA2E8162D5">
    <w:name w:val="AA7FE76BB1354BF9A3869B5CA2E8162D5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2B3CE03878849E9A440018400A6684B5">
    <w:name w:val="82B3CE03878849E9A440018400A6684B5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D28776C718644319DF1532EACD564315">
    <w:name w:val="FD28776C718644319DF1532EACD564315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C932F87466A41B9B010954A1509ACA35">
    <w:name w:val="BC932F87466A41B9B010954A1509ACA35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04F980F4DB041B8B804D6A295CAD0533">
    <w:name w:val="B04F980F4DB041B8B804D6A295CAD0533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3CC2D8AD8C04E42886D9A55A64F9D405">
    <w:name w:val="93CC2D8AD8C04E42886D9A55A64F9D405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E9991A236BE41A98C068C778DC553275">
    <w:name w:val="AE9991A236BE41A98C068C778DC553275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3EACFD1216A43DD8A57BE8E8BB1FF845">
    <w:name w:val="13EACFD1216A43DD8A57BE8E8BB1FF845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9562268482F49E19998ADAA8E887A885">
    <w:name w:val="89562268482F49E19998ADAA8E887A885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AA5063BC0664CD2828BBC58596CD1EB3">
    <w:name w:val="8AA5063BC0664CD2828BBC58596CD1EB3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55897630251470AAD4DFDA4F4B947CE5">
    <w:name w:val="355897630251470AAD4DFDA4F4B947CE5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E6672D4CF7940E68B110B5D0FEB8EF55">
    <w:name w:val="0E6672D4CF7940E68B110B5D0FEB8EF55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89635B1364F42B79DC1941DF140CCF51">
    <w:name w:val="A89635B1364F42B79DC1941DF140CCF51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F4D1B15C5034022BF71A2A7259105741">
    <w:name w:val="4F4D1B15C5034022BF71A2A7259105741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F87F08B8F564445917921D29D156A983">
    <w:name w:val="9F87F08B8F564445917921D29D156A983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D0F3B32BF9B4009B4FE98FD214A947B">
    <w:name w:val="BD0F3B32BF9B4009B4FE98FD214A947B"/>
    <w:rsid w:val="00342889"/>
  </w:style>
  <w:style w:type="paragraph" w:customStyle="1" w:styleId="6392B4C216A341F8843686951B80907E">
    <w:name w:val="6392B4C216A341F8843686951B80907E"/>
    <w:rsid w:val="00342889"/>
  </w:style>
  <w:style w:type="paragraph" w:customStyle="1" w:styleId="702F42F267E64A259D1C34E9716273B4">
    <w:name w:val="702F42F267E64A259D1C34E9716273B4"/>
    <w:rsid w:val="00342889"/>
  </w:style>
  <w:style w:type="paragraph" w:customStyle="1" w:styleId="AEAE4A9B01B941FC82589E7D65125F88">
    <w:name w:val="AEAE4A9B01B941FC82589E7D65125F88"/>
    <w:rsid w:val="00342889"/>
  </w:style>
  <w:style w:type="paragraph" w:customStyle="1" w:styleId="75DAD9E0B9B44D4C8F1FC7FCDD9AC252">
    <w:name w:val="75DAD9E0B9B44D4C8F1FC7FCDD9AC252"/>
    <w:rsid w:val="00342889"/>
  </w:style>
  <w:style w:type="paragraph" w:customStyle="1" w:styleId="D526E0B52A674E2BB3065A3FA20D24EC">
    <w:name w:val="D526E0B52A674E2BB3065A3FA20D24EC"/>
    <w:rsid w:val="00342889"/>
  </w:style>
  <w:style w:type="paragraph" w:customStyle="1" w:styleId="54DD20C37D454201903D399B517BBB46">
    <w:name w:val="54DD20C37D454201903D399B517BBB46"/>
    <w:rsid w:val="00342889"/>
  </w:style>
  <w:style w:type="paragraph" w:customStyle="1" w:styleId="85F8448B772D4EEABBA72296DF17A56F">
    <w:name w:val="85F8448B772D4EEABBA72296DF17A56F"/>
    <w:rsid w:val="00342889"/>
  </w:style>
  <w:style w:type="paragraph" w:customStyle="1" w:styleId="0F73C24C68044620A46E10704AA60343">
    <w:name w:val="0F73C24C68044620A46E10704AA60343"/>
    <w:rsid w:val="00342889"/>
  </w:style>
  <w:style w:type="paragraph" w:customStyle="1" w:styleId="95A97054FC094900BE1F93A3C1F30870">
    <w:name w:val="95A97054FC094900BE1F93A3C1F30870"/>
    <w:rsid w:val="00342889"/>
  </w:style>
  <w:style w:type="paragraph" w:customStyle="1" w:styleId="6E84675F438A4315AE5AD1C820EE7B08">
    <w:name w:val="6E84675F438A4315AE5AD1C820EE7B08"/>
    <w:rsid w:val="00342889"/>
  </w:style>
  <w:style w:type="paragraph" w:customStyle="1" w:styleId="2FCA45599CB14D15A420882A0E41F0C7">
    <w:name w:val="2FCA45599CB14D15A420882A0E41F0C7"/>
    <w:rsid w:val="00342889"/>
  </w:style>
  <w:style w:type="paragraph" w:customStyle="1" w:styleId="9A09A598F26A41AB8E4FCEC52B101D65">
    <w:name w:val="9A09A598F26A41AB8E4FCEC52B101D65"/>
    <w:rsid w:val="00342889"/>
  </w:style>
  <w:style w:type="paragraph" w:customStyle="1" w:styleId="3872E5D98E31474EB4011DB40D62C3F6">
    <w:name w:val="3872E5D98E31474EB4011DB40D62C3F6"/>
    <w:rsid w:val="00342889"/>
  </w:style>
  <w:style w:type="paragraph" w:customStyle="1" w:styleId="7D0C28C1FAA24925805749C96E986020">
    <w:name w:val="7D0C28C1FAA24925805749C96E986020"/>
    <w:rsid w:val="00342889"/>
  </w:style>
  <w:style w:type="paragraph" w:customStyle="1" w:styleId="3723C5E9AA2E4468A9C50DFC142D7F6A">
    <w:name w:val="3723C5E9AA2E4468A9C50DFC142D7F6A"/>
    <w:rsid w:val="00342889"/>
  </w:style>
  <w:style w:type="paragraph" w:customStyle="1" w:styleId="1A2C2C036221458AB1D9E58BEEBEB12B">
    <w:name w:val="1A2C2C036221458AB1D9E58BEEBEB12B"/>
    <w:rsid w:val="00342889"/>
  </w:style>
  <w:style w:type="paragraph" w:customStyle="1" w:styleId="600D1A4A572144D581AB7C2FBE8FDE48">
    <w:name w:val="600D1A4A572144D581AB7C2FBE8FDE48"/>
    <w:rsid w:val="00342889"/>
  </w:style>
  <w:style w:type="paragraph" w:customStyle="1" w:styleId="7560C61D24884B69933E8CD2AB3FD9C7">
    <w:name w:val="7560C61D24884B69933E8CD2AB3FD9C7"/>
    <w:rsid w:val="00342889"/>
  </w:style>
  <w:style w:type="paragraph" w:customStyle="1" w:styleId="AEEAC8A354DC4762B570D08150B71612">
    <w:name w:val="AEEAC8A354DC4762B570D08150B71612"/>
    <w:rsid w:val="00342889"/>
  </w:style>
  <w:style w:type="paragraph" w:customStyle="1" w:styleId="FF3FB654837A412C9787CF933FB71489">
    <w:name w:val="FF3FB654837A412C9787CF933FB71489"/>
    <w:rsid w:val="00342889"/>
  </w:style>
  <w:style w:type="paragraph" w:customStyle="1" w:styleId="15517BF28E8A49A295ED03DCEEBE1AAC">
    <w:name w:val="15517BF28E8A49A295ED03DCEEBE1AAC"/>
    <w:rsid w:val="00342889"/>
  </w:style>
  <w:style w:type="paragraph" w:customStyle="1" w:styleId="D4C0B01A9E3F4BDCBAB9E9A1F1AB1D809">
    <w:name w:val="D4C0B01A9E3F4BDCBAB9E9A1F1AB1D809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0B53C3961DC4CAC904B13836DA852209">
    <w:name w:val="D0B53C3961DC4CAC904B13836DA852209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E844A77802D4791BD76572461B5A4A39">
    <w:name w:val="FE844A77802D4791BD76572461B5A4A39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7A0416710F2451499A97267997D80159">
    <w:name w:val="07A0416710F2451499A97267997D80159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A706E480785434B9284C2691A3E64719">
    <w:name w:val="8A706E480785434B9284C2691A3E64719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6D88119AFF44F00B1A4CCA079699EA49">
    <w:name w:val="46D88119AFF44F00B1A4CCA079699EA49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87BB9EDE7F5445AA16CAA7BC61C52539">
    <w:name w:val="987BB9EDE7F5445AA16CAA7BC61C52539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9F0D82EE6024A0D8E1CEFED331023554">
    <w:name w:val="29F0D82EE6024A0D8E1CEFED331023554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EE0E8869C984F18971B6D6582F768294">
    <w:name w:val="9EE0E8869C984F18971B6D6582F768294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8558A928E8A4021BB81D2D76C5EB8184">
    <w:name w:val="78558A928E8A4021BB81D2D76C5EB8184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01A45D5A8234247B07F42F7FD94A5904">
    <w:name w:val="601A45D5A8234247B07F42F7FD94A5904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7C74E6CAD6A46EC840BF2670EF3BAAC4">
    <w:name w:val="D7C74E6CAD6A46EC840BF2670EF3BAAC4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7776637C8A1491E93FDAFA3DA9AF1D74">
    <w:name w:val="D7776637C8A1491E93FDAFA3DA9AF1D74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485073BDD8541E0BB5791921D5C032A4">
    <w:name w:val="8485073BDD8541E0BB5791921D5C032A4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62F41F9E9084CAF830D25773BBF6E6B4">
    <w:name w:val="762F41F9E9084CAF830D25773BBF6E6B4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BD49E1CCD8B486C9173DC5B55680B2C4">
    <w:name w:val="5BD49E1CCD8B486C9173DC5B55680B2C4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C3C75224C0E469B9C774E774947674F4">
    <w:name w:val="3C3C75224C0E469B9C774E774947674F4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63F72A96B1543778098A28385E27C004">
    <w:name w:val="563F72A96B1543778098A28385E27C004"/>
    <w:rsid w:val="00342889"/>
    <w:pPr>
      <w:keepNext/>
      <w:widowControl w:val="0"/>
      <w:autoSpaceDE w:val="0"/>
      <w:autoSpaceDN w:val="0"/>
      <w:adjustRightInd w:val="0"/>
      <w:spacing w:after="0" w:line="240" w:lineRule="auto"/>
      <w:outlineLvl w:val="1"/>
    </w:pPr>
    <w:rPr>
      <w:rFonts w:ascii="Arial" w:eastAsia="Times New Roman" w:hAnsi="Arial" w:cs="Times New Roman"/>
      <w:b/>
      <w:sz w:val="24"/>
      <w:szCs w:val="20"/>
    </w:rPr>
  </w:style>
  <w:style w:type="paragraph" w:customStyle="1" w:styleId="43302F4A8BA74CBEBCCB29DBDA0FB4E78">
    <w:name w:val="43302F4A8BA74CBEBCCB29DBDA0FB4E78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9AA7297ED9B4EAE940C57D6494664A08">
    <w:name w:val="A9AA7297ED9B4EAE940C57D6494664A08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20678A214754DBAA8DDF2DF8EB2F3798">
    <w:name w:val="120678A214754DBAA8DDF2DF8EB2F3798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21A08A2E677422A8BCDE9AB9D93C1E19">
    <w:name w:val="321A08A2E677422A8BCDE9AB9D93C1E19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33AD2A484E94277BF84CD88B9DCC4688">
    <w:name w:val="233AD2A484E94277BF84CD88B9DCC4688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2C7B03ADAE84E20A6B84BCB510453748">
    <w:name w:val="82C7B03ADAE84E20A6B84BCB510453748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4DAAE5ACD4A4E89BBA6848F61D76CDA8">
    <w:name w:val="B4DAAE5ACD4A4E89BBA6848F61D76CDA8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65923ABE5BF401E9F570674B862B4852">
    <w:name w:val="B65923ABE5BF401E9F570674B862B4852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3A86CCCE5A2446084CE6F73BA15276A9">
    <w:name w:val="33A86CCCE5A2446084CE6F73BA15276A9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1AC60A3D837431483FE154F289ABA1A8">
    <w:name w:val="01AC60A3D837431483FE154F289ABA1A8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85C143E979D49C5B5C402FE4373E0B48">
    <w:name w:val="D85C143E979D49C5B5C402FE4373E0B48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53CAFAF57FD4793A61791BDEA1F48DB8">
    <w:name w:val="353CAFAF57FD4793A61791BDEA1F48DB8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00375B9854742E19026FC494BD486EB2">
    <w:name w:val="D00375B9854742E19026FC494BD486EB2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F07B0D722084C9BA84179F6BE76F97E9">
    <w:name w:val="2F07B0D722084C9BA84179F6BE76F97E9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B263BA160864A10B4CA775D475A8C078">
    <w:name w:val="3B263BA160864A10B4CA775D475A8C078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D0DCF333FE64328A4159988AACA4E778">
    <w:name w:val="3D0DCF333FE64328A4159988AACA4E778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E9833AACAD844B386BBEC60153840B68">
    <w:name w:val="0E9833AACAD844B386BBEC60153840B68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A5F59D6511B439E88ABE4F81F6ACB2B2">
    <w:name w:val="9A5F59D6511B439E88ABE4F81F6ACB2B2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C5D0C9B0F2043BAA924C0890E33C8389">
    <w:name w:val="2C5D0C9B0F2043BAA924C0890E33C8389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40869CF582E4A52979E4A8CFC7D9C938">
    <w:name w:val="840869CF582E4A52979E4A8CFC7D9C938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BBD306D26394B1D9AE86925CBADE4238">
    <w:name w:val="FBBD306D26394B1D9AE86925CBADE4238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C82DA5971C54E12A74D8645E422456B8">
    <w:name w:val="3C82DA5971C54E12A74D8645E422456B8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967F53675584849B76DD901C9E52F982">
    <w:name w:val="3967F53675584849B76DD901C9E52F982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F4EC024E2944437B9565FED1B8B76339">
    <w:name w:val="FF4EC024E2944437B9565FED1B8B76339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90CFF0F19C343FFB2463D21E28075889">
    <w:name w:val="090CFF0F19C343FFB2463D21E28075889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5592EA4074642DC967786AA7A7740A58">
    <w:name w:val="45592EA4074642DC967786AA7A7740A58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D8D6367C12B4900A97A299F4FD3902C8">
    <w:name w:val="DD8D6367C12B4900A97A299F4FD3902C8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1B32323E1A2493583B20C0BE81443002">
    <w:name w:val="51B32323E1A2493583B20C0BE81443002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420AE3AC3EE46E6A2D9C09EC7940CB17">
    <w:name w:val="C420AE3AC3EE46E6A2D9C09EC7940CB17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219E003AB1445878F1B1E8B011E45C67">
    <w:name w:val="1219E003AB1445878F1B1E8B011E45C67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3BB7FEF19194EA79706E37D8E846E527">
    <w:name w:val="93BB7FEF19194EA79706E37D8E846E527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4BA9801D9CB4A819C2E31F0CACC480F7">
    <w:name w:val="E4BA9801D9CB4A819C2E31F0CACC480F7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45D932F851146BC8C251988824CA5817">
    <w:name w:val="245D932F851146BC8C251988824CA5817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4D644DCCE014C8FA386E7A177B7F9FA7">
    <w:name w:val="74D644DCCE014C8FA386E7A177B7F9FA7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C3EC9C79002480484CC3A5D4331210E7">
    <w:name w:val="7C3EC9C79002480484CC3A5D4331210E7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0E21310EF06437D941B696CDDEBDB7E7">
    <w:name w:val="50E21310EF06437D941B696CDDEBDB7E7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729DA9B03434F3AB56F8A94E40B7AEC7">
    <w:name w:val="1729DA9B03434F3AB56F8A94E40B7AEC7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E97D8CEE9F545BABFD99789684B84217">
    <w:name w:val="0E97D8CEE9F545BABFD99789684B84217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2CC1499E8B34E5799D55F13131088C97">
    <w:name w:val="12CC1499E8B34E5799D55F13131088C97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8603BCDF13B44D9B11C3E51B095C36E7">
    <w:name w:val="78603BCDF13B44D9B11C3E51B095C36E7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F11BFCA3EA4435E8BDA7BCA205911AE7">
    <w:name w:val="DF11BFCA3EA4435E8BDA7BCA205911AE7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817994C0A9F470FAAFD07E8533158227">
    <w:name w:val="3817994C0A9F470FAAFD07E8533158227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2D0A9CBAB74401CB2FA77EAED117D407">
    <w:name w:val="E2D0A9CBAB74401CB2FA77EAED117D407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3CC5A8864B14EFAB7245821530105677">
    <w:name w:val="53CC5A8864B14EFAB7245821530105677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761FC15435B4569A4167FFFFB23B7687">
    <w:name w:val="8761FC15435B4569A4167FFFFB23B7687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43B5E1771454A47B6B22C77141398857">
    <w:name w:val="843B5E1771454A47B6B22C77141398857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A8F01583B28428786A80F58F8F7EF4C7">
    <w:name w:val="1A8F01583B28428786A80F58F8F7EF4C7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42D879EF08C4CBF9208AB971B2F40BA7">
    <w:name w:val="842D879EF08C4CBF9208AB971B2F40BA7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3B256D8F3B54EEC9B6F9C5982CEFB7B7">
    <w:name w:val="83B256D8F3B54EEC9B6F9C5982CEFB7B7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7EB94C837744CF78DC9F283032D6E057">
    <w:name w:val="E7EB94C837744CF78DC9F283032D6E057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883F24270E142F29F135E5E6379A8017">
    <w:name w:val="E883F24270E142F29F135E5E6379A8017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D387600E6EF41FEA5A7498AC9868A357">
    <w:name w:val="8D387600E6EF41FEA5A7498AC9868A357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E1E9B09B6194CB4BDFFD4990B8E63847">
    <w:name w:val="1E1E9B09B6194CB4BDFFD4990B8E63847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DD4ACE6750C46F681D86423FFFBF61D7">
    <w:name w:val="8DD4ACE6750C46F681D86423FFFBF61D7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000AB3D9A064FC39DCE49E84C63C6037">
    <w:name w:val="0000AB3D9A064FC39DCE49E84C63C6037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E06BACC048E4DCD83648E9D557BA9EC7">
    <w:name w:val="4E06BACC048E4DCD83648E9D557BA9EC7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D3F41B1CF644056AB7F5CB772B10DAB7">
    <w:name w:val="CD3F41B1CF644056AB7F5CB772B10DAB7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64EE2B10F82483590D925B6BEEAB5B67">
    <w:name w:val="764EE2B10F82483590D925B6BEEAB5B67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219961136B04B63B815018EED3C83337">
    <w:name w:val="1219961136B04B63B815018EED3C83337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A44681E349B4B969D130B69EB0451277">
    <w:name w:val="EA44681E349B4B969D130B69EB0451277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A20D6BF866846F382BEDCA82A5B2ED67">
    <w:name w:val="7A20D6BF866846F382BEDCA82A5B2ED67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1631B31CC0847CE9B3022D6392108A77">
    <w:name w:val="91631B31CC0847CE9B3022D6392108A77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9A1D53567664F5D81F48726E74036E97">
    <w:name w:val="F9A1D53567664F5D81F48726E74036E97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AC6ECDD5F664C66A42169EA665D3EB57">
    <w:name w:val="7AC6ECDD5F664C66A42169EA665D3EB57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763460B43D347C3B8B8CC6CBBF54C0F7">
    <w:name w:val="2763460B43D347C3B8B8CC6CBBF54C0F7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188C5259AFA4DABA2F2616F07BC37947">
    <w:name w:val="1188C5259AFA4DABA2F2616F07BC37947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C934738D4FC47DC85B18DF5ADC103447">
    <w:name w:val="DC934738D4FC47DC85B18DF5ADC103447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461F74C14F541EFAA04E0CDD3C12E367">
    <w:name w:val="D461F74C14F541EFAA04E0CDD3C12E367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375B0D95D4A410193C4D5FD16A66CCD7">
    <w:name w:val="5375B0D95D4A410193C4D5FD16A66CCD7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E47C4B9E89D403D8979FE9B00EEAA147">
    <w:name w:val="1E47C4B9E89D403D8979FE9B00EEAA147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6F712AB431B4D098E10B53C8EDD03AD7">
    <w:name w:val="46F712AB431B4D098E10B53C8EDD03AD7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8897A037ACC40D9BF8F76598D11CF767">
    <w:name w:val="18897A037ACC40D9BF8F76598D11CF767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1BB4923744C4DFA84AEDD7D15EF4EC07">
    <w:name w:val="11BB4923744C4DFA84AEDD7D15EF4EC07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390D5A82C514F3E939FFF78AC9CA9E97">
    <w:name w:val="D390D5A82C514F3E939FFF78AC9CA9E97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8BCFA5403144DE0B755037F1CAB43DC7">
    <w:name w:val="48BCFA5403144DE0B755037F1CAB43DC7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0B57E8A8AF6470D92EC2C4E4889256A7">
    <w:name w:val="30B57E8A8AF6470D92EC2C4E4889256A7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615288C807443DA956C927D8E14ACC27">
    <w:name w:val="D615288C807443DA956C927D8E14ACC27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C56DB6C83D747208C4964014C578A8E4">
    <w:name w:val="5C56DB6C83D747208C4964014C578A8E4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0A6CC1C6B3D415098855BC121D8EE2A4">
    <w:name w:val="60A6CC1C6B3D415098855BC121D8EE2A4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8145B0F93E8449CA37A476B1CFB06157">
    <w:name w:val="A8145B0F93E8449CA37A476B1CFB06157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FDB8FE9D9AD4F1492B997D4C53BCAEE7">
    <w:name w:val="8FDB8FE9D9AD4F1492B997D4C53BCAEE7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85894D92B3E4FED8F2B06DDBA5309CF7">
    <w:name w:val="885894D92B3E4FED8F2B06DDBA5309CF7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4DD4C777E2F4AAEADC85B4D9E77250C7">
    <w:name w:val="14DD4C777E2F4AAEADC85B4D9E77250C7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BC0C061AD9A4918827F462197D206C47">
    <w:name w:val="8BC0C061AD9A4918827F462197D206C47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C779B2B26914FF098EFF0D1C683BDC97">
    <w:name w:val="7C779B2B26914FF098EFF0D1C683BDC97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7426969D3EB4808B85B903F49088AA27">
    <w:name w:val="47426969D3EB4808B85B903F49088AA27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868DF290A214A20B6E57D5C732F284A7">
    <w:name w:val="0868DF290A214A20B6E57D5C732F284A7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A519F2D76D4406789E34D5FA1B2B5EC7">
    <w:name w:val="5A519F2D76D4406789E34D5FA1B2B5EC7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FC245E7AF4B4BA39444B2AAE6E562AC7">
    <w:name w:val="AFC245E7AF4B4BA39444B2AAE6E562AC7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36335B5A69B46F7B52F87A56EF9451B6">
    <w:name w:val="D36335B5A69B46F7B52F87A56EF9451B6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961E11A0B3F48B583C536719EBA47786">
    <w:name w:val="C961E11A0B3F48B583C536719EBA47786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D6BEF5480F449B6BAE8EA7E818B30596">
    <w:name w:val="AD6BEF5480F449B6BAE8EA7E818B30596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DBD0FC645F64599B7031C2BE7B8DD6D6">
    <w:name w:val="FDBD0FC645F64599B7031C2BE7B8DD6D6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D0F3B32BF9B4009B4FE98FD214A947B1">
    <w:name w:val="BD0F3B32BF9B4009B4FE98FD214A947B1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499BDC5DC67420186F57617F6E64C274">
    <w:name w:val="E499BDC5DC67420186F57617F6E64C274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936B25A439240FDAE5C4761E8D9D0C36">
    <w:name w:val="B936B25A439240FDAE5C4761E8D9D0C36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744D3E3EE2549F0ACB69D3EE4A9EA6C6">
    <w:name w:val="C744D3E3EE2549F0ACB69D3EE4A9EA6C6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ABEB0DD1E71489D8B15A27963FA86246">
    <w:name w:val="5ABEB0DD1E71489D8B15A27963FA86246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392B4C216A341F8843686951B80907E1">
    <w:name w:val="6392B4C216A341F8843686951B80907E1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E15C3A5B91245D6ACB14E59D6929E934">
    <w:name w:val="3E15C3A5B91245D6ACB14E59D6929E934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068E07A7FDF4D149141640BB775406B6">
    <w:name w:val="B068E07A7FDF4D149141640BB775406B6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7BD95DFABA6450F860133C840B3B9A76">
    <w:name w:val="C7BD95DFABA6450F860133C840B3B9A76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B857EAAC39C4325B98F31E60D226D686">
    <w:name w:val="CB857EAAC39C4325B98F31E60D226D686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02F42F267E64A259D1C34E9716273B41">
    <w:name w:val="702F42F267E64A259D1C34E9716273B41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3A168EBC31548F7BF186078A2B0C2B14">
    <w:name w:val="23A168EBC31548F7BF186078A2B0C2B14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283BA8273BB4E5E8478402E6313763B6">
    <w:name w:val="0283BA8273BB4E5E8478402E6313763B6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3FB435373A141CEA48C2A0413D1293D6">
    <w:name w:val="13FB435373A141CEA48C2A0413D1293D6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1DE0969939A47A2A7FAD98FB31EB6256">
    <w:name w:val="01DE0969939A47A2A7FAD98FB31EB6256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EAE4A9B01B941FC82589E7D65125F881">
    <w:name w:val="AEAE4A9B01B941FC82589E7D65125F881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5D3536C70AB4D9686407F67A9B00E5D4">
    <w:name w:val="45D3536C70AB4D9686407F67A9B00E5D4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CCFB69FBEFC45B58E7408FFF57F08BA6">
    <w:name w:val="3CCFB69FBEFC45B58E7408FFF57F08BA6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1112228CF124ABBBD0F5B7A506BB8476">
    <w:name w:val="E1112228CF124ABBBD0F5B7A506BB8476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E37F33F51D54B2582FD37FD27D2FD076">
    <w:name w:val="BE37F33F51D54B2582FD37FD27D2FD076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5DAD9E0B9B44D4C8F1FC7FCDD9AC2521">
    <w:name w:val="75DAD9E0B9B44D4C8F1FC7FCDD9AC2521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28FB88D792D49E491FAACFBF035211A4">
    <w:name w:val="A28FB88D792D49E491FAACFBF035211A4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CA4A4E8302147C2862DC2D267B145766">
    <w:name w:val="0CA4A4E8302147C2862DC2D267B145766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2FAF08B54804BE6ADF737AF41B1362C6">
    <w:name w:val="92FAF08B54804BE6ADF737AF41B1362C6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C8063AA49B64C5396E28DE23CF247176">
    <w:name w:val="1C8063AA49B64C5396E28DE23CF247176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526E0B52A674E2BB3065A3FA20D24EC1">
    <w:name w:val="D526E0B52A674E2BB3065A3FA20D24EC1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A28818C97A84AD9BD9811034470EAFE4">
    <w:name w:val="AA28818C97A84AD9BD9811034470EAFE4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E311AD026FC4066A79588C93B44FFA66">
    <w:name w:val="1E311AD026FC4066A79588C93B44FFA66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4D194240509406BAF58E495C2F4A1AE6">
    <w:name w:val="64D194240509406BAF58E495C2F4A1AE6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F13A28EC73240AABA8474B0FD70CD5E6">
    <w:name w:val="2F13A28EC73240AABA8474B0FD70CD5E6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4DD20C37D454201903D399B517BBB461">
    <w:name w:val="54DD20C37D454201903D399B517BBB461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D326D0C085542F591E78C96468B96FC4">
    <w:name w:val="BD326D0C085542F591E78C96468B96FC4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6D1FE555BED4370B67AA237FF99A8516">
    <w:name w:val="16D1FE555BED4370B67AA237FF99A8516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3CEB08D01314315AA15CDE4BF9FEE076">
    <w:name w:val="C3CEB08D01314315AA15CDE4BF9FEE076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E0227F9EAE545D29853CB8DD1A223356">
    <w:name w:val="EE0227F9EAE545D29853CB8DD1A223356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5F8448B772D4EEABBA72296DF17A56F1">
    <w:name w:val="85F8448B772D4EEABBA72296DF17A56F1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E1E9DFCDB6F4F53A14D04F91DAF0B9A4">
    <w:name w:val="5E1E9DFCDB6F4F53A14D04F91DAF0B9A4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735F75F2C304D32B41E160BFB67CDA76">
    <w:name w:val="6735F75F2C304D32B41E160BFB67CDA76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7C25132F22A4640995A91ED91CD60EA6">
    <w:name w:val="67C25132F22A4640995A91ED91CD60EA6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9136E6877F3447E8596AFFC846247F16">
    <w:name w:val="09136E6877F3447E8596AFFC846247F16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F73C24C68044620A46E10704AA603431">
    <w:name w:val="0F73C24C68044620A46E10704AA603431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076491691374C9AAF4EBF7122B56E334">
    <w:name w:val="D076491691374C9AAF4EBF7122B56E334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CE640D1384843A0875484B95626D78A6">
    <w:name w:val="0CE640D1384843A0875484B95626D78A6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3FF6093FF5F4B4C9A889E8A0CCE59C36">
    <w:name w:val="E3FF6093FF5F4B4C9A889E8A0CCE59C36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B07964D2D7E4BC0A9A17CAA7F52352B6">
    <w:name w:val="5B07964D2D7E4BC0A9A17CAA7F52352B6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5A97054FC094900BE1F93A3C1F308701">
    <w:name w:val="95A97054FC094900BE1F93A3C1F308701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E8885E24FC4453DB0717AB75652C30F4">
    <w:name w:val="2E8885E24FC4453DB0717AB75652C30F4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A6CABA3AB464CC79F8CA4B90783984E6">
    <w:name w:val="FA6CABA3AB464CC79F8CA4B90783984E6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369858D8BB94EC0A146D5B4834196E86">
    <w:name w:val="1369858D8BB94EC0A146D5B4834196E86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523E392EECB402EBB3DCDC3533B37D16">
    <w:name w:val="3523E392EECB402EBB3DCDC3533B37D16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E84675F438A4315AE5AD1C820EE7B081">
    <w:name w:val="6E84675F438A4315AE5AD1C820EE7B081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0B98F3E23904D529DF05D1A9CF170FB4">
    <w:name w:val="00B98F3E23904D529DF05D1A9CF170FB4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525BE044FAB4FFF971D55BEA2A8B0956">
    <w:name w:val="0525BE044FAB4FFF971D55BEA2A8B0956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95533A87942450A8A8735702285E8CA6">
    <w:name w:val="195533A87942450A8A8735702285E8CA6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F2A7546322B45489EE659D7A0DD41256">
    <w:name w:val="5F2A7546322B45489EE659D7A0DD41256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FCA45599CB14D15A420882A0E41F0C71">
    <w:name w:val="2FCA45599CB14D15A420882A0E41F0C71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62761F9A9D94F7E9CA5259FB1A592EF4">
    <w:name w:val="C62761F9A9D94F7E9CA5259FB1A592EF4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86B25B108D24943A45DF9511760E7806">
    <w:name w:val="586B25B108D24943A45DF9511760E7806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4BA5BE5410044D7B0CFBC6C55725A5C6">
    <w:name w:val="E4BA5BE5410044D7B0CFBC6C55725A5C6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81ABE6E19124ECD9ADE3B1048D39D646">
    <w:name w:val="E81ABE6E19124ECD9ADE3B1048D39D646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A09A598F26A41AB8E4FCEC52B101D651">
    <w:name w:val="9A09A598F26A41AB8E4FCEC52B101D651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9EAF66016B3403596C02DEAF046E1584">
    <w:name w:val="59EAF66016B3403596C02DEAF046E1584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0DC5FE70ACA4F2BB39BFFB2C2C8075C6">
    <w:name w:val="F0DC5FE70ACA4F2BB39BFFB2C2C8075C6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C52E323584E4BBCBF8685DE548D0BB96">
    <w:name w:val="EC52E323584E4BBCBF8685DE548D0BB96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3A14CC695084CC1965E61703A3FF0B86">
    <w:name w:val="B3A14CC695084CC1965E61703A3FF0B86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872E5D98E31474EB4011DB40D62C3F61">
    <w:name w:val="3872E5D98E31474EB4011DB40D62C3F61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E6517A833CD41BCA6A6FF20547D8D5B4">
    <w:name w:val="FE6517A833CD41BCA6A6FF20547D8D5B4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B118ED3072144CE805389D3AEDC7A206">
    <w:name w:val="BB118ED3072144CE805389D3AEDC7A206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0B5C05DCDE24AD59F400831532701446">
    <w:name w:val="B0B5C05DCDE24AD59F400831532701446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F683A493DB441D4BE64074A709D3E476">
    <w:name w:val="FF683A493DB441D4BE64074A709D3E476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D0C28C1FAA24925805749C96E9860201">
    <w:name w:val="7D0C28C1FAA24925805749C96E9860201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48E699D48FC458081FC873FC35B5CD74">
    <w:name w:val="148E699D48FC458081FC873FC35B5CD74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3E780681DD043EA978D30BC822C5D476">
    <w:name w:val="A3E780681DD043EA978D30BC822C5D476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4D20CDE29D2465E9C06D4F749A9CE646">
    <w:name w:val="64D20CDE29D2465E9C06D4F749A9CE646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034A1D189184A6A9519A1F670786A6D6">
    <w:name w:val="F034A1D189184A6A9519A1F670786A6D6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723C5E9AA2E4468A9C50DFC142D7F6A1">
    <w:name w:val="3723C5E9AA2E4468A9C50DFC142D7F6A1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E1F5F64C6AC47799CE65ABC5CE017F34">
    <w:name w:val="5E1F5F64C6AC47799CE65ABC5CE017F34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682F87A359446F288E499F021019B866">
    <w:name w:val="D682F87A359446F288E499F021019B866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01BF5E51C884D15A9D1273FAE7B36096">
    <w:name w:val="E01BF5E51C884D15A9D1273FAE7B36096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0132996EA9A45FD8779B09E8DE834CE6">
    <w:name w:val="20132996EA9A45FD8779B09E8DE834CE6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A2C2C036221458AB1D9E58BEEBEB12B1">
    <w:name w:val="1A2C2C036221458AB1D9E58BEEBEB12B1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9275BB553D244E1BE88DE4EC0199EF24">
    <w:name w:val="49275BB553D244E1BE88DE4EC0199EF24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FB0CABD13874AF48691418E9F1633F06">
    <w:name w:val="6FB0CABD13874AF48691418E9F1633F06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0EE43DD4FFD4E66910561F5699A226D6">
    <w:name w:val="70EE43DD4FFD4E66910561F5699A226D6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48337941B754DD28A10609643BAFFAB6">
    <w:name w:val="648337941B754DD28A10609643BAFFAB6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00D1A4A572144D581AB7C2FBE8FDE481">
    <w:name w:val="600D1A4A572144D581AB7C2FBE8FDE481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B9AB8464E884470B293703B30FE79354">
    <w:name w:val="3B9AB8464E884470B293703B30FE79354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B6FCB72C5E345D5978913D9D4A28ED86">
    <w:name w:val="FB6FCB72C5E345D5978913D9D4A28ED86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84997866A0D4CCF9C535AC2C4B173626">
    <w:name w:val="B84997866A0D4CCF9C535AC2C4B173626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1ED5F2E7EA14BD692C61AF514E1A7BB6">
    <w:name w:val="71ED5F2E7EA14BD692C61AF514E1A7BB6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560C61D24884B69933E8CD2AB3FD9C71">
    <w:name w:val="7560C61D24884B69933E8CD2AB3FD9C71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0DEF60D1F814EC2B73C9021F44FC1884">
    <w:name w:val="D0DEF60D1F814EC2B73C9021F44FC1884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ACB8723C151418F9EFAAB5690C7F2336">
    <w:name w:val="4ACB8723C151418F9EFAAB5690C7F2336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769A52A688C4EA2BA2C0DE98D8C93046">
    <w:name w:val="D769A52A688C4EA2BA2C0DE98D8C93046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A1E5215B0784279B55B5EFC71CD00EA6">
    <w:name w:val="7A1E5215B0784279B55B5EFC71CD00EA6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EEAC8A354DC4762B570D08150B716121">
    <w:name w:val="AEEAC8A354DC4762B570D08150B716121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620CD6FB1FB4FB2B0774A975754FB9E4">
    <w:name w:val="3620CD6FB1FB4FB2B0774A975754FB9E4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A7FE76BB1354BF9A3869B5CA2E8162D6">
    <w:name w:val="AA7FE76BB1354BF9A3869B5CA2E8162D6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2B3CE03878849E9A440018400A6684B6">
    <w:name w:val="82B3CE03878849E9A440018400A6684B6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D28776C718644319DF1532EACD564316">
    <w:name w:val="FD28776C718644319DF1532EACD564316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F3FB654837A412C9787CF933FB714891">
    <w:name w:val="FF3FB654837A412C9787CF933FB714891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04F980F4DB041B8B804D6A295CAD0534">
    <w:name w:val="B04F980F4DB041B8B804D6A295CAD0534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3CC2D8AD8C04E42886D9A55A64F9D406">
    <w:name w:val="93CC2D8AD8C04E42886D9A55A64F9D406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E9991A236BE41A98C068C778DC553276">
    <w:name w:val="AE9991A236BE41A98C068C778DC553276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3EACFD1216A43DD8A57BE8E8BB1FF846">
    <w:name w:val="13EACFD1216A43DD8A57BE8E8BB1FF846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5517BF28E8A49A295ED03DCEEBE1AAC1">
    <w:name w:val="15517BF28E8A49A295ED03DCEEBE1AAC1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AA5063BC0664CD2828BBC58596CD1EB4">
    <w:name w:val="8AA5063BC0664CD2828BBC58596CD1EB4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55897630251470AAD4DFDA4F4B947CE6">
    <w:name w:val="355897630251470AAD4DFDA4F4B947CE6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E6672D4CF7940E68B110B5D0FEB8EF56">
    <w:name w:val="0E6672D4CF7940E68B110B5D0FEB8EF56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89635B1364F42B79DC1941DF140CCF52">
    <w:name w:val="A89635B1364F42B79DC1941DF140CCF52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F4D1B15C5034022BF71A2A7259105742">
    <w:name w:val="4F4D1B15C5034022BF71A2A7259105742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F87F08B8F564445917921D29D156A984">
    <w:name w:val="9F87F08B8F564445917921D29D156A984"/>
    <w:rsid w:val="003428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8EC0F62B8D44CCA8CB5AF7FF4E53CF1">
    <w:name w:val="48EC0F62B8D44CCA8CB5AF7FF4E53CF1"/>
    <w:rsid w:val="00342889"/>
  </w:style>
  <w:style w:type="paragraph" w:customStyle="1" w:styleId="A1169945565D47838DE0001044DAA51D">
    <w:name w:val="A1169945565D47838DE0001044DAA51D"/>
    <w:rsid w:val="00342889"/>
  </w:style>
  <w:style w:type="paragraph" w:customStyle="1" w:styleId="B01C44D95C434D0C93D9DCDD59C761B8">
    <w:name w:val="B01C44D95C434D0C93D9DCDD59C761B8"/>
    <w:rsid w:val="00342889"/>
  </w:style>
  <w:style w:type="paragraph" w:customStyle="1" w:styleId="A0E27FEC3CF44CE6A84FF6FABBA0EF5D">
    <w:name w:val="A0E27FEC3CF44CE6A84FF6FABBA0EF5D"/>
    <w:rsid w:val="00342889"/>
  </w:style>
  <w:style w:type="paragraph" w:customStyle="1" w:styleId="C1DCA6C127324599850F5A163AE719AB">
    <w:name w:val="C1DCA6C127324599850F5A163AE719AB"/>
    <w:rsid w:val="00342889"/>
  </w:style>
  <w:style w:type="paragraph" w:customStyle="1" w:styleId="2D07105F25BA4888AE1D57D65A936916">
    <w:name w:val="2D07105F25BA4888AE1D57D65A936916"/>
    <w:rsid w:val="00342889"/>
  </w:style>
  <w:style w:type="paragraph" w:customStyle="1" w:styleId="17D49C7193E044FFA524D27E56E2027C">
    <w:name w:val="17D49C7193E044FFA524D27E56E2027C"/>
    <w:rsid w:val="00342889"/>
  </w:style>
  <w:style w:type="paragraph" w:customStyle="1" w:styleId="1B88750B91CE4E2B8A5DBB8F256D2233">
    <w:name w:val="1B88750B91CE4E2B8A5DBB8F256D2233"/>
    <w:rsid w:val="00342889"/>
  </w:style>
  <w:style w:type="paragraph" w:customStyle="1" w:styleId="7844DFEEEA544638A9DE0267FAA85078">
    <w:name w:val="7844DFEEEA544638A9DE0267FAA85078"/>
    <w:rsid w:val="00342889"/>
  </w:style>
  <w:style w:type="paragraph" w:customStyle="1" w:styleId="93FD6B265F2F4193808A2FB140495D49">
    <w:name w:val="93FD6B265F2F4193808A2FB140495D49"/>
    <w:rsid w:val="00342889"/>
  </w:style>
  <w:style w:type="paragraph" w:customStyle="1" w:styleId="BF0AFDA1E3984EA9B27AC88332DDBD91">
    <w:name w:val="BF0AFDA1E3984EA9B27AC88332DDBD91"/>
    <w:rsid w:val="00342889"/>
  </w:style>
  <w:style w:type="paragraph" w:customStyle="1" w:styleId="4CAC36ACA9314461980E4104B7ED4A56">
    <w:name w:val="4CAC36ACA9314461980E4104B7ED4A56"/>
    <w:rsid w:val="00342889"/>
  </w:style>
  <w:style w:type="paragraph" w:customStyle="1" w:styleId="706FDB077672469DAC07FFE2E13DD807">
    <w:name w:val="706FDB077672469DAC07FFE2E13DD807"/>
    <w:rsid w:val="00342889"/>
  </w:style>
  <w:style w:type="paragraph" w:customStyle="1" w:styleId="8DFFF863BDE04A979A3F0836376049F5">
    <w:name w:val="8DFFF863BDE04A979A3F0836376049F5"/>
    <w:rsid w:val="00342889"/>
  </w:style>
  <w:style w:type="paragraph" w:customStyle="1" w:styleId="6D7EBE05766B4379AACAB458D140F177">
    <w:name w:val="6D7EBE05766B4379AACAB458D140F177"/>
    <w:rsid w:val="00342889"/>
  </w:style>
  <w:style w:type="paragraph" w:customStyle="1" w:styleId="2D16D52AE8F646068E83D14E62DAA2D6">
    <w:name w:val="2D16D52AE8F646068E83D14E62DAA2D6"/>
    <w:rsid w:val="00342889"/>
  </w:style>
  <w:style w:type="paragraph" w:customStyle="1" w:styleId="F57E6B56621743C5BE829D5EB292319C">
    <w:name w:val="F57E6B56621743C5BE829D5EB292319C"/>
    <w:rsid w:val="00342889"/>
  </w:style>
  <w:style w:type="paragraph" w:customStyle="1" w:styleId="E0FF5DB6DF464E779DFA3D2A4C6D8FEF">
    <w:name w:val="E0FF5DB6DF464E779DFA3D2A4C6D8FEF"/>
    <w:rsid w:val="00342889"/>
  </w:style>
  <w:style w:type="paragraph" w:customStyle="1" w:styleId="E80C2B8E8DCC4C5BA82C9EA418FAE5B2">
    <w:name w:val="E80C2B8E8DCC4C5BA82C9EA418FAE5B2"/>
    <w:rsid w:val="00342889"/>
  </w:style>
  <w:style w:type="paragraph" w:customStyle="1" w:styleId="4306025EB2A14153AF016F6CC6F6CBEA">
    <w:name w:val="4306025EB2A14153AF016F6CC6F6CBEA"/>
    <w:rsid w:val="00342889"/>
  </w:style>
  <w:style w:type="paragraph" w:customStyle="1" w:styleId="9FAAE44B1180438A8C1138EA6D7FA997">
    <w:name w:val="9FAAE44B1180438A8C1138EA6D7FA997"/>
    <w:rsid w:val="00342889"/>
  </w:style>
  <w:style w:type="paragraph" w:customStyle="1" w:styleId="3AB10AA25B264F679A7F3E2137001525">
    <w:name w:val="3AB10AA25B264F679A7F3E2137001525"/>
    <w:rsid w:val="00342889"/>
  </w:style>
  <w:style w:type="paragraph" w:customStyle="1" w:styleId="D4C0B01A9E3F4BDCBAB9E9A1F1AB1D8010">
    <w:name w:val="D4C0B01A9E3F4BDCBAB9E9A1F1AB1D8010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0B53C3961DC4CAC904B13836DA8522010">
    <w:name w:val="D0B53C3961DC4CAC904B13836DA8522010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E844A77802D4791BD76572461B5A4A310">
    <w:name w:val="FE844A77802D4791BD76572461B5A4A310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7A0416710F2451499A97267997D801510">
    <w:name w:val="07A0416710F2451499A97267997D801510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A706E480785434B9284C2691A3E647110">
    <w:name w:val="8A706E480785434B9284C2691A3E647110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6D88119AFF44F00B1A4CCA079699EA410">
    <w:name w:val="46D88119AFF44F00B1A4CCA079699EA410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87BB9EDE7F5445AA16CAA7BC61C525310">
    <w:name w:val="987BB9EDE7F5445AA16CAA7BC61C525310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9F0D82EE6024A0D8E1CEFED331023555">
    <w:name w:val="29F0D82EE6024A0D8E1CEFED331023555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EE0E8869C984F18971B6D6582F768295">
    <w:name w:val="9EE0E8869C984F18971B6D6582F768295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01A45D5A8234247B07F42F7FD94A5905">
    <w:name w:val="601A45D5A8234247B07F42F7FD94A5905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7776637C8A1491E93FDAFA3DA9AF1D75">
    <w:name w:val="D7776637C8A1491E93FDAFA3DA9AF1D75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485073BDD8541E0BB5791921D5C032A5">
    <w:name w:val="8485073BDD8541E0BB5791921D5C032A5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62F41F9E9084CAF830D25773BBF6E6B5">
    <w:name w:val="762F41F9E9084CAF830D25773BBF6E6B5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BD49E1CCD8B486C9173DC5B55680B2C5">
    <w:name w:val="5BD49E1CCD8B486C9173DC5B55680B2C5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C3C75224C0E469B9C774E774947674F5">
    <w:name w:val="3C3C75224C0E469B9C774E774947674F5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63F72A96B1543778098A28385E27C005">
    <w:name w:val="563F72A96B1543778098A28385E27C005"/>
    <w:rsid w:val="00594EC9"/>
    <w:pPr>
      <w:keepNext/>
      <w:widowControl w:val="0"/>
      <w:autoSpaceDE w:val="0"/>
      <w:autoSpaceDN w:val="0"/>
      <w:adjustRightInd w:val="0"/>
      <w:spacing w:after="0" w:line="240" w:lineRule="auto"/>
      <w:outlineLvl w:val="1"/>
    </w:pPr>
    <w:rPr>
      <w:rFonts w:ascii="Arial" w:eastAsia="Times New Roman" w:hAnsi="Arial" w:cs="Times New Roman"/>
      <w:b/>
      <w:sz w:val="24"/>
      <w:szCs w:val="20"/>
    </w:rPr>
  </w:style>
  <w:style w:type="paragraph" w:customStyle="1" w:styleId="43302F4A8BA74CBEBCCB29DBDA0FB4E79">
    <w:name w:val="43302F4A8BA74CBEBCCB29DBDA0FB4E79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9AA7297ED9B4EAE940C57D6494664A09">
    <w:name w:val="A9AA7297ED9B4EAE940C57D6494664A09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20678A214754DBAA8DDF2DF8EB2F3799">
    <w:name w:val="120678A214754DBAA8DDF2DF8EB2F3799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21A08A2E677422A8BCDE9AB9D93C1E110">
    <w:name w:val="321A08A2E677422A8BCDE9AB9D93C1E110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33AD2A484E94277BF84CD88B9DCC4689">
    <w:name w:val="233AD2A484E94277BF84CD88B9DCC4689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2C7B03ADAE84E20A6B84BCB510453749">
    <w:name w:val="82C7B03ADAE84E20A6B84BCB510453749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4DAAE5ACD4A4E89BBA6848F61D76CDA9">
    <w:name w:val="B4DAAE5ACD4A4E89BBA6848F61D76CDA9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65923ABE5BF401E9F570674B862B4853">
    <w:name w:val="B65923ABE5BF401E9F570674B862B4853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3A86CCCE5A2446084CE6F73BA15276A10">
    <w:name w:val="33A86CCCE5A2446084CE6F73BA15276A10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1AC60A3D837431483FE154F289ABA1A9">
    <w:name w:val="01AC60A3D837431483FE154F289ABA1A9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85C143E979D49C5B5C402FE4373E0B49">
    <w:name w:val="D85C143E979D49C5B5C402FE4373E0B49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53CAFAF57FD4793A61791BDEA1F48DB9">
    <w:name w:val="353CAFAF57FD4793A61791BDEA1F48DB9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00375B9854742E19026FC494BD486EB3">
    <w:name w:val="D00375B9854742E19026FC494BD486EB3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F07B0D722084C9BA84179F6BE76F97E10">
    <w:name w:val="2F07B0D722084C9BA84179F6BE76F97E10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B263BA160864A10B4CA775D475A8C079">
    <w:name w:val="3B263BA160864A10B4CA775D475A8C079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D0DCF333FE64328A4159988AACA4E779">
    <w:name w:val="3D0DCF333FE64328A4159988AACA4E779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E9833AACAD844B386BBEC60153840B69">
    <w:name w:val="0E9833AACAD844B386BBEC60153840B69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A5F59D6511B439E88ABE4F81F6ACB2B3">
    <w:name w:val="9A5F59D6511B439E88ABE4F81F6ACB2B3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C5D0C9B0F2043BAA924C0890E33C83810">
    <w:name w:val="2C5D0C9B0F2043BAA924C0890E33C83810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40869CF582E4A52979E4A8CFC7D9C939">
    <w:name w:val="840869CF582E4A52979E4A8CFC7D9C939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BBD306D26394B1D9AE86925CBADE4239">
    <w:name w:val="FBBD306D26394B1D9AE86925CBADE4239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C82DA5971C54E12A74D8645E422456B9">
    <w:name w:val="3C82DA5971C54E12A74D8645E422456B9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967F53675584849B76DD901C9E52F983">
    <w:name w:val="3967F53675584849B76DD901C9E52F983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F4EC024E2944437B9565FED1B8B763310">
    <w:name w:val="FF4EC024E2944437B9565FED1B8B763310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90CFF0F19C343FFB2463D21E280758810">
    <w:name w:val="090CFF0F19C343FFB2463D21E280758810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5592EA4074642DC967786AA7A7740A59">
    <w:name w:val="45592EA4074642DC967786AA7A7740A59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D8D6367C12B4900A97A299F4FD3902C9">
    <w:name w:val="DD8D6367C12B4900A97A299F4FD3902C9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1B32323E1A2493583B20C0BE81443003">
    <w:name w:val="51B32323E1A2493583B20C0BE81443003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420AE3AC3EE46E6A2D9C09EC7940CB18">
    <w:name w:val="C420AE3AC3EE46E6A2D9C09EC7940CB18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219E003AB1445878F1B1E8B011E45C68">
    <w:name w:val="1219E003AB1445878F1B1E8B011E45C68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3BB7FEF19194EA79706E37D8E846E528">
    <w:name w:val="93BB7FEF19194EA79706E37D8E846E528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4BA9801D9CB4A819C2E31F0CACC480F8">
    <w:name w:val="E4BA9801D9CB4A819C2E31F0CACC480F8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45D932F851146BC8C251988824CA5818">
    <w:name w:val="245D932F851146BC8C251988824CA5818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4D644DCCE014C8FA386E7A177B7F9FA8">
    <w:name w:val="74D644DCCE014C8FA386E7A177B7F9FA8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C3EC9C79002480484CC3A5D4331210E8">
    <w:name w:val="7C3EC9C79002480484CC3A5D4331210E8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0E21310EF06437D941B696CDDEBDB7E8">
    <w:name w:val="50E21310EF06437D941B696CDDEBDB7E8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729DA9B03434F3AB56F8A94E40B7AEC8">
    <w:name w:val="1729DA9B03434F3AB56F8A94E40B7AEC8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E97D8CEE9F545BABFD99789684B84218">
    <w:name w:val="0E97D8CEE9F545BABFD99789684B84218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2CC1499E8B34E5799D55F13131088C98">
    <w:name w:val="12CC1499E8B34E5799D55F13131088C98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8603BCDF13B44D9B11C3E51B095C36E8">
    <w:name w:val="78603BCDF13B44D9B11C3E51B095C36E8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F11BFCA3EA4435E8BDA7BCA205911AE8">
    <w:name w:val="DF11BFCA3EA4435E8BDA7BCA205911AE8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817994C0A9F470FAAFD07E8533158228">
    <w:name w:val="3817994C0A9F470FAAFD07E8533158228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2D0A9CBAB74401CB2FA77EAED117D408">
    <w:name w:val="E2D0A9CBAB74401CB2FA77EAED117D408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3CC5A8864B14EFAB7245821530105678">
    <w:name w:val="53CC5A8864B14EFAB7245821530105678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761FC15435B4569A4167FFFFB23B7688">
    <w:name w:val="8761FC15435B4569A4167FFFFB23B7688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43B5E1771454A47B6B22C77141398858">
    <w:name w:val="843B5E1771454A47B6B22C77141398858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A8F01583B28428786A80F58F8F7EF4C8">
    <w:name w:val="1A8F01583B28428786A80F58F8F7EF4C8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42D879EF08C4CBF9208AB971B2F40BA8">
    <w:name w:val="842D879EF08C4CBF9208AB971B2F40BA8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3B256D8F3B54EEC9B6F9C5982CEFB7B8">
    <w:name w:val="83B256D8F3B54EEC9B6F9C5982CEFB7B8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7EB94C837744CF78DC9F283032D6E058">
    <w:name w:val="E7EB94C837744CF78DC9F283032D6E058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883F24270E142F29F135E5E6379A8018">
    <w:name w:val="E883F24270E142F29F135E5E6379A8018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D387600E6EF41FEA5A7498AC9868A358">
    <w:name w:val="8D387600E6EF41FEA5A7498AC9868A358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E1E9B09B6194CB4BDFFD4990B8E63848">
    <w:name w:val="1E1E9B09B6194CB4BDFFD4990B8E63848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DD4ACE6750C46F681D86423FFFBF61D8">
    <w:name w:val="8DD4ACE6750C46F681D86423FFFBF61D8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000AB3D9A064FC39DCE49E84C63C6038">
    <w:name w:val="0000AB3D9A064FC39DCE49E84C63C6038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E06BACC048E4DCD83648E9D557BA9EC8">
    <w:name w:val="4E06BACC048E4DCD83648E9D557BA9EC8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D3F41B1CF644056AB7F5CB772B10DAB8">
    <w:name w:val="CD3F41B1CF644056AB7F5CB772B10DAB8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64EE2B10F82483590D925B6BEEAB5B68">
    <w:name w:val="764EE2B10F82483590D925B6BEEAB5B68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219961136B04B63B815018EED3C83338">
    <w:name w:val="1219961136B04B63B815018EED3C83338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A44681E349B4B969D130B69EB0451278">
    <w:name w:val="EA44681E349B4B969D130B69EB0451278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A20D6BF866846F382BEDCA82A5B2ED68">
    <w:name w:val="7A20D6BF866846F382BEDCA82A5B2ED68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1631B31CC0847CE9B3022D6392108A78">
    <w:name w:val="91631B31CC0847CE9B3022D6392108A78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9A1D53567664F5D81F48726E74036E98">
    <w:name w:val="F9A1D53567664F5D81F48726E74036E98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AC6ECDD5F664C66A42169EA665D3EB58">
    <w:name w:val="7AC6ECDD5F664C66A42169EA665D3EB58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763460B43D347C3B8B8CC6CBBF54C0F8">
    <w:name w:val="2763460B43D347C3B8B8CC6CBBF54C0F8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188C5259AFA4DABA2F2616F07BC37948">
    <w:name w:val="1188C5259AFA4DABA2F2616F07BC37948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C934738D4FC47DC85B18DF5ADC103448">
    <w:name w:val="DC934738D4FC47DC85B18DF5ADC103448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461F74C14F541EFAA04E0CDD3C12E368">
    <w:name w:val="D461F74C14F541EFAA04E0CDD3C12E368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375B0D95D4A410193C4D5FD16A66CCD8">
    <w:name w:val="5375B0D95D4A410193C4D5FD16A66CCD8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E47C4B9E89D403D8979FE9B00EEAA148">
    <w:name w:val="1E47C4B9E89D403D8979FE9B00EEAA148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6F712AB431B4D098E10B53C8EDD03AD8">
    <w:name w:val="46F712AB431B4D098E10B53C8EDD03AD8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8897A037ACC40D9BF8F76598D11CF768">
    <w:name w:val="18897A037ACC40D9BF8F76598D11CF768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1BB4923744C4DFA84AEDD7D15EF4EC08">
    <w:name w:val="11BB4923744C4DFA84AEDD7D15EF4EC08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390D5A82C514F3E939FFF78AC9CA9E98">
    <w:name w:val="D390D5A82C514F3E939FFF78AC9CA9E98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8BCFA5403144DE0B755037F1CAB43DC8">
    <w:name w:val="48BCFA5403144DE0B755037F1CAB43DC8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0B57E8A8AF6470D92EC2C4E4889256A8">
    <w:name w:val="30B57E8A8AF6470D92EC2C4E4889256A8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615288C807443DA956C927D8E14ACC28">
    <w:name w:val="D615288C807443DA956C927D8E14ACC28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C56DB6C83D747208C4964014C578A8E5">
    <w:name w:val="5C56DB6C83D747208C4964014C578A8E5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0A6CC1C6B3D415098855BC121D8EE2A5">
    <w:name w:val="60A6CC1C6B3D415098855BC121D8EE2A5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8145B0F93E8449CA37A476B1CFB06158">
    <w:name w:val="A8145B0F93E8449CA37A476B1CFB06158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FDB8FE9D9AD4F1492B997D4C53BCAEE8">
    <w:name w:val="8FDB8FE9D9AD4F1492B997D4C53BCAEE8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85894D92B3E4FED8F2B06DDBA5309CF8">
    <w:name w:val="885894D92B3E4FED8F2B06DDBA5309CF8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4DD4C777E2F4AAEADC85B4D9E77250C8">
    <w:name w:val="14DD4C777E2F4AAEADC85B4D9E77250C8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BC0C061AD9A4918827F462197D206C48">
    <w:name w:val="8BC0C061AD9A4918827F462197D206C48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C779B2B26914FF098EFF0D1C683BDC98">
    <w:name w:val="7C779B2B26914FF098EFF0D1C683BDC98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7426969D3EB4808B85B903F49088AA28">
    <w:name w:val="47426969D3EB4808B85B903F49088AA28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868DF290A214A20B6E57D5C732F284A8">
    <w:name w:val="0868DF290A214A20B6E57D5C732F284A8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A519F2D76D4406789E34D5FA1B2B5EC8">
    <w:name w:val="5A519F2D76D4406789E34D5FA1B2B5EC8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FC245E7AF4B4BA39444B2AAE6E562AC8">
    <w:name w:val="AFC245E7AF4B4BA39444B2AAE6E562AC8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36335B5A69B46F7B52F87A56EF9451B7">
    <w:name w:val="D36335B5A69B46F7B52F87A56EF9451B7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961E11A0B3F48B583C536719EBA47787">
    <w:name w:val="C961E11A0B3F48B583C536719EBA47787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D6BEF5480F449B6BAE8EA7E818B30597">
    <w:name w:val="AD6BEF5480F449B6BAE8EA7E818B30597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8EC0F62B8D44CCA8CB5AF7FF4E53CF11">
    <w:name w:val="48EC0F62B8D44CCA8CB5AF7FF4E53CF11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D0F3B32BF9B4009B4FE98FD214A947B2">
    <w:name w:val="BD0F3B32BF9B4009B4FE98FD214A947B2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499BDC5DC67420186F57617F6E64C275">
    <w:name w:val="E499BDC5DC67420186F57617F6E64C275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936B25A439240FDAE5C4761E8D9D0C37">
    <w:name w:val="B936B25A439240FDAE5C4761E8D9D0C37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744D3E3EE2549F0ACB69D3EE4A9EA6C7">
    <w:name w:val="C744D3E3EE2549F0ACB69D3EE4A9EA6C7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1169945565D47838DE0001044DAA51D1">
    <w:name w:val="A1169945565D47838DE0001044DAA51D1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392B4C216A341F8843686951B80907E2">
    <w:name w:val="6392B4C216A341F8843686951B80907E2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E15C3A5B91245D6ACB14E59D6929E935">
    <w:name w:val="3E15C3A5B91245D6ACB14E59D6929E935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068E07A7FDF4D149141640BB775406B7">
    <w:name w:val="B068E07A7FDF4D149141640BB775406B7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7BD95DFABA6450F860133C840B3B9A77">
    <w:name w:val="C7BD95DFABA6450F860133C840B3B9A77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01C44D95C434D0C93D9DCDD59C761B81">
    <w:name w:val="B01C44D95C434D0C93D9DCDD59C761B81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02F42F267E64A259D1C34E9716273B42">
    <w:name w:val="702F42F267E64A259D1C34E9716273B42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3A168EBC31548F7BF186078A2B0C2B15">
    <w:name w:val="23A168EBC31548F7BF186078A2B0C2B15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283BA8273BB4E5E8478402E6313763B7">
    <w:name w:val="0283BA8273BB4E5E8478402E6313763B7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3FB435373A141CEA48C2A0413D1293D7">
    <w:name w:val="13FB435373A141CEA48C2A0413D1293D7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0E27FEC3CF44CE6A84FF6FABBA0EF5D1">
    <w:name w:val="A0E27FEC3CF44CE6A84FF6FABBA0EF5D1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EAE4A9B01B941FC82589E7D65125F882">
    <w:name w:val="AEAE4A9B01B941FC82589E7D65125F882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5D3536C70AB4D9686407F67A9B00E5D5">
    <w:name w:val="45D3536C70AB4D9686407F67A9B00E5D5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CCFB69FBEFC45B58E7408FFF57F08BA7">
    <w:name w:val="3CCFB69FBEFC45B58E7408FFF57F08BA7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1112228CF124ABBBD0F5B7A506BB8477">
    <w:name w:val="E1112228CF124ABBBD0F5B7A506BB8477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1DCA6C127324599850F5A163AE719AB1">
    <w:name w:val="C1DCA6C127324599850F5A163AE719AB1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5DAD9E0B9B44D4C8F1FC7FCDD9AC2522">
    <w:name w:val="75DAD9E0B9B44D4C8F1FC7FCDD9AC2522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28FB88D792D49E491FAACFBF035211A5">
    <w:name w:val="A28FB88D792D49E491FAACFBF035211A5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CA4A4E8302147C2862DC2D267B145767">
    <w:name w:val="0CA4A4E8302147C2862DC2D267B145767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2FAF08B54804BE6ADF737AF41B1362C7">
    <w:name w:val="92FAF08B54804BE6ADF737AF41B1362C7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D07105F25BA4888AE1D57D65A9369161">
    <w:name w:val="2D07105F25BA4888AE1D57D65A9369161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526E0B52A674E2BB3065A3FA20D24EC2">
    <w:name w:val="D526E0B52A674E2BB3065A3FA20D24EC2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A28818C97A84AD9BD9811034470EAFE5">
    <w:name w:val="AA28818C97A84AD9BD9811034470EAFE5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E311AD026FC4066A79588C93B44FFA67">
    <w:name w:val="1E311AD026FC4066A79588C93B44FFA67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4D194240509406BAF58E495C2F4A1AE7">
    <w:name w:val="64D194240509406BAF58E495C2F4A1AE7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7D49C7193E044FFA524D27E56E2027C1">
    <w:name w:val="17D49C7193E044FFA524D27E56E2027C1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4DD20C37D454201903D399B517BBB462">
    <w:name w:val="54DD20C37D454201903D399B517BBB462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D326D0C085542F591E78C96468B96FC5">
    <w:name w:val="BD326D0C085542F591E78C96468B96FC5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6D1FE555BED4370B67AA237FF99A8517">
    <w:name w:val="16D1FE555BED4370B67AA237FF99A8517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3CEB08D01314315AA15CDE4BF9FEE077">
    <w:name w:val="C3CEB08D01314315AA15CDE4BF9FEE077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B88750B91CE4E2B8A5DBB8F256D22331">
    <w:name w:val="1B88750B91CE4E2B8A5DBB8F256D22331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5F8448B772D4EEABBA72296DF17A56F2">
    <w:name w:val="85F8448B772D4EEABBA72296DF17A56F2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E1E9DFCDB6F4F53A14D04F91DAF0B9A5">
    <w:name w:val="5E1E9DFCDB6F4F53A14D04F91DAF0B9A5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735F75F2C304D32B41E160BFB67CDA77">
    <w:name w:val="6735F75F2C304D32B41E160BFB67CDA77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7C25132F22A4640995A91ED91CD60EA7">
    <w:name w:val="67C25132F22A4640995A91ED91CD60EA7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844DFEEEA544638A9DE0267FAA850781">
    <w:name w:val="7844DFEEEA544638A9DE0267FAA850781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F73C24C68044620A46E10704AA603432">
    <w:name w:val="0F73C24C68044620A46E10704AA603432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076491691374C9AAF4EBF7122B56E335">
    <w:name w:val="D076491691374C9AAF4EBF7122B56E335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CE640D1384843A0875484B95626D78A7">
    <w:name w:val="0CE640D1384843A0875484B95626D78A7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3FF6093FF5F4B4C9A889E8A0CCE59C37">
    <w:name w:val="E3FF6093FF5F4B4C9A889E8A0CCE59C37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3FD6B265F2F4193808A2FB140495D491">
    <w:name w:val="93FD6B265F2F4193808A2FB140495D491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5A97054FC094900BE1F93A3C1F308702">
    <w:name w:val="95A97054FC094900BE1F93A3C1F308702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E8885E24FC4453DB0717AB75652C30F5">
    <w:name w:val="2E8885E24FC4453DB0717AB75652C30F5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A6CABA3AB464CC79F8CA4B90783984E7">
    <w:name w:val="FA6CABA3AB464CC79F8CA4B90783984E7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369858D8BB94EC0A146D5B4834196E87">
    <w:name w:val="1369858D8BB94EC0A146D5B4834196E87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F0AFDA1E3984EA9B27AC88332DDBD911">
    <w:name w:val="BF0AFDA1E3984EA9B27AC88332DDBD911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E84675F438A4315AE5AD1C820EE7B082">
    <w:name w:val="6E84675F438A4315AE5AD1C820EE7B082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0B98F3E23904D529DF05D1A9CF170FB5">
    <w:name w:val="00B98F3E23904D529DF05D1A9CF170FB5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525BE044FAB4FFF971D55BEA2A8B0957">
    <w:name w:val="0525BE044FAB4FFF971D55BEA2A8B0957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95533A87942450A8A8735702285E8CA7">
    <w:name w:val="195533A87942450A8A8735702285E8CA7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CAC36ACA9314461980E4104B7ED4A561">
    <w:name w:val="4CAC36ACA9314461980E4104B7ED4A561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FCA45599CB14D15A420882A0E41F0C72">
    <w:name w:val="2FCA45599CB14D15A420882A0E41F0C72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62761F9A9D94F7E9CA5259FB1A592EF5">
    <w:name w:val="C62761F9A9D94F7E9CA5259FB1A592EF5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86B25B108D24943A45DF9511760E7807">
    <w:name w:val="586B25B108D24943A45DF9511760E7807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4BA5BE5410044D7B0CFBC6C55725A5C7">
    <w:name w:val="E4BA5BE5410044D7B0CFBC6C55725A5C7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06FDB077672469DAC07FFE2E13DD8071">
    <w:name w:val="706FDB077672469DAC07FFE2E13DD8071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A09A598F26A41AB8E4FCEC52B101D652">
    <w:name w:val="9A09A598F26A41AB8E4FCEC52B101D652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9EAF66016B3403596C02DEAF046E1585">
    <w:name w:val="59EAF66016B3403596C02DEAF046E1585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0DC5FE70ACA4F2BB39BFFB2C2C8075C7">
    <w:name w:val="F0DC5FE70ACA4F2BB39BFFB2C2C8075C7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C52E323584E4BBCBF8685DE548D0BB97">
    <w:name w:val="EC52E323584E4BBCBF8685DE548D0BB97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DFFF863BDE04A979A3F0836376049F51">
    <w:name w:val="8DFFF863BDE04A979A3F0836376049F51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872E5D98E31474EB4011DB40D62C3F62">
    <w:name w:val="3872E5D98E31474EB4011DB40D62C3F62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E6517A833CD41BCA6A6FF20547D8D5B5">
    <w:name w:val="FE6517A833CD41BCA6A6FF20547D8D5B5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B118ED3072144CE805389D3AEDC7A207">
    <w:name w:val="BB118ED3072144CE805389D3AEDC7A207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0B5C05DCDE24AD59F400831532701447">
    <w:name w:val="B0B5C05DCDE24AD59F400831532701447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D7EBE05766B4379AACAB458D140F1771">
    <w:name w:val="6D7EBE05766B4379AACAB458D140F1771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D0C28C1FAA24925805749C96E9860202">
    <w:name w:val="7D0C28C1FAA24925805749C96E9860202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48E699D48FC458081FC873FC35B5CD75">
    <w:name w:val="148E699D48FC458081FC873FC35B5CD75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3E780681DD043EA978D30BC822C5D477">
    <w:name w:val="A3E780681DD043EA978D30BC822C5D477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4D20CDE29D2465E9C06D4F749A9CE647">
    <w:name w:val="64D20CDE29D2465E9C06D4F749A9CE647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D16D52AE8F646068E83D14E62DAA2D61">
    <w:name w:val="2D16D52AE8F646068E83D14E62DAA2D61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723C5E9AA2E4468A9C50DFC142D7F6A2">
    <w:name w:val="3723C5E9AA2E4468A9C50DFC142D7F6A2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E1F5F64C6AC47799CE65ABC5CE017F35">
    <w:name w:val="5E1F5F64C6AC47799CE65ABC5CE017F35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682F87A359446F288E499F021019B867">
    <w:name w:val="D682F87A359446F288E499F021019B867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01BF5E51C884D15A9D1273FAE7B36097">
    <w:name w:val="E01BF5E51C884D15A9D1273FAE7B36097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57E6B56621743C5BE829D5EB292319C1">
    <w:name w:val="F57E6B56621743C5BE829D5EB292319C1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A2C2C036221458AB1D9E58BEEBEB12B2">
    <w:name w:val="1A2C2C036221458AB1D9E58BEEBEB12B2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9275BB553D244E1BE88DE4EC0199EF25">
    <w:name w:val="49275BB553D244E1BE88DE4EC0199EF25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FB0CABD13874AF48691418E9F1633F07">
    <w:name w:val="6FB0CABD13874AF48691418E9F1633F07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0EE43DD4FFD4E66910561F5699A226D7">
    <w:name w:val="70EE43DD4FFD4E66910561F5699A226D7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0FF5DB6DF464E779DFA3D2A4C6D8FEF1">
    <w:name w:val="E0FF5DB6DF464E779DFA3D2A4C6D8FEF1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00D1A4A572144D581AB7C2FBE8FDE482">
    <w:name w:val="600D1A4A572144D581AB7C2FBE8FDE482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B9AB8464E884470B293703B30FE79355">
    <w:name w:val="3B9AB8464E884470B293703B30FE79355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B6FCB72C5E345D5978913D9D4A28ED87">
    <w:name w:val="FB6FCB72C5E345D5978913D9D4A28ED87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84997866A0D4CCF9C535AC2C4B173627">
    <w:name w:val="B84997866A0D4CCF9C535AC2C4B173627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80C2B8E8DCC4C5BA82C9EA418FAE5B21">
    <w:name w:val="E80C2B8E8DCC4C5BA82C9EA418FAE5B21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560C61D24884B69933E8CD2AB3FD9C72">
    <w:name w:val="7560C61D24884B69933E8CD2AB3FD9C72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0DEF60D1F814EC2B73C9021F44FC1885">
    <w:name w:val="D0DEF60D1F814EC2B73C9021F44FC1885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ACB8723C151418F9EFAAB5690C7F2337">
    <w:name w:val="4ACB8723C151418F9EFAAB5690C7F2337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769A52A688C4EA2BA2C0DE98D8C93047">
    <w:name w:val="D769A52A688C4EA2BA2C0DE98D8C93047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306025EB2A14153AF016F6CC6F6CBEA1">
    <w:name w:val="4306025EB2A14153AF016F6CC6F6CBEA1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EEAC8A354DC4762B570D08150B716122">
    <w:name w:val="AEEAC8A354DC4762B570D08150B716122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620CD6FB1FB4FB2B0774A975754FB9E5">
    <w:name w:val="3620CD6FB1FB4FB2B0774A975754FB9E5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A7FE76BB1354BF9A3869B5CA2E8162D7">
    <w:name w:val="AA7FE76BB1354BF9A3869B5CA2E8162D7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2B3CE03878849E9A440018400A6684B7">
    <w:name w:val="82B3CE03878849E9A440018400A6684B7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FAAE44B1180438A8C1138EA6D7FA9971">
    <w:name w:val="9FAAE44B1180438A8C1138EA6D7FA9971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F3FB654837A412C9787CF933FB714892">
    <w:name w:val="FF3FB654837A412C9787CF933FB714892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04F980F4DB041B8B804D6A295CAD0535">
    <w:name w:val="B04F980F4DB041B8B804D6A295CAD0535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3CC2D8AD8C04E42886D9A55A64F9D407">
    <w:name w:val="93CC2D8AD8C04E42886D9A55A64F9D407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E9991A236BE41A98C068C778DC553277">
    <w:name w:val="AE9991A236BE41A98C068C778DC553277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AB10AA25B264F679A7F3E21370015251">
    <w:name w:val="3AB10AA25B264F679A7F3E21370015251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5517BF28E8A49A295ED03DCEEBE1AAC2">
    <w:name w:val="15517BF28E8A49A295ED03DCEEBE1AAC2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AA5063BC0664CD2828BBC58596CD1EB5">
    <w:name w:val="8AA5063BC0664CD2828BBC58596CD1EB5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55897630251470AAD4DFDA4F4B947CE7">
    <w:name w:val="355897630251470AAD4DFDA4F4B947CE7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E6672D4CF7940E68B110B5D0FEB8EF57">
    <w:name w:val="0E6672D4CF7940E68B110B5D0FEB8EF57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89635B1364F42B79DC1941DF140CCF53">
    <w:name w:val="A89635B1364F42B79DC1941DF140CCF53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F4D1B15C5034022BF71A2A7259105743">
    <w:name w:val="4F4D1B15C5034022BF71A2A7259105743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F87F08B8F564445917921D29D156A985">
    <w:name w:val="9F87F08B8F564445917921D29D156A985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4C0B01A9E3F4BDCBAB9E9A1F1AB1D8011">
    <w:name w:val="D4C0B01A9E3F4BDCBAB9E9A1F1AB1D8011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0B53C3961DC4CAC904B13836DA8522011">
    <w:name w:val="D0B53C3961DC4CAC904B13836DA8522011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E844A77802D4791BD76572461B5A4A311">
    <w:name w:val="FE844A77802D4791BD76572461B5A4A311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7A0416710F2451499A97267997D801511">
    <w:name w:val="07A0416710F2451499A97267997D801511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A706E480785434B9284C2691A3E647111">
    <w:name w:val="8A706E480785434B9284C2691A3E647111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6D88119AFF44F00B1A4CCA079699EA411">
    <w:name w:val="46D88119AFF44F00B1A4CCA079699EA411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87BB9EDE7F5445AA16CAA7BC61C525311">
    <w:name w:val="987BB9EDE7F5445AA16CAA7BC61C525311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9F0D82EE6024A0D8E1CEFED331023556">
    <w:name w:val="29F0D82EE6024A0D8E1CEFED331023556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EE0E8869C984F18971B6D6582F768296">
    <w:name w:val="9EE0E8869C984F18971B6D6582F768296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01A45D5A8234247B07F42F7FD94A5906">
    <w:name w:val="601A45D5A8234247B07F42F7FD94A5906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7776637C8A1491E93FDAFA3DA9AF1D76">
    <w:name w:val="D7776637C8A1491E93FDAFA3DA9AF1D76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485073BDD8541E0BB5791921D5C032A6">
    <w:name w:val="8485073BDD8541E0BB5791921D5C032A6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62F41F9E9084CAF830D25773BBF6E6B6">
    <w:name w:val="762F41F9E9084CAF830D25773BBF6E6B6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BD49E1CCD8B486C9173DC5B55680B2C6">
    <w:name w:val="5BD49E1CCD8B486C9173DC5B55680B2C6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C3C75224C0E469B9C774E774947674F6">
    <w:name w:val="3C3C75224C0E469B9C774E774947674F6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63F72A96B1543778098A28385E27C006">
    <w:name w:val="563F72A96B1543778098A28385E27C006"/>
    <w:rsid w:val="00594EC9"/>
    <w:pPr>
      <w:keepNext/>
      <w:widowControl w:val="0"/>
      <w:autoSpaceDE w:val="0"/>
      <w:autoSpaceDN w:val="0"/>
      <w:adjustRightInd w:val="0"/>
      <w:spacing w:after="0" w:line="240" w:lineRule="auto"/>
      <w:outlineLvl w:val="1"/>
    </w:pPr>
    <w:rPr>
      <w:rFonts w:ascii="Arial" w:eastAsia="Times New Roman" w:hAnsi="Arial" w:cs="Times New Roman"/>
      <w:b/>
      <w:sz w:val="24"/>
      <w:szCs w:val="20"/>
    </w:rPr>
  </w:style>
  <w:style w:type="paragraph" w:customStyle="1" w:styleId="43302F4A8BA74CBEBCCB29DBDA0FB4E710">
    <w:name w:val="43302F4A8BA74CBEBCCB29DBDA0FB4E710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9AA7297ED9B4EAE940C57D6494664A010">
    <w:name w:val="A9AA7297ED9B4EAE940C57D6494664A010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20678A214754DBAA8DDF2DF8EB2F37910">
    <w:name w:val="120678A214754DBAA8DDF2DF8EB2F37910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21A08A2E677422A8BCDE9AB9D93C1E111">
    <w:name w:val="321A08A2E677422A8BCDE9AB9D93C1E111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33AD2A484E94277BF84CD88B9DCC46810">
    <w:name w:val="233AD2A484E94277BF84CD88B9DCC46810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2C7B03ADAE84E20A6B84BCB5104537410">
    <w:name w:val="82C7B03ADAE84E20A6B84BCB5104537410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4DAAE5ACD4A4E89BBA6848F61D76CDA10">
    <w:name w:val="B4DAAE5ACD4A4E89BBA6848F61D76CDA10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65923ABE5BF401E9F570674B862B4854">
    <w:name w:val="B65923ABE5BF401E9F570674B862B4854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3A86CCCE5A2446084CE6F73BA15276A11">
    <w:name w:val="33A86CCCE5A2446084CE6F73BA15276A11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1AC60A3D837431483FE154F289ABA1A10">
    <w:name w:val="01AC60A3D837431483FE154F289ABA1A10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85C143E979D49C5B5C402FE4373E0B410">
    <w:name w:val="D85C143E979D49C5B5C402FE4373E0B410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53CAFAF57FD4793A61791BDEA1F48DB10">
    <w:name w:val="353CAFAF57FD4793A61791BDEA1F48DB10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00375B9854742E19026FC494BD486EB4">
    <w:name w:val="D00375B9854742E19026FC494BD486EB4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F07B0D722084C9BA84179F6BE76F97E11">
    <w:name w:val="2F07B0D722084C9BA84179F6BE76F97E11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B263BA160864A10B4CA775D475A8C0710">
    <w:name w:val="3B263BA160864A10B4CA775D475A8C0710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D0DCF333FE64328A4159988AACA4E7710">
    <w:name w:val="3D0DCF333FE64328A4159988AACA4E7710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E9833AACAD844B386BBEC60153840B610">
    <w:name w:val="0E9833AACAD844B386BBEC60153840B610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A5F59D6511B439E88ABE4F81F6ACB2B4">
    <w:name w:val="9A5F59D6511B439E88ABE4F81F6ACB2B4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C5D0C9B0F2043BAA924C0890E33C83811">
    <w:name w:val="2C5D0C9B0F2043BAA924C0890E33C83811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40869CF582E4A52979E4A8CFC7D9C9310">
    <w:name w:val="840869CF582E4A52979E4A8CFC7D9C9310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BBD306D26394B1D9AE86925CBADE42310">
    <w:name w:val="FBBD306D26394B1D9AE86925CBADE42310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C82DA5971C54E12A74D8645E422456B10">
    <w:name w:val="3C82DA5971C54E12A74D8645E422456B10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967F53675584849B76DD901C9E52F984">
    <w:name w:val="3967F53675584849B76DD901C9E52F984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F4EC024E2944437B9565FED1B8B763311">
    <w:name w:val="FF4EC024E2944437B9565FED1B8B763311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90CFF0F19C343FFB2463D21E280758811">
    <w:name w:val="090CFF0F19C343FFB2463D21E280758811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5592EA4074642DC967786AA7A7740A510">
    <w:name w:val="45592EA4074642DC967786AA7A7740A510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D8D6367C12B4900A97A299F4FD3902C10">
    <w:name w:val="DD8D6367C12B4900A97A299F4FD3902C10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1B32323E1A2493583B20C0BE81443004">
    <w:name w:val="51B32323E1A2493583B20C0BE81443004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420AE3AC3EE46E6A2D9C09EC7940CB19">
    <w:name w:val="C420AE3AC3EE46E6A2D9C09EC7940CB19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219E003AB1445878F1B1E8B011E45C69">
    <w:name w:val="1219E003AB1445878F1B1E8B011E45C69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3BB7FEF19194EA79706E37D8E846E529">
    <w:name w:val="93BB7FEF19194EA79706E37D8E846E529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4BA9801D9CB4A819C2E31F0CACC480F9">
    <w:name w:val="E4BA9801D9CB4A819C2E31F0CACC480F9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45D932F851146BC8C251988824CA5819">
    <w:name w:val="245D932F851146BC8C251988824CA5819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4D644DCCE014C8FA386E7A177B7F9FA9">
    <w:name w:val="74D644DCCE014C8FA386E7A177B7F9FA9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C3EC9C79002480484CC3A5D4331210E9">
    <w:name w:val="7C3EC9C79002480484CC3A5D4331210E9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0E21310EF06437D941B696CDDEBDB7E9">
    <w:name w:val="50E21310EF06437D941B696CDDEBDB7E9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729DA9B03434F3AB56F8A94E40B7AEC9">
    <w:name w:val="1729DA9B03434F3AB56F8A94E40B7AEC9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E97D8CEE9F545BABFD99789684B84219">
    <w:name w:val="0E97D8CEE9F545BABFD99789684B84219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2CC1499E8B34E5799D55F13131088C99">
    <w:name w:val="12CC1499E8B34E5799D55F13131088C99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8603BCDF13B44D9B11C3E51B095C36E9">
    <w:name w:val="78603BCDF13B44D9B11C3E51B095C36E9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F11BFCA3EA4435E8BDA7BCA205911AE9">
    <w:name w:val="DF11BFCA3EA4435E8BDA7BCA205911AE9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817994C0A9F470FAAFD07E8533158229">
    <w:name w:val="3817994C0A9F470FAAFD07E8533158229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2D0A9CBAB74401CB2FA77EAED117D409">
    <w:name w:val="E2D0A9CBAB74401CB2FA77EAED117D409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3CC5A8864B14EFAB7245821530105679">
    <w:name w:val="53CC5A8864B14EFAB7245821530105679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761FC15435B4569A4167FFFFB23B7689">
    <w:name w:val="8761FC15435B4569A4167FFFFB23B7689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43B5E1771454A47B6B22C77141398859">
    <w:name w:val="843B5E1771454A47B6B22C77141398859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A8F01583B28428786A80F58F8F7EF4C9">
    <w:name w:val="1A8F01583B28428786A80F58F8F7EF4C9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42D879EF08C4CBF9208AB971B2F40BA9">
    <w:name w:val="842D879EF08C4CBF9208AB971B2F40BA9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3B256D8F3B54EEC9B6F9C5982CEFB7B9">
    <w:name w:val="83B256D8F3B54EEC9B6F9C5982CEFB7B9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7EB94C837744CF78DC9F283032D6E059">
    <w:name w:val="E7EB94C837744CF78DC9F283032D6E059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883F24270E142F29F135E5E6379A8019">
    <w:name w:val="E883F24270E142F29F135E5E6379A8019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D387600E6EF41FEA5A7498AC9868A359">
    <w:name w:val="8D387600E6EF41FEA5A7498AC9868A359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E1E9B09B6194CB4BDFFD4990B8E63849">
    <w:name w:val="1E1E9B09B6194CB4BDFFD4990B8E63849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DD4ACE6750C46F681D86423FFFBF61D9">
    <w:name w:val="8DD4ACE6750C46F681D86423FFFBF61D9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000AB3D9A064FC39DCE49E84C63C6039">
    <w:name w:val="0000AB3D9A064FC39DCE49E84C63C6039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E06BACC048E4DCD83648E9D557BA9EC9">
    <w:name w:val="4E06BACC048E4DCD83648E9D557BA9EC9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D3F41B1CF644056AB7F5CB772B10DAB9">
    <w:name w:val="CD3F41B1CF644056AB7F5CB772B10DAB9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64EE2B10F82483590D925B6BEEAB5B69">
    <w:name w:val="764EE2B10F82483590D925B6BEEAB5B69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219961136B04B63B815018EED3C83339">
    <w:name w:val="1219961136B04B63B815018EED3C83339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A44681E349B4B969D130B69EB0451279">
    <w:name w:val="EA44681E349B4B969D130B69EB0451279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A20D6BF866846F382BEDCA82A5B2ED69">
    <w:name w:val="7A20D6BF866846F382BEDCA82A5B2ED69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1631B31CC0847CE9B3022D6392108A79">
    <w:name w:val="91631B31CC0847CE9B3022D6392108A79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9A1D53567664F5D81F48726E74036E99">
    <w:name w:val="F9A1D53567664F5D81F48726E74036E99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AC6ECDD5F664C66A42169EA665D3EB59">
    <w:name w:val="7AC6ECDD5F664C66A42169EA665D3EB59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763460B43D347C3B8B8CC6CBBF54C0F9">
    <w:name w:val="2763460B43D347C3B8B8CC6CBBF54C0F9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188C5259AFA4DABA2F2616F07BC37949">
    <w:name w:val="1188C5259AFA4DABA2F2616F07BC37949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C934738D4FC47DC85B18DF5ADC103449">
    <w:name w:val="DC934738D4FC47DC85B18DF5ADC103449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461F74C14F541EFAA04E0CDD3C12E369">
    <w:name w:val="D461F74C14F541EFAA04E0CDD3C12E369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375B0D95D4A410193C4D5FD16A66CCD9">
    <w:name w:val="5375B0D95D4A410193C4D5FD16A66CCD9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E47C4B9E89D403D8979FE9B00EEAA149">
    <w:name w:val="1E47C4B9E89D403D8979FE9B00EEAA149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6F712AB431B4D098E10B53C8EDD03AD9">
    <w:name w:val="46F712AB431B4D098E10B53C8EDD03AD9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8897A037ACC40D9BF8F76598D11CF769">
    <w:name w:val="18897A037ACC40D9BF8F76598D11CF769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1BB4923744C4DFA84AEDD7D15EF4EC09">
    <w:name w:val="11BB4923744C4DFA84AEDD7D15EF4EC09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390D5A82C514F3E939FFF78AC9CA9E99">
    <w:name w:val="D390D5A82C514F3E939FFF78AC9CA9E99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8BCFA5403144DE0B755037F1CAB43DC9">
    <w:name w:val="48BCFA5403144DE0B755037F1CAB43DC9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0B57E8A8AF6470D92EC2C4E4889256A9">
    <w:name w:val="30B57E8A8AF6470D92EC2C4E4889256A9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615288C807443DA956C927D8E14ACC29">
    <w:name w:val="D615288C807443DA956C927D8E14ACC29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C56DB6C83D747208C4964014C578A8E6">
    <w:name w:val="5C56DB6C83D747208C4964014C578A8E6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0A6CC1C6B3D415098855BC121D8EE2A6">
    <w:name w:val="60A6CC1C6B3D415098855BC121D8EE2A6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8145B0F93E8449CA37A476B1CFB06159">
    <w:name w:val="A8145B0F93E8449CA37A476B1CFB06159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FDB8FE9D9AD4F1492B997D4C53BCAEE9">
    <w:name w:val="8FDB8FE9D9AD4F1492B997D4C53BCAEE9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85894D92B3E4FED8F2B06DDBA5309CF9">
    <w:name w:val="885894D92B3E4FED8F2B06DDBA5309CF9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4DD4C777E2F4AAEADC85B4D9E77250C9">
    <w:name w:val="14DD4C777E2F4AAEADC85B4D9E77250C9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BC0C061AD9A4918827F462197D206C49">
    <w:name w:val="8BC0C061AD9A4918827F462197D206C49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C779B2B26914FF098EFF0D1C683BDC99">
    <w:name w:val="7C779B2B26914FF098EFF0D1C683BDC99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7426969D3EB4808B85B903F49088AA29">
    <w:name w:val="47426969D3EB4808B85B903F49088AA29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868DF290A214A20B6E57D5C732F284A9">
    <w:name w:val="0868DF290A214A20B6E57D5C732F284A9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A519F2D76D4406789E34D5FA1B2B5EC9">
    <w:name w:val="5A519F2D76D4406789E34D5FA1B2B5EC9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FC245E7AF4B4BA39444B2AAE6E562AC9">
    <w:name w:val="AFC245E7AF4B4BA39444B2AAE6E562AC9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36335B5A69B46F7B52F87A56EF9451B8">
    <w:name w:val="D36335B5A69B46F7B52F87A56EF9451B8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961E11A0B3F48B583C536719EBA47788">
    <w:name w:val="C961E11A0B3F48B583C536719EBA47788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D6BEF5480F449B6BAE8EA7E818B30598">
    <w:name w:val="AD6BEF5480F449B6BAE8EA7E818B30598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8EC0F62B8D44CCA8CB5AF7FF4E53CF12">
    <w:name w:val="48EC0F62B8D44CCA8CB5AF7FF4E53CF12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D0F3B32BF9B4009B4FE98FD214A947B3">
    <w:name w:val="BD0F3B32BF9B4009B4FE98FD214A947B3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499BDC5DC67420186F57617F6E64C276">
    <w:name w:val="E499BDC5DC67420186F57617F6E64C276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936B25A439240FDAE5C4761E8D9D0C38">
    <w:name w:val="B936B25A439240FDAE5C4761E8D9D0C38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744D3E3EE2549F0ACB69D3EE4A9EA6C8">
    <w:name w:val="C744D3E3EE2549F0ACB69D3EE4A9EA6C8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1169945565D47838DE0001044DAA51D2">
    <w:name w:val="A1169945565D47838DE0001044DAA51D2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392B4C216A341F8843686951B80907E3">
    <w:name w:val="6392B4C216A341F8843686951B80907E3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E15C3A5B91245D6ACB14E59D6929E936">
    <w:name w:val="3E15C3A5B91245D6ACB14E59D6929E936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068E07A7FDF4D149141640BB775406B8">
    <w:name w:val="B068E07A7FDF4D149141640BB775406B8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7BD95DFABA6450F860133C840B3B9A78">
    <w:name w:val="C7BD95DFABA6450F860133C840B3B9A78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01C44D95C434D0C93D9DCDD59C761B82">
    <w:name w:val="B01C44D95C434D0C93D9DCDD59C761B82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02F42F267E64A259D1C34E9716273B43">
    <w:name w:val="702F42F267E64A259D1C34E9716273B43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3A168EBC31548F7BF186078A2B0C2B16">
    <w:name w:val="23A168EBC31548F7BF186078A2B0C2B16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283BA8273BB4E5E8478402E6313763B8">
    <w:name w:val="0283BA8273BB4E5E8478402E6313763B8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3FB435373A141CEA48C2A0413D1293D8">
    <w:name w:val="13FB435373A141CEA48C2A0413D1293D8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0E27FEC3CF44CE6A84FF6FABBA0EF5D2">
    <w:name w:val="A0E27FEC3CF44CE6A84FF6FABBA0EF5D2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EAE4A9B01B941FC82589E7D65125F883">
    <w:name w:val="AEAE4A9B01B941FC82589E7D65125F883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5D3536C70AB4D9686407F67A9B00E5D6">
    <w:name w:val="45D3536C70AB4D9686407F67A9B00E5D6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CCFB69FBEFC45B58E7408FFF57F08BA8">
    <w:name w:val="3CCFB69FBEFC45B58E7408FFF57F08BA8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1112228CF124ABBBD0F5B7A506BB8478">
    <w:name w:val="E1112228CF124ABBBD0F5B7A506BB8478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1DCA6C127324599850F5A163AE719AB2">
    <w:name w:val="C1DCA6C127324599850F5A163AE719AB2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5DAD9E0B9B44D4C8F1FC7FCDD9AC2523">
    <w:name w:val="75DAD9E0B9B44D4C8F1FC7FCDD9AC2523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28FB88D792D49E491FAACFBF035211A6">
    <w:name w:val="A28FB88D792D49E491FAACFBF035211A6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CA4A4E8302147C2862DC2D267B145768">
    <w:name w:val="0CA4A4E8302147C2862DC2D267B145768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2FAF08B54804BE6ADF737AF41B1362C8">
    <w:name w:val="92FAF08B54804BE6ADF737AF41B1362C8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D07105F25BA4888AE1D57D65A9369162">
    <w:name w:val="2D07105F25BA4888AE1D57D65A9369162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526E0B52A674E2BB3065A3FA20D24EC3">
    <w:name w:val="D526E0B52A674E2BB3065A3FA20D24EC3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A28818C97A84AD9BD9811034470EAFE6">
    <w:name w:val="AA28818C97A84AD9BD9811034470EAFE6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E311AD026FC4066A79588C93B44FFA68">
    <w:name w:val="1E311AD026FC4066A79588C93B44FFA68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4D194240509406BAF58E495C2F4A1AE8">
    <w:name w:val="64D194240509406BAF58E495C2F4A1AE8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7D49C7193E044FFA524D27E56E2027C2">
    <w:name w:val="17D49C7193E044FFA524D27E56E2027C2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4DD20C37D454201903D399B517BBB463">
    <w:name w:val="54DD20C37D454201903D399B517BBB463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D326D0C085542F591E78C96468B96FC6">
    <w:name w:val="BD326D0C085542F591E78C96468B96FC6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6D1FE555BED4370B67AA237FF99A8518">
    <w:name w:val="16D1FE555BED4370B67AA237FF99A8518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3CEB08D01314315AA15CDE4BF9FEE078">
    <w:name w:val="C3CEB08D01314315AA15CDE4BF9FEE078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B88750B91CE4E2B8A5DBB8F256D22332">
    <w:name w:val="1B88750B91CE4E2B8A5DBB8F256D22332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5F8448B772D4EEABBA72296DF17A56F3">
    <w:name w:val="85F8448B772D4EEABBA72296DF17A56F3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E1E9DFCDB6F4F53A14D04F91DAF0B9A6">
    <w:name w:val="5E1E9DFCDB6F4F53A14D04F91DAF0B9A6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735F75F2C304D32B41E160BFB67CDA78">
    <w:name w:val="6735F75F2C304D32B41E160BFB67CDA78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7C25132F22A4640995A91ED91CD60EA8">
    <w:name w:val="67C25132F22A4640995A91ED91CD60EA8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844DFEEEA544638A9DE0267FAA850782">
    <w:name w:val="7844DFEEEA544638A9DE0267FAA850782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F73C24C68044620A46E10704AA603433">
    <w:name w:val="0F73C24C68044620A46E10704AA603433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076491691374C9AAF4EBF7122B56E336">
    <w:name w:val="D076491691374C9AAF4EBF7122B56E336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CE640D1384843A0875484B95626D78A8">
    <w:name w:val="0CE640D1384843A0875484B95626D78A8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3FF6093FF5F4B4C9A889E8A0CCE59C38">
    <w:name w:val="E3FF6093FF5F4B4C9A889E8A0CCE59C38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3FD6B265F2F4193808A2FB140495D492">
    <w:name w:val="93FD6B265F2F4193808A2FB140495D492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5A97054FC094900BE1F93A3C1F308703">
    <w:name w:val="95A97054FC094900BE1F93A3C1F308703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E8885E24FC4453DB0717AB75652C30F6">
    <w:name w:val="2E8885E24FC4453DB0717AB75652C30F6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A6CABA3AB464CC79F8CA4B90783984E8">
    <w:name w:val="FA6CABA3AB464CC79F8CA4B90783984E8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369858D8BB94EC0A146D5B4834196E88">
    <w:name w:val="1369858D8BB94EC0A146D5B4834196E88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F0AFDA1E3984EA9B27AC88332DDBD912">
    <w:name w:val="BF0AFDA1E3984EA9B27AC88332DDBD912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E84675F438A4315AE5AD1C820EE7B083">
    <w:name w:val="6E84675F438A4315AE5AD1C820EE7B083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0B98F3E23904D529DF05D1A9CF170FB6">
    <w:name w:val="00B98F3E23904D529DF05D1A9CF170FB6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525BE044FAB4FFF971D55BEA2A8B0958">
    <w:name w:val="0525BE044FAB4FFF971D55BEA2A8B0958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95533A87942450A8A8735702285E8CA8">
    <w:name w:val="195533A87942450A8A8735702285E8CA8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CAC36ACA9314461980E4104B7ED4A562">
    <w:name w:val="4CAC36ACA9314461980E4104B7ED4A562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FCA45599CB14D15A420882A0E41F0C73">
    <w:name w:val="2FCA45599CB14D15A420882A0E41F0C73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62761F9A9D94F7E9CA5259FB1A592EF6">
    <w:name w:val="C62761F9A9D94F7E9CA5259FB1A592EF6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86B25B108D24943A45DF9511760E7808">
    <w:name w:val="586B25B108D24943A45DF9511760E7808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4BA5BE5410044D7B0CFBC6C55725A5C8">
    <w:name w:val="E4BA5BE5410044D7B0CFBC6C55725A5C8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06FDB077672469DAC07FFE2E13DD8072">
    <w:name w:val="706FDB077672469DAC07FFE2E13DD8072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A09A598F26A41AB8E4FCEC52B101D653">
    <w:name w:val="9A09A598F26A41AB8E4FCEC52B101D653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9EAF66016B3403596C02DEAF046E1586">
    <w:name w:val="59EAF66016B3403596C02DEAF046E1586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0DC5FE70ACA4F2BB39BFFB2C2C8075C8">
    <w:name w:val="F0DC5FE70ACA4F2BB39BFFB2C2C8075C8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C52E323584E4BBCBF8685DE548D0BB98">
    <w:name w:val="EC52E323584E4BBCBF8685DE548D0BB98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DFFF863BDE04A979A3F0836376049F52">
    <w:name w:val="8DFFF863BDE04A979A3F0836376049F52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872E5D98E31474EB4011DB40D62C3F63">
    <w:name w:val="3872E5D98E31474EB4011DB40D62C3F63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E6517A833CD41BCA6A6FF20547D8D5B6">
    <w:name w:val="FE6517A833CD41BCA6A6FF20547D8D5B6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B118ED3072144CE805389D3AEDC7A208">
    <w:name w:val="BB118ED3072144CE805389D3AEDC7A208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0B5C05DCDE24AD59F400831532701448">
    <w:name w:val="B0B5C05DCDE24AD59F400831532701448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D7EBE05766B4379AACAB458D140F1772">
    <w:name w:val="6D7EBE05766B4379AACAB458D140F1772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D0C28C1FAA24925805749C96E9860203">
    <w:name w:val="7D0C28C1FAA24925805749C96E9860203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48E699D48FC458081FC873FC35B5CD76">
    <w:name w:val="148E699D48FC458081FC873FC35B5CD76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3E780681DD043EA978D30BC822C5D478">
    <w:name w:val="A3E780681DD043EA978D30BC822C5D478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4D20CDE29D2465E9C06D4F749A9CE648">
    <w:name w:val="64D20CDE29D2465E9C06D4F749A9CE648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2D16D52AE8F646068E83D14E62DAA2D62">
    <w:name w:val="2D16D52AE8F646068E83D14E62DAA2D62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723C5E9AA2E4468A9C50DFC142D7F6A3">
    <w:name w:val="3723C5E9AA2E4468A9C50DFC142D7F6A3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5E1F5F64C6AC47799CE65ABC5CE017F36">
    <w:name w:val="5E1F5F64C6AC47799CE65ABC5CE017F36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682F87A359446F288E499F021019B868">
    <w:name w:val="D682F87A359446F288E499F021019B868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01BF5E51C884D15A9D1273FAE7B36098">
    <w:name w:val="E01BF5E51C884D15A9D1273FAE7B36098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57E6B56621743C5BE829D5EB292319C2">
    <w:name w:val="F57E6B56621743C5BE829D5EB292319C2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A2C2C036221458AB1D9E58BEEBEB12B3">
    <w:name w:val="1A2C2C036221458AB1D9E58BEEBEB12B3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9275BB553D244E1BE88DE4EC0199EF26">
    <w:name w:val="49275BB553D244E1BE88DE4EC0199EF26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FB0CABD13874AF48691418E9F1633F08">
    <w:name w:val="6FB0CABD13874AF48691418E9F1633F08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0EE43DD4FFD4E66910561F5699A226D8">
    <w:name w:val="70EE43DD4FFD4E66910561F5699A226D8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0FF5DB6DF464E779DFA3D2A4C6D8FEF2">
    <w:name w:val="E0FF5DB6DF464E779DFA3D2A4C6D8FEF2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600D1A4A572144D581AB7C2FBE8FDE483">
    <w:name w:val="600D1A4A572144D581AB7C2FBE8FDE483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B9AB8464E884470B293703B30FE79356">
    <w:name w:val="3B9AB8464E884470B293703B30FE79356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B6FCB72C5E345D5978913D9D4A28ED88">
    <w:name w:val="FB6FCB72C5E345D5978913D9D4A28ED88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84997866A0D4CCF9C535AC2C4B173628">
    <w:name w:val="B84997866A0D4CCF9C535AC2C4B173628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E80C2B8E8DCC4C5BA82C9EA418FAE5B22">
    <w:name w:val="E80C2B8E8DCC4C5BA82C9EA418FAE5B22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7560C61D24884B69933E8CD2AB3FD9C73">
    <w:name w:val="7560C61D24884B69933E8CD2AB3FD9C73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0DEF60D1F814EC2B73C9021F44FC1886">
    <w:name w:val="D0DEF60D1F814EC2B73C9021F44FC1886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ACB8723C151418F9EFAAB5690C7F2338">
    <w:name w:val="4ACB8723C151418F9EFAAB5690C7F2338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D769A52A688C4EA2BA2C0DE98D8C93048">
    <w:name w:val="D769A52A688C4EA2BA2C0DE98D8C93048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306025EB2A14153AF016F6CC6F6CBEA2">
    <w:name w:val="4306025EB2A14153AF016F6CC6F6CBEA2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EEAC8A354DC4762B570D08150B716123">
    <w:name w:val="AEEAC8A354DC4762B570D08150B716123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620CD6FB1FB4FB2B0774A975754FB9E6">
    <w:name w:val="3620CD6FB1FB4FB2B0774A975754FB9E6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A7FE76BB1354BF9A3869B5CA2E8162D8">
    <w:name w:val="AA7FE76BB1354BF9A3869B5CA2E8162D8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2B3CE03878849E9A440018400A6684B8">
    <w:name w:val="82B3CE03878849E9A440018400A6684B8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FAAE44B1180438A8C1138EA6D7FA9972">
    <w:name w:val="9FAAE44B1180438A8C1138EA6D7FA9972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FF3FB654837A412C9787CF933FB714893">
    <w:name w:val="FF3FB654837A412C9787CF933FB714893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04F980F4DB041B8B804D6A295CAD0536">
    <w:name w:val="B04F980F4DB041B8B804D6A295CAD0536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3CC2D8AD8C04E42886D9A55A64F9D408">
    <w:name w:val="93CC2D8AD8C04E42886D9A55A64F9D408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E9991A236BE41A98C068C778DC553278">
    <w:name w:val="AE9991A236BE41A98C068C778DC553278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AB10AA25B264F679A7F3E21370015252">
    <w:name w:val="3AB10AA25B264F679A7F3E21370015252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15517BF28E8A49A295ED03DCEEBE1AAC3">
    <w:name w:val="15517BF28E8A49A295ED03DCEEBE1AAC3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8AA5063BC0664CD2828BBC58596CD1EB6">
    <w:name w:val="8AA5063BC0664CD2828BBC58596CD1EB6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355897630251470AAD4DFDA4F4B947CE8">
    <w:name w:val="355897630251470AAD4DFDA4F4B947CE8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0E6672D4CF7940E68B110B5D0FEB8EF58">
    <w:name w:val="0E6672D4CF7940E68B110B5D0FEB8EF58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89635B1364F42B79DC1941DF140CCF54">
    <w:name w:val="A89635B1364F42B79DC1941DF140CCF54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4F4D1B15C5034022BF71A2A7259105744">
    <w:name w:val="4F4D1B15C5034022BF71A2A7259105744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9F87F08B8F564445917921D29D156A986">
    <w:name w:val="9F87F08B8F564445917921D29D156A986"/>
    <w:rsid w:val="00594EC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A31A1742D5D04B24A6B6DECCAC9AD1CB">
    <w:name w:val="A31A1742D5D04B24A6B6DECCAC9AD1CB"/>
    <w:rsid w:val="00594EC9"/>
  </w:style>
  <w:style w:type="paragraph" w:customStyle="1" w:styleId="43FC63D29C474D85B84F6EA5DEB33D87">
    <w:name w:val="43FC63D29C474D85B84F6EA5DEB33D87"/>
    <w:rsid w:val="00594EC9"/>
  </w:style>
  <w:style w:type="paragraph" w:customStyle="1" w:styleId="A2FDDB949DB14959BFBEEDAB203957F6">
    <w:name w:val="A2FDDB949DB14959BFBEEDAB203957F6"/>
    <w:rsid w:val="00594EC9"/>
  </w:style>
  <w:style w:type="paragraph" w:customStyle="1" w:styleId="B99AD538C5FE4A9EAD0B7FC3A966914F">
    <w:name w:val="B99AD538C5FE4A9EAD0B7FC3A966914F"/>
    <w:rsid w:val="00594EC9"/>
  </w:style>
  <w:style w:type="paragraph" w:customStyle="1" w:styleId="1EB35A25C6CE4F739FA05D8326318188">
    <w:name w:val="1EB35A25C6CE4F739FA05D8326318188"/>
    <w:rsid w:val="00594EC9"/>
  </w:style>
  <w:style w:type="paragraph" w:customStyle="1" w:styleId="C9CC22A238624F0CA56CEA25DEC87036">
    <w:name w:val="C9CC22A238624F0CA56CEA25DEC87036"/>
    <w:rsid w:val="00594EC9"/>
  </w:style>
  <w:style w:type="paragraph" w:customStyle="1" w:styleId="46400B184EEE455F844C931D78FA05D9">
    <w:name w:val="46400B184EEE455F844C931D78FA05D9"/>
    <w:rsid w:val="00594EC9"/>
  </w:style>
  <w:style w:type="paragraph" w:customStyle="1" w:styleId="F72C9F5E544A41AC8D99A12C8C3377C9">
    <w:name w:val="F72C9F5E544A41AC8D99A12C8C3377C9"/>
    <w:rsid w:val="00594EC9"/>
  </w:style>
  <w:style w:type="paragraph" w:customStyle="1" w:styleId="43037D5BC18A4AB38CDBB3B93263938F">
    <w:name w:val="43037D5BC18A4AB38CDBB3B93263938F"/>
    <w:rsid w:val="00594EC9"/>
  </w:style>
  <w:style w:type="paragraph" w:customStyle="1" w:styleId="DEF8967C2F334D5D9D07FBC698B3F109">
    <w:name w:val="DEF8967C2F334D5D9D07FBC698B3F109"/>
    <w:rsid w:val="00594EC9"/>
  </w:style>
  <w:style w:type="paragraph" w:customStyle="1" w:styleId="28E6A12289B64C35AF23DD68E9064D23">
    <w:name w:val="28E6A12289B64C35AF23DD68E9064D23"/>
    <w:rsid w:val="00594EC9"/>
  </w:style>
  <w:style w:type="paragraph" w:customStyle="1" w:styleId="A25CBFB734BB45A2BBFFEF26AAEEC1A9">
    <w:name w:val="A25CBFB734BB45A2BBFFEF26AAEEC1A9"/>
    <w:rsid w:val="00594EC9"/>
  </w:style>
  <w:style w:type="paragraph" w:customStyle="1" w:styleId="0E75F5E1852F4548BBDB0336BA56B426">
    <w:name w:val="0E75F5E1852F4548BBDB0336BA56B426"/>
    <w:rsid w:val="00594EC9"/>
  </w:style>
  <w:style w:type="paragraph" w:customStyle="1" w:styleId="03F90F94F6414C9299F5598941FE82D9">
    <w:name w:val="03F90F94F6414C9299F5598941FE82D9"/>
    <w:rsid w:val="00594EC9"/>
  </w:style>
  <w:style w:type="paragraph" w:customStyle="1" w:styleId="111F4D7272164AA7A665E552750C522F">
    <w:name w:val="111F4D7272164AA7A665E552750C522F"/>
    <w:rsid w:val="00594EC9"/>
  </w:style>
  <w:style w:type="paragraph" w:customStyle="1" w:styleId="5983FE000E5D4BC183456764DD7FE8C1">
    <w:name w:val="5983FE000E5D4BC183456764DD7FE8C1"/>
    <w:rsid w:val="00594EC9"/>
  </w:style>
  <w:style w:type="paragraph" w:customStyle="1" w:styleId="3C229AD55E63426DAE7E0A953447E49C">
    <w:name w:val="3C229AD55E63426DAE7E0A953447E49C"/>
    <w:rsid w:val="00594EC9"/>
  </w:style>
  <w:style w:type="paragraph" w:customStyle="1" w:styleId="279ABAD976C74495A6F42F496B3BAB19">
    <w:name w:val="279ABAD976C74495A6F42F496B3BAB19"/>
    <w:rsid w:val="00594EC9"/>
  </w:style>
  <w:style w:type="paragraph" w:customStyle="1" w:styleId="B56C10EA492644BEAF2BB60356CF4C1A">
    <w:name w:val="B56C10EA492644BEAF2BB60356CF4C1A"/>
    <w:rsid w:val="00594EC9"/>
  </w:style>
  <w:style w:type="paragraph" w:customStyle="1" w:styleId="6994A86F5484486E800F8F384F0D607E">
    <w:name w:val="6994A86F5484486E800F8F384F0D607E"/>
    <w:rsid w:val="00594EC9"/>
  </w:style>
  <w:style w:type="paragraph" w:customStyle="1" w:styleId="6188393A5AB54F73926824EC8238CDF5">
    <w:name w:val="6188393A5AB54F73926824EC8238CDF5"/>
    <w:rsid w:val="00594EC9"/>
  </w:style>
  <w:style w:type="paragraph" w:customStyle="1" w:styleId="B8DDF4CA5DEF447B98340120CFE4046F">
    <w:name w:val="B8DDF4CA5DEF447B98340120CFE4046F"/>
    <w:rsid w:val="00594EC9"/>
  </w:style>
  <w:style w:type="paragraph" w:customStyle="1" w:styleId="52A7DCA1C389411E85BF62CC7A33D4A6">
    <w:name w:val="52A7DCA1C389411E85BF62CC7A33D4A6"/>
    <w:rsid w:val="00594EC9"/>
  </w:style>
  <w:style w:type="paragraph" w:customStyle="1" w:styleId="B089AF93C3A242F18B513E131A017103">
    <w:name w:val="B089AF93C3A242F18B513E131A017103"/>
    <w:rsid w:val="00594EC9"/>
  </w:style>
  <w:style w:type="paragraph" w:customStyle="1" w:styleId="00C739D65E924FA5859B27B4BD4C785E">
    <w:name w:val="00C739D65E924FA5859B27B4BD4C785E"/>
    <w:rsid w:val="00594EC9"/>
  </w:style>
  <w:style w:type="paragraph" w:customStyle="1" w:styleId="6BD4246792FC4A608D750F181301BE47">
    <w:name w:val="6BD4246792FC4A608D750F181301BE47"/>
    <w:rsid w:val="00594EC9"/>
  </w:style>
  <w:style w:type="paragraph" w:customStyle="1" w:styleId="DA7E4C0FE91C4D8382BE2796047B47CF">
    <w:name w:val="DA7E4C0FE91C4D8382BE2796047B47CF"/>
    <w:rsid w:val="00594EC9"/>
  </w:style>
  <w:style w:type="paragraph" w:customStyle="1" w:styleId="6E55BEEEEC704F1C81B602D940861DD5">
    <w:name w:val="6E55BEEEEC704F1C81B602D940861DD5"/>
    <w:rsid w:val="00594EC9"/>
  </w:style>
  <w:style w:type="paragraph" w:customStyle="1" w:styleId="9F139C706A5F4207A9BD29CE0FC21F78">
    <w:name w:val="9F139C706A5F4207A9BD29CE0FC21F78"/>
    <w:rsid w:val="00594EC9"/>
  </w:style>
  <w:style w:type="paragraph" w:customStyle="1" w:styleId="815FA48EE6A746F0946F5DF30C9D5486">
    <w:name w:val="815FA48EE6A746F0946F5DF30C9D5486"/>
    <w:rsid w:val="00594EC9"/>
  </w:style>
  <w:style w:type="paragraph" w:customStyle="1" w:styleId="7E1552F222424EB282AB5855BEDA2EB1">
    <w:name w:val="7E1552F222424EB282AB5855BEDA2EB1"/>
    <w:rsid w:val="00594EC9"/>
  </w:style>
  <w:style w:type="paragraph" w:customStyle="1" w:styleId="2DC7F4BB4FE44E8CA846161B49B0B2FA">
    <w:name w:val="2DC7F4BB4FE44E8CA846161B49B0B2FA"/>
    <w:rsid w:val="00594EC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14E3B311C86745B8A0F7411FBC5E08" ma:contentTypeVersion="2" ma:contentTypeDescription="Create a new document." ma:contentTypeScope="" ma:versionID="91638a433407cfa1a228b3dc7b83f882">
  <xsd:schema xmlns:xsd="http://www.w3.org/2001/XMLSchema" xmlns:xs="http://www.w3.org/2001/XMLSchema" xmlns:p="http://schemas.microsoft.com/office/2006/metadata/properties" xmlns:ns2="0a2b4d7d-85c2-44bd-83c4-e31bd95b8e14" targetNamespace="http://schemas.microsoft.com/office/2006/metadata/properties" ma:root="true" ma:fieldsID="8010c20cd48e342eeda0c360509bcbc2" ns2:_="">
    <xsd:import namespace="0a2b4d7d-85c2-44bd-83c4-e31bd95b8e14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2b4d7d-85c2-44bd-83c4-e31bd95b8e14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0a2b4d7d-85c2-44bd-83c4-e31bd95b8e14">V62RKWWSVYUY-16-4020</_dlc_DocId>
    <_dlc_DocIdUrl xmlns="0a2b4d7d-85c2-44bd-83c4-e31bd95b8e14">
      <Url>https://commscollabcenter.com/ICTAP/_layouts/DocIdRedir.aspx?ID=V62RKWWSVYUY-16-4020</Url>
      <Description>V62RKWWSVYUY-16-4020</Description>
    </_dlc_DocIdUrl>
  </documentManagement>
</p:properties>
</file>

<file path=customXml/itemProps1.xml><?xml version="1.0" encoding="utf-8"?>
<ds:datastoreItem xmlns:ds="http://schemas.openxmlformats.org/officeDocument/2006/customXml" ds:itemID="{A88AC8B2-27C1-470B-80DF-D9C78714A1BD}"/>
</file>

<file path=customXml/itemProps2.xml><?xml version="1.0" encoding="utf-8"?>
<ds:datastoreItem xmlns:ds="http://schemas.openxmlformats.org/officeDocument/2006/customXml" ds:itemID="{146B267F-A12B-4F58-AACB-F3DBF180B220}"/>
</file>

<file path=customXml/itemProps3.xml><?xml version="1.0" encoding="utf-8"?>
<ds:datastoreItem xmlns:ds="http://schemas.openxmlformats.org/officeDocument/2006/customXml" ds:itemID="{1B2241BC-D97B-41C9-9C3A-862F65B637B9}"/>
</file>

<file path=customXml/itemProps4.xml><?xml version="1.0" encoding="utf-8"?>
<ds:datastoreItem xmlns:ds="http://schemas.openxmlformats.org/officeDocument/2006/customXml" ds:itemID="{B1A5582C-4238-4073-8D65-A9D0FB1A6139}"/>
</file>

<file path=customXml/itemProps5.xml><?xml version="1.0" encoding="utf-8"?>
<ds:datastoreItem xmlns:ds="http://schemas.openxmlformats.org/officeDocument/2006/customXml" ds:itemID="{8CD57B42-3612-4029-9376-697E4D546AEC}"/>
</file>

<file path=docProps/app.xml><?xml version="1.0" encoding="utf-8"?>
<Properties xmlns="http://schemas.openxmlformats.org/officeDocument/2006/extended-properties" xmlns:vt="http://schemas.openxmlformats.org/officeDocument/2006/docPropsVTypes">
  <Template>ICS215av1.dot</Template>
  <TotalTime>1</TotalTime>
  <Pages>5</Pages>
  <Words>918</Words>
  <Characters>14216</Characters>
  <Application>Microsoft Office Word</Application>
  <DocSecurity>0</DocSecurity>
  <Lines>118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INCIDENT ACTION PLAN SAFETY ANALYSIS</vt:lpstr>
    </vt:vector>
  </TitlesOfParts>
  <Company>Preferred Company</Company>
  <LinksUpToDate>false</LinksUpToDate>
  <CharactersWithSpaces>15104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INCIDENT ACTION PLAN SAFETY ANALYSIS</dc:title>
  <dc:creator>Mikol Kirschenbaum</dc:creator>
  <cp:lastModifiedBy>HT</cp:lastModifiedBy>
  <cp:revision>3</cp:revision>
  <cp:lastPrinted>2012-05-09T15:52:00Z</cp:lastPrinted>
  <dcterms:created xsi:type="dcterms:W3CDTF">2012-06-22T21:13:00Z</dcterms:created>
  <dcterms:modified xsi:type="dcterms:W3CDTF">2012-06-22T21:14:00Z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0x0101005814E3B311C86745B8A0F7411FBC5E08</vt:lpwstr>
  </property>
  <property fmtid="{D5CDD505-2E9C-101B-9397-08002B2CF9AE}" pid="3" name="_dlc_DocIdItemGuid">
    <vt:lpwstr>aa0a7435-022f-4cb1-8578-2a418993be65</vt:lpwstr>
  </property>
</Properties>
</file>