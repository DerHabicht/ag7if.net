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240" w:lineRule="auto"/>
        <w:ind w:left="394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41.280945pt;margin-top:54.573818pt;width:709.936249pt;height:443.05014pt;mso-position-horizontal-relative:page;mso-position-vertical-relative:paragraph;z-index:-231" coordorigin="826,1091" coordsize="14199,8861">
            <v:group style="position:absolute;left:9797;top:1831;width:2285;height:643" coordorigin="9797,1831" coordsize="2285,643">
              <v:shape style="position:absolute;left:9797;top:1831;width:2285;height:643" coordorigin="9797,1831" coordsize="2285,643" path="m9797,1831l12082,1831,12082,2474,9797,2474,9797,1831xe" filled="f" stroked="t" strokeweight=".960022pt" strokecolor="#000000">
                <v:path arrowok="t"/>
              </v:shape>
            </v:group>
            <v:group style="position:absolute;left:9797;top:2570;width:2285;height:643" coordorigin="9797,2570" coordsize="2285,643">
              <v:shape style="position:absolute;left:9797;top:2570;width:2285;height:643" coordorigin="9797,2570" coordsize="2285,643" path="m9797,2570l12082,2570,12082,3213,9797,3213,9797,2570xe" filled="f" stroked="t" strokeweight=".960022pt" strokecolor="#000000">
                <v:path arrowok="t"/>
              </v:shape>
            </v:group>
            <v:group style="position:absolute;left:6250;top:1264;width:3211;height:1286" coordorigin="6250,1264" coordsize="3211,1286">
              <v:shape style="position:absolute;left:6250;top:1264;width:3211;height:1286" coordorigin="6250,1264" coordsize="3211,1286" path="m6250,1264l9461,1264,9461,2551,6250,2551,6250,1264xe" filled="f" stroked="t" strokeweight=".960022pt" strokecolor="#000000">
                <v:path arrowok="t"/>
              </v:shape>
            </v:group>
            <v:group style="position:absolute;left:9463;top:1910;width:336;height:984" coordorigin="9463,1910" coordsize="336,984">
              <v:shape style="position:absolute;left:9463;top:1910;width:336;height:984" coordorigin="9463,1910" coordsize="336,984" path="m9799,2894l9631,2894,9631,1910,9463,1910e" filled="f" stroked="t" strokeweight=".720016pt" strokecolor="#000000">
                <v:path arrowok="t"/>
              </v:shape>
            </v:group>
            <v:group style="position:absolute;left:9463;top:1910;width:336;height:245" coordorigin="9463,1910" coordsize="336,245">
              <v:shape style="position:absolute;left:9463;top:1910;width:336;height:245" coordorigin="9463,1910" coordsize="336,245" path="m9799,2155l9631,2155,9631,1910,9463,1910e" filled="f" stroked="t" strokeweight=".720016pt" strokecolor="#000000">
                <v:path arrowok="t"/>
              </v:shape>
            </v:group>
            <v:group style="position:absolute;left:9797;top:1101;width:2285;height:638" coordorigin="9797,1101" coordsize="2285,638">
              <v:shape style="position:absolute;left:9797;top:1101;width:2285;height:638" coordorigin="9797,1101" coordsize="2285,638" path="m9797,1101l12082,1101,12082,1739,9797,1739,9797,1101xe" filled="f" stroked="t" strokeweight=".960022pt" strokecolor="#000000">
                <v:path arrowok="t"/>
              </v:shape>
            </v:group>
            <v:group style="position:absolute;left:9463;top:1425;width:336;height:485" coordorigin="9463,1425" coordsize="336,485">
              <v:shape style="position:absolute;left:9463;top:1425;width:336;height:485" coordorigin="9463,1425" coordsize="336,485" path="m9799,1425l9631,1425,9631,1910,9463,1910e" filled="f" stroked="t" strokeweight=".720016pt" strokecolor="#000000">
                <v:path arrowok="t"/>
              </v:shape>
            </v:group>
            <v:group style="position:absolute;left:3317;top:2172;width:2002;height:773" coordorigin="3317,2172" coordsize="2002,773">
              <v:shape style="position:absolute;left:3317;top:2172;width:2002;height:773" coordorigin="3317,2172" coordsize="2002,773" path="m3317,2172l5319,2172,5319,2944,3317,2944,3317,2172xe" filled="f" stroked="t" strokeweight=".960022pt" strokecolor="#000000">
                <v:path arrowok="t"/>
              </v:shape>
            </v:group>
            <v:group style="position:absolute;left:4771;top:3002;width:1786;height:643" coordorigin="4771,3002" coordsize="1786,643">
              <v:shape style="position:absolute;left:4771;top:3002;width:1786;height:643" coordorigin="4771,3002" coordsize="1786,643" path="m4771,3002l6557,3002,6557,3645,4771,3645,4771,3002xe" filled="f" stroked="t" strokeweight=".960022pt" strokecolor="#000000">
                <v:path arrowok="t"/>
              </v:shape>
            </v:group>
            <v:group style="position:absolute;left:2741;top:4063;width:1781;height:643" coordorigin="2741,4063" coordsize="1781,643">
              <v:shape style="position:absolute;left:2741;top:4063;width:1781;height:643" coordorigin="2741,4063" coordsize="1781,643" path="m2741,4063l4522,4063,4522,4706,2741,4706,2741,4063xe" filled="f" stroked="t" strokeweight=".960022pt" strokecolor="#000000">
                <v:path arrowok="t"/>
              </v:shape>
            </v:group>
            <v:group style="position:absolute;left:835;top:4063;width:1786;height:643" coordorigin="835,4063" coordsize="1786,643">
              <v:shape style="position:absolute;left:835;top:4063;width:1786;height:643" coordorigin="835,4063" coordsize="1786,643" path="m835,4063l2621,4063,2621,4706,835,4706,835,4063xe" filled="f" stroked="t" strokeweight=".960022pt" strokecolor="#000000">
                <v:path arrowok="t"/>
              </v:shape>
            </v:group>
            <v:group style="position:absolute;left:4632;top:4063;width:1781;height:643" coordorigin="4632,4063" coordsize="1781,643">
              <v:shape style="position:absolute;left:4632;top:4063;width:1781;height:643" coordorigin="4632,4063" coordsize="1781,643" path="m4632,4063l6413,4063,6413,4706,4632,4706,4632,4063xe" filled="f" stroked="t" strokeweight=".960022pt" strokecolor="#000000">
                <v:path arrowok="t"/>
              </v:shape>
            </v:group>
            <v:group style="position:absolute;left:6519;top:4063;width:1781;height:643" coordorigin="6519,4063" coordsize="1781,643">
              <v:shape style="position:absolute;left:6519;top:4063;width:1781;height:643" coordorigin="6519,4063" coordsize="1781,643" path="m6519,4063l8299,4063,8299,4706,6519,4706,6519,4063xe" filled="f" stroked="t" strokeweight=".960022pt" strokecolor="#000000">
                <v:path arrowok="t"/>
              </v:shape>
            </v:group>
            <v:group style="position:absolute;left:1730;top:3777;width:5683;height:288" coordorigin="1730,3777" coordsize="5683,288">
              <v:shape style="position:absolute;left:1730;top:3777;width:5683;height:288" coordorigin="1730,3777" coordsize="5683,288" path="m1730,4065l1730,3777,7414,3777,7414,4065e" filled="f" stroked="t" strokeweight=".720016pt" strokecolor="#000000">
                <v:path arrowok="t"/>
              </v:shape>
            </v:group>
            <v:group style="position:absolute;left:1730;top:3777;width:1901;height:288" coordorigin="1730,3777" coordsize="1901,288">
              <v:shape style="position:absolute;left:1730;top:3777;width:1901;height:288" coordorigin="1730,3777" coordsize="1901,288" path="m1730,4065l1730,3777,3631,3777,3631,4065e" filled="f" stroked="t" strokeweight=".720016pt" strokecolor="#000000">
                <v:path arrowok="t"/>
              </v:shape>
            </v:group>
            <v:group style="position:absolute;left:1730;top:3777;width:3792;height:288" coordorigin="1730,3777" coordsize="3792,288">
              <v:shape style="position:absolute;left:1730;top:3777;width:3792;height:288" coordorigin="1730,3777" coordsize="3792,288" path="m1730,4065l1730,3777,5523,3777,5523,4065e" filled="f" stroked="t" strokeweight=".720016pt" strokecolor="#000000">
                <v:path arrowok="t"/>
              </v:shape>
            </v:group>
            <v:group style="position:absolute;left:4322;top:2947;width:2;height:835" coordorigin="4322,2947" coordsize="2,835">
              <v:shape style="position:absolute;left:4322;top:2947;width:2;height:835" coordorigin="4322,2947" coordsize="0,835" path="m4322,3782l4322,2947e" filled="f" stroked="t" strokeweight=".720016pt" strokecolor="#000000">
                <v:path arrowok="t"/>
              </v:shape>
            </v:group>
            <v:group style="position:absolute;left:4322;top:2947;width:451;height:379" coordorigin="4322,2947" coordsize="451,379">
              <v:shape style="position:absolute;left:4322;top:2947;width:451;height:379" coordorigin="4322,2947" coordsize="451,379" path="m4774,3326l4322,3326,4322,2947e" filled="f" stroked="t" strokeweight=".720016pt" strokecolor="#000000">
                <v:path arrowok="t"/>
              </v:shape>
            </v:group>
            <v:group style="position:absolute;left:7860;top:2601;width:1464;height:797" coordorigin="7860,2601" coordsize="1464,797">
              <v:shape style="position:absolute;left:7860;top:2601;width:1464;height:797" coordorigin="7860,2601" coordsize="1464,797" path="m9324,3398l7860,3398,7860,2601e" filled="f" stroked="t" strokeweight=".720016pt" strokecolor="#000000">
                <v:path arrowok="t"/>
              </v:shape>
            </v:group>
            <v:group style="position:absolute;left:5311;top:2515;width:2549;height:398" coordorigin="5311,2515" coordsize="2549,398">
              <v:shape style="position:absolute;left:5311;top:2515;width:2549;height:398" coordorigin="5311,2515" coordsize="2549,398" path="m5311,2515l5782,2515,5782,2913,7860,2913,7860,2553e" filled="f" stroked="t" strokeweight=".720016pt" strokecolor="#000000">
                <v:path arrowok="t"/>
              </v:shape>
            </v:group>
            <v:group style="position:absolute;left:10541;top:3535;width:1997;height:768" coordorigin="10541,3535" coordsize="1997,768">
              <v:shape style="position:absolute;left:10541;top:3535;width:1997;height:768" coordorigin="10541,3535" coordsize="1997,768" path="m10541,3535l12538,3535,12538,4303,10541,4303,10541,3535xe" filled="f" stroked="t" strokeweight=".960022pt" strokecolor="#000000">
                <v:path arrowok="t"/>
              </v:shape>
            </v:group>
            <v:group style="position:absolute;left:10587;top:4324;width:106;height:384" coordorigin="10587,4324" coordsize="106,384">
              <v:shape style="position:absolute;left:10587;top:4324;width:106;height:384" coordorigin="10587,4324" coordsize="106,384" path="m10692,4708l10587,4708,10587,4324e" filled="f" stroked="t" strokeweight=".720016pt" strokecolor="#000000">
                <v:path arrowok="t"/>
              </v:shape>
            </v:group>
            <v:group style="position:absolute;left:10690;top:4384;width:1814;height:643" coordorigin="10690,4384" coordsize="1814,643">
              <v:shape style="position:absolute;left:10690;top:4384;width:1814;height:643" coordorigin="10690,4384" coordsize="1814,643" path="m10690,4384l12504,4384,12504,5028,10690,5028,10690,4384xe" filled="f" stroked="t" strokeweight=".960022pt" strokecolor="#000000">
                <v:path arrowok="t"/>
              </v:shape>
            </v:group>
            <v:group style="position:absolute;left:10992;top:5095;width:1814;height:638" coordorigin="10992,5095" coordsize="1814,638">
              <v:shape style="position:absolute;left:10992;top:5095;width:1814;height:638" coordorigin="10992,5095" coordsize="1814,638" path="m10992,5095l12807,5095,12807,5733,10992,5733,10992,5095xe" filled="f" stroked="t" strokeweight=".960022pt" strokecolor="#000000">
                <v:path arrowok="t"/>
              </v:shape>
            </v:group>
            <v:group style="position:absolute;left:10992;top:5796;width:1814;height:643" coordorigin="10992,5796" coordsize="1814,643">
              <v:shape style="position:absolute;left:10992;top:5796;width:1814;height:643" coordorigin="10992,5796" coordsize="1814,643" path="m10992,5796l12807,5796,12807,6439,10992,6439,10992,5796xe" filled="f" stroked="t" strokeweight=".960022pt" strokecolor="#000000">
                <v:path arrowok="t"/>
              </v:shape>
            </v:group>
            <v:group style="position:absolute;left:10992;top:6501;width:1814;height:643" coordorigin="10992,6501" coordsize="1814,643">
              <v:shape style="position:absolute;left:10992;top:6501;width:1814;height:643" coordorigin="10992,6501" coordsize="1814,643" path="m10992,6501l12807,6501,12807,7144,10992,7144,10992,6501xe" filled="f" stroked="t" strokeweight=".960022pt" strokecolor="#000000">
                <v:path arrowok="t"/>
              </v:shape>
            </v:group>
            <v:group style="position:absolute;left:10812;top:5030;width:182;height:384" coordorigin="10812,5030" coordsize="182,384">
              <v:shape style="position:absolute;left:10812;top:5030;width:182;height:384" coordorigin="10812,5030" coordsize="182,384" path="m10995,5414l10812,5414,10812,5030e" filled="f" stroked="t" strokeweight=".720016pt" strokecolor="#000000">
                <v:path arrowok="t"/>
              </v:shape>
            </v:group>
            <v:group style="position:absolute;left:10812;top:5030;width:182;height:1090" coordorigin="10812,5030" coordsize="182,1090">
              <v:shape style="position:absolute;left:10812;top:5030;width:182;height:1090" coordorigin="10812,5030" coordsize="182,1090" path="m10995,6120l10812,6120,10812,5030e" filled="f" stroked="t" strokeweight=".720016pt" strokecolor="#000000">
                <v:path arrowok="t"/>
              </v:shape>
            </v:group>
            <v:group style="position:absolute;left:10812;top:5030;width:182;height:1795" coordorigin="10812,5030" coordsize="182,1795">
              <v:shape style="position:absolute;left:10812;top:5030;width:182;height:1795" coordorigin="10812,5030" coordsize="182,1795" path="m10995,6825l10812,6825,10812,5030e" filled="f" stroked="t" strokeweight=".720016pt" strokecolor="#000000">
                <v:path arrowok="t"/>
              </v:shape>
            </v:group>
            <v:group style="position:absolute;left:10680;top:7183;width:1814;height:643" coordorigin="10680,7183" coordsize="1814,643">
              <v:shape style="position:absolute;left:10680;top:7183;width:1814;height:643" coordorigin="10680,7183" coordsize="1814,643" path="m10680,7183l12495,7183,12495,7826,10680,7826,10680,7183xe" filled="f" stroked="t" strokeweight=".960022pt" strokecolor="#000000">
                <v:path arrowok="t"/>
              </v:shape>
            </v:group>
            <v:group style="position:absolute;left:10987;top:7888;width:1814;height:643" coordorigin="10987,7888" coordsize="1814,643">
              <v:shape style="position:absolute;left:10987;top:7888;width:1814;height:643" coordorigin="10987,7888" coordsize="1814,643" path="m10987,7888l12802,7888,12802,8532,10987,8532,10987,7888xe" filled="f" stroked="t" strokeweight=".960022pt" strokecolor="#000000">
                <v:path arrowok="t"/>
              </v:shape>
            </v:group>
            <v:group style="position:absolute;left:10987;top:8594;width:1814;height:643" coordorigin="10987,8594" coordsize="1814,643">
              <v:shape style="position:absolute;left:10987;top:8594;width:1814;height:643" coordorigin="10987,8594" coordsize="1814,643" path="m10987,8594l12802,8594,12802,9237,10987,9237,10987,8594xe" filled="f" stroked="t" strokeweight=".960022pt" strokecolor="#000000">
                <v:path arrowok="t"/>
              </v:shape>
            </v:group>
            <v:group style="position:absolute;left:10987;top:9300;width:1814;height:643" coordorigin="10987,9300" coordsize="1814,643">
              <v:shape style="position:absolute;left:10987;top:9300;width:1814;height:643" coordorigin="10987,9300" coordsize="1814,643" path="m10987,9300l12802,9300,12802,9943,10987,9943,10987,9300xe" filled="f" stroked="t" strokeweight=".960022pt" strokecolor="#000000">
                <v:path arrowok="t"/>
              </v:shape>
            </v:group>
            <v:group style="position:absolute;left:10803;top:7824;width:187;height:389" coordorigin="10803,7824" coordsize="187,389">
              <v:shape style="position:absolute;left:10803;top:7824;width:187;height:389" coordorigin="10803,7824" coordsize="187,389" path="m10990,8212l10803,8212,10803,7824e" filled="f" stroked="t" strokeweight=".720016pt" strokecolor="#000000">
                <v:path arrowok="t"/>
              </v:shape>
            </v:group>
            <v:group style="position:absolute;left:10803;top:7824;width:187;height:1094" coordorigin="10803,7824" coordsize="187,1094">
              <v:shape style="position:absolute;left:10803;top:7824;width:187;height:1094" coordorigin="10803,7824" coordsize="187,1094" path="m10990,8918l10803,8918,10803,7824e" filled="f" stroked="t" strokeweight=".720016pt" strokecolor="#000000">
                <v:path arrowok="t"/>
              </v:shape>
            </v:group>
            <v:group style="position:absolute;left:10803;top:7824;width:187;height:1800" coordorigin="10803,7824" coordsize="187,1800">
              <v:shape style="position:absolute;left:10803;top:7824;width:187;height:1800" coordorigin="10803,7824" coordsize="187,1800" path="m10990,9624l10803,9624,10803,7824e" filled="f" stroked="t" strokeweight=".720016pt" strokecolor="#000000">
                <v:path arrowok="t"/>
              </v:shape>
            </v:group>
            <v:group style="position:absolute;left:10587;top:4324;width:96;height:3182" coordorigin="10587,4324" coordsize="96,3182">
              <v:shape style="position:absolute;left:10587;top:4324;width:96;height:3182" coordorigin="10587,4324" coordsize="96,3182" path="m10683,7507l10587,7507,10587,4324e" filled="f" stroked="t" strokeweight=".720016pt" strokecolor="#000000">
                <v:path arrowok="t"/>
              </v:shape>
            </v:group>
            <v:group style="position:absolute;left:8328;top:3535;width:1997;height:768" coordorigin="8328,3535" coordsize="1997,768">
              <v:shape style="position:absolute;left:8328;top:3535;width:1997;height:768" coordorigin="8328,3535" coordsize="1997,768" path="m8328,3535l10325,3535,10325,4303,8328,4303,8328,3535xe" filled="f" stroked="t" strokeweight=".960022pt" strokecolor="#000000">
                <v:path arrowok="t"/>
              </v:shape>
            </v:group>
            <v:group style="position:absolute;left:8359;top:4324;width:197;height:384" coordorigin="8359,4324" coordsize="197,384">
              <v:shape style="position:absolute;left:8359;top:4324;width:197;height:384" coordorigin="8359,4324" coordsize="197,384" path="m8556,4708l8359,4708,8359,4324e" filled="f" stroked="t" strokeweight=".720016pt" strokecolor="#000000">
                <v:path arrowok="t"/>
              </v:shape>
            </v:group>
            <v:group style="position:absolute;left:8359;top:4324;width:197;height:1090" coordorigin="8359,4324" coordsize="197,1090">
              <v:shape style="position:absolute;left:8359;top:4324;width:197;height:1090" coordorigin="8359,4324" coordsize="197,1090" path="m8556,5414l8359,5414,8359,4324e" filled="f" stroked="t" strokeweight=".720016pt" strokecolor="#000000">
                <v:path arrowok="t"/>
              </v:shape>
            </v:group>
            <v:group style="position:absolute;left:8359;top:4324;width:197;height:1795" coordorigin="8359,4324" coordsize="197,1795">
              <v:shape style="position:absolute;left:8359;top:4324;width:197;height:1795" coordorigin="8359,4324" coordsize="197,1795" path="m8556,6120l8359,6120,8359,4324e" filled="f" stroked="t" strokeweight=".720016pt" strokecolor="#000000">
                <v:path arrowok="t"/>
              </v:shape>
            </v:group>
            <v:group style="position:absolute;left:8359;top:4324;width:197;height:2501" coordorigin="8359,4324" coordsize="197,2501">
              <v:shape style="position:absolute;left:8359;top:4324;width:197;height:2501" coordorigin="8359,4324" coordsize="197,2501" path="m8556,6825l8359,6825,8359,4324e" filled="f" stroked="t" strokeweight=".720016pt" strokecolor="#000000">
                <v:path arrowok="t"/>
              </v:shape>
            </v:group>
            <v:group style="position:absolute;left:8554;top:4384;width:1949;height:643" coordorigin="8554,4384" coordsize="1949,643">
              <v:shape style="position:absolute;left:8554;top:4384;width:1949;height:643" coordorigin="8554,4384" coordsize="1949,643" path="m8554,4384l10503,4384,10503,5028,8554,5028,8554,4384xe" filled="f" stroked="t" strokeweight=".960022pt" strokecolor="#000000">
                <v:path arrowok="t"/>
              </v:shape>
            </v:group>
            <v:group style="position:absolute;left:8554;top:5090;width:1949;height:643" coordorigin="8554,5090" coordsize="1949,643">
              <v:shape style="position:absolute;left:8554;top:5090;width:1949;height:643" coordorigin="8554,5090" coordsize="1949,643" path="m8554,5090l10503,5090,10503,5733,8554,5733,8554,5090xe" filled="f" stroked="t" strokeweight=".960022pt" strokecolor="#000000">
                <v:path arrowok="t"/>
              </v:shape>
            </v:group>
            <v:group style="position:absolute;left:8554;top:5796;width:1949;height:643" coordorigin="8554,5796" coordsize="1949,643">
              <v:shape style="position:absolute;left:8554;top:5796;width:1949;height:643" coordorigin="8554,5796" coordsize="1949,643" path="m8554,5796l10503,5796,10503,6439,8554,6439,8554,5796xe" filled="f" stroked="t" strokeweight=".960022pt" strokecolor="#000000">
                <v:path arrowok="t"/>
              </v:shape>
            </v:group>
            <v:group style="position:absolute;left:8554;top:6501;width:1949;height:643" coordorigin="8554,6501" coordsize="1949,643">
              <v:shape style="position:absolute;left:8554;top:6501;width:1949;height:643" coordorigin="8554,6501" coordsize="1949,643" path="m8554,6501l10503,6501,10503,7144,8554,7144,8554,6501xe" filled="f" stroked="t" strokeweight=".960022pt" strokecolor="#000000">
                <v:path arrowok="t"/>
              </v:shape>
            </v:group>
            <v:group style="position:absolute;left:8554;top:7207;width:1949;height:643" coordorigin="8554,7207" coordsize="1949,643">
              <v:shape style="position:absolute;left:8554;top:7207;width:1949;height:643" coordorigin="8554,7207" coordsize="1949,643" path="m8554,7207l10503,7207,10503,7850,8554,7850,8554,7207xe" filled="f" stroked="t" strokeweight=".960022pt" strokecolor="#000000">
                <v:path arrowok="t"/>
              </v:shape>
            </v:group>
            <v:group style="position:absolute;left:8359;top:4324;width:197;height:3206" coordorigin="8359,4324" coordsize="197,3206">
              <v:shape style="position:absolute;left:8359;top:4324;width:197;height:3206" coordorigin="8359,4324" coordsize="197,3206" path="m8556,7531l8359,7531,8359,4324e" filled="f" stroked="t" strokeweight=".720016pt" strokecolor="#000000">
                <v:path arrowok="t"/>
              </v:shape>
            </v:group>
            <v:group style="position:absolute;left:12859;top:3535;width:1997;height:768" coordorigin="12859,3535" coordsize="1997,768">
              <v:shape style="position:absolute;left:12859;top:3535;width:1997;height:768" coordorigin="12859,3535" coordsize="1997,768" path="m12859,3535l14856,3535,14856,4303,12859,4303,12859,3535xe" filled="f" stroked="t" strokeweight=".960022pt" strokecolor="#000000">
                <v:path arrowok="t"/>
              </v:shape>
            </v:group>
            <v:group style="position:absolute;left:12871;top:4324;width:197;height:384" coordorigin="12871,4324" coordsize="197,384">
              <v:shape style="position:absolute;left:12871;top:4324;width:197;height:384" coordorigin="12871,4324" coordsize="197,384" path="m13068,4708l12871,4708,12871,4324e" filled="f" stroked="t" strokeweight=".720016pt" strokecolor="#000000">
                <v:path arrowok="t"/>
              </v:shape>
            </v:group>
            <v:group style="position:absolute;left:12871;top:4324;width:197;height:1090" coordorigin="12871,4324" coordsize="197,1090">
              <v:shape style="position:absolute;left:12871;top:4324;width:197;height:1090" coordorigin="12871,4324" coordsize="197,1090" path="m13068,5414l12871,5414,12871,4324e" filled="f" stroked="t" strokeweight=".720016pt" strokecolor="#000000">
                <v:path arrowok="t"/>
              </v:shape>
            </v:group>
            <v:group style="position:absolute;left:12871;top:4324;width:197;height:1795" coordorigin="12871,4324" coordsize="197,1795">
              <v:shape style="position:absolute;left:12871;top:4324;width:197;height:1795" coordorigin="12871,4324" coordsize="197,1795" path="m13068,6120l12871,6120,12871,4324e" filled="f" stroked="t" strokeweight=".720016pt" strokecolor="#000000">
                <v:path arrowok="t"/>
              </v:shape>
            </v:group>
            <v:group style="position:absolute;left:12871;top:4324;width:197;height:2501" coordorigin="12871,4324" coordsize="197,2501">
              <v:shape style="position:absolute;left:12871;top:4324;width:197;height:2501" coordorigin="12871,4324" coordsize="197,2501" path="m13068,6825l12871,6825,12871,4324e" filled="f" stroked="t" strokeweight=".720016pt" strokecolor="#000000">
                <v:path arrowok="t"/>
              </v:shape>
            </v:group>
            <v:group style="position:absolute;left:13066;top:4384;width:1949;height:643" coordorigin="13066,4384" coordsize="1949,643">
              <v:shape style="position:absolute;left:13066;top:4384;width:1949;height:643" coordorigin="13066,4384" coordsize="1949,643" path="m13066,4384l15015,4384,15015,5028,13066,5028,13066,4384xe" filled="f" stroked="t" strokeweight=".960022pt" strokecolor="#000000">
                <v:path arrowok="t"/>
              </v:shape>
            </v:group>
            <v:group style="position:absolute;left:13066;top:5090;width:1949;height:643" coordorigin="13066,5090" coordsize="1949,643">
              <v:shape style="position:absolute;left:13066;top:5090;width:1949;height:643" coordorigin="13066,5090" coordsize="1949,643" path="m13066,5090l15015,5090,15015,5733,13066,5733,13066,5090xe" filled="f" stroked="t" strokeweight=".960022pt" strokecolor="#000000">
                <v:path arrowok="t"/>
              </v:shape>
            </v:group>
            <v:group style="position:absolute;left:13066;top:5796;width:1949;height:643" coordorigin="13066,5796" coordsize="1949,643">
              <v:shape style="position:absolute;left:13066;top:5796;width:1949;height:643" coordorigin="13066,5796" coordsize="1949,643" path="m13066,5796l15015,5796,15015,6439,13066,6439,13066,5796xe" filled="f" stroked="t" strokeweight=".960022pt" strokecolor="#000000">
                <v:path arrowok="t"/>
              </v:shape>
            </v:group>
            <v:group style="position:absolute;left:13066;top:6501;width:1949;height:643" coordorigin="13066,6501" coordsize="1949,643">
              <v:shape style="position:absolute;left:13066;top:6501;width:1949;height:643" coordorigin="13066,6501" coordsize="1949,643" path="m13066,6501l15015,6501,15015,7144,13066,7144,13066,6501xe" filled="f" stroked="t" strokeweight=".960022pt" strokecolor="#000000">
                <v:path arrowok="t"/>
              </v:shape>
            </v:group>
            <v:group style="position:absolute;left:13066;top:7207;width:1949;height:643" coordorigin="13066,7207" coordsize="1949,643">
              <v:shape style="position:absolute;left:13066;top:7207;width:1949;height:643" coordorigin="13066,7207" coordsize="1949,643" path="m13066,7207l15015,7207,15015,7850,13066,7850,13066,7207xe" filled="f" stroked="t" strokeweight=".960022pt" strokecolor="#000000">
                <v:path arrowok="t"/>
              </v:shape>
            </v:group>
            <v:group style="position:absolute;left:12871;top:4324;width:197;height:3206" coordorigin="12871,4324" coordsize="197,3206">
              <v:shape style="position:absolute;left:12871;top:4324;width:197;height:3206" coordorigin="12871,4324" coordsize="197,3206" path="m13068,7531l12871,7531,12871,4324e" filled="f" stroked="t" strokeweight=".720016pt" strokecolor="#000000">
                <v:path arrowok="t"/>
              </v:shape>
            </v:group>
            <v:group style="position:absolute;left:9324;top:3398;width:2;height:139" coordorigin="9324,3398" coordsize="2,139">
              <v:shape style="position:absolute;left:9324;top:3398;width:2;height:139" coordorigin="9324,3398" coordsize="0,139" path="m9324,3537l9324,3398e" filled="f" stroked="t" strokeweight=".720016pt" strokecolor="#000000">
                <v:path arrowok="t"/>
              </v:shape>
            </v:group>
            <v:group style="position:absolute;left:11542;top:3398;width:2;height:139" coordorigin="11542,3398" coordsize="2,139">
              <v:shape style="position:absolute;left:11542;top:3398;width:2;height:139" coordorigin="11542,3398" coordsize="0,139" path="m11542,3537l11542,3398e" filled="f" stroked="t" strokeweight=".720016pt" strokecolor="#000000">
                <v:path arrowok="t"/>
              </v:shape>
            </v:group>
            <v:group style="position:absolute;left:13860;top:3398;width:2;height:139" coordorigin="13860,3398" coordsize="2,139">
              <v:shape style="position:absolute;left:13860;top:3398;width:2;height:139" coordorigin="13860,3398" coordsize="0,139" path="m13860,3537l13860,3398e" filled="f" stroked="t" strokeweight=".720016pt" strokecolor="#000000">
                <v:path arrowok="t"/>
              </v:shape>
            </v:group>
            <v:group style="position:absolute;left:9271;top:3398;width:4589;height:2" coordorigin="9271,3398" coordsize="4589,2">
              <v:shape style="position:absolute;left:9271;top:3398;width:4589;height:2" coordorigin="9271,3398" coordsize="4589,0" path="m9271,3398l13860,3398e" filled="f" stroked="t" strokeweight=".72001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24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4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4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4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CHAR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(</w:t>
      </w:r>
      <w:r>
        <w:rPr>
          <w:rFonts w:ascii="Arial" w:hAnsi="Arial" w:cs="Arial" w:eastAsia="Arial"/>
          <w:sz w:val="28"/>
          <w:szCs w:val="28"/>
          <w:spacing w:val="-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4"/>
          <w:w w:val="99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-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0</w:t>
      </w:r>
      <w:r>
        <w:rPr>
          <w:rFonts w:ascii="Arial" w:hAnsi="Arial" w:cs="Arial" w:eastAsia="Arial"/>
          <w:sz w:val="28"/>
          <w:szCs w:val="28"/>
          <w:spacing w:val="-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-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0.200005" w:type="dxa"/>
      </w:tblPr>
      <w:tblGrid/>
      <w:tr>
        <w:trPr>
          <w:trHeight w:val="566" w:hRule="exact"/>
        </w:trPr>
        <w:tc>
          <w:tcPr>
            <w:tcW w:w="4498" w:type="dxa"/>
            <w:gridSpan w:val="3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9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den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Na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e: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9902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46" w:after="0" w:line="253" w:lineRule="auto"/>
              <w:ind w:left="2326" w:right="4370" w:firstLine="-2236"/>
              <w:jc w:val="left"/>
              <w:tabs>
                <w:tab w:pos="46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3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  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-3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To: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-3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8990" w:hRule="exact"/>
        </w:trPr>
        <w:tc>
          <w:tcPr>
            <w:tcW w:w="14400" w:type="dxa"/>
            <w:gridSpan w:val="4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8" w:after="0" w:line="185" w:lineRule="exact"/>
              <w:ind w:left="90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  <w:position w:val="-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  <w:b/>
                <w:bCs/>
                <w:position w:val="-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  <w:position w:val="-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  <w:position w:val="-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z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  <w:position w:val="-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  <w:position w:val="-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  <w:position w:val="-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  <w:position w:val="-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40"/>
                <w:w w:val="100"/>
                <w:b/>
                <w:bCs/>
                <w:position w:val="-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  <w:position w:val="-3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  <w:position w:val="-3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  <w:position w:val="-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  <w:position w:val="-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  <w:position w:val="-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position w:val="0"/>
              </w:rPr>
            </w:r>
          </w:p>
          <w:p>
            <w:pPr>
              <w:spacing w:before="0" w:after="0" w:line="128" w:lineRule="exact"/>
              <w:ind w:right="3586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  <w:position w:val="1"/>
              </w:rPr>
              <w:t>Lia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  <w:position w:val="1"/>
              </w:rPr>
              <w:t>so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0"/>
                <w:w w:val="100"/>
                <w:b/>
                <w:bCs/>
                <w:position w:val="1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  <w:position w:val="1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  <w:position w:val="1"/>
              </w:rPr>
              <w:t>ff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  <w:position w:val="1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  <w:position w:val="1"/>
              </w:rPr>
              <w:t>cer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  <w:p>
            <w:pPr>
              <w:spacing w:before="0" w:after="0" w:line="168" w:lineRule="exact"/>
              <w:ind w:left="6194" w:right="630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3627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Sa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2817" w:right="999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Op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8" w:lineRule="exact"/>
              <w:ind w:left="3352" w:right="1053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27" w:after="0" w:line="240" w:lineRule="auto"/>
              <w:ind w:left="9188" w:right="313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Pu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1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4464" w:right="8958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99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rea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4609" w:right="9104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99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anager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908" w:right="621"/>
              <w:jc w:val="center"/>
              <w:tabs>
                <w:tab w:pos="10100" w:val="left"/>
                <w:tab w:pos="1250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Se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Logi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io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Finance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dm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78" w:lineRule="exact"/>
              <w:ind w:left="8359" w:right="685"/>
              <w:jc w:val="center"/>
              <w:tabs>
                <w:tab w:pos="10560" w:val="left"/>
                <w:tab w:pos="12560" w:val="left"/>
              </w:tabs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Se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8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8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99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99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8094" w:right="543"/>
              <w:jc w:val="center"/>
              <w:tabs>
                <w:tab w:pos="10160" w:val="left"/>
                <w:tab w:pos="12800" w:val="left"/>
              </w:tabs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esources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Suppo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rt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99"/>
                <w:b/>
                <w:bCs/>
              </w:rPr>
              <w:t>Ld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1051" w:lineRule="auto"/>
              <w:ind w:left="7974" w:right="249" w:firstLine="210"/>
              <w:jc w:val="both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ati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1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Supp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ly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Ld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4"/>
                <w:szCs w:val="14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ocu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entation</w:t>
            </w:r>
            <w:r>
              <w:rPr>
                <w:rFonts w:ascii="Arial" w:hAnsi="Arial" w:cs="Arial" w:eastAsia="Arial"/>
                <w:sz w:val="14"/>
                <w:szCs w:val="14"/>
                <w:spacing w:val="-1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1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Facilities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17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p./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lai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obilization</w:t>
            </w:r>
            <w:r>
              <w:rPr>
                <w:rFonts w:ascii="Arial" w:hAnsi="Arial" w:cs="Arial" w:eastAsia="Arial"/>
                <w:sz w:val="14"/>
                <w:szCs w:val="14"/>
                <w:spacing w:val="-1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3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round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Spt.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                       </w:t>
            </w:r>
            <w:r>
              <w:rPr>
                <w:rFonts w:ascii="Arial" w:hAnsi="Arial" w:cs="Arial" w:eastAsia="Arial"/>
                <w:sz w:val="14"/>
                <w:szCs w:val="14"/>
                <w:spacing w:val="2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ost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48" w:lineRule="exact"/>
              <w:ind w:right="2852"/>
              <w:jc w:val="righ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er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ice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99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ir.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9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2627"/>
              <w:jc w:val="righ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10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2627"/>
              <w:jc w:val="righ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edical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5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right="2713"/>
              <w:jc w:val="righ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Food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b/>
                <w:bCs/>
              </w:rPr>
              <w:t>nit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9"/>
                <w:b/>
                <w:bCs/>
              </w:rPr>
              <w:t>Ldr.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41" w:hRule="exact"/>
        </w:trPr>
        <w:tc>
          <w:tcPr>
            <w:tcW w:w="989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95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531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95" w:right="-20"/>
              <w:jc w:val="left"/>
              <w:tabs>
                <w:tab w:pos="134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3"/>
                <w:b/>
                <w:bCs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11880" w:type="dxa"/>
            <w:gridSpan w:val="2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95" w:right="-20"/>
              <w:jc w:val="left"/>
              <w:tabs>
                <w:tab w:pos="3400" w:val="left"/>
                <w:tab w:pos="3680" w:val="left"/>
                <w:tab w:pos="6100" w:val="left"/>
                <w:tab w:pos="6380" w:val="left"/>
                <w:tab w:pos="8620" w:val="left"/>
                <w:tab w:pos="8900" w:val="left"/>
                <w:tab w:pos="10760" w:val="left"/>
              </w:tabs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iti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itl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3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"/>
                <w:w w:val="103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: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6"/>
                <w:w w:val="103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  <w:tab/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5840" w:h="12240" w:orient="landscape"/>
          <w:pgMar w:top="660" w:bottom="280" w:left="600" w:right="600"/>
        </w:sectPr>
      </w:pPr>
      <w:rPr/>
    </w:p>
    <w:p>
      <w:pPr>
        <w:spacing w:before="75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ICS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207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Incident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Organization</w:t>
      </w:r>
      <w:r>
        <w:rPr>
          <w:rFonts w:ascii="Arial" w:hAnsi="Arial" w:cs="Arial" w:eastAsia="Arial"/>
          <w:sz w:val="24"/>
          <w:szCs w:val="24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Chart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3" w:lineRule="auto"/>
        <w:ind w:left="120" w:right="108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Pu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(I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sua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cha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gn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den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na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sonne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eac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gan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even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-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spec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agn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den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ex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Pe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sonnel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x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3" w:lineRule="auto"/>
        <w:ind w:left="120" w:right="286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den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Co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ande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Co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4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,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nsu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use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-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cha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co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eac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ope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upda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gan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changes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oc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cu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3" w:lineRule="auto"/>
        <w:ind w:left="120" w:right="127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9"/>
          <w:szCs w:val="19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needed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ende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den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co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he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4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Un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2"/>
          <w:w w:val="103"/>
          <w:b/>
          <w:bCs/>
        </w:rPr>
        <w:t>No</w:t>
      </w:r>
      <w:r>
        <w:rPr>
          <w:rFonts w:ascii="Arial" w:hAnsi="Arial" w:cs="Arial" w:eastAsia="Arial"/>
          <w:sz w:val="19"/>
          <w:szCs w:val="19"/>
          <w:spacing w:val="1"/>
          <w:w w:val="103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3"/>
          <w:b/>
          <w:bCs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  <w:b/>
          <w:bCs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55" w:after="0" w:line="258" w:lineRule="auto"/>
        <w:ind w:left="407" w:right="75" w:firstLine="-288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6"/>
        </w:rPr>
        <w:t>•</w:t>
      </w:r>
      <w:r>
        <w:rPr>
          <w:rFonts w:ascii="Arial" w:hAnsi="Arial" w:cs="Arial" w:eastAsia="Arial"/>
          <w:sz w:val="19"/>
          <w:szCs w:val="19"/>
          <w:spacing w:val="0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54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Th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0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7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9"/>
          <w:szCs w:val="19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9"/>
          <w:szCs w:val="19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ifi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need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2" w:after="0" w:line="240" w:lineRule="auto"/>
        <w:ind w:left="119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6"/>
        </w:rPr>
        <w:t>•</w:t>
      </w:r>
      <w:r>
        <w:rPr>
          <w:rFonts w:ascii="Arial" w:hAnsi="Arial" w:cs="Arial" w:eastAsia="Arial"/>
          <w:sz w:val="19"/>
          <w:szCs w:val="19"/>
          <w:spacing w:val="0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54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8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½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x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4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88" w:after="0" w:line="258" w:lineRule="auto"/>
        <w:ind w:left="407" w:right="175" w:firstLine="-288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6"/>
        </w:rPr>
        <w:t>•</w:t>
      </w:r>
      <w:r>
        <w:rPr>
          <w:rFonts w:ascii="Arial" w:hAnsi="Arial" w:cs="Arial" w:eastAsia="Arial"/>
          <w:sz w:val="19"/>
          <w:szCs w:val="19"/>
          <w:spacing w:val="0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54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gan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ex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gence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/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nves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ati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iff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ace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gan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za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ona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3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uc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2" w:after="0" w:line="253" w:lineRule="auto"/>
        <w:ind w:left="407" w:right="385" w:firstLine="-288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36"/>
        </w:rPr>
        <w:t>•</w:t>
      </w:r>
      <w:r>
        <w:rPr>
          <w:rFonts w:ascii="Arial" w:hAnsi="Arial" w:cs="Arial" w:eastAsia="Arial"/>
          <w:sz w:val="19"/>
          <w:szCs w:val="19"/>
          <w:spacing w:val="0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54"/>
          <w:w w:val="136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nee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suc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/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up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4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anche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he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ac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va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ed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0.200005" w:type="dxa"/>
      </w:tblPr>
      <w:tblGrid/>
      <w:tr>
        <w:trPr>
          <w:trHeight w:val="571" w:hRule="exact"/>
        </w:trPr>
        <w:tc>
          <w:tcPr>
            <w:tcW w:w="1080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  <w:shd w:val="clear" w:color="auto" w:fill="666666"/>
          </w:tcPr>
          <w:p>
            <w:pPr>
              <w:spacing w:before="46" w:after="0" w:line="240" w:lineRule="auto"/>
              <w:ind w:left="216" w:right="198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0"/>
                <w:w w:val="103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9"/>
                <w:szCs w:val="19"/>
                <w:color w:val="000000"/>
                <w:spacing w:val="0"/>
                <w:w w:val="100"/>
              </w:rPr>
            </w:r>
          </w:p>
          <w:p>
            <w:pPr>
              <w:spacing w:before="16" w:after="0" w:line="240" w:lineRule="auto"/>
              <w:ind w:left="112" w:right="93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Nu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3"/>
                <w:w w:val="103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0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color w:val="000000"/>
                <w:spacing w:val="0"/>
                <w:w w:val="100"/>
              </w:rPr>
            </w:r>
          </w:p>
        </w:tc>
        <w:tc>
          <w:tcPr>
            <w:tcW w:w="4128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  <w:shd w:val="clear" w:color="auto" w:fill="666666"/>
          </w:tcPr>
          <w:p>
            <w:pPr>
              <w:spacing w:before="2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0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color w:val="000000"/>
                <w:spacing w:val="0"/>
                <w:w w:val="100"/>
              </w:rPr>
            </w:r>
          </w:p>
        </w:tc>
        <w:tc>
          <w:tcPr>
            <w:tcW w:w="5592" w:type="dxa"/>
            <w:tcBorders>
              <w:top w:val="single" w:sz="12.32" w:space="0" w:color="000000"/>
              <w:bottom w:val="single" w:sz="12.32" w:space="0" w:color="000000"/>
              <w:left w:val="single" w:sz="12.32" w:space="0" w:color="000000"/>
              <w:right w:val="single" w:sz="12.32" w:space="0" w:color="000000"/>
            </w:tcBorders>
            <w:shd w:val="clear" w:color="auto" w:fill="666666"/>
          </w:tcPr>
          <w:p>
            <w:pPr>
              <w:spacing w:before="2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1"/>
                <w:w w:val="103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2"/>
                <w:w w:val="103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color w:val="FFFFFF"/>
                <w:spacing w:val="0"/>
                <w:w w:val="103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color w:val="000000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1080" w:type="dxa"/>
            <w:tcBorders>
              <w:top w:val="single" w:sz="12.32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434" w:right="425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4128" w:type="dxa"/>
            <w:tcBorders>
              <w:top w:val="single" w:sz="12.32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5592" w:type="dxa"/>
            <w:tcBorders>
              <w:top w:val="single" w:sz="12.32" w:space="0" w:color="000000"/>
              <w:bottom w:val="single" w:sz="4.640" w:space="0" w:color="000000"/>
              <w:left w:val="single" w:sz="4.640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859" w:hRule="exact"/>
        </w:trPr>
        <w:tc>
          <w:tcPr>
            <w:tcW w:w="1080" w:type="dxa"/>
            <w:tcBorders>
              <w:top w:val="single" w:sz="4.640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434" w:right="425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41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3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559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9"/>
                <w:szCs w:val="19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7" w:after="0" w:line="258" w:lineRule="auto"/>
              <w:ind w:left="109" w:right="4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24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hou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k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ope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onal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wh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1819" w:hRule="exact"/>
        </w:trPr>
        <w:tc>
          <w:tcPr>
            <w:tcW w:w="1080" w:type="dxa"/>
            <w:tcBorders>
              <w:top w:val="single" w:sz="4.640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434" w:right="425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412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z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4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559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12.32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Co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z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58" w:lineRule="auto"/>
              <w:ind w:left="397" w:right="463" w:firstLine="-28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Fo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v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us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ast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34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agen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whe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app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3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suc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Un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ed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397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Co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53" w:lineRule="auto"/>
              <w:ind w:left="397" w:right="163" w:firstLine="-288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if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ifi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od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bo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es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sepa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ash.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1411" w:hRule="exact"/>
        </w:trPr>
        <w:tc>
          <w:tcPr>
            <w:tcW w:w="1080" w:type="dxa"/>
            <w:tcBorders>
              <w:top w:val="single" w:sz="4.640" w:space="0" w:color="000000"/>
              <w:bottom w:val="single" w:sz="12.32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434" w:right="425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4128" w:type="dxa"/>
            <w:tcBorders>
              <w:top w:val="single" w:sz="4.640" w:space="0" w:color="000000"/>
              <w:bottom w:val="single" w:sz="12.32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46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3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  <w:p>
            <w:pPr>
              <w:spacing w:before="50" w:after="0" w:line="240" w:lineRule="auto"/>
              <w:ind w:left="109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•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54"/>
                <w:w w:val="136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Da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  <w:tc>
          <w:tcPr>
            <w:tcW w:w="5592" w:type="dxa"/>
            <w:tcBorders>
              <w:top w:val="single" w:sz="4.640" w:space="0" w:color="000000"/>
              <w:bottom w:val="single" w:sz="12.32" w:space="0" w:color="000000"/>
              <w:left w:val="single" w:sz="4.640" w:space="0" w:color="000000"/>
              <w:right w:val="single" w:sz="12.32" w:space="0" w:color="000000"/>
            </w:tcBorders>
          </w:tcPr>
          <w:p>
            <w:pPr>
              <w:spacing w:before="46" w:after="0" w:line="253" w:lineRule="auto"/>
              <w:ind w:left="109" w:right="297"/>
              <w:jc w:val="both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iti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19"/>
                <w:szCs w:val="19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s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epa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9"/>
                <w:szCs w:val="19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/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y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19"/>
                <w:szCs w:val="19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t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i</w:t>
            </w:r>
            <w:r>
              <w:rPr>
                <w:rFonts w:ascii="Arial" w:hAnsi="Arial" w:cs="Arial" w:eastAsia="Arial"/>
                <w:sz w:val="19"/>
                <w:szCs w:val="19"/>
                <w:spacing w:val="3"/>
                <w:w w:val="103"/>
              </w:rPr>
              <w:t>m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epa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9"/>
                <w:szCs w:val="19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(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24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0"/>
              </w:rPr>
              <w:t>-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0"/>
              </w:rPr>
              <w:t>hou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9"/>
                <w:szCs w:val="19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c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l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oc</w:t>
            </w:r>
            <w:r>
              <w:rPr>
                <w:rFonts w:ascii="Arial" w:hAnsi="Arial" w:cs="Arial" w:eastAsia="Arial"/>
                <w:sz w:val="19"/>
                <w:szCs w:val="19"/>
                <w:spacing w:val="2"/>
                <w:w w:val="103"/>
              </w:rPr>
              <w:t>k</w:t>
            </w:r>
            <w:r>
              <w:rPr>
                <w:rFonts w:ascii="Arial" w:hAnsi="Arial" w:cs="Arial" w:eastAsia="Arial"/>
                <w:sz w:val="19"/>
                <w:szCs w:val="19"/>
                <w:spacing w:val="1"/>
                <w:w w:val="103"/>
              </w:rPr>
              <w:t>)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3"/>
              </w:rPr>
              <w:t>.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</w:tbl>
    <w:sectPr>
      <w:pgSz w:w="12240" w:h="15840"/>
      <w:pgMar w:top="6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V62RKWWSVYUY-16-4047</_dlc_DocId>
    <_dlc_DocIdUrl xmlns="0a2b4d7d-85c2-44bd-83c4-e31bd95b8e14">
      <Url>https://commscollabcenter.com/ICTAP/_layouts/DocIdRedir.aspx?ID=V62RKWWSVYUY-16-4047</Url>
      <Description>V62RKWWSVYUY-16-4047</Description>
    </_dlc_DocIdUrl>
  </documentManagement>
</p:properties>
</file>

<file path=customXml/itemProps1.xml><?xml version="1.0" encoding="utf-8"?>
<ds:datastoreItem xmlns:ds="http://schemas.openxmlformats.org/officeDocument/2006/customXml" ds:itemID="{54F5DDC1-E7C2-4B46-94DD-A095DC1E3EC0}"/>
</file>

<file path=customXml/itemProps2.xml><?xml version="1.0" encoding="utf-8"?>
<ds:datastoreItem xmlns:ds="http://schemas.openxmlformats.org/officeDocument/2006/customXml" ds:itemID="{001602AD-C908-48B5-AB4D-287E55F3EE29}"/>
</file>

<file path=customXml/itemProps3.xml><?xml version="1.0" encoding="utf-8"?>
<ds:datastoreItem xmlns:ds="http://schemas.openxmlformats.org/officeDocument/2006/customXml" ds:itemID="{926B50B0-7CBD-41BF-8906-B9DB97FE8D4A}"/>
</file>

<file path=customXml/itemProps4.xml><?xml version="1.0" encoding="utf-8"?>
<ds:datastoreItem xmlns:ds="http://schemas.openxmlformats.org/officeDocument/2006/customXml" ds:itemID="{1D76D4C8-B0F3-4FAB-AF24-A1FBF4EB1B33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Graham</dc:creator>
  <dcterms:created xsi:type="dcterms:W3CDTF">2014-12-10T16:43:42Z</dcterms:created>
  <dcterms:modified xsi:type="dcterms:W3CDTF">2014-12-10T16:43:42Z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2010-08-30T00:00:00Z</vt:filetime>
  </property>
  <property fmtid="{D5CDD505-2E9C-101B-9397-08002B2CF9AE}" pid="3" name="LastSaved">
    <vt:filetime>2014-12-11T00:00:00Z</vt:filetime>
  </property>
  <property fmtid="{D5CDD505-2E9C-101B-9397-08002B2CF9AE}" pid="4" name="ContentTypeId">
    <vt:lpwstr>0x0101005814E3B311C86745B8A0F7411FBC5E08</vt:lpwstr>
  </property>
  <property fmtid="{D5CDD505-2E9C-101B-9397-08002B2CF9AE}" pid="5" name="_dlc_DocIdItemGuid">
    <vt:lpwstr>e0bf65c1-2fbc-429e-9aa8-2942b4b4ad5f</vt:lpwstr>
  </property>
</Properties>
</file>