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C" w:rsidRPr="00D61806" w:rsidRDefault="00922BFC" w:rsidP="00922BFC">
      <w:pPr>
        <w:rPr>
          <w:rFonts w:cs="Arial"/>
          <w:sz w:val="2"/>
        </w:rPr>
      </w:pPr>
    </w:p>
    <w:p w:rsidR="00922BFC" w:rsidRDefault="00922BFC" w:rsidP="00922BFC">
      <w:pPr>
        <w:pStyle w:val="ICSFormsTitle"/>
      </w:pPr>
      <w:r w:rsidRPr="00C23B0D">
        <w:t>Incident Check-in List</w:t>
      </w:r>
      <w:r>
        <w:t xml:space="preserve"> (</w:t>
      </w:r>
      <w:r w:rsidRPr="00C23B0D">
        <w:t>ICS 211</w:t>
      </w:r>
      <w:r>
        <w:t>)</w:t>
      </w:r>
    </w:p>
    <w:tbl>
      <w:tblPr>
        <w:tblW w:w="14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50"/>
        <w:gridCol w:w="630"/>
        <w:gridCol w:w="77"/>
        <w:gridCol w:w="578"/>
        <w:gridCol w:w="579"/>
        <w:gridCol w:w="71"/>
        <w:gridCol w:w="507"/>
        <w:gridCol w:w="708"/>
        <w:gridCol w:w="540"/>
        <w:gridCol w:w="932"/>
        <w:gridCol w:w="328"/>
        <w:gridCol w:w="90"/>
        <w:gridCol w:w="515"/>
        <w:gridCol w:w="583"/>
        <w:gridCol w:w="702"/>
        <w:gridCol w:w="486"/>
        <w:gridCol w:w="94"/>
        <w:gridCol w:w="410"/>
        <w:gridCol w:w="523"/>
        <w:gridCol w:w="17"/>
        <w:gridCol w:w="916"/>
        <w:gridCol w:w="416"/>
        <w:gridCol w:w="517"/>
        <w:gridCol w:w="491"/>
        <w:gridCol w:w="180"/>
        <w:gridCol w:w="261"/>
        <w:gridCol w:w="933"/>
        <w:gridCol w:w="933"/>
        <w:gridCol w:w="933"/>
      </w:tblGrid>
      <w:tr w:rsidR="00922BFC" w:rsidRPr="00DE3CB2" w:rsidTr="00D55196">
        <w:trPr>
          <w:trHeight w:val="432"/>
          <w:jc w:val="center"/>
        </w:trPr>
        <w:tc>
          <w:tcPr>
            <w:tcW w:w="2385" w:type="dxa"/>
            <w:gridSpan w:val="6"/>
            <w:vMerge w:val="restart"/>
            <w:tcBorders>
              <w:top w:val="single" w:sz="12" w:space="0" w:color="auto"/>
              <w:left w:val="single" w:sz="12" w:space="0" w:color="auto"/>
              <w:right w:val="single" w:sz="12" w:space="0" w:color="auto"/>
            </w:tcBorders>
          </w:tcPr>
          <w:p w:rsidR="00922BFC"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b/>
              </w:rPr>
            </w:pPr>
            <w:r w:rsidRPr="00DE3CB2">
              <w:rPr>
                <w:rFonts w:cs="Arial"/>
                <w:b/>
              </w:rPr>
              <w:t>1. Incident Name:</w:t>
            </w:r>
            <w:r>
              <w:rPr>
                <w:rFonts w:cs="Arial"/>
                <w:b/>
              </w:rPr>
              <w:t xml:space="preserve">  </w:t>
            </w:r>
          </w:p>
          <w:p w:rsidR="00E768A7" w:rsidRPr="00E768A7" w:rsidRDefault="00F46A22" w:rsidP="00935F39">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sdt>
              <w:sdtPr>
                <w:rPr>
                  <w:rFonts w:cs="Arial"/>
                </w:rPr>
                <w:alias w:val="Incident Name"/>
                <w:tag w:val="Incident Name"/>
                <w:id w:val="-1819408137"/>
                <w:lock w:val="sdtLocked"/>
                <w:placeholder>
                  <w:docPart w:val="9AB4EF4E83F94A18A1A138BE4C655E05"/>
                </w:placeholder>
                <w:showingPlcHdr/>
              </w:sdtPr>
              <w:sdtEndPr/>
              <w:sdtContent>
                <w:r w:rsidR="00823C30">
                  <w:rPr>
                    <w:rStyle w:val="PlaceholderText"/>
                  </w:rPr>
                  <w:t xml:space="preserve">                                  </w:t>
                </w:r>
              </w:sdtContent>
            </w:sdt>
          </w:p>
        </w:tc>
        <w:tc>
          <w:tcPr>
            <w:tcW w:w="3015" w:type="dxa"/>
            <w:gridSpan w:val="5"/>
            <w:vMerge w:val="restart"/>
            <w:tcBorders>
              <w:top w:val="single" w:sz="12" w:space="0" w:color="auto"/>
              <w:left w:val="single" w:sz="12" w:space="0" w:color="auto"/>
              <w:right w:val="single" w:sz="12" w:space="0" w:color="auto"/>
            </w:tcBorders>
          </w:tcPr>
          <w:p w:rsidR="00922BFC"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r>
              <w:rPr>
                <w:rFonts w:cs="Arial"/>
                <w:b/>
              </w:rPr>
              <w:t xml:space="preserve">2. Incident Number:  </w:t>
            </w:r>
          </w:p>
          <w:p w:rsidR="00E768A7" w:rsidRPr="00E768A7"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sdt>
              <w:sdtPr>
                <w:rPr>
                  <w:rFonts w:cs="Arial"/>
                </w:rPr>
                <w:alias w:val="Incident Number"/>
                <w:tag w:val="Incident Number"/>
                <w:id w:val="-1521628636"/>
                <w:placeholder>
                  <w:docPart w:val="5EF9AA687EE6494993006227FED1C5C3"/>
                </w:placeholder>
                <w:showingPlcHdr/>
              </w:sdtPr>
              <w:sdtEndPr/>
              <w:sdtContent>
                <w:r w:rsidR="00E768A7">
                  <w:rPr>
                    <w:rStyle w:val="PlaceholderText"/>
                  </w:rPr>
                  <w:t xml:space="preserve">                                       </w:t>
                </w:r>
              </w:sdtContent>
            </w:sdt>
          </w:p>
        </w:tc>
        <w:tc>
          <w:tcPr>
            <w:tcW w:w="5940" w:type="dxa"/>
            <w:gridSpan w:val="14"/>
            <w:tcBorders>
              <w:top w:val="single" w:sz="12" w:space="0" w:color="auto"/>
              <w:left w:val="single" w:sz="12" w:space="0" w:color="auto"/>
              <w:bottom w:val="nil"/>
              <w:right w:val="single" w:sz="12" w:space="0" w:color="auto"/>
            </w:tcBorders>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r>
              <w:rPr>
                <w:rFonts w:cs="Arial"/>
                <w:b/>
              </w:rPr>
              <w:t>3</w:t>
            </w:r>
            <w:r w:rsidRPr="00DE3CB2">
              <w:rPr>
                <w:rFonts w:cs="Arial"/>
                <w:b/>
              </w:rPr>
              <w:t>. Check-In Location</w:t>
            </w:r>
            <w:r w:rsidRPr="00DE3CB2">
              <w:rPr>
                <w:rFonts w:cs="Arial"/>
              </w:rPr>
              <w:t xml:space="preserve"> (complete all that apply)</w:t>
            </w:r>
            <w:r w:rsidRPr="00DE3CB2">
              <w:rPr>
                <w:rFonts w:cs="Arial"/>
                <w:b/>
              </w:rPr>
              <w:t>:</w:t>
            </w:r>
          </w:p>
        </w:tc>
        <w:tc>
          <w:tcPr>
            <w:tcW w:w="3060" w:type="dxa"/>
            <w:gridSpan w:val="4"/>
            <w:vMerge w:val="restart"/>
            <w:tcBorders>
              <w:top w:val="single" w:sz="12" w:space="0" w:color="auto"/>
              <w:left w:val="single" w:sz="12" w:space="0" w:color="auto"/>
              <w:right w:val="single" w:sz="12" w:space="0" w:color="auto"/>
            </w:tcBorders>
          </w:tcPr>
          <w:p w:rsidR="00922BFC" w:rsidRDefault="00922BFC" w:rsidP="00922BFC">
            <w:pPr>
              <w:tabs>
                <w:tab w:val="left" w:pos="-1315"/>
                <w:tab w:val="left" w:pos="-720"/>
                <w:tab w:val="left" w:pos="1"/>
                <w:tab w:val="left" w:pos="321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cs="Arial"/>
                <w:b/>
              </w:rPr>
            </w:pPr>
            <w:r>
              <w:rPr>
                <w:rFonts w:cs="Arial"/>
                <w:b/>
              </w:rPr>
              <w:t>4</w:t>
            </w:r>
            <w:r w:rsidRPr="00DE3CB2">
              <w:rPr>
                <w:rFonts w:cs="Arial"/>
                <w:b/>
              </w:rPr>
              <w:t xml:space="preserve">. </w:t>
            </w:r>
            <w:r>
              <w:rPr>
                <w:rFonts w:cs="Arial"/>
                <w:b/>
              </w:rPr>
              <w:t xml:space="preserve">Start </w:t>
            </w:r>
            <w:r w:rsidRPr="00DE3CB2">
              <w:rPr>
                <w:rFonts w:cs="Arial"/>
                <w:b/>
              </w:rPr>
              <w:t>Date/Time:</w:t>
            </w:r>
          </w:p>
          <w:p w:rsidR="00922BFC" w:rsidRDefault="00922BFC" w:rsidP="00922BFC">
            <w:pPr>
              <w:tabs>
                <w:tab w:val="left" w:pos="-1315"/>
                <w:tab w:val="left" w:pos="-720"/>
                <w:tab w:val="left" w:pos="1"/>
                <w:tab w:val="left" w:pos="321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rPr>
                <w:rFonts w:cs="Arial"/>
              </w:rPr>
            </w:pPr>
            <w:r w:rsidRPr="00DE3CB2">
              <w:rPr>
                <w:rFonts w:cs="Arial"/>
              </w:rPr>
              <w:t xml:space="preserve">Date:  </w:t>
            </w:r>
            <w:sdt>
              <w:sdtPr>
                <w:rPr>
                  <w:rFonts w:cs="Arial"/>
                </w:rPr>
                <w:alias w:val="Date"/>
                <w:tag w:val="Date"/>
                <w:id w:val="421226835"/>
                <w:placeholder>
                  <w:docPart w:val="6C80C5F95FBF42AA90F7ECF355CA1515"/>
                </w:placeholder>
                <w:showingPlcHdr/>
                <w:date>
                  <w:dateFormat w:val="M/d/yyyy"/>
                  <w:lid w:val="en-US"/>
                  <w:storeMappedDataAs w:val="dateTime"/>
                  <w:calendar w:val="gregorian"/>
                </w:date>
              </w:sdtPr>
              <w:sdtEndPr/>
              <w:sdtContent>
                <w:r w:rsidR="00E768A7" w:rsidRPr="00373A88">
                  <w:rPr>
                    <w:rFonts w:cs="Arial"/>
                    <w:color w:val="A6A6A6" w:themeColor="background1" w:themeShade="A6"/>
                  </w:rPr>
                  <w:t>D</w:t>
                </w:r>
                <w:r w:rsidR="00E768A7" w:rsidRPr="00373A88">
                  <w:rPr>
                    <w:rStyle w:val="PlaceholderText"/>
                    <w:color w:val="A6A6A6" w:themeColor="background1" w:themeShade="A6"/>
                  </w:rPr>
                  <w:t>ate</w:t>
                </w:r>
              </w:sdtContent>
            </w:sdt>
          </w:p>
          <w:p w:rsidR="00922BFC" w:rsidRPr="00DE3CB2" w:rsidRDefault="00922BFC" w:rsidP="00922BFC">
            <w:pPr>
              <w:tabs>
                <w:tab w:val="left" w:pos="-1315"/>
                <w:tab w:val="left" w:pos="-720"/>
                <w:tab w:val="left" w:pos="1"/>
                <w:tab w:val="left" w:pos="3215"/>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ascii="Arial Bold" w:hAnsi="Arial Bold" w:cs="Arial"/>
                <w:b/>
                <w:caps/>
              </w:rPr>
            </w:pPr>
            <w:r w:rsidRPr="00DE3CB2">
              <w:rPr>
                <w:rFonts w:cs="Arial"/>
              </w:rPr>
              <w:t xml:space="preserve">Time:  </w:t>
            </w:r>
            <w:sdt>
              <w:sdtPr>
                <w:rPr>
                  <w:rFonts w:cs="Arial"/>
                </w:rPr>
                <w:alias w:val="Time - 24 Hour Format"/>
                <w:tag w:val="Time"/>
                <w:id w:val="1631524981"/>
                <w:placeholder>
                  <w:docPart w:val="EB664C1CA8864C8B871BBA11C3F490D9"/>
                </w:placeholder>
                <w:showingPlcHdr/>
              </w:sdtPr>
              <w:sdtEndPr/>
              <w:sdtContent>
                <w:r w:rsidR="00E768A7">
                  <w:rPr>
                    <w:rFonts w:cs="Arial"/>
                    <w:color w:val="A6A6A6" w:themeColor="background1" w:themeShade="A6"/>
                  </w:rPr>
                  <w:t>HH</w:t>
                </w:r>
                <w:r w:rsidR="00E768A7" w:rsidRPr="00714EB8">
                  <w:rPr>
                    <w:rFonts w:cs="Arial"/>
                    <w:color w:val="A6A6A6" w:themeColor="background1" w:themeShade="A6"/>
                  </w:rPr>
                  <w:t>MM</w:t>
                </w:r>
              </w:sdtContent>
            </w:sdt>
          </w:p>
        </w:tc>
      </w:tr>
      <w:tr w:rsidR="00922BFC" w:rsidRPr="00DE3CB2" w:rsidTr="006B6237">
        <w:trPr>
          <w:trHeight w:hRule="exact" w:val="691"/>
          <w:jc w:val="center"/>
        </w:trPr>
        <w:tc>
          <w:tcPr>
            <w:tcW w:w="2385" w:type="dxa"/>
            <w:gridSpan w:val="6"/>
            <w:vMerge/>
            <w:tcBorders>
              <w:left w:val="single" w:sz="12" w:space="0" w:color="auto"/>
              <w:bottom w:val="single" w:sz="12" w:space="0" w:color="auto"/>
              <w:right w:val="single" w:sz="12" w:space="0" w:color="auto"/>
            </w:tcBorders>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3015" w:type="dxa"/>
            <w:gridSpan w:val="5"/>
            <w:vMerge/>
            <w:tcBorders>
              <w:left w:val="single" w:sz="12" w:space="0" w:color="auto"/>
              <w:bottom w:val="single" w:sz="12" w:space="0" w:color="auto"/>
              <w:right w:val="single" w:sz="12" w:space="0" w:color="auto"/>
            </w:tcBorders>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1188" w:type="dxa"/>
            <w:gridSpan w:val="3"/>
            <w:tcBorders>
              <w:top w:val="nil"/>
              <w:left w:val="single" w:sz="12" w:space="0" w:color="auto"/>
              <w:bottom w:val="nil"/>
              <w:right w:val="single" w:sz="4" w:space="0" w:color="auto"/>
            </w:tcBorders>
          </w:tcPr>
          <w:p w:rsidR="00922BFC" w:rsidRPr="00F513E3"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jc w:val="center"/>
              <w:rPr>
                <w:rFonts w:cs="Arial"/>
              </w:rPr>
            </w:pPr>
            <w:sdt>
              <w:sdtPr>
                <w:rPr>
                  <w:rFonts w:cs="Arial"/>
                </w:rPr>
                <w:id w:val="-96636131"/>
                <w14:checkbox>
                  <w14:checked w14:val="0"/>
                  <w14:checkedState w14:val="2612" w14:font="MS Gothic"/>
                  <w14:uncheckedState w14:val="2610" w14:font="MS Gothic"/>
                </w14:checkbox>
              </w:sdtPr>
              <w:sdtEndPr/>
              <w:sdtContent>
                <w:r w:rsidR="00E768A7">
                  <w:rPr>
                    <w:rFonts w:ascii="MS Gothic" w:eastAsia="MS Gothic" w:hAnsi="MS Gothic" w:cs="Arial" w:hint="eastAsia"/>
                  </w:rPr>
                  <w:t>☐</w:t>
                </w:r>
              </w:sdtContent>
            </w:sdt>
            <w:r w:rsidR="00922BFC" w:rsidRPr="00F513E3">
              <w:rPr>
                <w:rFonts w:cs="Arial"/>
              </w:rPr>
              <w:t xml:space="preserve"> Base</w:t>
            </w:r>
            <w:r w:rsidR="00922BFC" w:rsidRPr="00F513E3">
              <w:rPr>
                <w:rFonts w:cs="Arial"/>
              </w:rPr>
              <w:br/>
            </w:r>
          </w:p>
        </w:tc>
        <w:tc>
          <w:tcPr>
            <w:tcW w:w="1188" w:type="dxa"/>
            <w:gridSpan w:val="2"/>
            <w:tcBorders>
              <w:top w:val="nil"/>
              <w:left w:val="single" w:sz="4" w:space="0" w:color="auto"/>
              <w:bottom w:val="single" w:sz="12" w:space="0" w:color="auto"/>
              <w:right w:val="single" w:sz="4" w:space="0" w:color="auto"/>
            </w:tcBorders>
          </w:tcPr>
          <w:p w:rsidR="00922BFC" w:rsidRPr="00F513E3"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jc w:val="center"/>
              <w:rPr>
                <w:rFonts w:cs="Arial"/>
              </w:rPr>
            </w:pPr>
            <w:sdt>
              <w:sdtPr>
                <w:rPr>
                  <w:rFonts w:cs="Arial"/>
                </w:rPr>
                <w:id w:val="1946576347"/>
                <w14:checkbox>
                  <w14:checked w14:val="0"/>
                  <w14:checkedState w14:val="2612" w14:font="MS Gothic"/>
                  <w14:uncheckedState w14:val="2610" w14:font="MS Gothic"/>
                </w14:checkbox>
              </w:sdtPr>
              <w:sdtEndPr/>
              <w:sdtContent>
                <w:r w:rsidR="00E768A7">
                  <w:rPr>
                    <w:rFonts w:ascii="MS Gothic" w:eastAsia="MS Gothic" w:hAnsi="MS Gothic" w:cs="Arial" w:hint="eastAsia"/>
                  </w:rPr>
                  <w:t>☐</w:t>
                </w:r>
              </w:sdtContent>
            </w:sdt>
            <w:r w:rsidR="00922BFC" w:rsidRPr="00F513E3">
              <w:rPr>
                <w:rFonts w:cs="Arial"/>
              </w:rPr>
              <w:t xml:space="preserve"> Staging Area</w:t>
            </w:r>
            <w:r w:rsidR="00922BFC" w:rsidRPr="00F513E3">
              <w:rPr>
                <w:rFonts w:cs="Arial"/>
              </w:rPr>
              <w:br/>
            </w:r>
          </w:p>
        </w:tc>
        <w:tc>
          <w:tcPr>
            <w:tcW w:w="1044" w:type="dxa"/>
            <w:gridSpan w:val="4"/>
            <w:tcBorders>
              <w:top w:val="nil"/>
              <w:left w:val="single" w:sz="4" w:space="0" w:color="auto"/>
              <w:bottom w:val="single" w:sz="12" w:space="0" w:color="auto"/>
              <w:right w:val="single" w:sz="4" w:space="0" w:color="auto"/>
            </w:tcBorders>
          </w:tcPr>
          <w:p w:rsidR="00922BFC" w:rsidRPr="00F513E3"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jc w:val="center"/>
              <w:rPr>
                <w:rFonts w:cs="Arial"/>
              </w:rPr>
            </w:pPr>
            <w:sdt>
              <w:sdtPr>
                <w:rPr>
                  <w:rFonts w:cs="Arial"/>
                </w:rPr>
                <w:id w:val="400096295"/>
                <w14:checkbox>
                  <w14:checked w14:val="0"/>
                  <w14:checkedState w14:val="2612" w14:font="MS Gothic"/>
                  <w14:uncheckedState w14:val="2610" w14:font="MS Gothic"/>
                </w14:checkbox>
              </w:sdtPr>
              <w:sdtEndPr/>
              <w:sdtContent>
                <w:r w:rsidR="00E768A7">
                  <w:rPr>
                    <w:rFonts w:ascii="MS Gothic" w:eastAsia="MS Gothic" w:hAnsi="MS Gothic" w:cs="Arial" w:hint="eastAsia"/>
                  </w:rPr>
                  <w:t>☐</w:t>
                </w:r>
              </w:sdtContent>
            </w:sdt>
            <w:r w:rsidR="00922BFC" w:rsidRPr="00F513E3">
              <w:rPr>
                <w:rFonts w:cs="Arial"/>
              </w:rPr>
              <w:t xml:space="preserve"> ICP</w:t>
            </w:r>
            <w:r w:rsidR="00922BFC" w:rsidRPr="00F513E3">
              <w:rPr>
                <w:rFonts w:cs="Arial"/>
              </w:rPr>
              <w:br/>
            </w:r>
            <w:bookmarkStart w:id="0" w:name="_GoBack"/>
            <w:bookmarkEnd w:id="0"/>
          </w:p>
        </w:tc>
        <w:tc>
          <w:tcPr>
            <w:tcW w:w="1332" w:type="dxa"/>
            <w:gridSpan w:val="2"/>
            <w:tcBorders>
              <w:top w:val="nil"/>
              <w:left w:val="single" w:sz="4" w:space="0" w:color="auto"/>
              <w:bottom w:val="single" w:sz="12" w:space="0" w:color="auto"/>
              <w:right w:val="single" w:sz="4" w:space="0" w:color="auto"/>
            </w:tcBorders>
          </w:tcPr>
          <w:p w:rsidR="00922BFC" w:rsidRPr="00F513E3"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jc w:val="center"/>
              <w:rPr>
                <w:rFonts w:cs="Arial"/>
              </w:rPr>
            </w:pPr>
            <w:sdt>
              <w:sdtPr>
                <w:rPr>
                  <w:rFonts w:cs="Arial"/>
                </w:rPr>
                <w:id w:val="-625548824"/>
                <w14:checkbox>
                  <w14:checked w14:val="0"/>
                  <w14:checkedState w14:val="2612" w14:font="MS Gothic"/>
                  <w14:uncheckedState w14:val="2610" w14:font="MS Gothic"/>
                </w14:checkbox>
              </w:sdtPr>
              <w:sdtEndPr/>
              <w:sdtContent>
                <w:r w:rsidR="00E768A7">
                  <w:rPr>
                    <w:rFonts w:ascii="MS Gothic" w:eastAsia="MS Gothic" w:hAnsi="MS Gothic" w:cs="Arial" w:hint="eastAsia"/>
                  </w:rPr>
                  <w:t>☐</w:t>
                </w:r>
              </w:sdtContent>
            </w:sdt>
            <w:r w:rsidR="00922BFC" w:rsidRPr="00F513E3">
              <w:rPr>
                <w:rFonts w:cs="Arial"/>
              </w:rPr>
              <w:t xml:space="preserve"> </w:t>
            </w:r>
            <w:proofErr w:type="spellStart"/>
            <w:r w:rsidR="00922BFC" w:rsidRPr="00F513E3">
              <w:rPr>
                <w:rFonts w:cs="Arial"/>
              </w:rPr>
              <w:t>Helibase</w:t>
            </w:r>
            <w:proofErr w:type="spellEnd"/>
            <w:r w:rsidR="00922BFC" w:rsidRPr="00F513E3">
              <w:rPr>
                <w:rFonts w:cs="Arial"/>
              </w:rPr>
              <w:br/>
            </w:r>
          </w:p>
        </w:tc>
        <w:tc>
          <w:tcPr>
            <w:tcW w:w="1188" w:type="dxa"/>
            <w:gridSpan w:val="3"/>
            <w:tcBorders>
              <w:top w:val="nil"/>
              <w:left w:val="single" w:sz="4" w:space="0" w:color="auto"/>
              <w:bottom w:val="single" w:sz="12" w:space="0" w:color="auto"/>
              <w:right w:val="single" w:sz="12" w:space="0" w:color="auto"/>
            </w:tcBorders>
          </w:tcPr>
          <w:p w:rsidR="00922BFC" w:rsidRPr="00F513E3"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jc w:val="center"/>
              <w:rPr>
                <w:rFonts w:cs="Arial"/>
              </w:rPr>
            </w:pPr>
            <w:sdt>
              <w:sdtPr>
                <w:rPr>
                  <w:rFonts w:cs="Arial"/>
                </w:rPr>
                <w:id w:val="582722013"/>
                <w14:checkbox>
                  <w14:checked w14:val="0"/>
                  <w14:checkedState w14:val="2612" w14:font="MS Gothic"/>
                  <w14:uncheckedState w14:val="2610" w14:font="MS Gothic"/>
                </w14:checkbox>
              </w:sdtPr>
              <w:sdtEndPr/>
              <w:sdtContent>
                <w:r w:rsidR="00E768A7">
                  <w:rPr>
                    <w:rFonts w:ascii="MS Gothic" w:eastAsia="MS Gothic" w:hAnsi="MS Gothic" w:cs="Arial" w:hint="eastAsia"/>
                  </w:rPr>
                  <w:t>☐</w:t>
                </w:r>
              </w:sdtContent>
            </w:sdt>
            <w:r w:rsidR="00922BFC" w:rsidRPr="00F513E3">
              <w:rPr>
                <w:rFonts w:cs="Arial"/>
              </w:rPr>
              <w:t xml:space="preserve"> Other</w:t>
            </w:r>
            <w:r w:rsidR="00922BFC" w:rsidRPr="00F513E3">
              <w:rPr>
                <w:rFonts w:cs="Arial"/>
              </w:rPr>
              <w:br/>
            </w:r>
          </w:p>
        </w:tc>
        <w:tc>
          <w:tcPr>
            <w:tcW w:w="3060" w:type="dxa"/>
            <w:gridSpan w:val="4"/>
            <w:vMerge/>
            <w:tcBorders>
              <w:left w:val="single" w:sz="12" w:space="0" w:color="auto"/>
              <w:bottom w:val="single" w:sz="12" w:space="0" w:color="auto"/>
              <w:right w:val="single" w:sz="12" w:space="0" w:color="auto"/>
            </w:tcBorders>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r>
      <w:tr w:rsidR="00922BFC" w:rsidRPr="00DE3CB2">
        <w:trPr>
          <w:jc w:val="center"/>
        </w:trPr>
        <w:tc>
          <w:tcPr>
            <w:tcW w:w="14400" w:type="dxa"/>
            <w:gridSpan w:val="29"/>
            <w:tcBorders>
              <w:top w:val="single" w:sz="12" w:space="0" w:color="auto"/>
              <w:left w:val="single" w:sz="12" w:space="0" w:color="auto"/>
              <w:bottom w:val="single" w:sz="12" w:space="0" w:color="auto"/>
              <w:right w:val="single" w:sz="12" w:space="0" w:color="auto"/>
            </w:tcBorders>
            <w:shd w:val="clear" w:color="auto" w:fill="C0C0C0"/>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jc w:val="center"/>
              <w:rPr>
                <w:rFonts w:cs="Arial"/>
              </w:rPr>
            </w:pPr>
            <w:r w:rsidRPr="00DE3CB2">
              <w:rPr>
                <w:rFonts w:cs="Arial"/>
                <w:b/>
              </w:rPr>
              <w:t>C</w:t>
            </w:r>
            <w:r>
              <w:rPr>
                <w:rFonts w:cs="Arial"/>
                <w:b/>
              </w:rPr>
              <w:t>heck-In Information</w:t>
            </w:r>
            <w:r w:rsidRPr="00DE3CB2">
              <w:rPr>
                <w:rFonts w:cs="Arial"/>
              </w:rPr>
              <w:t xml:space="preserve"> (use reverse of form for remarks or comments)</w:t>
            </w:r>
          </w:p>
        </w:tc>
      </w:tr>
      <w:tr w:rsidR="00922BFC" w:rsidRPr="00DE3CB2" w:rsidTr="00D55196">
        <w:trPr>
          <w:cantSplit/>
          <w:trHeight w:val="762"/>
          <w:jc w:val="center"/>
        </w:trPr>
        <w:tc>
          <w:tcPr>
            <w:tcW w:w="4140" w:type="dxa"/>
            <w:gridSpan w:val="9"/>
            <w:tcBorders>
              <w:top w:val="single" w:sz="12" w:space="0" w:color="auto"/>
              <w:left w:val="single" w:sz="12" w:space="0" w:color="auto"/>
              <w:bottom w:val="single" w:sz="4" w:space="0" w:color="auto"/>
              <w:right w:val="single" w:sz="12" w:space="0" w:color="auto"/>
            </w:tcBorders>
          </w:tcPr>
          <w:p w:rsidR="00922BFC" w:rsidRPr="00DE3CB2" w:rsidRDefault="00922BFC" w:rsidP="00D55196">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b/>
              </w:rPr>
            </w:pPr>
            <w:r w:rsidRPr="00DE3CB2">
              <w:rPr>
                <w:rFonts w:cs="Arial"/>
                <w:b/>
              </w:rPr>
              <w:t>5. List single resource personnel</w:t>
            </w:r>
            <w:r w:rsidR="00D55196">
              <w:rPr>
                <w:rFonts w:cs="Arial"/>
                <w:b/>
              </w:rPr>
              <w:t xml:space="preserve"> </w:t>
            </w:r>
            <w:r w:rsidRPr="00DE3CB2">
              <w:rPr>
                <w:rFonts w:cs="Arial"/>
                <w:b/>
              </w:rPr>
              <w:t xml:space="preserve">(overhead) by agency </w:t>
            </w:r>
            <w:r>
              <w:rPr>
                <w:rFonts w:cs="Arial"/>
                <w:b/>
              </w:rPr>
              <w:t>and</w:t>
            </w:r>
            <w:r w:rsidRPr="00DE3CB2">
              <w:rPr>
                <w:rFonts w:cs="Arial"/>
                <w:b/>
              </w:rPr>
              <w:t xml:space="preserve"> name, OR list resources by the following format:</w:t>
            </w:r>
          </w:p>
        </w:tc>
        <w:tc>
          <w:tcPr>
            <w:tcW w:w="932" w:type="dxa"/>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6. Order Request</w:t>
            </w:r>
            <w:r w:rsidRPr="00BD452D">
              <w:rPr>
                <w:rFonts w:cs="Arial"/>
                <w:b/>
                <w:i/>
              </w:rPr>
              <w:t xml:space="preserve"> #</w:t>
            </w:r>
          </w:p>
        </w:tc>
        <w:tc>
          <w:tcPr>
            <w:tcW w:w="933" w:type="dxa"/>
            <w:gridSpan w:val="3"/>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 xml:space="preserve">7. Date/Time </w:t>
            </w:r>
            <w:r w:rsidRPr="00BD452D">
              <w:rPr>
                <w:rFonts w:cs="Arial"/>
                <w:b/>
              </w:rPr>
              <w:br/>
              <w:t>Check-In</w:t>
            </w:r>
          </w:p>
        </w:tc>
        <w:tc>
          <w:tcPr>
            <w:tcW w:w="1285" w:type="dxa"/>
            <w:gridSpan w:val="2"/>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8. Leader’s Name</w:t>
            </w:r>
          </w:p>
        </w:tc>
        <w:tc>
          <w:tcPr>
            <w:tcW w:w="580" w:type="dxa"/>
            <w:gridSpan w:val="2"/>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9. Total Number of Personnel</w:t>
            </w:r>
          </w:p>
        </w:tc>
        <w:tc>
          <w:tcPr>
            <w:tcW w:w="933" w:type="dxa"/>
            <w:gridSpan w:val="2"/>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10. Incident Contact Information</w:t>
            </w:r>
          </w:p>
        </w:tc>
        <w:tc>
          <w:tcPr>
            <w:tcW w:w="933" w:type="dxa"/>
            <w:gridSpan w:val="2"/>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11. Home Unit or Agency</w:t>
            </w:r>
          </w:p>
        </w:tc>
        <w:tc>
          <w:tcPr>
            <w:tcW w:w="933" w:type="dxa"/>
            <w:gridSpan w:val="2"/>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12. Departure Point, Date  and Time</w:t>
            </w:r>
          </w:p>
        </w:tc>
        <w:tc>
          <w:tcPr>
            <w:tcW w:w="932" w:type="dxa"/>
            <w:gridSpan w:val="3"/>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13. Method of Travel</w:t>
            </w:r>
          </w:p>
        </w:tc>
        <w:tc>
          <w:tcPr>
            <w:tcW w:w="933" w:type="dxa"/>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14. Incident Assignment</w:t>
            </w:r>
          </w:p>
        </w:tc>
        <w:tc>
          <w:tcPr>
            <w:tcW w:w="933" w:type="dxa"/>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15. Other Qualifications</w:t>
            </w:r>
          </w:p>
        </w:tc>
        <w:tc>
          <w:tcPr>
            <w:tcW w:w="933" w:type="dxa"/>
            <w:vMerge w:val="restart"/>
            <w:tcBorders>
              <w:top w:val="single" w:sz="12" w:space="0" w:color="auto"/>
              <w:left w:val="single" w:sz="12" w:space="0" w:color="auto"/>
              <w:right w:val="single" w:sz="12" w:space="0" w:color="auto"/>
            </w:tcBorders>
            <w:shd w:val="clear" w:color="auto" w:fill="auto"/>
            <w:textDirection w:val="btLr"/>
            <w:vAlign w:val="center"/>
          </w:tcPr>
          <w:p w:rsidR="00922BFC" w:rsidRPr="00BD452D" w:rsidRDefault="00922BFC" w:rsidP="00922BFC">
            <w:pPr>
              <w:tabs>
                <w:tab w:val="left" w:pos="-1315"/>
                <w:tab w:val="left" w:pos="-720"/>
                <w:tab w:val="left" w:pos="403"/>
              </w:tabs>
              <w:spacing w:before="40" w:after="40"/>
              <w:ind w:left="72"/>
              <w:rPr>
                <w:rFonts w:cs="Arial"/>
                <w:b/>
              </w:rPr>
            </w:pPr>
            <w:r w:rsidRPr="00BD452D">
              <w:rPr>
                <w:rFonts w:cs="Arial"/>
                <w:b/>
              </w:rPr>
              <w:t>16. Data Provided to Resources Unit</w:t>
            </w:r>
          </w:p>
        </w:tc>
      </w:tr>
      <w:tr w:rsidR="00D55196" w:rsidRPr="00DE3CB2" w:rsidTr="00D55196">
        <w:trPr>
          <w:cantSplit/>
          <w:trHeight w:val="1367"/>
          <w:jc w:val="center"/>
        </w:trPr>
        <w:tc>
          <w:tcPr>
            <w:tcW w:w="450" w:type="dxa"/>
            <w:tcBorders>
              <w:top w:val="single" w:sz="4" w:space="0" w:color="auto"/>
              <w:left w:val="single" w:sz="12" w:space="0" w:color="auto"/>
              <w:bottom w:val="single" w:sz="4" w:space="0" w:color="auto"/>
              <w:right w:val="single" w:sz="4" w:space="0" w:color="auto"/>
            </w:tcBorders>
            <w:textDirection w:val="btLr"/>
            <w:vAlign w:val="center"/>
          </w:tcPr>
          <w:p w:rsidR="00922BFC" w:rsidRPr="00BD452D"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ind w:left="113" w:right="113"/>
              <w:rPr>
                <w:rFonts w:cs="Arial"/>
                <w:szCs w:val="18"/>
              </w:rPr>
            </w:pPr>
            <w:r w:rsidRPr="00BD452D">
              <w:rPr>
                <w:rFonts w:cs="Arial"/>
                <w:szCs w:val="18"/>
              </w:rPr>
              <w:t>State</w:t>
            </w:r>
          </w:p>
        </w:tc>
        <w:tc>
          <w:tcPr>
            <w:tcW w:w="707" w:type="dxa"/>
            <w:gridSpan w:val="2"/>
            <w:tcBorders>
              <w:top w:val="single" w:sz="4" w:space="0" w:color="auto"/>
              <w:left w:val="single" w:sz="4" w:space="0" w:color="auto"/>
              <w:bottom w:val="single" w:sz="4" w:space="0" w:color="auto"/>
              <w:right w:val="single" w:sz="4" w:space="0" w:color="auto"/>
            </w:tcBorders>
            <w:textDirection w:val="btLr"/>
            <w:vAlign w:val="center"/>
          </w:tcPr>
          <w:p w:rsidR="00922BFC" w:rsidRPr="00BD452D"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ind w:left="113" w:right="113"/>
              <w:rPr>
                <w:rFonts w:cs="Arial"/>
                <w:szCs w:val="18"/>
              </w:rPr>
            </w:pPr>
            <w:r w:rsidRPr="00BD452D">
              <w:rPr>
                <w:rFonts w:cs="Arial"/>
                <w:szCs w:val="18"/>
              </w:rPr>
              <w:t>Agency</w:t>
            </w:r>
          </w:p>
        </w:tc>
        <w:tc>
          <w:tcPr>
            <w:tcW w:w="578" w:type="dxa"/>
            <w:tcBorders>
              <w:top w:val="single" w:sz="4" w:space="0" w:color="auto"/>
              <w:left w:val="single" w:sz="4" w:space="0" w:color="auto"/>
              <w:bottom w:val="single" w:sz="4" w:space="0" w:color="auto"/>
              <w:right w:val="single" w:sz="4" w:space="0" w:color="auto"/>
            </w:tcBorders>
            <w:textDirection w:val="btLr"/>
            <w:vAlign w:val="center"/>
          </w:tcPr>
          <w:p w:rsidR="00922BFC" w:rsidRPr="00BD452D"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ind w:left="113" w:right="113"/>
              <w:rPr>
                <w:rFonts w:cs="Arial"/>
                <w:szCs w:val="18"/>
              </w:rPr>
            </w:pPr>
            <w:r w:rsidRPr="00BD452D">
              <w:rPr>
                <w:rFonts w:cs="Arial"/>
                <w:szCs w:val="18"/>
              </w:rPr>
              <w:t>Category</w:t>
            </w:r>
          </w:p>
        </w:tc>
        <w:tc>
          <w:tcPr>
            <w:tcW w:w="579" w:type="dxa"/>
            <w:tcBorders>
              <w:top w:val="single" w:sz="4" w:space="0" w:color="auto"/>
              <w:left w:val="single" w:sz="4" w:space="0" w:color="auto"/>
              <w:bottom w:val="single" w:sz="4" w:space="0" w:color="auto"/>
              <w:right w:val="single" w:sz="4" w:space="0" w:color="auto"/>
            </w:tcBorders>
            <w:textDirection w:val="btLr"/>
            <w:vAlign w:val="center"/>
          </w:tcPr>
          <w:p w:rsidR="00922BFC" w:rsidRPr="00BD452D"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ind w:left="113" w:right="113"/>
              <w:rPr>
                <w:rFonts w:cs="Arial"/>
                <w:szCs w:val="18"/>
              </w:rPr>
            </w:pPr>
            <w:r w:rsidRPr="00BD452D">
              <w:rPr>
                <w:rFonts w:cs="Arial"/>
                <w:szCs w:val="18"/>
              </w:rPr>
              <w:t>Kind</w:t>
            </w:r>
          </w:p>
        </w:tc>
        <w:tc>
          <w:tcPr>
            <w:tcW w:w="578" w:type="dxa"/>
            <w:gridSpan w:val="2"/>
            <w:tcBorders>
              <w:top w:val="single" w:sz="4" w:space="0" w:color="auto"/>
              <w:left w:val="single" w:sz="4" w:space="0" w:color="auto"/>
              <w:bottom w:val="single" w:sz="4" w:space="0" w:color="auto"/>
              <w:right w:val="single" w:sz="4" w:space="0" w:color="auto"/>
            </w:tcBorders>
            <w:textDirection w:val="btLr"/>
            <w:vAlign w:val="center"/>
          </w:tcPr>
          <w:p w:rsidR="00922BFC" w:rsidRPr="00BD452D"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ind w:left="113" w:right="113"/>
              <w:rPr>
                <w:rFonts w:cs="Arial"/>
                <w:szCs w:val="18"/>
              </w:rPr>
            </w:pPr>
            <w:r w:rsidRPr="00BD452D">
              <w:rPr>
                <w:rFonts w:cs="Arial"/>
                <w:szCs w:val="18"/>
              </w:rPr>
              <w:t>Type</w:t>
            </w:r>
          </w:p>
        </w:tc>
        <w:tc>
          <w:tcPr>
            <w:tcW w:w="708" w:type="dxa"/>
            <w:tcBorders>
              <w:top w:val="single" w:sz="4" w:space="0" w:color="auto"/>
              <w:left w:val="single" w:sz="4" w:space="0" w:color="auto"/>
              <w:bottom w:val="single" w:sz="4" w:space="0" w:color="auto"/>
              <w:right w:val="single" w:sz="4" w:space="0" w:color="auto"/>
            </w:tcBorders>
            <w:textDirection w:val="btLr"/>
            <w:vAlign w:val="center"/>
          </w:tcPr>
          <w:p w:rsidR="00922BFC" w:rsidRPr="00BD452D" w:rsidRDefault="00922BFC" w:rsidP="00D55196">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ind w:left="113" w:right="113"/>
              <w:rPr>
                <w:rFonts w:cs="Arial"/>
                <w:szCs w:val="18"/>
              </w:rPr>
            </w:pPr>
            <w:r w:rsidRPr="00BD452D">
              <w:rPr>
                <w:rFonts w:cs="Arial"/>
                <w:szCs w:val="18"/>
              </w:rPr>
              <w:t>Resource</w:t>
            </w:r>
            <w:r w:rsidR="00D55196" w:rsidRPr="00BD452D">
              <w:rPr>
                <w:rFonts w:cs="Arial"/>
                <w:szCs w:val="18"/>
              </w:rPr>
              <w:t xml:space="preserve"> </w:t>
            </w:r>
            <w:r w:rsidRPr="00BD452D">
              <w:rPr>
                <w:rFonts w:cs="Arial"/>
                <w:szCs w:val="18"/>
              </w:rPr>
              <w:t>Name or</w:t>
            </w:r>
            <w:r w:rsidR="00D55196" w:rsidRPr="00BD452D">
              <w:rPr>
                <w:rFonts w:cs="Arial"/>
                <w:szCs w:val="18"/>
              </w:rPr>
              <w:t xml:space="preserve"> </w:t>
            </w:r>
            <w:r w:rsidRPr="00BD452D">
              <w:rPr>
                <w:rFonts w:cs="Arial"/>
                <w:szCs w:val="18"/>
              </w:rPr>
              <w:t xml:space="preserve"> Identifier</w:t>
            </w:r>
          </w:p>
        </w:tc>
        <w:tc>
          <w:tcPr>
            <w:tcW w:w="540" w:type="dxa"/>
            <w:tcBorders>
              <w:top w:val="single" w:sz="4" w:space="0" w:color="auto"/>
              <w:left w:val="single" w:sz="4" w:space="0" w:color="auto"/>
              <w:bottom w:val="single" w:sz="4" w:space="0" w:color="auto"/>
              <w:right w:val="single" w:sz="12" w:space="0" w:color="auto"/>
            </w:tcBorders>
            <w:textDirection w:val="btLr"/>
            <w:vAlign w:val="center"/>
          </w:tcPr>
          <w:p w:rsidR="00922BFC" w:rsidRPr="00BD452D"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ind w:left="113" w:right="113"/>
              <w:rPr>
                <w:rFonts w:cs="Arial"/>
                <w:szCs w:val="18"/>
                <w:highlight w:val="yellow"/>
              </w:rPr>
            </w:pPr>
            <w:r w:rsidRPr="00BD452D">
              <w:rPr>
                <w:rFonts w:cs="Arial"/>
                <w:szCs w:val="18"/>
              </w:rPr>
              <w:t>ST or TF</w:t>
            </w:r>
          </w:p>
        </w:tc>
        <w:tc>
          <w:tcPr>
            <w:tcW w:w="932" w:type="dxa"/>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933" w:type="dxa"/>
            <w:gridSpan w:val="3"/>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1285" w:type="dxa"/>
            <w:gridSpan w:val="2"/>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580" w:type="dxa"/>
            <w:gridSpan w:val="2"/>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933" w:type="dxa"/>
            <w:gridSpan w:val="2"/>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933" w:type="dxa"/>
            <w:gridSpan w:val="2"/>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933" w:type="dxa"/>
            <w:gridSpan w:val="2"/>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932" w:type="dxa"/>
            <w:gridSpan w:val="3"/>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933" w:type="dxa"/>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933" w:type="dxa"/>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c>
          <w:tcPr>
            <w:tcW w:w="933" w:type="dxa"/>
            <w:vMerge/>
            <w:tcBorders>
              <w:left w:val="single" w:sz="12" w:space="0" w:color="auto"/>
              <w:right w:val="single" w:sz="12" w:space="0" w:color="auto"/>
            </w:tcBorders>
            <w:shd w:val="clear" w:color="auto" w:fill="auto"/>
          </w:tcPr>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rPr>
            </w:pPr>
          </w:p>
        </w:tc>
      </w:tr>
      <w:tr w:rsidR="00D55196" w:rsidRPr="00DE3CB2" w:rsidTr="00D55196">
        <w:trPr>
          <w:cantSplit/>
          <w:trHeight w:val="691"/>
          <w:jc w:val="center"/>
        </w:trPr>
        <w:tc>
          <w:tcPr>
            <w:tcW w:w="450" w:type="dxa"/>
            <w:tcBorders>
              <w:top w:val="single" w:sz="4" w:space="0" w:color="auto"/>
              <w:left w:val="single" w:sz="12" w:space="0" w:color="auto"/>
              <w:bottom w:val="single" w:sz="4" w:space="0" w:color="auto"/>
              <w:right w:val="single" w:sz="4" w:space="0" w:color="auto"/>
            </w:tcBorders>
          </w:tcPr>
          <w:p w:rsidR="00922BFC" w:rsidRPr="00D55196" w:rsidRDefault="00F46A22" w:rsidP="00D55196">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966789858"/>
                <w:placeholder>
                  <w:docPart w:val="FA71FBCE813940DDABC4F713F0415D25"/>
                </w:placeholder>
                <w:showingPlcHdr/>
              </w:sdtPr>
              <w:sdtEndPr/>
              <w:sdtContent>
                <w:r w:rsidR="00D55196" w:rsidRPr="00823C30">
                  <w:rPr>
                    <w:rFonts w:cs="Arial"/>
                  </w:rPr>
                  <w:t xml:space="preserve">   </w:t>
                </w:r>
              </w:sdtContent>
            </w:sdt>
          </w:p>
        </w:tc>
        <w:tc>
          <w:tcPr>
            <w:tcW w:w="707"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D55196">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601652618"/>
                <w:placeholder>
                  <w:docPart w:val="222A88A5BBD8458CB19B25185BB505EA"/>
                </w:placeholder>
                <w:showingPlcHdr/>
              </w:sdtPr>
              <w:sdtEndPr/>
              <w:sdtContent>
                <w:r w:rsidR="00D55196" w:rsidRPr="00823C30">
                  <w:rPr>
                    <w:rFonts w:cs="Arial"/>
                  </w:rPr>
                  <w:t xml:space="preserve">   </w:t>
                </w:r>
              </w:sdtContent>
            </w:sdt>
          </w:p>
        </w:tc>
        <w:tc>
          <w:tcPr>
            <w:tcW w:w="57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818389047"/>
                <w:placeholder>
                  <w:docPart w:val="43C1333735D04DF38423A9B76BE93757"/>
                </w:placeholder>
                <w:showingPlcHdr/>
              </w:sdtPr>
              <w:sdtEndPr/>
              <w:sdtContent>
                <w:r w:rsidR="00706847" w:rsidRPr="00D55196">
                  <w:rPr>
                    <w:rFonts w:cs="Arial"/>
                    <w:sz w:val="16"/>
                  </w:rPr>
                  <w:t xml:space="preserve">   </w:t>
                </w:r>
              </w:sdtContent>
            </w:sdt>
          </w:p>
        </w:tc>
        <w:tc>
          <w:tcPr>
            <w:tcW w:w="579"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365257969"/>
                <w:placeholder>
                  <w:docPart w:val="6E8FFB0990C247A3B535ABFBC56E37E0"/>
                </w:placeholder>
                <w:showingPlcHdr/>
              </w:sdtPr>
              <w:sdtEndPr/>
              <w:sdtContent>
                <w:r w:rsidR="00706847" w:rsidRPr="00D55196">
                  <w:rPr>
                    <w:rFonts w:cs="Arial"/>
                    <w:sz w:val="16"/>
                  </w:rPr>
                  <w:t xml:space="preserve">   </w:t>
                </w:r>
              </w:sdtContent>
            </w:sdt>
          </w:p>
        </w:tc>
        <w:tc>
          <w:tcPr>
            <w:tcW w:w="578"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597747075"/>
                <w:placeholder>
                  <w:docPart w:val="B3693BBDAF924ADFA883EB64E0C939A9"/>
                </w:placeholder>
                <w:showingPlcHdr/>
              </w:sdtPr>
              <w:sdtEndPr/>
              <w:sdtContent>
                <w:r w:rsidR="00706847" w:rsidRPr="00D55196">
                  <w:rPr>
                    <w:rFonts w:cs="Arial"/>
                    <w:sz w:val="16"/>
                  </w:rPr>
                  <w:t xml:space="preserve">   </w:t>
                </w:r>
              </w:sdtContent>
            </w:sdt>
          </w:p>
        </w:tc>
        <w:tc>
          <w:tcPr>
            <w:tcW w:w="70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119568379"/>
                <w:placeholder>
                  <w:docPart w:val="9335A87539CD44C98EE2641B7AF055C3"/>
                </w:placeholder>
                <w:showingPlcHdr/>
              </w:sdtPr>
              <w:sdtEndPr/>
              <w:sdtContent>
                <w:r w:rsidR="00706847" w:rsidRPr="00D55196">
                  <w:rPr>
                    <w:rFonts w:cs="Arial"/>
                    <w:sz w:val="16"/>
                  </w:rPr>
                  <w:t xml:space="preserve">        </w:t>
                </w:r>
              </w:sdtContent>
            </w:sdt>
          </w:p>
        </w:tc>
        <w:tc>
          <w:tcPr>
            <w:tcW w:w="540" w:type="dxa"/>
            <w:tcBorders>
              <w:top w:val="single" w:sz="4" w:space="0" w:color="auto"/>
              <w:left w:val="single" w:sz="4" w:space="0" w:color="auto"/>
              <w:bottom w:val="single" w:sz="4" w:space="0" w:color="auto"/>
              <w:right w:val="single" w:sz="12"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highlight w:val="yellow"/>
              </w:rPr>
            </w:pPr>
            <w:sdt>
              <w:sdtPr>
                <w:rPr>
                  <w:rFonts w:cs="Arial"/>
                  <w:sz w:val="16"/>
                </w:rPr>
                <w:id w:val="1501923737"/>
                <w:placeholder>
                  <w:docPart w:val="0841719E424242EE87A9BBB986919B9D"/>
                </w:placeholder>
                <w:showingPlcHdr/>
              </w:sdtPr>
              <w:sdtEndPr/>
              <w:sdtContent>
                <w:r w:rsidR="00706847" w:rsidRPr="00D55196">
                  <w:rPr>
                    <w:rFonts w:cs="Arial"/>
                    <w:sz w:val="16"/>
                  </w:rPr>
                  <w:t xml:space="preserve">   </w:t>
                </w:r>
              </w:sdtContent>
            </w:sdt>
          </w:p>
        </w:tc>
        <w:tc>
          <w:tcPr>
            <w:tcW w:w="932"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38142015"/>
                <w:placeholder>
                  <w:docPart w:val="086439F0E935497CBD737796B1292390"/>
                </w:placeholder>
                <w:showingPlcHdr/>
              </w:sdtPr>
              <w:sdtEndPr/>
              <w:sdtContent>
                <w:r w:rsidR="00706847" w:rsidRPr="00D55196">
                  <w:rPr>
                    <w:rFonts w:cs="Arial"/>
                    <w:sz w:val="16"/>
                  </w:rPr>
                  <w:t xml:space="preserve">        </w:t>
                </w:r>
              </w:sdtContent>
            </w:sdt>
          </w:p>
        </w:tc>
        <w:tc>
          <w:tcPr>
            <w:tcW w:w="933"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647623495"/>
                <w:placeholder>
                  <w:docPart w:val="A630D79126594BA4A9B080706B81336F"/>
                </w:placeholder>
                <w:showingPlcHdr/>
              </w:sdtPr>
              <w:sdtEndPr/>
              <w:sdtContent>
                <w:r w:rsidR="00706847" w:rsidRPr="00D55196">
                  <w:rPr>
                    <w:rFonts w:cs="Arial"/>
                    <w:sz w:val="16"/>
                  </w:rPr>
                  <w:t xml:space="preserve">         </w:t>
                </w:r>
              </w:sdtContent>
            </w:sdt>
          </w:p>
        </w:tc>
        <w:tc>
          <w:tcPr>
            <w:tcW w:w="1285"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D55196">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48287388"/>
                <w:placeholder>
                  <w:docPart w:val="DD549F33EA6A4183AEB707F509E342BB"/>
                </w:placeholder>
                <w:showingPlcHdr/>
              </w:sdtPr>
              <w:sdtEndPr/>
              <w:sdtContent>
                <w:r w:rsidR="004D3307" w:rsidRPr="001B5F7E">
                  <w:rPr>
                    <w:rFonts w:cs="Arial"/>
                  </w:rPr>
                  <w:t xml:space="preserve">         </w:t>
                </w:r>
              </w:sdtContent>
            </w:sdt>
          </w:p>
        </w:tc>
        <w:tc>
          <w:tcPr>
            <w:tcW w:w="580"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35F39">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340589048"/>
                <w:placeholder>
                  <w:docPart w:val="F16F4F7B120F4A12A6D3FB1C083F3812"/>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062207386"/>
                <w:placeholder>
                  <w:docPart w:val="E6ADEF660CD148E4AC6371BEE7DA063D"/>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255472212"/>
                <w:placeholder>
                  <w:docPart w:val="C0841475EAF7484D84D8455E80E712F1"/>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943811748"/>
                <w:placeholder>
                  <w:docPart w:val="D99017BAF63E41BFA4CBCEDCAF538CA9"/>
                </w:placeholder>
                <w:showingPlcHdr/>
              </w:sdtPr>
              <w:sdtEndPr/>
              <w:sdtContent>
                <w:r w:rsidR="00706847" w:rsidRPr="00D55196">
                  <w:rPr>
                    <w:rFonts w:cs="Arial"/>
                    <w:sz w:val="16"/>
                  </w:rPr>
                  <w:t xml:space="preserve">         </w:t>
                </w:r>
              </w:sdtContent>
            </w:sdt>
          </w:p>
        </w:tc>
        <w:tc>
          <w:tcPr>
            <w:tcW w:w="932"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393343577"/>
                <w:placeholder>
                  <w:docPart w:val="79D6B18709F040F2B28071AE5C61ACC1"/>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867747471"/>
                <w:placeholder>
                  <w:docPart w:val="AC757988D8EA4B999BEF883F86E94000"/>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123409034"/>
                <w:placeholder>
                  <w:docPart w:val="851D90CC7272401EA4548610DD24CD0B"/>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309480176"/>
                <w:placeholder>
                  <w:docPart w:val="D03DCAA092E0442FBE04BB565BDF6FB5"/>
                </w:placeholder>
                <w:showingPlcHdr/>
              </w:sdtPr>
              <w:sdtEndPr/>
              <w:sdtContent>
                <w:r w:rsidR="00706847" w:rsidRPr="00D55196">
                  <w:rPr>
                    <w:rFonts w:cs="Arial"/>
                    <w:sz w:val="16"/>
                  </w:rPr>
                  <w:t xml:space="preserve">         </w:t>
                </w:r>
              </w:sdtContent>
            </w:sdt>
          </w:p>
        </w:tc>
      </w:tr>
      <w:tr w:rsidR="00D55196" w:rsidRPr="00DE3CB2" w:rsidTr="00D55196">
        <w:trPr>
          <w:cantSplit/>
          <w:trHeight w:val="691"/>
          <w:jc w:val="center"/>
        </w:trPr>
        <w:tc>
          <w:tcPr>
            <w:tcW w:w="450" w:type="dxa"/>
            <w:tcBorders>
              <w:top w:val="single" w:sz="4" w:space="0" w:color="auto"/>
              <w:left w:val="single" w:sz="12"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652410651"/>
                <w:placeholder>
                  <w:docPart w:val="E9EB5AE6CEAF4960AE928891DFCE04D8"/>
                </w:placeholder>
                <w:showingPlcHdr/>
              </w:sdtPr>
              <w:sdtEndPr/>
              <w:sdtContent>
                <w:r w:rsidR="00706847" w:rsidRPr="00D55196">
                  <w:rPr>
                    <w:rFonts w:cs="Arial"/>
                    <w:sz w:val="16"/>
                  </w:rPr>
                  <w:t xml:space="preserve">   </w:t>
                </w:r>
              </w:sdtContent>
            </w:sdt>
          </w:p>
        </w:tc>
        <w:tc>
          <w:tcPr>
            <w:tcW w:w="707"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800737583"/>
                <w:placeholder>
                  <w:docPart w:val="900282E960934E108492B6B42F12625B"/>
                </w:placeholder>
                <w:showingPlcHdr/>
              </w:sdtPr>
              <w:sdtEndPr/>
              <w:sdtContent>
                <w:r w:rsidR="00706847" w:rsidRPr="00D55196">
                  <w:rPr>
                    <w:rFonts w:cs="Arial"/>
                    <w:sz w:val="16"/>
                  </w:rPr>
                  <w:t xml:space="preserve">   </w:t>
                </w:r>
              </w:sdtContent>
            </w:sdt>
          </w:p>
        </w:tc>
        <w:tc>
          <w:tcPr>
            <w:tcW w:w="57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2139869248"/>
                <w:placeholder>
                  <w:docPart w:val="13B53D17446546249364E3CC02966C25"/>
                </w:placeholder>
                <w:showingPlcHdr/>
              </w:sdtPr>
              <w:sdtEndPr/>
              <w:sdtContent>
                <w:r w:rsidR="00706847" w:rsidRPr="00D55196">
                  <w:rPr>
                    <w:rFonts w:cs="Arial"/>
                    <w:sz w:val="16"/>
                  </w:rPr>
                  <w:t xml:space="preserve">   </w:t>
                </w:r>
              </w:sdtContent>
            </w:sdt>
          </w:p>
        </w:tc>
        <w:tc>
          <w:tcPr>
            <w:tcW w:w="579"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530541377"/>
                <w:placeholder>
                  <w:docPart w:val="1511C43B4AD647998864774C0A4BE374"/>
                </w:placeholder>
                <w:showingPlcHdr/>
              </w:sdtPr>
              <w:sdtEndPr/>
              <w:sdtContent>
                <w:r w:rsidR="00706847" w:rsidRPr="00D55196">
                  <w:rPr>
                    <w:rFonts w:cs="Arial"/>
                    <w:sz w:val="16"/>
                  </w:rPr>
                  <w:t xml:space="preserve">   </w:t>
                </w:r>
              </w:sdtContent>
            </w:sdt>
          </w:p>
        </w:tc>
        <w:tc>
          <w:tcPr>
            <w:tcW w:w="578"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810634532"/>
                <w:placeholder>
                  <w:docPart w:val="C75144E8754543DEB655A7D1B167FC4E"/>
                </w:placeholder>
                <w:showingPlcHdr/>
              </w:sdtPr>
              <w:sdtEndPr/>
              <w:sdtContent>
                <w:r w:rsidR="00706847" w:rsidRPr="00D55196">
                  <w:rPr>
                    <w:rFonts w:cs="Arial"/>
                    <w:sz w:val="16"/>
                  </w:rPr>
                  <w:t xml:space="preserve">   </w:t>
                </w:r>
              </w:sdtContent>
            </w:sdt>
          </w:p>
        </w:tc>
        <w:tc>
          <w:tcPr>
            <w:tcW w:w="70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923376021"/>
                <w:placeholder>
                  <w:docPart w:val="1D2262F3F6EC46C6837F29FAE39E2C0D"/>
                </w:placeholder>
                <w:showingPlcHdr/>
              </w:sdtPr>
              <w:sdtEndPr/>
              <w:sdtContent>
                <w:r w:rsidR="00706847" w:rsidRPr="00D55196">
                  <w:rPr>
                    <w:rFonts w:cs="Arial"/>
                    <w:sz w:val="16"/>
                  </w:rPr>
                  <w:t xml:space="preserve">        </w:t>
                </w:r>
              </w:sdtContent>
            </w:sdt>
          </w:p>
        </w:tc>
        <w:tc>
          <w:tcPr>
            <w:tcW w:w="540" w:type="dxa"/>
            <w:tcBorders>
              <w:top w:val="single" w:sz="4" w:space="0" w:color="auto"/>
              <w:left w:val="single" w:sz="4" w:space="0" w:color="auto"/>
              <w:bottom w:val="single" w:sz="4" w:space="0" w:color="auto"/>
              <w:right w:val="single" w:sz="12"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1843052"/>
                <w:placeholder>
                  <w:docPart w:val="0574655CFE2E4A38BF502B9EE1BBE24E"/>
                </w:placeholder>
                <w:showingPlcHdr/>
              </w:sdtPr>
              <w:sdtEndPr/>
              <w:sdtContent>
                <w:r w:rsidR="00706847" w:rsidRPr="00D55196">
                  <w:rPr>
                    <w:rFonts w:cs="Arial"/>
                    <w:sz w:val="16"/>
                  </w:rPr>
                  <w:t xml:space="preserve">   </w:t>
                </w:r>
              </w:sdtContent>
            </w:sdt>
          </w:p>
        </w:tc>
        <w:tc>
          <w:tcPr>
            <w:tcW w:w="932"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6492670"/>
                <w:placeholder>
                  <w:docPart w:val="E97B9B23C16F49DF9916EB40976C7655"/>
                </w:placeholder>
                <w:showingPlcHdr/>
              </w:sdtPr>
              <w:sdtEndPr/>
              <w:sdtContent>
                <w:r w:rsidR="00706847" w:rsidRPr="00D55196">
                  <w:rPr>
                    <w:rFonts w:cs="Arial"/>
                    <w:sz w:val="16"/>
                  </w:rPr>
                  <w:t xml:space="preserve">        </w:t>
                </w:r>
              </w:sdtContent>
            </w:sdt>
          </w:p>
        </w:tc>
        <w:tc>
          <w:tcPr>
            <w:tcW w:w="933"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917084939"/>
                <w:placeholder>
                  <w:docPart w:val="75A828916BDB4F63A2346121CFF08423"/>
                </w:placeholder>
                <w:showingPlcHdr/>
              </w:sdtPr>
              <w:sdtEndPr/>
              <w:sdtContent>
                <w:r w:rsidR="00706847" w:rsidRPr="00D55196">
                  <w:rPr>
                    <w:rFonts w:cs="Arial"/>
                    <w:sz w:val="16"/>
                  </w:rPr>
                  <w:t xml:space="preserve">         </w:t>
                </w:r>
              </w:sdtContent>
            </w:sdt>
          </w:p>
        </w:tc>
        <w:tc>
          <w:tcPr>
            <w:tcW w:w="1285"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642178851"/>
                <w:placeholder>
                  <w:docPart w:val="88ED1DD544C74F728FDCE294BA1D5A97"/>
                </w:placeholder>
                <w:showingPlcHdr/>
              </w:sdtPr>
              <w:sdtEndPr/>
              <w:sdtContent>
                <w:r w:rsidR="00706847" w:rsidRPr="00D55196">
                  <w:rPr>
                    <w:rFonts w:cs="Arial"/>
                    <w:sz w:val="16"/>
                  </w:rPr>
                  <w:t xml:space="preserve">         </w:t>
                </w:r>
              </w:sdtContent>
            </w:sdt>
          </w:p>
        </w:tc>
        <w:tc>
          <w:tcPr>
            <w:tcW w:w="580"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059093365"/>
                <w:placeholder>
                  <w:docPart w:val="FF4D557AE1A7485CAC1E4AB1B560BC27"/>
                </w:placeholder>
                <w:showingPlcHdr/>
              </w:sdtPr>
              <w:sdtEndPr/>
              <w:sdtContent>
                <w:r w:rsidR="00935F39"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758604315"/>
                <w:placeholder>
                  <w:docPart w:val="720EB7486187422083AE13C9058D6664"/>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739866577"/>
                <w:placeholder>
                  <w:docPart w:val="4C9EC05C96B74D4FB7548446B030CB65"/>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734840921"/>
                <w:placeholder>
                  <w:docPart w:val="7A17740EF46E416391405E56B507ABCA"/>
                </w:placeholder>
                <w:showingPlcHdr/>
              </w:sdtPr>
              <w:sdtEndPr/>
              <w:sdtContent>
                <w:r w:rsidR="00706847" w:rsidRPr="00D55196">
                  <w:rPr>
                    <w:rFonts w:cs="Arial"/>
                    <w:sz w:val="16"/>
                  </w:rPr>
                  <w:t xml:space="preserve">         </w:t>
                </w:r>
              </w:sdtContent>
            </w:sdt>
          </w:p>
        </w:tc>
        <w:tc>
          <w:tcPr>
            <w:tcW w:w="932"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710865759"/>
                <w:placeholder>
                  <w:docPart w:val="23A7685BE37B4CAE8A7000BD3AFE1210"/>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32157688"/>
                <w:placeholder>
                  <w:docPart w:val="290420721FEB4398B540D1F146850581"/>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820727612"/>
                <w:placeholder>
                  <w:docPart w:val="A79D1B0C47F247538FC9B4787BB3FAC3"/>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379756118"/>
                <w:placeholder>
                  <w:docPart w:val="2CAF0545E9D04558824A3C9959A67598"/>
                </w:placeholder>
                <w:showingPlcHdr/>
              </w:sdtPr>
              <w:sdtEndPr/>
              <w:sdtContent>
                <w:r w:rsidR="00706847" w:rsidRPr="00D55196">
                  <w:rPr>
                    <w:rFonts w:cs="Arial"/>
                    <w:sz w:val="16"/>
                  </w:rPr>
                  <w:t xml:space="preserve">         </w:t>
                </w:r>
              </w:sdtContent>
            </w:sdt>
          </w:p>
        </w:tc>
      </w:tr>
      <w:tr w:rsidR="00D55196" w:rsidRPr="00DE3CB2" w:rsidTr="00D55196">
        <w:trPr>
          <w:cantSplit/>
          <w:trHeight w:val="691"/>
          <w:jc w:val="center"/>
        </w:trPr>
        <w:tc>
          <w:tcPr>
            <w:tcW w:w="450" w:type="dxa"/>
            <w:tcBorders>
              <w:top w:val="single" w:sz="4" w:space="0" w:color="auto"/>
              <w:left w:val="single" w:sz="12"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27634886"/>
                <w:placeholder>
                  <w:docPart w:val="CC857CF2F7F54365B8A56EFFED49052F"/>
                </w:placeholder>
                <w:showingPlcHdr/>
              </w:sdtPr>
              <w:sdtEndPr/>
              <w:sdtContent>
                <w:r w:rsidR="00706847" w:rsidRPr="00D55196">
                  <w:rPr>
                    <w:rFonts w:cs="Arial"/>
                    <w:sz w:val="16"/>
                  </w:rPr>
                  <w:t xml:space="preserve">   </w:t>
                </w:r>
              </w:sdtContent>
            </w:sdt>
          </w:p>
        </w:tc>
        <w:tc>
          <w:tcPr>
            <w:tcW w:w="707"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725335905"/>
                <w:placeholder>
                  <w:docPart w:val="BB4B8D134AB54C3792FB32C5BEBF7F4A"/>
                </w:placeholder>
                <w:showingPlcHdr/>
              </w:sdtPr>
              <w:sdtEndPr/>
              <w:sdtContent>
                <w:r w:rsidR="00706847" w:rsidRPr="00D55196">
                  <w:rPr>
                    <w:rFonts w:cs="Arial"/>
                    <w:sz w:val="16"/>
                  </w:rPr>
                  <w:t xml:space="preserve">   </w:t>
                </w:r>
              </w:sdtContent>
            </w:sdt>
          </w:p>
        </w:tc>
        <w:tc>
          <w:tcPr>
            <w:tcW w:w="57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800767052"/>
                <w:placeholder>
                  <w:docPart w:val="C832C49159254D84B4B23D03F8B0EE25"/>
                </w:placeholder>
                <w:showingPlcHdr/>
              </w:sdtPr>
              <w:sdtEndPr/>
              <w:sdtContent>
                <w:r w:rsidR="00706847" w:rsidRPr="00D55196">
                  <w:rPr>
                    <w:rFonts w:cs="Arial"/>
                    <w:sz w:val="16"/>
                  </w:rPr>
                  <w:t xml:space="preserve">   </w:t>
                </w:r>
              </w:sdtContent>
            </w:sdt>
          </w:p>
        </w:tc>
        <w:tc>
          <w:tcPr>
            <w:tcW w:w="579"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205492325"/>
                <w:placeholder>
                  <w:docPart w:val="3D22A7C47FC147E2AECF5AEC8C87F400"/>
                </w:placeholder>
                <w:showingPlcHdr/>
              </w:sdtPr>
              <w:sdtEndPr/>
              <w:sdtContent>
                <w:r w:rsidR="00706847" w:rsidRPr="00D55196">
                  <w:rPr>
                    <w:rFonts w:cs="Arial"/>
                    <w:sz w:val="16"/>
                  </w:rPr>
                  <w:t xml:space="preserve">   </w:t>
                </w:r>
              </w:sdtContent>
            </w:sdt>
          </w:p>
        </w:tc>
        <w:tc>
          <w:tcPr>
            <w:tcW w:w="578"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2142028925"/>
                <w:placeholder>
                  <w:docPart w:val="998982BA49BE4AE48A79A73EDC6B542E"/>
                </w:placeholder>
                <w:showingPlcHdr/>
              </w:sdtPr>
              <w:sdtEndPr/>
              <w:sdtContent>
                <w:r w:rsidR="00706847" w:rsidRPr="00D55196">
                  <w:rPr>
                    <w:rFonts w:cs="Arial"/>
                    <w:sz w:val="16"/>
                  </w:rPr>
                  <w:t xml:space="preserve">   </w:t>
                </w:r>
              </w:sdtContent>
            </w:sdt>
          </w:p>
        </w:tc>
        <w:tc>
          <w:tcPr>
            <w:tcW w:w="70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021007847"/>
                <w:placeholder>
                  <w:docPart w:val="8024A5C5B2DA4F7A83A159A29E2F6E14"/>
                </w:placeholder>
                <w:showingPlcHdr/>
              </w:sdtPr>
              <w:sdtEndPr/>
              <w:sdtContent>
                <w:r w:rsidR="00706847" w:rsidRPr="00D55196">
                  <w:rPr>
                    <w:rFonts w:cs="Arial"/>
                    <w:sz w:val="16"/>
                  </w:rPr>
                  <w:t xml:space="preserve">        </w:t>
                </w:r>
              </w:sdtContent>
            </w:sdt>
          </w:p>
        </w:tc>
        <w:tc>
          <w:tcPr>
            <w:tcW w:w="540" w:type="dxa"/>
            <w:tcBorders>
              <w:top w:val="single" w:sz="4" w:space="0" w:color="auto"/>
              <w:left w:val="single" w:sz="4" w:space="0" w:color="auto"/>
              <w:bottom w:val="single" w:sz="4" w:space="0" w:color="auto"/>
              <w:right w:val="single" w:sz="12"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725376914"/>
                <w:placeholder>
                  <w:docPart w:val="B57111AD24784DD4B46E06BA25083DB9"/>
                </w:placeholder>
                <w:showingPlcHdr/>
              </w:sdtPr>
              <w:sdtEndPr/>
              <w:sdtContent>
                <w:r w:rsidR="00706847" w:rsidRPr="00D55196">
                  <w:rPr>
                    <w:rFonts w:cs="Arial"/>
                    <w:sz w:val="16"/>
                  </w:rPr>
                  <w:t xml:space="preserve">   </w:t>
                </w:r>
              </w:sdtContent>
            </w:sdt>
          </w:p>
        </w:tc>
        <w:tc>
          <w:tcPr>
            <w:tcW w:w="932"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023156520"/>
                <w:placeholder>
                  <w:docPart w:val="21DC1D572F3C4571AA7332A0CCB7757D"/>
                </w:placeholder>
                <w:showingPlcHdr/>
              </w:sdtPr>
              <w:sdtEndPr/>
              <w:sdtContent>
                <w:r w:rsidR="00706847" w:rsidRPr="00D55196">
                  <w:rPr>
                    <w:rFonts w:cs="Arial"/>
                    <w:sz w:val="16"/>
                  </w:rPr>
                  <w:t xml:space="preserve">        </w:t>
                </w:r>
              </w:sdtContent>
            </w:sdt>
          </w:p>
        </w:tc>
        <w:tc>
          <w:tcPr>
            <w:tcW w:w="933"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418637462"/>
                <w:placeholder>
                  <w:docPart w:val="CC9A05D5410B4ED8A4416AB3163746A2"/>
                </w:placeholder>
                <w:showingPlcHdr/>
              </w:sdtPr>
              <w:sdtEndPr/>
              <w:sdtContent>
                <w:r w:rsidR="00706847" w:rsidRPr="00D55196">
                  <w:rPr>
                    <w:rFonts w:cs="Arial"/>
                    <w:sz w:val="16"/>
                  </w:rPr>
                  <w:t xml:space="preserve">         </w:t>
                </w:r>
              </w:sdtContent>
            </w:sdt>
          </w:p>
        </w:tc>
        <w:tc>
          <w:tcPr>
            <w:tcW w:w="1285"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993754534"/>
                <w:placeholder>
                  <w:docPart w:val="DF2150B4A0224B2BB0B64D125031E283"/>
                </w:placeholder>
                <w:showingPlcHdr/>
              </w:sdtPr>
              <w:sdtEndPr/>
              <w:sdtContent>
                <w:r w:rsidR="00706847" w:rsidRPr="00D55196">
                  <w:rPr>
                    <w:rFonts w:cs="Arial"/>
                    <w:sz w:val="16"/>
                  </w:rPr>
                  <w:t xml:space="preserve">         </w:t>
                </w:r>
              </w:sdtContent>
            </w:sdt>
          </w:p>
        </w:tc>
        <w:tc>
          <w:tcPr>
            <w:tcW w:w="580"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687563789"/>
                <w:placeholder>
                  <w:docPart w:val="AA87BDD871D24551994C0B9DF37051C4"/>
                </w:placeholder>
                <w:showingPlcHdr/>
              </w:sdtPr>
              <w:sdtEndPr/>
              <w:sdtContent>
                <w:r w:rsidR="00935F39"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810139656"/>
                <w:placeholder>
                  <w:docPart w:val="E9D808D387A44A689BB11B7EBAFE4D39"/>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91133474"/>
                <w:placeholder>
                  <w:docPart w:val="CB4A25791CA14918937593CB876CFC35"/>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547879058"/>
                <w:placeholder>
                  <w:docPart w:val="CBF503459F26405B9761FD65F6710D98"/>
                </w:placeholder>
                <w:showingPlcHdr/>
              </w:sdtPr>
              <w:sdtEndPr/>
              <w:sdtContent>
                <w:r w:rsidR="00706847" w:rsidRPr="00D55196">
                  <w:rPr>
                    <w:rFonts w:cs="Arial"/>
                    <w:sz w:val="16"/>
                  </w:rPr>
                  <w:t xml:space="preserve">         </w:t>
                </w:r>
              </w:sdtContent>
            </w:sdt>
          </w:p>
        </w:tc>
        <w:tc>
          <w:tcPr>
            <w:tcW w:w="932"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620383205"/>
                <w:placeholder>
                  <w:docPart w:val="F9BF6DD10B8E4E1F8753B9A42B99FFAB"/>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581840255"/>
                <w:placeholder>
                  <w:docPart w:val="DADE8D8CDC4A4EC484E622AD725716B2"/>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114360627"/>
                <w:placeholder>
                  <w:docPart w:val="2E67D82E5EC84D5D856E2D7EDF42C0C5"/>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267281153"/>
                <w:placeholder>
                  <w:docPart w:val="8964891E4C8C40458483B83812EF1C87"/>
                </w:placeholder>
                <w:showingPlcHdr/>
              </w:sdtPr>
              <w:sdtEndPr/>
              <w:sdtContent>
                <w:r w:rsidR="00706847" w:rsidRPr="00D55196">
                  <w:rPr>
                    <w:rFonts w:cs="Arial"/>
                    <w:sz w:val="16"/>
                  </w:rPr>
                  <w:t xml:space="preserve">         </w:t>
                </w:r>
              </w:sdtContent>
            </w:sdt>
          </w:p>
        </w:tc>
      </w:tr>
      <w:tr w:rsidR="00D55196" w:rsidRPr="00DE3CB2" w:rsidTr="00D55196">
        <w:trPr>
          <w:cantSplit/>
          <w:trHeight w:val="691"/>
          <w:jc w:val="center"/>
        </w:trPr>
        <w:tc>
          <w:tcPr>
            <w:tcW w:w="450" w:type="dxa"/>
            <w:tcBorders>
              <w:top w:val="single" w:sz="4" w:space="0" w:color="auto"/>
              <w:left w:val="single" w:sz="12"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815719877"/>
                <w:placeholder>
                  <w:docPart w:val="24717540CB4641BF8A6201B994A70259"/>
                </w:placeholder>
                <w:showingPlcHdr/>
              </w:sdtPr>
              <w:sdtEndPr/>
              <w:sdtContent>
                <w:r w:rsidR="00706847" w:rsidRPr="00D55196">
                  <w:rPr>
                    <w:rFonts w:cs="Arial"/>
                    <w:sz w:val="16"/>
                  </w:rPr>
                  <w:t xml:space="preserve">   </w:t>
                </w:r>
              </w:sdtContent>
            </w:sdt>
          </w:p>
        </w:tc>
        <w:tc>
          <w:tcPr>
            <w:tcW w:w="707"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55442492"/>
                <w:placeholder>
                  <w:docPart w:val="F783AA2FCC1D4AA9A1AB2C576DA9BA99"/>
                </w:placeholder>
                <w:showingPlcHdr/>
              </w:sdtPr>
              <w:sdtEndPr/>
              <w:sdtContent>
                <w:r w:rsidR="00706847" w:rsidRPr="00D55196">
                  <w:rPr>
                    <w:rFonts w:cs="Arial"/>
                    <w:sz w:val="16"/>
                  </w:rPr>
                  <w:t xml:space="preserve">   </w:t>
                </w:r>
              </w:sdtContent>
            </w:sdt>
          </w:p>
        </w:tc>
        <w:tc>
          <w:tcPr>
            <w:tcW w:w="57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252581961"/>
                <w:placeholder>
                  <w:docPart w:val="DDFDABEE4FBC48EC89D1C3E79A37F886"/>
                </w:placeholder>
                <w:showingPlcHdr/>
              </w:sdtPr>
              <w:sdtEndPr/>
              <w:sdtContent>
                <w:r w:rsidR="00706847" w:rsidRPr="00D55196">
                  <w:rPr>
                    <w:rFonts w:cs="Arial"/>
                    <w:sz w:val="16"/>
                  </w:rPr>
                  <w:t xml:space="preserve">   </w:t>
                </w:r>
              </w:sdtContent>
            </w:sdt>
          </w:p>
        </w:tc>
        <w:tc>
          <w:tcPr>
            <w:tcW w:w="579"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297109466"/>
                <w:placeholder>
                  <w:docPart w:val="DFE3505916B14501A8DA0DCEB9CB695D"/>
                </w:placeholder>
                <w:showingPlcHdr/>
              </w:sdtPr>
              <w:sdtEndPr/>
              <w:sdtContent>
                <w:r w:rsidR="00706847" w:rsidRPr="00D55196">
                  <w:rPr>
                    <w:rFonts w:cs="Arial"/>
                    <w:sz w:val="16"/>
                  </w:rPr>
                  <w:t xml:space="preserve">   </w:t>
                </w:r>
              </w:sdtContent>
            </w:sdt>
          </w:p>
        </w:tc>
        <w:tc>
          <w:tcPr>
            <w:tcW w:w="578"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455934396"/>
                <w:placeholder>
                  <w:docPart w:val="55E8A903C54747B3A725B34BF7D2CCD0"/>
                </w:placeholder>
                <w:showingPlcHdr/>
              </w:sdtPr>
              <w:sdtEndPr/>
              <w:sdtContent>
                <w:r w:rsidR="00706847" w:rsidRPr="00D55196">
                  <w:rPr>
                    <w:rFonts w:cs="Arial"/>
                    <w:sz w:val="16"/>
                  </w:rPr>
                  <w:t xml:space="preserve">   </w:t>
                </w:r>
              </w:sdtContent>
            </w:sdt>
          </w:p>
        </w:tc>
        <w:tc>
          <w:tcPr>
            <w:tcW w:w="70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859085938"/>
                <w:placeholder>
                  <w:docPart w:val="EE8988C5D1F248929CBFBF013B917035"/>
                </w:placeholder>
                <w:showingPlcHdr/>
              </w:sdtPr>
              <w:sdtEndPr/>
              <w:sdtContent>
                <w:r w:rsidR="00706847" w:rsidRPr="00D55196">
                  <w:rPr>
                    <w:rFonts w:cs="Arial"/>
                    <w:sz w:val="16"/>
                  </w:rPr>
                  <w:t xml:space="preserve">        </w:t>
                </w:r>
              </w:sdtContent>
            </w:sdt>
          </w:p>
        </w:tc>
        <w:tc>
          <w:tcPr>
            <w:tcW w:w="540" w:type="dxa"/>
            <w:tcBorders>
              <w:top w:val="single" w:sz="4" w:space="0" w:color="auto"/>
              <w:left w:val="single" w:sz="4" w:space="0" w:color="auto"/>
              <w:bottom w:val="single" w:sz="4" w:space="0" w:color="auto"/>
              <w:right w:val="single" w:sz="12"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148787668"/>
                <w:placeholder>
                  <w:docPart w:val="A6A37767A9744BE982AE403F4799CFB4"/>
                </w:placeholder>
                <w:showingPlcHdr/>
              </w:sdtPr>
              <w:sdtEndPr/>
              <w:sdtContent>
                <w:r w:rsidR="00706847" w:rsidRPr="00D55196">
                  <w:rPr>
                    <w:rFonts w:cs="Arial"/>
                    <w:sz w:val="16"/>
                  </w:rPr>
                  <w:t xml:space="preserve">   </w:t>
                </w:r>
              </w:sdtContent>
            </w:sdt>
          </w:p>
        </w:tc>
        <w:tc>
          <w:tcPr>
            <w:tcW w:w="932"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762264386"/>
                <w:placeholder>
                  <w:docPart w:val="BB4219C3A73A4963B71F02EE80E64809"/>
                </w:placeholder>
                <w:showingPlcHdr/>
              </w:sdtPr>
              <w:sdtEndPr/>
              <w:sdtContent>
                <w:r w:rsidR="00706847" w:rsidRPr="00D55196">
                  <w:rPr>
                    <w:rFonts w:cs="Arial"/>
                    <w:sz w:val="16"/>
                  </w:rPr>
                  <w:t xml:space="preserve">        </w:t>
                </w:r>
              </w:sdtContent>
            </w:sdt>
          </w:p>
        </w:tc>
        <w:tc>
          <w:tcPr>
            <w:tcW w:w="933"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37664451"/>
                <w:placeholder>
                  <w:docPart w:val="C436BF8D64AF42C5B5507CAD2446B3C1"/>
                </w:placeholder>
                <w:showingPlcHdr/>
              </w:sdtPr>
              <w:sdtEndPr/>
              <w:sdtContent>
                <w:r w:rsidR="00706847" w:rsidRPr="00D55196">
                  <w:rPr>
                    <w:rFonts w:cs="Arial"/>
                    <w:sz w:val="16"/>
                  </w:rPr>
                  <w:t xml:space="preserve">         </w:t>
                </w:r>
              </w:sdtContent>
            </w:sdt>
          </w:p>
        </w:tc>
        <w:tc>
          <w:tcPr>
            <w:tcW w:w="1285"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987545216"/>
                <w:placeholder>
                  <w:docPart w:val="0E9BB9B2E6C3462BB6930072DA0997BF"/>
                </w:placeholder>
                <w:showingPlcHdr/>
              </w:sdtPr>
              <w:sdtEndPr/>
              <w:sdtContent>
                <w:r w:rsidR="00706847" w:rsidRPr="00D55196">
                  <w:rPr>
                    <w:rFonts w:cs="Arial"/>
                    <w:sz w:val="16"/>
                  </w:rPr>
                  <w:t xml:space="preserve">         </w:t>
                </w:r>
              </w:sdtContent>
            </w:sdt>
          </w:p>
        </w:tc>
        <w:tc>
          <w:tcPr>
            <w:tcW w:w="580"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631755323"/>
                <w:placeholder>
                  <w:docPart w:val="8460000D49FB4B149B25D366684781DB"/>
                </w:placeholder>
                <w:showingPlcHdr/>
              </w:sdtPr>
              <w:sdtEndPr/>
              <w:sdtContent>
                <w:r w:rsidR="00935F39"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130971378"/>
                <w:placeholder>
                  <w:docPart w:val="1C6914196A0843B095D57F395BD41BD8"/>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30353590"/>
                <w:placeholder>
                  <w:docPart w:val="D6C1A3D6717A42ED8F84E3ABB3C82F2D"/>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451217688"/>
                <w:placeholder>
                  <w:docPart w:val="CB47DB27EA7C4CDDA238170936AD1AD3"/>
                </w:placeholder>
                <w:showingPlcHdr/>
              </w:sdtPr>
              <w:sdtEndPr/>
              <w:sdtContent>
                <w:r w:rsidR="00706847" w:rsidRPr="00D55196">
                  <w:rPr>
                    <w:rFonts w:cs="Arial"/>
                    <w:sz w:val="16"/>
                  </w:rPr>
                  <w:t xml:space="preserve">         </w:t>
                </w:r>
              </w:sdtContent>
            </w:sdt>
          </w:p>
        </w:tc>
        <w:tc>
          <w:tcPr>
            <w:tcW w:w="932"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82425277"/>
                <w:placeholder>
                  <w:docPart w:val="0F1A134938FB42ECA66DE7A609D6E681"/>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164397070"/>
                <w:placeholder>
                  <w:docPart w:val="BF68342B57534A54987AF72DAF7D2E4B"/>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950864004"/>
                <w:placeholder>
                  <w:docPart w:val="FFAD883406634C9A89A7BAD88BAECBD6"/>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179126684"/>
                <w:placeholder>
                  <w:docPart w:val="C7E02C963BD84B4DA77D847A37B56BCD"/>
                </w:placeholder>
                <w:showingPlcHdr/>
              </w:sdtPr>
              <w:sdtEndPr/>
              <w:sdtContent>
                <w:r w:rsidR="00706847" w:rsidRPr="00D55196">
                  <w:rPr>
                    <w:rFonts w:cs="Arial"/>
                    <w:sz w:val="16"/>
                  </w:rPr>
                  <w:t xml:space="preserve">         </w:t>
                </w:r>
              </w:sdtContent>
            </w:sdt>
          </w:p>
        </w:tc>
      </w:tr>
      <w:tr w:rsidR="00D55196" w:rsidRPr="00DE3CB2" w:rsidTr="00D55196">
        <w:trPr>
          <w:cantSplit/>
          <w:trHeight w:val="691"/>
          <w:jc w:val="center"/>
        </w:trPr>
        <w:tc>
          <w:tcPr>
            <w:tcW w:w="450" w:type="dxa"/>
            <w:tcBorders>
              <w:top w:val="single" w:sz="4" w:space="0" w:color="auto"/>
              <w:left w:val="single" w:sz="12"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274908349"/>
                <w:placeholder>
                  <w:docPart w:val="014A0EA6BD5A44E1AE8C5DCB20BCF01F"/>
                </w:placeholder>
                <w:showingPlcHdr/>
              </w:sdtPr>
              <w:sdtEndPr/>
              <w:sdtContent>
                <w:r w:rsidR="00706847" w:rsidRPr="00D55196">
                  <w:rPr>
                    <w:rFonts w:cs="Arial"/>
                    <w:sz w:val="16"/>
                  </w:rPr>
                  <w:t xml:space="preserve">   </w:t>
                </w:r>
              </w:sdtContent>
            </w:sdt>
          </w:p>
        </w:tc>
        <w:tc>
          <w:tcPr>
            <w:tcW w:w="707"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237550708"/>
                <w:placeholder>
                  <w:docPart w:val="F9126E5024F14B779C3DBB64812E3B1E"/>
                </w:placeholder>
                <w:showingPlcHdr/>
              </w:sdtPr>
              <w:sdtEndPr/>
              <w:sdtContent>
                <w:r w:rsidR="00706847" w:rsidRPr="00D55196">
                  <w:rPr>
                    <w:rFonts w:cs="Arial"/>
                    <w:sz w:val="16"/>
                  </w:rPr>
                  <w:t xml:space="preserve">   </w:t>
                </w:r>
              </w:sdtContent>
            </w:sdt>
          </w:p>
        </w:tc>
        <w:tc>
          <w:tcPr>
            <w:tcW w:w="57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224061324"/>
                <w:placeholder>
                  <w:docPart w:val="47AA0FD14EF04F00AA8E82AB5D5A61E9"/>
                </w:placeholder>
                <w:showingPlcHdr/>
              </w:sdtPr>
              <w:sdtEndPr/>
              <w:sdtContent>
                <w:r w:rsidR="00706847" w:rsidRPr="00D55196">
                  <w:rPr>
                    <w:rFonts w:cs="Arial"/>
                    <w:sz w:val="16"/>
                  </w:rPr>
                  <w:t xml:space="preserve">   </w:t>
                </w:r>
              </w:sdtContent>
            </w:sdt>
          </w:p>
        </w:tc>
        <w:tc>
          <w:tcPr>
            <w:tcW w:w="579"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670510785"/>
                <w:placeholder>
                  <w:docPart w:val="18DC54027AEC46FE8B79BE5C98F23BF9"/>
                </w:placeholder>
                <w:showingPlcHdr/>
              </w:sdtPr>
              <w:sdtEndPr/>
              <w:sdtContent>
                <w:r w:rsidR="00706847" w:rsidRPr="00D55196">
                  <w:rPr>
                    <w:rFonts w:cs="Arial"/>
                    <w:sz w:val="16"/>
                  </w:rPr>
                  <w:t xml:space="preserve">   </w:t>
                </w:r>
              </w:sdtContent>
            </w:sdt>
          </w:p>
        </w:tc>
        <w:tc>
          <w:tcPr>
            <w:tcW w:w="578"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586043260"/>
                <w:placeholder>
                  <w:docPart w:val="3E4B0BD5B05C41B198377C183B52F48A"/>
                </w:placeholder>
                <w:showingPlcHdr/>
              </w:sdtPr>
              <w:sdtEndPr/>
              <w:sdtContent>
                <w:r w:rsidR="00706847" w:rsidRPr="00D55196">
                  <w:rPr>
                    <w:rFonts w:cs="Arial"/>
                    <w:sz w:val="16"/>
                  </w:rPr>
                  <w:t xml:space="preserve">   </w:t>
                </w:r>
              </w:sdtContent>
            </w:sdt>
          </w:p>
        </w:tc>
        <w:tc>
          <w:tcPr>
            <w:tcW w:w="70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548953464"/>
                <w:placeholder>
                  <w:docPart w:val="B765F829800943B6B40B73C9559D23CF"/>
                </w:placeholder>
                <w:showingPlcHdr/>
              </w:sdtPr>
              <w:sdtEndPr/>
              <w:sdtContent>
                <w:r w:rsidR="00706847" w:rsidRPr="00D55196">
                  <w:rPr>
                    <w:rFonts w:cs="Arial"/>
                    <w:sz w:val="16"/>
                  </w:rPr>
                  <w:t xml:space="preserve">        </w:t>
                </w:r>
              </w:sdtContent>
            </w:sdt>
          </w:p>
        </w:tc>
        <w:tc>
          <w:tcPr>
            <w:tcW w:w="540" w:type="dxa"/>
            <w:tcBorders>
              <w:top w:val="single" w:sz="4" w:space="0" w:color="auto"/>
              <w:left w:val="single" w:sz="4" w:space="0" w:color="auto"/>
              <w:bottom w:val="single" w:sz="4" w:space="0" w:color="auto"/>
              <w:right w:val="single" w:sz="12"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681184535"/>
                <w:placeholder>
                  <w:docPart w:val="7F12CF24514448BC87C3AC8DEA6CEECC"/>
                </w:placeholder>
                <w:showingPlcHdr/>
              </w:sdtPr>
              <w:sdtEndPr/>
              <w:sdtContent>
                <w:r w:rsidR="00706847" w:rsidRPr="00D55196">
                  <w:rPr>
                    <w:rFonts w:cs="Arial"/>
                    <w:sz w:val="16"/>
                  </w:rPr>
                  <w:t xml:space="preserve">   </w:t>
                </w:r>
              </w:sdtContent>
            </w:sdt>
          </w:p>
        </w:tc>
        <w:tc>
          <w:tcPr>
            <w:tcW w:w="932"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732036051"/>
                <w:placeholder>
                  <w:docPart w:val="BFB9B1532B5B4C4AAA5A41D5A6C2BA3C"/>
                </w:placeholder>
                <w:showingPlcHdr/>
              </w:sdtPr>
              <w:sdtEndPr/>
              <w:sdtContent>
                <w:r w:rsidR="00706847" w:rsidRPr="00D55196">
                  <w:rPr>
                    <w:rFonts w:cs="Arial"/>
                    <w:sz w:val="16"/>
                  </w:rPr>
                  <w:t xml:space="preserve">        </w:t>
                </w:r>
              </w:sdtContent>
            </w:sdt>
          </w:p>
        </w:tc>
        <w:tc>
          <w:tcPr>
            <w:tcW w:w="933"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396787634"/>
                <w:placeholder>
                  <w:docPart w:val="54BDC6A40B5A45D5B695127AC7A364F0"/>
                </w:placeholder>
                <w:showingPlcHdr/>
              </w:sdtPr>
              <w:sdtEndPr/>
              <w:sdtContent>
                <w:r w:rsidR="00706847" w:rsidRPr="00D55196">
                  <w:rPr>
                    <w:rFonts w:cs="Arial"/>
                    <w:sz w:val="16"/>
                  </w:rPr>
                  <w:t xml:space="preserve">         </w:t>
                </w:r>
              </w:sdtContent>
            </w:sdt>
          </w:p>
        </w:tc>
        <w:tc>
          <w:tcPr>
            <w:tcW w:w="1285"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949685906"/>
                <w:placeholder>
                  <w:docPart w:val="67A4D38C5F034A0282086272D19AD8F3"/>
                </w:placeholder>
                <w:showingPlcHdr/>
              </w:sdtPr>
              <w:sdtEndPr/>
              <w:sdtContent>
                <w:r w:rsidR="00706847" w:rsidRPr="00D55196">
                  <w:rPr>
                    <w:rFonts w:cs="Arial"/>
                    <w:sz w:val="16"/>
                  </w:rPr>
                  <w:t xml:space="preserve">         </w:t>
                </w:r>
              </w:sdtContent>
            </w:sdt>
          </w:p>
        </w:tc>
        <w:tc>
          <w:tcPr>
            <w:tcW w:w="580"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423385620"/>
                <w:placeholder>
                  <w:docPart w:val="F4C460B4049549D395BFCF3512AF2CE2"/>
                </w:placeholder>
                <w:showingPlcHdr/>
              </w:sdtPr>
              <w:sdtEndPr/>
              <w:sdtContent>
                <w:r w:rsidR="00935F39"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93566234"/>
                <w:placeholder>
                  <w:docPart w:val="674A8D3B264842B096CDD018DF855D9C"/>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642158967"/>
                <w:placeholder>
                  <w:docPart w:val="1709B62A368647DC8343DDA5B7F69BE6"/>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818766185"/>
                <w:placeholder>
                  <w:docPart w:val="B4FACB5A9D4249D7B042CC52856309F1"/>
                </w:placeholder>
                <w:showingPlcHdr/>
              </w:sdtPr>
              <w:sdtEndPr/>
              <w:sdtContent>
                <w:r w:rsidR="00706847" w:rsidRPr="00D55196">
                  <w:rPr>
                    <w:rFonts w:cs="Arial"/>
                    <w:sz w:val="16"/>
                  </w:rPr>
                  <w:t xml:space="preserve">         </w:t>
                </w:r>
              </w:sdtContent>
            </w:sdt>
          </w:p>
        </w:tc>
        <w:tc>
          <w:tcPr>
            <w:tcW w:w="932"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950361530"/>
                <w:placeholder>
                  <w:docPart w:val="73FD3C3778294E3D8F5B942054D939BA"/>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587506267"/>
                <w:placeholder>
                  <w:docPart w:val="9A8279021D274945B16550F2CAAC06C6"/>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45652284"/>
                <w:placeholder>
                  <w:docPart w:val="D4E74067E71B47C1AE4B2F9BEC78E198"/>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119599483"/>
                <w:placeholder>
                  <w:docPart w:val="5967C890B2B84713AF2BF3D9A5231D43"/>
                </w:placeholder>
                <w:showingPlcHdr/>
              </w:sdtPr>
              <w:sdtEndPr/>
              <w:sdtContent>
                <w:r w:rsidR="00706847" w:rsidRPr="00D55196">
                  <w:rPr>
                    <w:rFonts w:cs="Arial"/>
                    <w:sz w:val="16"/>
                  </w:rPr>
                  <w:t xml:space="preserve">         </w:t>
                </w:r>
              </w:sdtContent>
            </w:sdt>
          </w:p>
        </w:tc>
      </w:tr>
      <w:tr w:rsidR="00D55196" w:rsidRPr="00DE3CB2" w:rsidTr="00D55196">
        <w:trPr>
          <w:cantSplit/>
          <w:trHeight w:val="691"/>
          <w:jc w:val="center"/>
        </w:trPr>
        <w:tc>
          <w:tcPr>
            <w:tcW w:w="450" w:type="dxa"/>
            <w:tcBorders>
              <w:top w:val="single" w:sz="4" w:space="0" w:color="auto"/>
              <w:left w:val="single" w:sz="12"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408148861"/>
                <w:placeholder>
                  <w:docPart w:val="E95316BFC98242BC9DB87FAE92F2ECBF"/>
                </w:placeholder>
                <w:showingPlcHdr/>
              </w:sdtPr>
              <w:sdtEndPr/>
              <w:sdtContent>
                <w:r w:rsidR="00706847" w:rsidRPr="00D55196">
                  <w:rPr>
                    <w:rFonts w:cs="Arial"/>
                    <w:sz w:val="16"/>
                  </w:rPr>
                  <w:t xml:space="preserve">   </w:t>
                </w:r>
              </w:sdtContent>
            </w:sdt>
          </w:p>
        </w:tc>
        <w:tc>
          <w:tcPr>
            <w:tcW w:w="707"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062100276"/>
                <w:placeholder>
                  <w:docPart w:val="D57EB61CD4FC480392C79D610879C435"/>
                </w:placeholder>
                <w:showingPlcHdr/>
              </w:sdtPr>
              <w:sdtEndPr/>
              <w:sdtContent>
                <w:r w:rsidR="00706847" w:rsidRPr="00D55196">
                  <w:rPr>
                    <w:rFonts w:cs="Arial"/>
                    <w:sz w:val="16"/>
                  </w:rPr>
                  <w:t xml:space="preserve">   </w:t>
                </w:r>
              </w:sdtContent>
            </w:sdt>
          </w:p>
        </w:tc>
        <w:tc>
          <w:tcPr>
            <w:tcW w:w="57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404181472"/>
                <w:placeholder>
                  <w:docPart w:val="94B324E96C3B4F53993E7DDB67F312F7"/>
                </w:placeholder>
                <w:showingPlcHdr/>
              </w:sdtPr>
              <w:sdtEndPr/>
              <w:sdtContent>
                <w:r w:rsidR="00706847" w:rsidRPr="00D55196">
                  <w:rPr>
                    <w:rFonts w:cs="Arial"/>
                    <w:sz w:val="16"/>
                  </w:rPr>
                  <w:t xml:space="preserve">   </w:t>
                </w:r>
              </w:sdtContent>
            </w:sdt>
          </w:p>
        </w:tc>
        <w:tc>
          <w:tcPr>
            <w:tcW w:w="579"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24374892"/>
                <w:placeholder>
                  <w:docPart w:val="D86B594E3FDA4F719A81A9CBB5A84804"/>
                </w:placeholder>
                <w:showingPlcHdr/>
              </w:sdtPr>
              <w:sdtEndPr/>
              <w:sdtContent>
                <w:r w:rsidR="00706847" w:rsidRPr="00D55196">
                  <w:rPr>
                    <w:rFonts w:cs="Arial"/>
                    <w:sz w:val="16"/>
                  </w:rPr>
                  <w:t xml:space="preserve">   </w:t>
                </w:r>
              </w:sdtContent>
            </w:sdt>
          </w:p>
        </w:tc>
        <w:tc>
          <w:tcPr>
            <w:tcW w:w="578"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578131638"/>
                <w:placeholder>
                  <w:docPart w:val="84378A0BF3754DF7A7FA6A76251F80FD"/>
                </w:placeholder>
                <w:showingPlcHdr/>
              </w:sdtPr>
              <w:sdtEndPr/>
              <w:sdtContent>
                <w:r w:rsidR="00706847" w:rsidRPr="00D55196">
                  <w:rPr>
                    <w:rFonts w:cs="Arial"/>
                    <w:sz w:val="16"/>
                  </w:rPr>
                  <w:t xml:space="preserve">   </w:t>
                </w:r>
              </w:sdtContent>
            </w:sdt>
          </w:p>
        </w:tc>
        <w:tc>
          <w:tcPr>
            <w:tcW w:w="70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113486245"/>
                <w:placeholder>
                  <w:docPart w:val="9C9CFA8D78DC4CDCAAF45E9E1FEA27F8"/>
                </w:placeholder>
                <w:showingPlcHdr/>
              </w:sdtPr>
              <w:sdtEndPr/>
              <w:sdtContent>
                <w:r w:rsidR="00706847" w:rsidRPr="00D55196">
                  <w:rPr>
                    <w:rFonts w:cs="Arial"/>
                    <w:sz w:val="16"/>
                  </w:rPr>
                  <w:t xml:space="preserve">        </w:t>
                </w:r>
              </w:sdtContent>
            </w:sdt>
          </w:p>
        </w:tc>
        <w:tc>
          <w:tcPr>
            <w:tcW w:w="540" w:type="dxa"/>
            <w:tcBorders>
              <w:top w:val="single" w:sz="4" w:space="0" w:color="auto"/>
              <w:left w:val="single" w:sz="4" w:space="0" w:color="auto"/>
              <w:bottom w:val="single" w:sz="4" w:space="0" w:color="auto"/>
              <w:right w:val="single" w:sz="12"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392470158"/>
                <w:placeholder>
                  <w:docPart w:val="85DBB9895D2A4FD798E97082C86D7581"/>
                </w:placeholder>
                <w:showingPlcHdr/>
              </w:sdtPr>
              <w:sdtEndPr/>
              <w:sdtContent>
                <w:r w:rsidR="00706847" w:rsidRPr="00D55196">
                  <w:rPr>
                    <w:rFonts w:cs="Arial"/>
                    <w:sz w:val="16"/>
                  </w:rPr>
                  <w:t xml:space="preserve">   </w:t>
                </w:r>
              </w:sdtContent>
            </w:sdt>
          </w:p>
        </w:tc>
        <w:tc>
          <w:tcPr>
            <w:tcW w:w="932"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094312521"/>
                <w:placeholder>
                  <w:docPart w:val="BBB086E9AB5E404F94E0AB2C2308E208"/>
                </w:placeholder>
                <w:showingPlcHdr/>
              </w:sdtPr>
              <w:sdtEndPr/>
              <w:sdtContent>
                <w:r w:rsidR="00706847" w:rsidRPr="00D55196">
                  <w:rPr>
                    <w:rFonts w:cs="Arial"/>
                    <w:sz w:val="16"/>
                  </w:rPr>
                  <w:t xml:space="preserve">        </w:t>
                </w:r>
              </w:sdtContent>
            </w:sdt>
          </w:p>
        </w:tc>
        <w:tc>
          <w:tcPr>
            <w:tcW w:w="933"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131542733"/>
                <w:placeholder>
                  <w:docPart w:val="FFE9F8B393904D418E9030A2E0AAE93E"/>
                </w:placeholder>
                <w:showingPlcHdr/>
              </w:sdtPr>
              <w:sdtEndPr/>
              <w:sdtContent>
                <w:r w:rsidR="00706847" w:rsidRPr="00D55196">
                  <w:rPr>
                    <w:rFonts w:cs="Arial"/>
                    <w:sz w:val="16"/>
                  </w:rPr>
                  <w:t xml:space="preserve">         </w:t>
                </w:r>
              </w:sdtContent>
            </w:sdt>
          </w:p>
        </w:tc>
        <w:tc>
          <w:tcPr>
            <w:tcW w:w="1285"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398748038"/>
                <w:placeholder>
                  <w:docPart w:val="DA0FF38D1DBE448EA943CECE8B7FDBE3"/>
                </w:placeholder>
                <w:showingPlcHdr/>
              </w:sdtPr>
              <w:sdtEndPr/>
              <w:sdtContent>
                <w:r w:rsidR="00706847" w:rsidRPr="00D55196">
                  <w:rPr>
                    <w:rFonts w:cs="Arial"/>
                    <w:sz w:val="16"/>
                  </w:rPr>
                  <w:t xml:space="preserve">         </w:t>
                </w:r>
              </w:sdtContent>
            </w:sdt>
          </w:p>
        </w:tc>
        <w:tc>
          <w:tcPr>
            <w:tcW w:w="580"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162773666"/>
                <w:placeholder>
                  <w:docPart w:val="264E374CD0354BAF99C0A738E4F6E470"/>
                </w:placeholder>
                <w:showingPlcHdr/>
              </w:sdtPr>
              <w:sdtEndPr/>
              <w:sdtContent>
                <w:r w:rsidR="00935F39"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379771449"/>
                <w:placeholder>
                  <w:docPart w:val="D1A705D41AC04FF99E39D0EC2DB3241E"/>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837385114"/>
                <w:placeholder>
                  <w:docPart w:val="23468311F8CF45D8B4DBE40A8B1BF63D"/>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28984262"/>
                <w:placeholder>
                  <w:docPart w:val="528530ED7EE64F5987EA93C0CCDE9117"/>
                </w:placeholder>
                <w:showingPlcHdr/>
              </w:sdtPr>
              <w:sdtEndPr/>
              <w:sdtContent>
                <w:r w:rsidR="00706847" w:rsidRPr="00D55196">
                  <w:rPr>
                    <w:rFonts w:cs="Arial"/>
                    <w:sz w:val="16"/>
                  </w:rPr>
                  <w:t xml:space="preserve">         </w:t>
                </w:r>
              </w:sdtContent>
            </w:sdt>
          </w:p>
        </w:tc>
        <w:tc>
          <w:tcPr>
            <w:tcW w:w="932"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196123250"/>
                <w:placeholder>
                  <w:docPart w:val="77ECCD1C3C0F4451B608DB16526136AC"/>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611650963"/>
                <w:placeholder>
                  <w:docPart w:val="0871EE19F7EE4AD9A5E7965BEE9B8B09"/>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767460839"/>
                <w:placeholder>
                  <w:docPart w:val="2CC648AB472A46AABDC85370F4E4CBF1"/>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142887898"/>
                <w:placeholder>
                  <w:docPart w:val="EE7AC2F6E7DE48E78DA55AA67925F15B"/>
                </w:placeholder>
                <w:showingPlcHdr/>
              </w:sdtPr>
              <w:sdtEndPr/>
              <w:sdtContent>
                <w:r w:rsidR="00706847" w:rsidRPr="00D55196">
                  <w:rPr>
                    <w:rFonts w:cs="Arial"/>
                    <w:sz w:val="16"/>
                  </w:rPr>
                  <w:t xml:space="preserve">         </w:t>
                </w:r>
              </w:sdtContent>
            </w:sdt>
          </w:p>
        </w:tc>
      </w:tr>
      <w:tr w:rsidR="00D55196" w:rsidRPr="00DE3CB2" w:rsidTr="00D55196">
        <w:trPr>
          <w:cantSplit/>
          <w:trHeight w:val="691"/>
          <w:jc w:val="center"/>
        </w:trPr>
        <w:tc>
          <w:tcPr>
            <w:tcW w:w="450" w:type="dxa"/>
            <w:tcBorders>
              <w:top w:val="single" w:sz="4" w:space="0" w:color="auto"/>
              <w:left w:val="single" w:sz="12"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632490507"/>
                <w:placeholder>
                  <w:docPart w:val="91AC6D2A6D414BC59FEE3A915588D4A6"/>
                </w:placeholder>
                <w:showingPlcHdr/>
              </w:sdtPr>
              <w:sdtEndPr/>
              <w:sdtContent>
                <w:r w:rsidR="00706847" w:rsidRPr="00D55196">
                  <w:rPr>
                    <w:rFonts w:cs="Arial"/>
                    <w:sz w:val="16"/>
                  </w:rPr>
                  <w:t xml:space="preserve">   </w:t>
                </w:r>
              </w:sdtContent>
            </w:sdt>
          </w:p>
        </w:tc>
        <w:tc>
          <w:tcPr>
            <w:tcW w:w="707"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068486221"/>
                <w:placeholder>
                  <w:docPart w:val="9CE606F4EF0941DDB11474B8606EB1BA"/>
                </w:placeholder>
                <w:showingPlcHdr/>
              </w:sdtPr>
              <w:sdtEndPr/>
              <w:sdtContent>
                <w:r w:rsidR="00706847" w:rsidRPr="00D55196">
                  <w:rPr>
                    <w:rFonts w:cs="Arial"/>
                    <w:sz w:val="16"/>
                  </w:rPr>
                  <w:t xml:space="preserve">   </w:t>
                </w:r>
              </w:sdtContent>
            </w:sdt>
          </w:p>
        </w:tc>
        <w:tc>
          <w:tcPr>
            <w:tcW w:w="57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592135312"/>
                <w:placeholder>
                  <w:docPart w:val="BA95DCD3EF14409281B96C41B6AC6F96"/>
                </w:placeholder>
                <w:showingPlcHdr/>
              </w:sdtPr>
              <w:sdtEndPr/>
              <w:sdtContent>
                <w:r w:rsidR="00706847" w:rsidRPr="00D55196">
                  <w:rPr>
                    <w:rFonts w:cs="Arial"/>
                    <w:sz w:val="16"/>
                  </w:rPr>
                  <w:t xml:space="preserve">   </w:t>
                </w:r>
              </w:sdtContent>
            </w:sdt>
          </w:p>
        </w:tc>
        <w:tc>
          <w:tcPr>
            <w:tcW w:w="579"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707293294"/>
                <w:placeholder>
                  <w:docPart w:val="4141695BC4204C64A99B526883A71952"/>
                </w:placeholder>
                <w:showingPlcHdr/>
              </w:sdtPr>
              <w:sdtEndPr/>
              <w:sdtContent>
                <w:r w:rsidR="00706847" w:rsidRPr="00D55196">
                  <w:rPr>
                    <w:rFonts w:cs="Arial"/>
                    <w:sz w:val="16"/>
                  </w:rPr>
                  <w:t xml:space="preserve">   </w:t>
                </w:r>
              </w:sdtContent>
            </w:sdt>
          </w:p>
        </w:tc>
        <w:tc>
          <w:tcPr>
            <w:tcW w:w="578"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185708713"/>
                <w:placeholder>
                  <w:docPart w:val="79B7AA6C9C1744F5A8FE7B79D19CDA4C"/>
                </w:placeholder>
                <w:showingPlcHdr/>
              </w:sdtPr>
              <w:sdtEndPr/>
              <w:sdtContent>
                <w:r w:rsidR="00706847" w:rsidRPr="00D55196">
                  <w:rPr>
                    <w:rFonts w:cs="Arial"/>
                    <w:sz w:val="16"/>
                  </w:rPr>
                  <w:t xml:space="preserve">   </w:t>
                </w:r>
              </w:sdtContent>
            </w:sdt>
          </w:p>
        </w:tc>
        <w:tc>
          <w:tcPr>
            <w:tcW w:w="70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699504510"/>
                <w:placeholder>
                  <w:docPart w:val="F3E974029F214683A113D2991DF7730E"/>
                </w:placeholder>
                <w:showingPlcHdr/>
              </w:sdtPr>
              <w:sdtEndPr/>
              <w:sdtContent>
                <w:r w:rsidR="00706847" w:rsidRPr="00D55196">
                  <w:rPr>
                    <w:rFonts w:cs="Arial"/>
                    <w:sz w:val="16"/>
                  </w:rPr>
                  <w:t xml:space="preserve">        </w:t>
                </w:r>
              </w:sdtContent>
            </w:sdt>
          </w:p>
        </w:tc>
        <w:tc>
          <w:tcPr>
            <w:tcW w:w="540" w:type="dxa"/>
            <w:tcBorders>
              <w:top w:val="single" w:sz="4" w:space="0" w:color="auto"/>
              <w:left w:val="single" w:sz="4" w:space="0" w:color="auto"/>
              <w:bottom w:val="single" w:sz="4" w:space="0" w:color="auto"/>
              <w:right w:val="single" w:sz="12"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232233958"/>
                <w:placeholder>
                  <w:docPart w:val="FABA233ACB5D4703B6DC8E5CA07D0AEC"/>
                </w:placeholder>
                <w:showingPlcHdr/>
              </w:sdtPr>
              <w:sdtEndPr/>
              <w:sdtContent>
                <w:r w:rsidR="00706847" w:rsidRPr="00D55196">
                  <w:rPr>
                    <w:rFonts w:cs="Arial"/>
                    <w:sz w:val="16"/>
                  </w:rPr>
                  <w:t xml:space="preserve">   </w:t>
                </w:r>
              </w:sdtContent>
            </w:sdt>
          </w:p>
        </w:tc>
        <w:tc>
          <w:tcPr>
            <w:tcW w:w="932"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641038050"/>
                <w:placeholder>
                  <w:docPart w:val="81C9FCE3341241D6A7D0E883A228B9FC"/>
                </w:placeholder>
                <w:showingPlcHdr/>
              </w:sdtPr>
              <w:sdtEndPr/>
              <w:sdtContent>
                <w:r w:rsidR="00706847" w:rsidRPr="00D55196">
                  <w:rPr>
                    <w:rFonts w:cs="Arial"/>
                    <w:sz w:val="16"/>
                  </w:rPr>
                  <w:t xml:space="preserve">        </w:t>
                </w:r>
              </w:sdtContent>
            </w:sdt>
          </w:p>
        </w:tc>
        <w:tc>
          <w:tcPr>
            <w:tcW w:w="933"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389223014"/>
                <w:placeholder>
                  <w:docPart w:val="C3955D65B01140A697A832C8EBB3DB06"/>
                </w:placeholder>
                <w:showingPlcHdr/>
              </w:sdtPr>
              <w:sdtEndPr/>
              <w:sdtContent>
                <w:r w:rsidR="00706847" w:rsidRPr="00D55196">
                  <w:rPr>
                    <w:rFonts w:cs="Arial"/>
                    <w:sz w:val="16"/>
                  </w:rPr>
                  <w:t xml:space="preserve">         </w:t>
                </w:r>
              </w:sdtContent>
            </w:sdt>
          </w:p>
        </w:tc>
        <w:tc>
          <w:tcPr>
            <w:tcW w:w="1285"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319708858"/>
                <w:placeholder>
                  <w:docPart w:val="8A3C38456B26425C94CE9F5D8C1AC1FF"/>
                </w:placeholder>
                <w:showingPlcHdr/>
              </w:sdtPr>
              <w:sdtEndPr/>
              <w:sdtContent>
                <w:r w:rsidR="00706847" w:rsidRPr="00D55196">
                  <w:rPr>
                    <w:rFonts w:cs="Arial"/>
                    <w:sz w:val="16"/>
                  </w:rPr>
                  <w:t xml:space="preserve">         </w:t>
                </w:r>
              </w:sdtContent>
            </w:sdt>
          </w:p>
        </w:tc>
        <w:tc>
          <w:tcPr>
            <w:tcW w:w="580"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064553813"/>
                <w:placeholder>
                  <w:docPart w:val="20C887711732432B86F1F9E822880448"/>
                </w:placeholder>
                <w:showingPlcHdr/>
              </w:sdtPr>
              <w:sdtEndPr/>
              <w:sdtContent>
                <w:r w:rsidR="00935F39"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462431132"/>
                <w:placeholder>
                  <w:docPart w:val="52592EF98F3E434995E8A38AD26C2C66"/>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78563698"/>
                <w:placeholder>
                  <w:docPart w:val="B58B830DB718478188E310591A935A97"/>
                </w:placeholder>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239632871"/>
                <w:placeholder>
                  <w:docPart w:val="B4F0032BFF9D4D15ADC792EFB4581EE5"/>
                </w:placeholder>
                <w:showingPlcHdr/>
              </w:sdtPr>
              <w:sdtEndPr/>
              <w:sdtContent>
                <w:r w:rsidR="00706847" w:rsidRPr="00D55196">
                  <w:rPr>
                    <w:rFonts w:cs="Arial"/>
                    <w:sz w:val="16"/>
                  </w:rPr>
                  <w:t xml:space="preserve">         </w:t>
                </w:r>
              </w:sdtContent>
            </w:sdt>
          </w:p>
        </w:tc>
        <w:tc>
          <w:tcPr>
            <w:tcW w:w="932"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899810224"/>
                <w:placeholder>
                  <w:docPart w:val="0C28ADD7724D40B4969ECE710C6FC0D7"/>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453253684"/>
                <w:placeholder>
                  <w:docPart w:val="A82A52DEA09F4E76A4D821657B4796A1"/>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831899260"/>
                <w:placeholder>
                  <w:docPart w:val="9FBBCFDAE0574B58BF7D196E0F5C7D83"/>
                </w:placeholder>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777899006"/>
                <w:placeholder>
                  <w:docPart w:val="A60ECD126C8D464BA56D781E76A47499"/>
                </w:placeholder>
                <w:showingPlcHdr/>
              </w:sdtPr>
              <w:sdtEndPr/>
              <w:sdtContent>
                <w:r w:rsidR="00706847" w:rsidRPr="00D55196">
                  <w:rPr>
                    <w:rFonts w:cs="Arial"/>
                    <w:sz w:val="16"/>
                  </w:rPr>
                  <w:t xml:space="preserve">         </w:t>
                </w:r>
              </w:sdtContent>
            </w:sdt>
          </w:p>
        </w:tc>
      </w:tr>
      <w:tr w:rsidR="00D55196" w:rsidRPr="00DE3CB2" w:rsidTr="00D55196">
        <w:trPr>
          <w:cantSplit/>
          <w:trHeight w:val="691"/>
          <w:jc w:val="center"/>
        </w:trPr>
        <w:tc>
          <w:tcPr>
            <w:tcW w:w="450" w:type="dxa"/>
            <w:tcBorders>
              <w:top w:val="single" w:sz="4" w:space="0" w:color="auto"/>
              <w:left w:val="single" w:sz="12"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657000997"/>
                <w:placeholder>
                  <w:docPart w:val="E64B2C4F7DA04597A2857002D6364402"/>
                </w:placeholder>
                <w:showingPlcHdr/>
              </w:sdtPr>
              <w:sdtEndPr/>
              <w:sdtContent>
                <w:r w:rsidR="00706847" w:rsidRPr="00D55196">
                  <w:rPr>
                    <w:rFonts w:cs="Arial"/>
                    <w:sz w:val="16"/>
                  </w:rPr>
                  <w:t xml:space="preserve">   </w:t>
                </w:r>
              </w:sdtContent>
            </w:sdt>
          </w:p>
        </w:tc>
        <w:tc>
          <w:tcPr>
            <w:tcW w:w="707" w:type="dxa"/>
            <w:gridSpan w:val="2"/>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2016421019"/>
                <w:placeholder>
                  <w:docPart w:val="D01E8151137341C5998972EDD9054D69"/>
                </w:placeholder>
                <w:showingPlcHdr/>
              </w:sdtPr>
              <w:sdtEndPr/>
              <w:sdtContent>
                <w:r w:rsidR="00706847" w:rsidRPr="00D55196">
                  <w:rPr>
                    <w:rFonts w:cs="Arial"/>
                    <w:sz w:val="16"/>
                  </w:rPr>
                  <w:t xml:space="preserve">   </w:t>
                </w:r>
              </w:sdtContent>
            </w:sdt>
          </w:p>
        </w:tc>
        <w:tc>
          <w:tcPr>
            <w:tcW w:w="578" w:type="dxa"/>
            <w:tcBorders>
              <w:top w:val="single" w:sz="4" w:space="0" w:color="auto"/>
              <w:left w:val="single" w:sz="4" w:space="0" w:color="auto"/>
              <w:bottom w:val="single" w:sz="4"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089081950"/>
                <w:placeholder>
                  <w:docPart w:val="D020BD1124D14C4A87C75B1E55C1574D"/>
                </w:placeholder>
                <w:showingPlcHdr/>
              </w:sdtPr>
              <w:sdtEndPr/>
              <w:sdtContent>
                <w:r w:rsidR="00706847" w:rsidRPr="00D55196">
                  <w:rPr>
                    <w:rFonts w:cs="Arial"/>
                    <w:sz w:val="16"/>
                  </w:rPr>
                  <w:t xml:space="preserve">   </w:t>
                </w:r>
              </w:sdtContent>
            </w:sdt>
          </w:p>
        </w:tc>
        <w:tc>
          <w:tcPr>
            <w:tcW w:w="579" w:type="dxa"/>
            <w:tcBorders>
              <w:top w:val="single" w:sz="4" w:space="0" w:color="auto"/>
              <w:left w:val="single" w:sz="4" w:space="0" w:color="auto"/>
              <w:bottom w:val="single" w:sz="12"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420760375"/>
                <w:placeholder>
                  <w:docPart w:val="C6F038210F5E439DACE64B43F548067D"/>
                </w:placeholder>
                <w:showingPlcHdr/>
              </w:sdtPr>
              <w:sdtEndPr/>
              <w:sdtContent>
                <w:r w:rsidR="00706847" w:rsidRPr="00D55196">
                  <w:rPr>
                    <w:rFonts w:cs="Arial"/>
                    <w:sz w:val="16"/>
                  </w:rPr>
                  <w:t xml:space="preserve">   </w:t>
                </w:r>
              </w:sdtContent>
            </w:sdt>
          </w:p>
        </w:tc>
        <w:tc>
          <w:tcPr>
            <w:tcW w:w="578" w:type="dxa"/>
            <w:gridSpan w:val="2"/>
            <w:tcBorders>
              <w:top w:val="single" w:sz="4" w:space="0" w:color="auto"/>
              <w:left w:val="single" w:sz="4" w:space="0" w:color="auto"/>
              <w:bottom w:val="single" w:sz="12"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886214471"/>
                <w:placeholder>
                  <w:docPart w:val="8FE56F2C05AF49F9A597A7B13992B877"/>
                </w:placeholder>
                <w:showingPlcHdr/>
              </w:sdtPr>
              <w:sdtEndPr/>
              <w:sdtContent>
                <w:r w:rsidR="00706847" w:rsidRPr="00D55196">
                  <w:rPr>
                    <w:rFonts w:cs="Arial"/>
                    <w:sz w:val="16"/>
                  </w:rPr>
                  <w:t xml:space="preserve">   </w:t>
                </w:r>
              </w:sdtContent>
            </w:sdt>
          </w:p>
        </w:tc>
        <w:tc>
          <w:tcPr>
            <w:tcW w:w="708" w:type="dxa"/>
            <w:tcBorders>
              <w:top w:val="single" w:sz="4" w:space="0" w:color="auto"/>
              <w:left w:val="single" w:sz="4" w:space="0" w:color="auto"/>
              <w:bottom w:val="single" w:sz="12" w:space="0" w:color="auto"/>
              <w:right w:val="single" w:sz="4"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486660793"/>
                <w:placeholder>
                  <w:docPart w:val="FC5AF6FA51674FF78B33A54751D1401F"/>
                </w:placeholder>
                <w:showingPlcHdr/>
              </w:sdtPr>
              <w:sdtEndPr/>
              <w:sdtContent>
                <w:r w:rsidR="00706847" w:rsidRPr="00D55196">
                  <w:rPr>
                    <w:rFonts w:cs="Arial"/>
                    <w:sz w:val="16"/>
                  </w:rPr>
                  <w:t xml:space="preserve">        </w:t>
                </w:r>
              </w:sdtContent>
            </w:sdt>
          </w:p>
        </w:tc>
        <w:tc>
          <w:tcPr>
            <w:tcW w:w="540" w:type="dxa"/>
            <w:tcBorders>
              <w:top w:val="single" w:sz="4" w:space="0" w:color="auto"/>
              <w:left w:val="single" w:sz="4" w:space="0" w:color="auto"/>
              <w:bottom w:val="single" w:sz="12" w:space="0" w:color="auto"/>
              <w:right w:val="single" w:sz="12" w:space="0" w:color="auto"/>
            </w:tcBorders>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szCs w:val="18"/>
              </w:rPr>
            </w:pPr>
            <w:sdt>
              <w:sdtPr>
                <w:rPr>
                  <w:rFonts w:cs="Arial"/>
                  <w:sz w:val="16"/>
                </w:rPr>
                <w:id w:val="1560276684"/>
                <w:placeholder>
                  <w:docPart w:val="44EB154444224AB5B2B0DC729D92C87F"/>
                </w:placeholder>
                <w:showingPlcHdr/>
              </w:sdtPr>
              <w:sdtEndPr/>
              <w:sdtContent>
                <w:r w:rsidR="00706847" w:rsidRPr="00D55196">
                  <w:rPr>
                    <w:rFonts w:cs="Arial"/>
                    <w:sz w:val="16"/>
                  </w:rPr>
                  <w:t xml:space="preserve">   </w:t>
                </w:r>
              </w:sdtContent>
            </w:sdt>
          </w:p>
        </w:tc>
        <w:tc>
          <w:tcPr>
            <w:tcW w:w="932"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669829743"/>
                <w:placeholder>
                  <w:docPart w:val="CF9BC71E94D640549A0BF1B4C2171CB8"/>
                </w:placeholder>
                <w:showingPlcHdr/>
              </w:sdtPr>
              <w:sdtEndPr/>
              <w:sdtContent>
                <w:r w:rsidR="00706847" w:rsidRPr="00D55196">
                  <w:rPr>
                    <w:rFonts w:cs="Arial"/>
                    <w:sz w:val="16"/>
                  </w:rPr>
                  <w:t xml:space="preserve">        </w:t>
                </w:r>
              </w:sdtContent>
            </w:sdt>
          </w:p>
        </w:tc>
        <w:tc>
          <w:tcPr>
            <w:tcW w:w="933"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509792986"/>
                <w:placeholder>
                  <w:docPart w:val="DCB64DD2D08A44219CC7CDE672879008"/>
                </w:placeholder>
                <w:showingPlcHdr/>
              </w:sdtPr>
              <w:sdtEndPr/>
              <w:sdtContent>
                <w:r w:rsidR="00706847" w:rsidRPr="00D55196">
                  <w:rPr>
                    <w:rFonts w:cs="Arial"/>
                    <w:sz w:val="16"/>
                  </w:rPr>
                  <w:t xml:space="preserve">         </w:t>
                </w:r>
              </w:sdtContent>
            </w:sdt>
          </w:p>
        </w:tc>
        <w:tc>
          <w:tcPr>
            <w:tcW w:w="1285"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533389205"/>
                <w:placeholder>
                  <w:docPart w:val="00AC1B6A878045088949BEC406C7A92C"/>
                </w:placeholder>
                <w:showingPlcHdr/>
              </w:sdtPr>
              <w:sdtEndPr/>
              <w:sdtContent>
                <w:r w:rsidR="00706847" w:rsidRPr="00D55196">
                  <w:rPr>
                    <w:rFonts w:cs="Arial"/>
                    <w:sz w:val="16"/>
                  </w:rPr>
                  <w:t xml:space="preserve">         </w:t>
                </w:r>
              </w:sdtContent>
            </w:sdt>
          </w:p>
        </w:tc>
        <w:tc>
          <w:tcPr>
            <w:tcW w:w="580"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2063981225"/>
                <w:placeholder>
                  <w:docPart w:val="40711949E6654790AFFDF83C388D1640"/>
                </w:placeholder>
                <w:showingPlcHdr/>
              </w:sdtPr>
              <w:sdtEndPr/>
              <w:sdtContent>
                <w:r w:rsidR="00935F39"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047520135"/>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203285217"/>
                <w:showingPlcHdr/>
              </w:sdtPr>
              <w:sdtEndPr/>
              <w:sdtContent>
                <w:r w:rsidR="00706847" w:rsidRPr="00D55196">
                  <w:rPr>
                    <w:rFonts w:cs="Arial"/>
                    <w:sz w:val="16"/>
                  </w:rPr>
                  <w:t xml:space="preserve">         </w:t>
                </w:r>
              </w:sdtContent>
            </w:sdt>
          </w:p>
        </w:tc>
        <w:tc>
          <w:tcPr>
            <w:tcW w:w="933" w:type="dxa"/>
            <w:gridSpan w:val="2"/>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793579729"/>
                <w:showingPlcHdr/>
              </w:sdtPr>
              <w:sdtEndPr/>
              <w:sdtContent>
                <w:r w:rsidR="00706847" w:rsidRPr="00D55196">
                  <w:rPr>
                    <w:rFonts w:cs="Arial"/>
                    <w:sz w:val="16"/>
                  </w:rPr>
                  <w:t xml:space="preserve">         </w:t>
                </w:r>
              </w:sdtContent>
            </w:sdt>
          </w:p>
        </w:tc>
        <w:tc>
          <w:tcPr>
            <w:tcW w:w="932" w:type="dxa"/>
            <w:gridSpan w:val="3"/>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822812969"/>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1637675132"/>
                <w:showingPlcHdr/>
              </w:sdtPr>
              <w:sdtEndPr/>
              <w:sdtContent>
                <w:r w:rsidR="00706847"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88480024"/>
                <w:showingPlcHdr/>
              </w:sdtPr>
              <w:sdtEndPr/>
              <w:sdtContent>
                <w:r w:rsidR="00155F98" w:rsidRPr="00D55196">
                  <w:rPr>
                    <w:rFonts w:cs="Arial"/>
                    <w:sz w:val="16"/>
                  </w:rPr>
                  <w:t xml:space="preserve">     </w:t>
                </w:r>
              </w:sdtContent>
            </w:sdt>
          </w:p>
        </w:tc>
        <w:tc>
          <w:tcPr>
            <w:tcW w:w="933" w:type="dxa"/>
            <w:tcBorders>
              <w:left w:val="single" w:sz="12" w:space="0" w:color="auto"/>
              <w:bottom w:val="single" w:sz="4" w:space="0" w:color="auto"/>
              <w:right w:val="single" w:sz="12" w:space="0" w:color="auto"/>
            </w:tcBorders>
            <w:shd w:val="clear" w:color="auto" w:fill="auto"/>
          </w:tcPr>
          <w:p w:rsidR="00922BFC" w:rsidRPr="00D55196" w:rsidRDefault="00F46A22"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6"/>
              </w:rPr>
            </w:pPr>
            <w:sdt>
              <w:sdtPr>
                <w:rPr>
                  <w:rFonts w:cs="Arial"/>
                  <w:sz w:val="16"/>
                </w:rPr>
                <w:id w:val="-410928416"/>
                <w:showingPlcHdr/>
              </w:sdtPr>
              <w:sdtEndPr/>
              <w:sdtContent>
                <w:r w:rsidR="00155F98" w:rsidRPr="00D55196">
                  <w:rPr>
                    <w:rFonts w:cs="Arial"/>
                    <w:sz w:val="16"/>
                  </w:rPr>
                  <w:t xml:space="preserve">     </w:t>
                </w:r>
              </w:sdtContent>
            </w:sdt>
          </w:p>
        </w:tc>
      </w:tr>
      <w:tr w:rsidR="001B5F7E" w:rsidRPr="00DE3CB2" w:rsidTr="00D55196">
        <w:trPr>
          <w:cantSplit/>
          <w:trHeight w:val="360"/>
          <w:jc w:val="center"/>
        </w:trPr>
        <w:tc>
          <w:tcPr>
            <w:tcW w:w="1080" w:type="dxa"/>
            <w:gridSpan w:val="2"/>
            <w:tcBorders>
              <w:top w:val="single" w:sz="12" w:space="0" w:color="auto"/>
              <w:left w:val="single" w:sz="12" w:space="0" w:color="auto"/>
              <w:bottom w:val="single" w:sz="12" w:space="0" w:color="auto"/>
              <w:right w:val="single" w:sz="12" w:space="0" w:color="auto"/>
            </w:tcBorders>
            <w:vAlign w:val="center"/>
          </w:tcPr>
          <w:p w:rsidR="001B5F7E" w:rsidRPr="00DE3CB2" w:rsidRDefault="001B5F7E"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40" w:after="40"/>
              <w:rPr>
                <w:rFonts w:cs="Arial"/>
                <w:sz w:val="18"/>
                <w:szCs w:val="18"/>
              </w:rPr>
            </w:pPr>
            <w:r w:rsidRPr="00DE3CB2">
              <w:rPr>
                <w:rFonts w:cs="Arial"/>
                <w:b/>
              </w:rPr>
              <w:t>ICS 211</w:t>
            </w:r>
          </w:p>
        </w:tc>
        <w:tc>
          <w:tcPr>
            <w:tcW w:w="3060" w:type="dxa"/>
            <w:gridSpan w:val="7"/>
            <w:tcBorders>
              <w:top w:val="single" w:sz="12" w:space="0" w:color="auto"/>
              <w:left w:val="single" w:sz="12" w:space="0" w:color="auto"/>
              <w:bottom w:val="single" w:sz="12" w:space="0" w:color="auto"/>
              <w:right w:val="nil"/>
            </w:tcBorders>
            <w:vAlign w:val="center"/>
          </w:tcPr>
          <w:p w:rsidR="001B5F7E" w:rsidRPr="00DE3CB2" w:rsidRDefault="001B5F7E" w:rsidP="0058576C">
            <w:pPr>
              <w:tabs>
                <w:tab w:val="left" w:pos="4061"/>
                <w:tab w:val="left" w:pos="4151"/>
                <w:tab w:val="left" w:pos="7211"/>
                <w:tab w:val="left" w:pos="7301"/>
                <w:tab w:val="left" w:pos="9911"/>
                <w:tab w:val="left" w:pos="10001"/>
                <w:tab w:val="right" w:pos="12676"/>
              </w:tabs>
              <w:spacing w:before="40" w:after="40"/>
              <w:rPr>
                <w:rFonts w:cs="Arial"/>
              </w:rPr>
            </w:pPr>
            <w:r w:rsidRPr="00DE3CB2">
              <w:rPr>
                <w:rFonts w:cs="Arial"/>
                <w:b/>
              </w:rPr>
              <w:t>17. Prepared by:</w:t>
            </w:r>
            <w:r>
              <w:rPr>
                <w:rFonts w:cs="Arial"/>
              </w:rPr>
              <w:t xml:space="preserve">  </w:t>
            </w:r>
          </w:p>
        </w:tc>
        <w:tc>
          <w:tcPr>
            <w:tcW w:w="1350" w:type="dxa"/>
            <w:gridSpan w:val="3"/>
            <w:tcBorders>
              <w:top w:val="single" w:sz="12" w:space="0" w:color="auto"/>
              <w:left w:val="nil"/>
              <w:bottom w:val="single" w:sz="12" w:space="0" w:color="auto"/>
              <w:right w:val="nil"/>
            </w:tcBorders>
            <w:vAlign w:val="center"/>
          </w:tcPr>
          <w:p w:rsidR="001B5F7E" w:rsidRPr="00DE3CB2" w:rsidRDefault="001B5F7E" w:rsidP="00706847">
            <w:pPr>
              <w:tabs>
                <w:tab w:val="left" w:pos="4061"/>
                <w:tab w:val="left" w:pos="4151"/>
                <w:tab w:val="left" w:pos="7211"/>
                <w:tab w:val="left" w:pos="7301"/>
                <w:tab w:val="left" w:pos="9911"/>
                <w:tab w:val="left" w:pos="10001"/>
                <w:tab w:val="right" w:pos="12676"/>
              </w:tabs>
              <w:spacing w:before="40" w:after="40"/>
              <w:rPr>
                <w:rFonts w:cs="Arial"/>
              </w:rPr>
            </w:pPr>
            <w:r w:rsidRPr="00DE3CB2">
              <w:rPr>
                <w:rFonts w:cs="Arial"/>
              </w:rPr>
              <w:t>Name:</w:t>
            </w:r>
            <w:r>
              <w:rPr>
                <w:rFonts w:cs="Arial"/>
              </w:rPr>
              <w:t xml:space="preserve">  </w:t>
            </w:r>
            <w:sdt>
              <w:sdtPr>
                <w:rPr>
                  <w:rFonts w:cs="Arial"/>
                </w:rPr>
                <w:alias w:val="Name"/>
                <w:tag w:val="Name"/>
                <w:id w:val="1229271896"/>
                <w:showingPlcHdr/>
              </w:sdtPr>
              <w:sdtEndPr/>
              <w:sdtContent>
                <w:r w:rsidR="00155F98">
                  <w:rPr>
                    <w:rFonts w:cs="Arial"/>
                  </w:rPr>
                  <w:t xml:space="preserve">     </w:t>
                </w:r>
              </w:sdtContent>
            </w:sdt>
          </w:p>
        </w:tc>
        <w:tc>
          <w:tcPr>
            <w:tcW w:w="2790" w:type="dxa"/>
            <w:gridSpan w:val="6"/>
            <w:tcBorders>
              <w:top w:val="single" w:sz="12" w:space="0" w:color="auto"/>
              <w:left w:val="nil"/>
              <w:bottom w:val="single" w:sz="12" w:space="0" w:color="auto"/>
              <w:right w:val="nil"/>
            </w:tcBorders>
            <w:vAlign w:val="center"/>
          </w:tcPr>
          <w:p w:rsidR="001B5F7E" w:rsidRPr="00DE3CB2" w:rsidRDefault="0058576C" w:rsidP="00155F98">
            <w:pPr>
              <w:tabs>
                <w:tab w:val="left" w:pos="4061"/>
                <w:tab w:val="left" w:pos="4151"/>
                <w:tab w:val="left" w:pos="7211"/>
                <w:tab w:val="left" w:pos="7301"/>
                <w:tab w:val="left" w:pos="9911"/>
                <w:tab w:val="left" w:pos="10001"/>
                <w:tab w:val="right" w:pos="12676"/>
              </w:tabs>
              <w:spacing w:before="40" w:after="40"/>
              <w:rPr>
                <w:rFonts w:cs="Arial"/>
              </w:rPr>
            </w:pPr>
            <w:r>
              <w:rPr>
                <w:rFonts w:cs="Arial"/>
              </w:rPr>
              <w:t>Position/Title</w:t>
            </w:r>
            <w:r w:rsidRPr="00DE3CB2">
              <w:rPr>
                <w:rFonts w:cs="Arial"/>
              </w:rPr>
              <w:t xml:space="preserve">:  </w:t>
            </w:r>
            <w:sdt>
              <w:sdtPr>
                <w:rPr>
                  <w:rFonts w:cs="Arial"/>
                </w:rPr>
                <w:alias w:val="Position/Title"/>
                <w:tag w:val="Position/Title"/>
                <w:id w:val="-187070298"/>
                <w:showingPlcHdr/>
              </w:sdtPr>
              <w:sdtEndPr/>
              <w:sdtContent>
                <w:r w:rsidR="00155F98">
                  <w:rPr>
                    <w:rFonts w:cs="Arial"/>
                  </w:rPr>
                  <w:t xml:space="preserve">     </w:t>
                </w:r>
              </w:sdtContent>
            </w:sdt>
          </w:p>
        </w:tc>
        <w:tc>
          <w:tcPr>
            <w:tcW w:w="2880" w:type="dxa"/>
            <w:gridSpan w:val="6"/>
            <w:tcBorders>
              <w:top w:val="single" w:sz="12" w:space="0" w:color="auto"/>
              <w:left w:val="nil"/>
              <w:bottom w:val="single" w:sz="12" w:space="0" w:color="auto"/>
              <w:right w:val="nil"/>
            </w:tcBorders>
            <w:vAlign w:val="center"/>
          </w:tcPr>
          <w:p w:rsidR="001B5F7E" w:rsidRPr="00DE3CB2" w:rsidRDefault="0058576C" w:rsidP="0058576C">
            <w:pPr>
              <w:tabs>
                <w:tab w:val="left" w:pos="4061"/>
                <w:tab w:val="left" w:pos="4151"/>
                <w:tab w:val="left" w:pos="7211"/>
                <w:tab w:val="left" w:pos="7301"/>
                <w:tab w:val="left" w:pos="9911"/>
                <w:tab w:val="left" w:pos="10001"/>
                <w:tab w:val="right" w:pos="12676"/>
              </w:tabs>
              <w:spacing w:before="40" w:after="40"/>
              <w:rPr>
                <w:rFonts w:cs="Arial"/>
              </w:rPr>
            </w:pPr>
            <w:r w:rsidRPr="00DE3CB2">
              <w:rPr>
                <w:rFonts w:cs="Arial"/>
              </w:rPr>
              <w:t xml:space="preserve">Signature:  </w:t>
            </w:r>
            <w:r>
              <w:rPr>
                <w:rFonts w:cs="Arial"/>
              </w:rPr>
              <w:t>______________</w:t>
            </w:r>
          </w:p>
        </w:tc>
        <w:tc>
          <w:tcPr>
            <w:tcW w:w="3240" w:type="dxa"/>
            <w:gridSpan w:val="5"/>
            <w:tcBorders>
              <w:top w:val="single" w:sz="12" w:space="0" w:color="auto"/>
              <w:left w:val="nil"/>
              <w:bottom w:val="single" w:sz="12" w:space="0" w:color="auto"/>
              <w:right w:val="single" w:sz="12" w:space="0" w:color="auto"/>
            </w:tcBorders>
            <w:vAlign w:val="center"/>
          </w:tcPr>
          <w:p w:rsidR="001B5F7E" w:rsidRPr="00DE3CB2" w:rsidRDefault="0058576C" w:rsidP="00706847">
            <w:pPr>
              <w:tabs>
                <w:tab w:val="left" w:pos="4061"/>
                <w:tab w:val="left" w:pos="4151"/>
                <w:tab w:val="left" w:pos="7211"/>
                <w:tab w:val="left" w:pos="7301"/>
                <w:tab w:val="left" w:pos="9911"/>
                <w:tab w:val="left" w:pos="10001"/>
                <w:tab w:val="right" w:pos="12676"/>
              </w:tabs>
              <w:spacing w:before="40" w:after="40"/>
              <w:rPr>
                <w:rFonts w:cs="Arial"/>
              </w:rPr>
            </w:pPr>
            <w:r w:rsidRPr="00DE3CB2">
              <w:rPr>
                <w:rFonts w:cs="Arial"/>
              </w:rPr>
              <w:t xml:space="preserve">Date/Time:  </w:t>
            </w:r>
            <w:sdt>
              <w:sdtPr>
                <w:rPr>
                  <w:rFonts w:cs="Arial"/>
                </w:rPr>
                <w:alias w:val="Date/Time"/>
                <w:tag w:val="Date/Time"/>
                <w:id w:val="1084023131"/>
                <w:showingPlcHdr/>
                <w:date>
                  <w:dateFormat w:val="M/d/yyyy h:mm am/pm"/>
                  <w:lid w:val="en-US"/>
                  <w:storeMappedDataAs w:val="dateTime"/>
                  <w:calendar w:val="gregorian"/>
                </w:date>
              </w:sdtPr>
              <w:sdtEndPr/>
              <w:sdtContent>
                <w:r w:rsidR="00155F98">
                  <w:rPr>
                    <w:rFonts w:cs="Arial"/>
                  </w:rPr>
                  <w:t xml:space="preserve">     </w:t>
                </w:r>
              </w:sdtContent>
            </w:sdt>
          </w:p>
        </w:tc>
      </w:tr>
    </w:tbl>
    <w:p w:rsidR="00922BFC" w:rsidRPr="002133E6"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cs="Arial"/>
          <w:sz w:val="2"/>
          <w:szCs w:val="2"/>
        </w:rPr>
      </w:pPr>
    </w:p>
    <w:p w:rsidR="00922BFC" w:rsidRDefault="00922BFC" w:rsidP="00922BFC">
      <w:pPr>
        <w:ind w:left="-720"/>
        <w:rPr>
          <w:rFonts w:cs="Arial"/>
        </w:rPr>
        <w:sectPr w:rsidR="00922BFC" w:rsidSect="00922BFC">
          <w:headerReference w:type="even" r:id="rId9"/>
          <w:footerReference w:type="default" r:id="rId10"/>
          <w:headerReference w:type="first" r:id="rId11"/>
          <w:type w:val="nextColumn"/>
          <w:pgSz w:w="15840" w:h="12240" w:orient="landscape" w:code="1"/>
          <w:pgMar w:top="720" w:right="720" w:bottom="1008" w:left="720" w:header="288" w:footer="576" w:gutter="0"/>
          <w:cols w:space="720"/>
          <w:docGrid w:linePitch="360"/>
        </w:sectPr>
      </w:pPr>
    </w:p>
    <w:p w:rsidR="00922BFC" w:rsidRPr="0029775B" w:rsidRDefault="00922BFC" w:rsidP="00922BFC">
      <w:pPr>
        <w:rPr>
          <w:b/>
          <w:bCs/>
          <w:sz w:val="24"/>
        </w:rPr>
      </w:pPr>
      <w:bookmarkStart w:id="1" w:name="_Toc175987040"/>
      <w:bookmarkStart w:id="2" w:name="_Toc177807625"/>
      <w:r w:rsidRPr="0029775B">
        <w:rPr>
          <w:b/>
          <w:bCs/>
          <w:sz w:val="24"/>
        </w:rPr>
        <w:lastRenderedPageBreak/>
        <w:t>ICS 211</w:t>
      </w:r>
      <w:bookmarkEnd w:id="1"/>
    </w:p>
    <w:p w:rsidR="00922BFC" w:rsidRPr="0029775B" w:rsidRDefault="00922BFC" w:rsidP="00922BFC">
      <w:pPr>
        <w:rPr>
          <w:b/>
          <w:bCs/>
          <w:sz w:val="24"/>
        </w:rPr>
      </w:pPr>
      <w:r w:rsidRPr="0029775B">
        <w:rPr>
          <w:b/>
          <w:bCs/>
          <w:sz w:val="24"/>
        </w:rPr>
        <w:t>Incident Check-</w:t>
      </w:r>
      <w:r>
        <w:rPr>
          <w:b/>
          <w:bCs/>
          <w:sz w:val="24"/>
        </w:rPr>
        <w:t>I</w:t>
      </w:r>
      <w:r w:rsidRPr="0029775B">
        <w:rPr>
          <w:b/>
          <w:bCs/>
          <w:sz w:val="24"/>
        </w:rPr>
        <w:t>n List</w:t>
      </w:r>
    </w:p>
    <w:p w:rsidR="00922BFC" w:rsidRPr="00D61806" w:rsidRDefault="00922BFC" w:rsidP="00922BFC">
      <w:pPr>
        <w:rPr>
          <w:rFonts w:cs="Arial"/>
        </w:rPr>
      </w:pPr>
    </w:p>
    <w:p w:rsidR="00922BFC" w:rsidRPr="00D61806" w:rsidRDefault="00922BFC" w:rsidP="00922BFC">
      <w:pPr>
        <w:rPr>
          <w:rFonts w:cs="Arial"/>
        </w:rPr>
      </w:pPr>
      <w:proofErr w:type="gramStart"/>
      <w:r w:rsidRPr="00D61806">
        <w:rPr>
          <w:rFonts w:cs="Arial"/>
          <w:b/>
          <w:bCs/>
        </w:rPr>
        <w:t>Purpose.</w:t>
      </w:r>
      <w:proofErr w:type="gramEnd"/>
      <w:r w:rsidRPr="00D61806">
        <w:rPr>
          <w:rFonts w:cs="Arial"/>
          <w:b/>
          <w:bCs/>
        </w:rPr>
        <w:t xml:space="preserve"> </w:t>
      </w:r>
      <w:r>
        <w:rPr>
          <w:rFonts w:cs="Arial"/>
          <w:b/>
          <w:bCs/>
        </w:rPr>
        <w:t xml:space="preserve"> </w:t>
      </w:r>
      <w:r w:rsidRPr="00D61806">
        <w:rPr>
          <w:rFonts w:cs="Arial"/>
        </w:rPr>
        <w:t>Personnel and equipment arriving at the incident can check in at vari</w:t>
      </w:r>
      <w:r>
        <w:rPr>
          <w:rFonts w:cs="Arial"/>
        </w:rPr>
        <w:t xml:space="preserve">ous incident locations.  </w:t>
      </w:r>
      <w:r w:rsidRPr="00D61806">
        <w:rPr>
          <w:rFonts w:cs="Arial"/>
        </w:rPr>
        <w:t>Check-in consists of reporting specific information</w:t>
      </w:r>
      <w:r>
        <w:rPr>
          <w:rFonts w:cs="Arial"/>
        </w:rPr>
        <w:t>,</w:t>
      </w:r>
      <w:r w:rsidRPr="00D61806">
        <w:rPr>
          <w:rFonts w:cs="Arial"/>
        </w:rPr>
        <w:t xml:space="preserve"> which is recorded on the Check-In List</w:t>
      </w:r>
      <w:r>
        <w:rPr>
          <w:rFonts w:cs="Arial"/>
        </w:rPr>
        <w:t xml:space="preserve"> (ICS 211)</w:t>
      </w:r>
      <w:r w:rsidRPr="00D61806">
        <w:rPr>
          <w:rFonts w:cs="Arial"/>
        </w:rPr>
        <w:t xml:space="preserve">. </w:t>
      </w:r>
      <w:r>
        <w:rPr>
          <w:rFonts w:cs="Arial"/>
        </w:rPr>
        <w:t xml:space="preserve"> </w:t>
      </w:r>
      <w:r w:rsidRPr="00D61806">
        <w:rPr>
          <w:rFonts w:cs="Arial"/>
        </w:rPr>
        <w:t xml:space="preserve">The </w:t>
      </w:r>
      <w:r>
        <w:rPr>
          <w:rFonts w:cs="Arial"/>
        </w:rPr>
        <w:t xml:space="preserve">ICS 211 </w:t>
      </w:r>
      <w:r w:rsidRPr="00D61806">
        <w:rPr>
          <w:rFonts w:cs="Arial"/>
        </w:rPr>
        <w:t>serves several purposes</w:t>
      </w:r>
      <w:r>
        <w:rPr>
          <w:rFonts w:cs="Arial"/>
        </w:rPr>
        <w:t>, as it:  (</w:t>
      </w:r>
      <w:r w:rsidRPr="00D61806">
        <w:rPr>
          <w:rFonts w:cs="Arial"/>
        </w:rPr>
        <w:t>1</w:t>
      </w:r>
      <w:r>
        <w:rPr>
          <w:rFonts w:cs="Arial"/>
        </w:rPr>
        <w:t>)</w:t>
      </w:r>
      <w:r w:rsidRPr="00D61806">
        <w:rPr>
          <w:rFonts w:cs="Arial"/>
        </w:rPr>
        <w:t xml:space="preserve"> </w:t>
      </w:r>
      <w:r>
        <w:rPr>
          <w:rFonts w:cs="Arial"/>
        </w:rPr>
        <w:t>records</w:t>
      </w:r>
      <w:r w:rsidRPr="00D61806">
        <w:rPr>
          <w:rFonts w:cs="Arial"/>
        </w:rPr>
        <w:t xml:space="preserve"> arrival times at the incident of all overhead personnel and equipment</w:t>
      </w:r>
      <w:r>
        <w:rPr>
          <w:rFonts w:cs="Arial"/>
        </w:rPr>
        <w:t>, (</w:t>
      </w:r>
      <w:r w:rsidRPr="00D61806">
        <w:rPr>
          <w:rFonts w:cs="Arial"/>
        </w:rPr>
        <w:t>2</w:t>
      </w:r>
      <w:r>
        <w:rPr>
          <w:rFonts w:cs="Arial"/>
        </w:rPr>
        <w:t>)</w:t>
      </w:r>
      <w:r w:rsidRPr="00D61806">
        <w:rPr>
          <w:rFonts w:cs="Arial"/>
        </w:rPr>
        <w:t xml:space="preserve"> </w:t>
      </w:r>
      <w:r>
        <w:rPr>
          <w:rFonts w:cs="Arial"/>
        </w:rPr>
        <w:t>records</w:t>
      </w:r>
      <w:r w:rsidRPr="00D61806">
        <w:rPr>
          <w:rFonts w:cs="Arial"/>
        </w:rPr>
        <w:t xml:space="preserve"> the initial location of personnel and equipment </w:t>
      </w:r>
      <w:r>
        <w:rPr>
          <w:rFonts w:cs="Arial"/>
        </w:rPr>
        <w:t xml:space="preserve">to facilitate </w:t>
      </w:r>
      <w:r w:rsidRPr="00D61806">
        <w:rPr>
          <w:rFonts w:cs="Arial"/>
        </w:rPr>
        <w:t>subsequent assignment</w:t>
      </w:r>
      <w:r>
        <w:rPr>
          <w:rFonts w:cs="Arial"/>
        </w:rPr>
        <w:t>s, and (</w:t>
      </w:r>
      <w:r w:rsidRPr="00D61806">
        <w:rPr>
          <w:rFonts w:cs="Arial"/>
        </w:rPr>
        <w:t>3</w:t>
      </w:r>
      <w:r>
        <w:rPr>
          <w:rFonts w:cs="Arial"/>
        </w:rPr>
        <w:t>)</w:t>
      </w:r>
      <w:r w:rsidRPr="00D61806">
        <w:rPr>
          <w:rFonts w:cs="Arial"/>
        </w:rPr>
        <w:t xml:space="preserve"> </w:t>
      </w:r>
      <w:r>
        <w:rPr>
          <w:rFonts w:cs="Arial"/>
        </w:rPr>
        <w:t>supports</w:t>
      </w:r>
      <w:r w:rsidRPr="00D61806">
        <w:rPr>
          <w:rFonts w:cs="Arial"/>
        </w:rPr>
        <w:t xml:space="preserve"> demobilization by recording the home b</w:t>
      </w:r>
      <w:r>
        <w:rPr>
          <w:rFonts w:cs="Arial"/>
        </w:rPr>
        <w:t>ase, method of travel, etc., for resources checked in</w:t>
      </w:r>
      <w:r w:rsidRPr="00D61806">
        <w:rPr>
          <w:rFonts w:cs="Arial"/>
        </w:rPr>
        <w:t>.</w:t>
      </w:r>
    </w:p>
    <w:p w:rsidR="00922BFC" w:rsidRPr="00D61806" w:rsidRDefault="00922BFC" w:rsidP="00922BFC">
      <w:pPr>
        <w:rPr>
          <w:rFonts w:cs="Arial"/>
          <w:b/>
          <w:bCs/>
        </w:rPr>
      </w:pPr>
    </w:p>
    <w:p w:rsidR="00922BFC" w:rsidRDefault="00922BFC" w:rsidP="00922BFC">
      <w:pPr>
        <w:spacing w:after="120"/>
        <w:rPr>
          <w:rFonts w:cs="Arial"/>
        </w:rPr>
      </w:pPr>
      <w:proofErr w:type="gramStart"/>
      <w:r w:rsidRPr="00D61806">
        <w:rPr>
          <w:rFonts w:cs="Arial"/>
          <w:b/>
          <w:bCs/>
        </w:rPr>
        <w:t>Preparation</w:t>
      </w:r>
      <w:r w:rsidRPr="00D61806">
        <w:rPr>
          <w:rFonts w:cs="Arial"/>
          <w:b/>
        </w:rPr>
        <w:t>.</w:t>
      </w:r>
      <w:proofErr w:type="gramEnd"/>
      <w:r w:rsidRPr="00D61806">
        <w:rPr>
          <w:rFonts w:cs="Arial"/>
        </w:rPr>
        <w:t xml:space="preserve"> </w:t>
      </w:r>
      <w:r>
        <w:rPr>
          <w:rFonts w:cs="Arial"/>
        </w:rPr>
        <w:t xml:space="preserve"> </w:t>
      </w:r>
      <w:r w:rsidRPr="00D61806">
        <w:rPr>
          <w:rFonts w:cs="Arial"/>
        </w:rPr>
        <w:t xml:space="preserve">The </w:t>
      </w:r>
      <w:r>
        <w:rPr>
          <w:rFonts w:cs="Arial"/>
        </w:rPr>
        <w:t xml:space="preserve">ICS 211 </w:t>
      </w:r>
      <w:r w:rsidRPr="00D61806">
        <w:rPr>
          <w:rFonts w:cs="Arial"/>
        </w:rPr>
        <w:t>is initiated at a number of incident locations including</w:t>
      </w:r>
      <w:r>
        <w:rPr>
          <w:rFonts w:cs="Arial"/>
        </w:rPr>
        <w:t>:  S</w:t>
      </w:r>
      <w:r w:rsidRPr="00D61806">
        <w:rPr>
          <w:rFonts w:cs="Arial"/>
        </w:rPr>
        <w:t xml:space="preserve">taging </w:t>
      </w:r>
      <w:r>
        <w:rPr>
          <w:rFonts w:cs="Arial"/>
        </w:rPr>
        <w:t>A</w:t>
      </w:r>
      <w:r w:rsidRPr="00D61806">
        <w:rPr>
          <w:rFonts w:cs="Arial"/>
        </w:rPr>
        <w:t xml:space="preserve">reas, </w:t>
      </w:r>
      <w:r>
        <w:rPr>
          <w:rFonts w:cs="Arial"/>
        </w:rPr>
        <w:t>B</w:t>
      </w:r>
      <w:r w:rsidRPr="00D61806">
        <w:rPr>
          <w:rFonts w:cs="Arial"/>
        </w:rPr>
        <w:t xml:space="preserve">ase, and </w:t>
      </w:r>
      <w:r>
        <w:rPr>
          <w:rFonts w:cs="Arial"/>
        </w:rPr>
        <w:t>Incident Command Post (</w:t>
      </w:r>
      <w:r w:rsidRPr="00D61806">
        <w:rPr>
          <w:rFonts w:cs="Arial"/>
        </w:rPr>
        <w:t>ICP</w:t>
      </w:r>
      <w:r>
        <w:rPr>
          <w:rFonts w:cs="Arial"/>
        </w:rPr>
        <w:t>)</w:t>
      </w:r>
      <w:r w:rsidRPr="00D61806">
        <w:rPr>
          <w:rFonts w:cs="Arial"/>
        </w:rPr>
        <w:t xml:space="preserve">. </w:t>
      </w:r>
      <w:r>
        <w:rPr>
          <w:rFonts w:cs="Arial"/>
        </w:rPr>
        <w:t xml:space="preserve"> Preparation may be completed by:  (1) overhead </w:t>
      </w:r>
      <w:r w:rsidRPr="00D61806">
        <w:rPr>
          <w:rFonts w:cs="Arial"/>
        </w:rPr>
        <w:t>at these locations</w:t>
      </w:r>
      <w:r>
        <w:rPr>
          <w:rFonts w:cs="Arial"/>
        </w:rPr>
        <w:t>,</w:t>
      </w:r>
      <w:r w:rsidRPr="00D61806">
        <w:rPr>
          <w:rFonts w:cs="Arial"/>
        </w:rPr>
        <w:t xml:space="preserve"> </w:t>
      </w:r>
      <w:r>
        <w:rPr>
          <w:rFonts w:cs="Arial"/>
        </w:rPr>
        <w:t xml:space="preserve">who </w:t>
      </w:r>
      <w:r w:rsidRPr="00D61806">
        <w:rPr>
          <w:rFonts w:cs="Arial"/>
        </w:rPr>
        <w:t xml:space="preserve">record the information and give it to the </w:t>
      </w:r>
      <w:r>
        <w:rPr>
          <w:rFonts w:cs="Arial"/>
        </w:rPr>
        <w:t>Resources Unit</w:t>
      </w:r>
      <w:r w:rsidRPr="00D61806">
        <w:rPr>
          <w:rFonts w:cs="Arial"/>
        </w:rPr>
        <w:t xml:space="preserve"> as soon as p</w:t>
      </w:r>
      <w:r>
        <w:rPr>
          <w:rFonts w:cs="Arial"/>
        </w:rPr>
        <w:t xml:space="preserve">ossible, (2) the </w:t>
      </w:r>
      <w:r w:rsidRPr="00D61806">
        <w:rPr>
          <w:rFonts w:cs="Arial"/>
        </w:rPr>
        <w:t>Incident Communications Center Manager located in the Communications Center</w:t>
      </w:r>
      <w:r>
        <w:rPr>
          <w:rFonts w:cs="Arial"/>
        </w:rPr>
        <w:t>,</w:t>
      </w:r>
      <w:r w:rsidRPr="00D61806">
        <w:rPr>
          <w:rFonts w:cs="Arial"/>
        </w:rPr>
        <w:t xml:space="preserve"> </w:t>
      </w:r>
      <w:r>
        <w:rPr>
          <w:rFonts w:cs="Arial"/>
        </w:rPr>
        <w:t xml:space="preserve">who </w:t>
      </w:r>
      <w:r w:rsidRPr="00D61806">
        <w:rPr>
          <w:rFonts w:cs="Arial"/>
        </w:rPr>
        <w:t>record</w:t>
      </w:r>
      <w:r>
        <w:rPr>
          <w:rFonts w:cs="Arial"/>
        </w:rPr>
        <w:t>s</w:t>
      </w:r>
      <w:r w:rsidRPr="00D61806">
        <w:rPr>
          <w:rFonts w:cs="Arial"/>
        </w:rPr>
        <w:t xml:space="preserve"> the information and </w:t>
      </w:r>
      <w:r>
        <w:rPr>
          <w:rFonts w:cs="Arial"/>
        </w:rPr>
        <w:t>gives</w:t>
      </w:r>
      <w:r w:rsidRPr="00D61806">
        <w:rPr>
          <w:rFonts w:cs="Arial"/>
        </w:rPr>
        <w:t xml:space="preserve"> it to the </w:t>
      </w:r>
      <w:r>
        <w:rPr>
          <w:rFonts w:cs="Arial"/>
        </w:rPr>
        <w:t>Resources Unit as soon as possible, (3) a recorder from the Resources Unit during check-</w:t>
      </w:r>
      <w:r w:rsidRPr="00D61806">
        <w:rPr>
          <w:rFonts w:cs="Arial"/>
        </w:rPr>
        <w:t xml:space="preserve">in </w:t>
      </w:r>
      <w:r>
        <w:rPr>
          <w:rFonts w:cs="Arial"/>
        </w:rPr>
        <w:t>to</w:t>
      </w:r>
      <w:r w:rsidRPr="00D61806">
        <w:rPr>
          <w:rFonts w:cs="Arial"/>
        </w:rPr>
        <w:t xml:space="preserve"> the ICP</w:t>
      </w:r>
      <w:r>
        <w:rPr>
          <w:rFonts w:cs="Arial"/>
        </w:rPr>
        <w:t>.  As an option, the ICS 211 can be printed on colored paper to match the designated Resource Status Card (ICS 219) colors.  The purpose of this is to aid the process of completing a large volume of ICS 219s.  The ICS 219 colors are:</w:t>
      </w:r>
    </w:p>
    <w:p w:rsidR="00922BFC" w:rsidRPr="00602E2F" w:rsidRDefault="00922BFC" w:rsidP="00922BFC">
      <w:pPr>
        <w:numPr>
          <w:ilvl w:val="0"/>
          <w:numId w:val="28"/>
        </w:numPr>
        <w:tabs>
          <w:tab w:val="clear" w:pos="360"/>
          <w:tab w:val="num" w:pos="288"/>
        </w:tabs>
        <w:spacing w:before="40" w:after="40"/>
        <w:ind w:left="288" w:hanging="288"/>
        <w:rPr>
          <w:rFonts w:cs="Arial"/>
        </w:rPr>
      </w:pPr>
      <w:r w:rsidRPr="00602E2F">
        <w:rPr>
          <w:rFonts w:cs="Arial"/>
        </w:rPr>
        <w:t>219-1:</w:t>
      </w:r>
      <w:r>
        <w:rPr>
          <w:rFonts w:cs="Arial"/>
        </w:rPr>
        <w:t xml:space="preserve"> </w:t>
      </w:r>
      <w:r w:rsidRPr="00602E2F">
        <w:rPr>
          <w:rFonts w:cs="Arial"/>
        </w:rPr>
        <w:t xml:space="preserve"> Header Card – Gray (used only as label cards for T-Card racks)</w:t>
      </w:r>
    </w:p>
    <w:p w:rsidR="00922BFC" w:rsidRPr="00602E2F" w:rsidRDefault="00922BFC" w:rsidP="00922BFC">
      <w:pPr>
        <w:numPr>
          <w:ilvl w:val="0"/>
          <w:numId w:val="28"/>
        </w:numPr>
        <w:tabs>
          <w:tab w:val="clear" w:pos="360"/>
          <w:tab w:val="num" w:pos="288"/>
        </w:tabs>
        <w:spacing w:before="40" w:after="40"/>
        <w:ind w:left="288" w:hanging="288"/>
        <w:rPr>
          <w:rFonts w:cs="Arial"/>
        </w:rPr>
      </w:pPr>
      <w:r w:rsidRPr="00602E2F">
        <w:rPr>
          <w:rFonts w:cs="Arial"/>
        </w:rPr>
        <w:t>219-2:</w:t>
      </w:r>
      <w:r>
        <w:rPr>
          <w:rFonts w:cs="Arial"/>
        </w:rPr>
        <w:t xml:space="preserve"> </w:t>
      </w:r>
      <w:r w:rsidRPr="00602E2F">
        <w:rPr>
          <w:rFonts w:cs="Arial"/>
        </w:rPr>
        <w:t xml:space="preserve"> Crew</w:t>
      </w:r>
      <w:r>
        <w:rPr>
          <w:rFonts w:cs="Arial"/>
        </w:rPr>
        <w:t>/Team</w:t>
      </w:r>
      <w:r w:rsidRPr="00602E2F">
        <w:rPr>
          <w:rFonts w:cs="Arial"/>
        </w:rPr>
        <w:t xml:space="preserve"> Card – Green</w:t>
      </w:r>
    </w:p>
    <w:p w:rsidR="00922BFC" w:rsidRPr="00602E2F" w:rsidRDefault="00922BFC" w:rsidP="00922BFC">
      <w:pPr>
        <w:numPr>
          <w:ilvl w:val="0"/>
          <w:numId w:val="28"/>
        </w:numPr>
        <w:tabs>
          <w:tab w:val="clear" w:pos="360"/>
          <w:tab w:val="num" w:pos="288"/>
        </w:tabs>
        <w:spacing w:before="40" w:after="40"/>
        <w:ind w:left="288" w:hanging="288"/>
        <w:rPr>
          <w:rFonts w:cs="Arial"/>
        </w:rPr>
      </w:pPr>
      <w:r w:rsidRPr="00602E2F">
        <w:rPr>
          <w:rFonts w:cs="Arial"/>
        </w:rPr>
        <w:t>219-3:</w:t>
      </w:r>
      <w:r>
        <w:rPr>
          <w:rFonts w:cs="Arial"/>
        </w:rPr>
        <w:t xml:space="preserve"> </w:t>
      </w:r>
      <w:r w:rsidRPr="00602E2F">
        <w:rPr>
          <w:rFonts w:cs="Arial"/>
        </w:rPr>
        <w:t xml:space="preserve"> Engine Card – Rose</w:t>
      </w:r>
    </w:p>
    <w:p w:rsidR="00922BFC" w:rsidRPr="00602E2F" w:rsidRDefault="00922BFC" w:rsidP="00922BFC">
      <w:pPr>
        <w:numPr>
          <w:ilvl w:val="0"/>
          <w:numId w:val="28"/>
        </w:numPr>
        <w:tabs>
          <w:tab w:val="clear" w:pos="360"/>
          <w:tab w:val="num" w:pos="288"/>
        </w:tabs>
        <w:spacing w:before="40" w:after="40"/>
        <w:ind w:left="288" w:hanging="288"/>
        <w:rPr>
          <w:rFonts w:cs="Arial"/>
        </w:rPr>
      </w:pPr>
      <w:r w:rsidRPr="00602E2F">
        <w:rPr>
          <w:rFonts w:cs="Arial"/>
        </w:rPr>
        <w:t>219-4:</w:t>
      </w:r>
      <w:r>
        <w:rPr>
          <w:rFonts w:cs="Arial"/>
        </w:rPr>
        <w:t xml:space="preserve"> </w:t>
      </w:r>
      <w:r w:rsidRPr="00602E2F">
        <w:rPr>
          <w:rFonts w:cs="Arial"/>
        </w:rPr>
        <w:t xml:space="preserve"> Helicopter Card – Blue</w:t>
      </w:r>
    </w:p>
    <w:p w:rsidR="00922BFC" w:rsidRPr="00602E2F" w:rsidRDefault="00922BFC" w:rsidP="00922BFC">
      <w:pPr>
        <w:numPr>
          <w:ilvl w:val="0"/>
          <w:numId w:val="28"/>
        </w:numPr>
        <w:tabs>
          <w:tab w:val="clear" w:pos="360"/>
          <w:tab w:val="num" w:pos="288"/>
        </w:tabs>
        <w:spacing w:before="40" w:after="40"/>
        <w:ind w:left="288" w:hanging="288"/>
        <w:rPr>
          <w:rFonts w:cs="Arial"/>
        </w:rPr>
      </w:pPr>
      <w:r w:rsidRPr="00602E2F">
        <w:rPr>
          <w:rFonts w:cs="Arial"/>
        </w:rPr>
        <w:t>219-5:</w:t>
      </w:r>
      <w:r>
        <w:rPr>
          <w:rFonts w:cs="Arial"/>
        </w:rPr>
        <w:t xml:space="preserve"> </w:t>
      </w:r>
      <w:r w:rsidRPr="00602E2F">
        <w:rPr>
          <w:rFonts w:cs="Arial"/>
        </w:rPr>
        <w:t xml:space="preserve"> Personnel Card – White</w:t>
      </w:r>
    </w:p>
    <w:p w:rsidR="00922BFC" w:rsidRPr="00602E2F" w:rsidRDefault="00922BFC" w:rsidP="00922BFC">
      <w:pPr>
        <w:numPr>
          <w:ilvl w:val="0"/>
          <w:numId w:val="28"/>
        </w:numPr>
        <w:tabs>
          <w:tab w:val="clear" w:pos="360"/>
          <w:tab w:val="num" w:pos="288"/>
        </w:tabs>
        <w:spacing w:before="40" w:after="40"/>
        <w:ind w:left="288" w:hanging="288"/>
        <w:rPr>
          <w:rFonts w:cs="Arial"/>
        </w:rPr>
      </w:pPr>
      <w:r w:rsidRPr="00602E2F">
        <w:rPr>
          <w:rFonts w:cs="Arial"/>
        </w:rPr>
        <w:t>219-6:</w:t>
      </w:r>
      <w:r>
        <w:rPr>
          <w:rFonts w:cs="Arial"/>
        </w:rPr>
        <w:t xml:space="preserve"> </w:t>
      </w:r>
      <w:r w:rsidRPr="00602E2F">
        <w:rPr>
          <w:rFonts w:cs="Arial"/>
        </w:rPr>
        <w:t xml:space="preserve"> </w:t>
      </w:r>
      <w:r>
        <w:rPr>
          <w:rFonts w:cs="Arial"/>
        </w:rPr>
        <w:t>Fixed-Wing</w:t>
      </w:r>
      <w:r w:rsidRPr="00602E2F">
        <w:rPr>
          <w:rFonts w:cs="Arial"/>
        </w:rPr>
        <w:t xml:space="preserve"> Card – Orange</w:t>
      </w:r>
    </w:p>
    <w:p w:rsidR="00922BFC" w:rsidRPr="00602E2F" w:rsidRDefault="00922BFC" w:rsidP="00922BFC">
      <w:pPr>
        <w:numPr>
          <w:ilvl w:val="0"/>
          <w:numId w:val="28"/>
        </w:numPr>
        <w:tabs>
          <w:tab w:val="clear" w:pos="360"/>
          <w:tab w:val="num" w:pos="288"/>
        </w:tabs>
        <w:spacing w:before="40" w:after="40"/>
        <w:ind w:left="288" w:hanging="288"/>
        <w:rPr>
          <w:rFonts w:cs="Arial"/>
        </w:rPr>
      </w:pPr>
      <w:r w:rsidRPr="00602E2F">
        <w:rPr>
          <w:rFonts w:cs="Arial"/>
        </w:rPr>
        <w:t>219-7:</w:t>
      </w:r>
      <w:r>
        <w:rPr>
          <w:rFonts w:cs="Arial"/>
        </w:rPr>
        <w:t xml:space="preserve"> </w:t>
      </w:r>
      <w:r w:rsidRPr="00602E2F">
        <w:rPr>
          <w:rFonts w:cs="Arial"/>
        </w:rPr>
        <w:t xml:space="preserve"> Equipment Card – Yellow</w:t>
      </w:r>
    </w:p>
    <w:p w:rsidR="00922BFC" w:rsidRDefault="00922BFC" w:rsidP="00922BFC">
      <w:pPr>
        <w:numPr>
          <w:ilvl w:val="0"/>
          <w:numId w:val="28"/>
        </w:numPr>
        <w:tabs>
          <w:tab w:val="clear" w:pos="360"/>
          <w:tab w:val="num" w:pos="288"/>
        </w:tabs>
        <w:spacing w:before="40" w:after="40"/>
        <w:ind w:left="288" w:hanging="288"/>
        <w:rPr>
          <w:rFonts w:cs="Arial"/>
        </w:rPr>
      </w:pPr>
      <w:r w:rsidRPr="00602E2F">
        <w:rPr>
          <w:rFonts w:cs="Arial"/>
        </w:rPr>
        <w:t>219-8:</w:t>
      </w:r>
      <w:r>
        <w:rPr>
          <w:rFonts w:cs="Arial"/>
        </w:rPr>
        <w:t xml:space="preserve"> </w:t>
      </w:r>
      <w:r w:rsidRPr="00602E2F">
        <w:rPr>
          <w:rFonts w:cs="Arial"/>
        </w:rPr>
        <w:t xml:space="preserve"> Misc</w:t>
      </w:r>
      <w:r>
        <w:rPr>
          <w:rFonts w:cs="Arial"/>
        </w:rPr>
        <w:t>ellaneous</w:t>
      </w:r>
      <w:r w:rsidRPr="00602E2F">
        <w:rPr>
          <w:rFonts w:cs="Arial"/>
        </w:rPr>
        <w:t xml:space="preserve"> Equipment/Task Force Card – Tan</w:t>
      </w:r>
    </w:p>
    <w:p w:rsidR="00922BFC" w:rsidRPr="005455D0" w:rsidRDefault="00922BFC" w:rsidP="00922BFC">
      <w:pPr>
        <w:numPr>
          <w:ilvl w:val="0"/>
          <w:numId w:val="28"/>
        </w:numPr>
        <w:tabs>
          <w:tab w:val="clear" w:pos="360"/>
          <w:tab w:val="num" w:pos="288"/>
        </w:tabs>
        <w:spacing w:before="40" w:after="40"/>
        <w:ind w:left="288" w:hanging="288"/>
        <w:rPr>
          <w:rFonts w:cs="Arial"/>
        </w:rPr>
      </w:pPr>
      <w:r>
        <w:rPr>
          <w:rFonts w:cs="Arial"/>
        </w:rPr>
        <w:t>219-10</w:t>
      </w:r>
      <w:r w:rsidRPr="005455D0">
        <w:rPr>
          <w:rFonts w:cs="Arial"/>
        </w:rPr>
        <w:t xml:space="preserve">:  Generic </w:t>
      </w:r>
      <w:r>
        <w:rPr>
          <w:rFonts w:cs="Arial"/>
        </w:rPr>
        <w:t xml:space="preserve">Card </w:t>
      </w:r>
      <w:r w:rsidRPr="00602E2F">
        <w:rPr>
          <w:rFonts w:cs="Arial"/>
        </w:rPr>
        <w:t>–</w:t>
      </w:r>
      <w:r w:rsidRPr="005455D0">
        <w:rPr>
          <w:rFonts w:cs="Arial"/>
        </w:rPr>
        <w:t xml:space="preserve"> Light Purple</w:t>
      </w:r>
    </w:p>
    <w:p w:rsidR="00922BFC" w:rsidRPr="00D61806" w:rsidRDefault="00922BFC" w:rsidP="00922BFC">
      <w:pPr>
        <w:rPr>
          <w:rFonts w:cs="Arial"/>
          <w:b/>
          <w:bCs/>
        </w:rPr>
      </w:pPr>
    </w:p>
    <w:p w:rsidR="00922BFC" w:rsidRDefault="00922BFC" w:rsidP="00922BFC">
      <w:pPr>
        <w:rPr>
          <w:rFonts w:cs="Arial"/>
        </w:rPr>
      </w:pPr>
      <w:proofErr w:type="gramStart"/>
      <w:r w:rsidRPr="00D61806">
        <w:rPr>
          <w:rFonts w:cs="Arial"/>
          <w:b/>
          <w:bCs/>
        </w:rPr>
        <w:t>Distribution.</w:t>
      </w:r>
      <w:proofErr w:type="gramEnd"/>
      <w:r w:rsidRPr="00D61806">
        <w:rPr>
          <w:rFonts w:cs="Arial"/>
          <w:b/>
          <w:bCs/>
        </w:rPr>
        <w:t xml:space="preserve"> </w:t>
      </w:r>
      <w:r>
        <w:rPr>
          <w:rFonts w:cs="Arial"/>
          <w:b/>
          <w:bCs/>
        </w:rPr>
        <w:t xml:space="preserve"> </w:t>
      </w:r>
      <w:r>
        <w:rPr>
          <w:rFonts w:cs="Arial"/>
        </w:rPr>
        <w:t>ICS 211s</w:t>
      </w:r>
      <w:r w:rsidRPr="00D61806">
        <w:rPr>
          <w:rFonts w:cs="Arial"/>
        </w:rPr>
        <w:t xml:space="preserve">, which are completed by personnel at the various check-in locations, are provided to the </w:t>
      </w:r>
      <w:r>
        <w:rPr>
          <w:rFonts w:cs="Arial"/>
        </w:rPr>
        <w:t>Resources Unit, Demobilization Unit,</w:t>
      </w:r>
      <w:r w:rsidRPr="00D61806">
        <w:rPr>
          <w:rFonts w:cs="Arial"/>
        </w:rPr>
        <w:t xml:space="preserve"> and Finance</w:t>
      </w:r>
      <w:r>
        <w:rPr>
          <w:rFonts w:cs="Arial"/>
        </w:rPr>
        <w:t>/Administration</w:t>
      </w:r>
      <w:r w:rsidRPr="00D61806">
        <w:rPr>
          <w:rFonts w:cs="Arial"/>
        </w:rPr>
        <w:t xml:space="preserve"> Section. </w:t>
      </w:r>
      <w:r>
        <w:rPr>
          <w:rFonts w:cs="Arial"/>
        </w:rPr>
        <w:t xml:space="preserve"> </w:t>
      </w:r>
      <w:r w:rsidRPr="00D61806">
        <w:rPr>
          <w:rFonts w:cs="Arial"/>
        </w:rPr>
        <w:t>The Resources Unit maintains a master list of all equipment and personnel that have reported to the incident.</w:t>
      </w:r>
    </w:p>
    <w:p w:rsidR="00922BFC" w:rsidRDefault="00922BFC" w:rsidP="00922BFC">
      <w:pPr>
        <w:rPr>
          <w:rFonts w:cs="Arial"/>
        </w:rPr>
      </w:pPr>
    </w:p>
    <w:p w:rsidR="00922BFC" w:rsidRDefault="00922BFC" w:rsidP="00922BFC">
      <w:pPr>
        <w:rPr>
          <w:rFonts w:cs="Arial"/>
          <w:b/>
        </w:rPr>
      </w:pPr>
      <w:r w:rsidRPr="00B2203B">
        <w:rPr>
          <w:rFonts w:cs="Arial"/>
          <w:b/>
        </w:rPr>
        <w:t>Note</w:t>
      </w:r>
      <w:r>
        <w:rPr>
          <w:rFonts w:cs="Arial"/>
          <w:b/>
        </w:rPr>
        <w:t>s:</w:t>
      </w:r>
    </w:p>
    <w:p w:rsidR="00922BFC" w:rsidRDefault="00922BFC" w:rsidP="00922BFC">
      <w:pPr>
        <w:numPr>
          <w:ilvl w:val="0"/>
          <w:numId w:val="28"/>
        </w:numPr>
        <w:tabs>
          <w:tab w:val="clear" w:pos="360"/>
          <w:tab w:val="num" w:pos="288"/>
        </w:tabs>
        <w:spacing w:before="40" w:after="40"/>
        <w:ind w:left="288" w:hanging="288"/>
        <w:rPr>
          <w:rFonts w:cs="Arial"/>
        </w:rPr>
      </w:pPr>
      <w:r>
        <w:rPr>
          <w:rFonts w:cs="Arial"/>
        </w:rPr>
        <w:t>Also available as 8½ x 14 (legal size) or 11 x 17 chart.</w:t>
      </w:r>
    </w:p>
    <w:p w:rsidR="00922BFC" w:rsidRDefault="00922BFC" w:rsidP="00922BFC">
      <w:pPr>
        <w:numPr>
          <w:ilvl w:val="0"/>
          <w:numId w:val="28"/>
        </w:numPr>
        <w:tabs>
          <w:tab w:val="clear" w:pos="360"/>
          <w:tab w:val="num" w:pos="288"/>
        </w:tabs>
        <w:spacing w:before="40" w:after="40"/>
        <w:ind w:left="288" w:hanging="288"/>
        <w:rPr>
          <w:rFonts w:cs="Arial"/>
        </w:rPr>
      </w:pPr>
      <w:r>
        <w:rPr>
          <w:rFonts w:cs="Arial"/>
        </w:rPr>
        <w:t>Use reverse side of form for remarks or comments.</w:t>
      </w:r>
    </w:p>
    <w:p w:rsidR="00922BFC" w:rsidRDefault="00922BFC" w:rsidP="00922BFC">
      <w:pPr>
        <w:numPr>
          <w:ilvl w:val="0"/>
          <w:numId w:val="28"/>
        </w:numPr>
        <w:tabs>
          <w:tab w:val="clear" w:pos="360"/>
          <w:tab w:val="num" w:pos="288"/>
        </w:tabs>
        <w:spacing w:before="40" w:after="40"/>
        <w:ind w:left="288" w:hanging="288"/>
      </w:pPr>
      <w:r w:rsidRPr="000A2306">
        <w:rPr>
          <w:rFonts w:cs="Arial"/>
        </w:rPr>
        <w:t>If additional</w:t>
      </w:r>
      <w:r w:rsidRPr="00167760">
        <w:t xml:space="preserve"> pages are needed</w:t>
      </w:r>
      <w:r>
        <w:t xml:space="preserve"> for any form page,</w:t>
      </w:r>
      <w:r w:rsidRPr="00167760">
        <w:t xml:space="preserve"> use </w:t>
      </w:r>
      <w:r>
        <w:t xml:space="preserve">a </w:t>
      </w:r>
      <w:r w:rsidRPr="00167760">
        <w:t>blank ICS 2</w:t>
      </w:r>
      <w:r>
        <w:t>11 and repaginate as needed</w:t>
      </w:r>
      <w:r w:rsidRPr="00167760">
        <w:t>.</w:t>
      </w:r>
    </w:p>
    <w:p w:rsidR="00922BFC" w:rsidRPr="00A4471E" w:rsidRDefault="00922BFC" w:rsidP="00922BFC">
      <w:pPr>
        <w:numPr>
          <w:ilvl w:val="0"/>
          <w:numId w:val="28"/>
        </w:numPr>
        <w:tabs>
          <w:tab w:val="clear" w:pos="360"/>
          <w:tab w:val="num" w:pos="288"/>
        </w:tabs>
        <w:spacing w:before="40" w:after="40"/>
        <w:ind w:left="288" w:hanging="288"/>
      </w:pPr>
      <w:r w:rsidRPr="00A4471E">
        <w:rPr>
          <w:rFonts w:cs="Arial"/>
        </w:rPr>
        <w:t xml:space="preserve">Contact information for sender and receiver can be added for communications purposes to confirm resource orders. Refer to 213RR example (Appendix </w:t>
      </w:r>
      <w:r>
        <w:rPr>
          <w:rFonts w:cs="Arial"/>
        </w:rPr>
        <w:t>B)</w:t>
      </w:r>
    </w:p>
    <w:p w:rsidR="00922BFC" w:rsidRPr="00D61806" w:rsidRDefault="00922BFC" w:rsidP="00922BFC">
      <w:pPr>
        <w:rPr>
          <w:rFonts w:cs="Arial"/>
        </w:rPr>
      </w:pPr>
    </w:p>
    <w:tbl>
      <w:tblPr>
        <w:tblW w:w="10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60"/>
        <w:gridCol w:w="2875"/>
        <w:gridCol w:w="6765"/>
      </w:tblGrid>
      <w:tr w:rsidR="00922BFC" w:rsidRPr="00DE3CB2">
        <w:trPr>
          <w:tblHeader/>
          <w:jc w:val="center"/>
        </w:trPr>
        <w:tc>
          <w:tcPr>
            <w:tcW w:w="537" w:type="pct"/>
            <w:tcBorders>
              <w:top w:val="single" w:sz="12" w:space="0" w:color="auto"/>
              <w:bottom w:val="single" w:sz="12" w:space="0" w:color="auto"/>
              <w:right w:val="single" w:sz="12" w:space="0" w:color="auto"/>
            </w:tcBorders>
            <w:shd w:val="clear" w:color="auto" w:fill="666666"/>
          </w:tcPr>
          <w:p w:rsidR="00922BFC" w:rsidRPr="00DE3CB2" w:rsidRDefault="00922BFC" w:rsidP="00922BFC">
            <w:pPr>
              <w:spacing w:before="40" w:after="40"/>
              <w:jc w:val="center"/>
              <w:rPr>
                <w:rFonts w:cs="Arial"/>
                <w:b/>
                <w:color w:val="FFFFFF"/>
              </w:rPr>
            </w:pPr>
            <w:r w:rsidRPr="00DE3CB2">
              <w:rPr>
                <w:rFonts w:cs="Arial"/>
                <w:b/>
                <w:color w:val="FFFFFF"/>
              </w:rPr>
              <w:t>Block Number</w:t>
            </w:r>
          </w:p>
        </w:tc>
        <w:tc>
          <w:tcPr>
            <w:tcW w:w="1331"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Block Title</w:t>
            </w:r>
          </w:p>
        </w:tc>
        <w:tc>
          <w:tcPr>
            <w:tcW w:w="3132" w:type="pct"/>
            <w:tcBorders>
              <w:top w:val="single" w:sz="12" w:space="0" w:color="auto"/>
              <w:left w:val="single" w:sz="12" w:space="0" w:color="auto"/>
              <w:bottom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Instruction</w:t>
            </w:r>
            <w:r>
              <w:rPr>
                <w:rFonts w:cs="Arial"/>
                <w:b/>
                <w:color w:val="FFFFFF"/>
              </w:rPr>
              <w:t>s</w:t>
            </w:r>
          </w:p>
        </w:tc>
      </w:tr>
      <w:tr w:rsidR="00922BFC" w:rsidRPr="00DE3CB2">
        <w:trPr>
          <w:cantSplit/>
          <w:jc w:val="center"/>
        </w:trPr>
        <w:tc>
          <w:tcPr>
            <w:tcW w:w="537" w:type="pct"/>
            <w:tcBorders>
              <w:top w:val="single" w:sz="12"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w:t>
            </w:r>
          </w:p>
        </w:tc>
        <w:tc>
          <w:tcPr>
            <w:tcW w:w="1331" w:type="pct"/>
            <w:tcBorders>
              <w:top w:val="single" w:sz="12"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Incident Name</w:t>
            </w:r>
          </w:p>
        </w:tc>
        <w:tc>
          <w:tcPr>
            <w:tcW w:w="3132" w:type="pct"/>
            <w:tcBorders>
              <w:top w:val="single" w:sz="12"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Enter the name assigned to the incident.</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2</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Incident N</w:t>
            </w:r>
            <w:r>
              <w:rPr>
                <w:rFonts w:cs="Arial"/>
                <w:b/>
              </w:rPr>
              <w:t>umber</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E3CB2">
              <w:rPr>
                <w:rFonts w:cs="Arial"/>
              </w:rPr>
              <w:t>Enter the n</w:t>
            </w:r>
            <w:r>
              <w:rPr>
                <w:rFonts w:cs="Arial"/>
              </w:rPr>
              <w:t>umber</w:t>
            </w:r>
            <w:r w:rsidRPr="00DE3CB2">
              <w:rPr>
                <w:rFonts w:cs="Arial"/>
              </w:rPr>
              <w:t xml:space="preserve"> assigned to the incident.</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Pr>
                <w:rFonts w:cs="Arial"/>
                <w:b/>
              </w:rPr>
              <w:t>3</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rPr>
                <w:rFonts w:cs="Arial"/>
                <w:b/>
              </w:rPr>
            </w:pPr>
            <w:r w:rsidRPr="00DE3CB2">
              <w:rPr>
                <w:rFonts w:cs="Arial"/>
                <w:b/>
              </w:rPr>
              <w:t>Check-In Location</w:t>
            </w:r>
          </w:p>
          <w:p w:rsidR="00922BFC" w:rsidRPr="00DE3CB2" w:rsidRDefault="00922BFC" w:rsidP="00922BFC">
            <w:pPr>
              <w:tabs>
                <w:tab w:val="left" w:pos="-1315"/>
                <w:tab w:val="left" w:pos="-720"/>
                <w:tab w:val="left" w:pos="1"/>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0"/>
              <w:rPr>
                <w:rFonts w:cs="Arial"/>
              </w:rPr>
            </w:pPr>
            <w:r w:rsidRPr="00DE3CB2">
              <w:rPr>
                <w:rFonts w:cs="Arial"/>
              </w:rPr>
              <w:sym w:font="Webdings" w:char="F063"/>
            </w:r>
            <w:r w:rsidRPr="00DE3CB2">
              <w:rPr>
                <w:rFonts w:cs="Arial"/>
              </w:rPr>
              <w:t xml:space="preserve"> Base</w:t>
            </w:r>
          </w:p>
          <w:p w:rsidR="00922BFC" w:rsidRPr="00DE3CB2" w:rsidRDefault="00922BFC" w:rsidP="00922BFC">
            <w:pPr>
              <w:spacing w:before="20"/>
              <w:rPr>
                <w:rFonts w:cs="Arial"/>
                <w:b/>
              </w:rPr>
            </w:pPr>
            <w:r w:rsidRPr="00DE3CB2">
              <w:rPr>
                <w:rFonts w:cs="Arial"/>
              </w:rPr>
              <w:sym w:font="Webdings" w:char="F063"/>
            </w:r>
            <w:r w:rsidRPr="00DE3CB2">
              <w:rPr>
                <w:rFonts w:cs="Arial"/>
              </w:rPr>
              <w:t xml:space="preserve"> Staging Area</w:t>
            </w:r>
          </w:p>
          <w:p w:rsidR="00922BFC" w:rsidRDefault="00922BFC" w:rsidP="00922BFC">
            <w:pPr>
              <w:spacing w:before="20"/>
              <w:rPr>
                <w:rFonts w:cs="Arial"/>
              </w:rPr>
            </w:pPr>
            <w:r w:rsidRPr="00DE3CB2">
              <w:rPr>
                <w:rFonts w:cs="Arial"/>
              </w:rPr>
              <w:sym w:font="Webdings" w:char="F063"/>
            </w:r>
            <w:r w:rsidRPr="00DE3CB2">
              <w:rPr>
                <w:rFonts w:cs="Arial"/>
              </w:rPr>
              <w:t xml:space="preserve"> ICP</w:t>
            </w:r>
          </w:p>
          <w:p w:rsidR="00922BFC" w:rsidRPr="00DE3CB2" w:rsidRDefault="00922BFC" w:rsidP="00922BFC">
            <w:pPr>
              <w:spacing w:before="20"/>
              <w:rPr>
                <w:rFonts w:cs="Arial"/>
                <w:b/>
              </w:rPr>
            </w:pPr>
            <w:r w:rsidRPr="00DE3CB2">
              <w:rPr>
                <w:rFonts w:cs="Arial"/>
              </w:rPr>
              <w:sym w:font="Webdings" w:char="F063"/>
            </w:r>
            <w:r>
              <w:rPr>
                <w:rFonts w:cs="Arial"/>
              </w:rPr>
              <w:t xml:space="preserve"> Helibase</w:t>
            </w:r>
          </w:p>
          <w:p w:rsidR="00922BFC" w:rsidRPr="00DE3CB2" w:rsidRDefault="00922BFC" w:rsidP="00922BFC">
            <w:pPr>
              <w:spacing w:before="20" w:after="40"/>
              <w:rPr>
                <w:rFonts w:cs="Arial"/>
                <w:b/>
              </w:rPr>
            </w:pPr>
            <w:r w:rsidRPr="00DE3CB2">
              <w:rPr>
                <w:rFonts w:cs="Arial"/>
              </w:rPr>
              <w:sym w:font="Webdings" w:char="F063"/>
            </w:r>
            <w:r>
              <w:rPr>
                <w:rFonts w:cs="Arial"/>
              </w:rPr>
              <w:t xml:space="preserve"> Other</w:t>
            </w:r>
          </w:p>
        </w:tc>
        <w:tc>
          <w:tcPr>
            <w:tcW w:w="3132" w:type="pct"/>
            <w:tcBorders>
              <w:top w:val="single" w:sz="4" w:space="0" w:color="auto"/>
              <w:left w:val="single" w:sz="4" w:space="0" w:color="auto"/>
              <w:bottom w:val="single" w:sz="4" w:space="0" w:color="auto"/>
              <w:right w:val="single" w:sz="12" w:space="0" w:color="auto"/>
            </w:tcBorders>
          </w:tcPr>
          <w:p w:rsidR="00922BFC" w:rsidRDefault="00922BFC" w:rsidP="00922BFC">
            <w:pPr>
              <w:autoSpaceDE w:val="0"/>
              <w:autoSpaceDN w:val="0"/>
              <w:adjustRightInd w:val="0"/>
              <w:spacing w:before="40" w:after="40"/>
              <w:rPr>
                <w:rFonts w:cs="Arial"/>
              </w:rPr>
            </w:pPr>
            <w:r w:rsidRPr="00DE3CB2">
              <w:rPr>
                <w:rFonts w:cs="Arial"/>
              </w:rPr>
              <w:t>Check appropriate box and enter the check-in location for the incident.  Indicate specific information regarding the locations under each checkbox.  ICP is for Incident Command Post.</w:t>
            </w:r>
          </w:p>
          <w:p w:rsidR="00922BFC" w:rsidRPr="00DE3CB2" w:rsidRDefault="00922BFC" w:rsidP="00922BFC">
            <w:pPr>
              <w:autoSpaceDE w:val="0"/>
              <w:autoSpaceDN w:val="0"/>
              <w:adjustRightInd w:val="0"/>
              <w:spacing w:before="40" w:after="40"/>
              <w:rPr>
                <w:rFonts w:cs="Arial"/>
              </w:rPr>
            </w:pPr>
            <w:r>
              <w:rPr>
                <w:rFonts w:cs="Arial"/>
              </w:rPr>
              <w:t>Other may include…</w:t>
            </w:r>
          </w:p>
        </w:tc>
      </w:tr>
      <w:tr w:rsidR="00922BFC" w:rsidRPr="00DE3CB2">
        <w:trPr>
          <w:cantSplit/>
          <w:jc w:val="center"/>
        </w:trPr>
        <w:tc>
          <w:tcPr>
            <w:tcW w:w="537" w:type="pct"/>
            <w:tcBorders>
              <w:top w:val="single" w:sz="4" w:space="0" w:color="auto"/>
              <w:left w:val="single" w:sz="12" w:space="0" w:color="auto"/>
              <w:bottom w:val="single" w:sz="12" w:space="0" w:color="auto"/>
              <w:right w:val="single" w:sz="4" w:space="0" w:color="auto"/>
            </w:tcBorders>
          </w:tcPr>
          <w:p w:rsidR="00922BFC" w:rsidRPr="00DE3CB2" w:rsidRDefault="00922BFC" w:rsidP="00922BFC">
            <w:pPr>
              <w:spacing w:before="40" w:after="40"/>
              <w:jc w:val="center"/>
              <w:rPr>
                <w:rFonts w:cs="Arial"/>
                <w:b/>
              </w:rPr>
            </w:pPr>
            <w:r>
              <w:rPr>
                <w:rFonts w:cs="Arial"/>
                <w:b/>
              </w:rPr>
              <w:t>4</w:t>
            </w:r>
          </w:p>
        </w:tc>
        <w:tc>
          <w:tcPr>
            <w:tcW w:w="1331" w:type="pct"/>
            <w:tcBorders>
              <w:top w:val="single" w:sz="4" w:space="0" w:color="auto"/>
              <w:left w:val="single" w:sz="4" w:space="0" w:color="auto"/>
              <w:bottom w:val="single" w:sz="12" w:space="0" w:color="auto"/>
              <w:right w:val="single" w:sz="4" w:space="0" w:color="auto"/>
            </w:tcBorders>
          </w:tcPr>
          <w:p w:rsidR="00922BFC" w:rsidRPr="00DE3CB2" w:rsidRDefault="00922BFC" w:rsidP="00922BFC">
            <w:pPr>
              <w:tabs>
                <w:tab w:val="left" w:pos="283"/>
              </w:tabs>
              <w:spacing w:before="40"/>
              <w:rPr>
                <w:rFonts w:cs="Arial"/>
                <w:b/>
              </w:rPr>
            </w:pPr>
            <w:r>
              <w:rPr>
                <w:rFonts w:cs="Arial"/>
                <w:b/>
              </w:rPr>
              <w:t>Start Date/Time</w:t>
            </w:r>
          </w:p>
          <w:p w:rsidR="00922BFC" w:rsidRDefault="00922BFC" w:rsidP="00922BFC">
            <w:pPr>
              <w:pStyle w:val="ICSForms-Bullet0"/>
              <w:spacing w:after="0"/>
            </w:pPr>
            <w:r>
              <w:t>Date</w:t>
            </w:r>
          </w:p>
          <w:p w:rsidR="00922BFC" w:rsidRPr="003E4355" w:rsidRDefault="00922BFC" w:rsidP="00922BFC">
            <w:pPr>
              <w:pStyle w:val="ICSForms-Bullet0"/>
              <w:spacing w:before="0"/>
            </w:pPr>
            <w:r>
              <w:t>Time</w:t>
            </w:r>
            <w:r w:rsidRPr="003E4355">
              <w:rPr>
                <w:rFonts w:cs="Arial"/>
                <w:b/>
              </w:rPr>
              <w:t xml:space="preserve"> </w:t>
            </w:r>
          </w:p>
        </w:tc>
        <w:tc>
          <w:tcPr>
            <w:tcW w:w="3132" w:type="pct"/>
            <w:tcBorders>
              <w:top w:val="single" w:sz="4" w:space="0" w:color="auto"/>
              <w:left w:val="single" w:sz="4" w:space="0" w:color="auto"/>
              <w:bottom w:val="single" w:sz="12"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w:t>
            </w:r>
            <w:r>
              <w:rPr>
                <w:rFonts w:cs="Arial"/>
              </w:rPr>
              <w:t xml:space="preserve">the </w:t>
            </w:r>
            <w:r w:rsidRPr="00DE3CB2">
              <w:rPr>
                <w:rFonts w:cs="Arial"/>
              </w:rPr>
              <w:t xml:space="preserve">date (month/day/year) and time (using the 24-hour clock) </w:t>
            </w:r>
            <w:r>
              <w:rPr>
                <w:rFonts w:cs="Arial"/>
              </w:rPr>
              <w:t>that the form was started</w:t>
            </w:r>
            <w:r w:rsidRPr="00DE3CB2">
              <w:rPr>
                <w:rFonts w:cs="Arial"/>
              </w:rPr>
              <w:t>.</w:t>
            </w:r>
          </w:p>
        </w:tc>
      </w:tr>
      <w:tr w:rsidR="00922BFC" w:rsidRPr="00DE3CB2">
        <w:trPr>
          <w:cantSplit/>
          <w:jc w:val="center"/>
        </w:trPr>
        <w:tc>
          <w:tcPr>
            <w:tcW w:w="537" w:type="pct"/>
            <w:tcBorders>
              <w:top w:val="single" w:sz="12" w:space="0" w:color="auto"/>
              <w:left w:val="single" w:sz="12" w:space="0" w:color="auto"/>
              <w:bottom w:val="single" w:sz="4" w:space="0" w:color="auto"/>
              <w:right w:val="single" w:sz="4" w:space="0" w:color="auto"/>
            </w:tcBorders>
          </w:tcPr>
          <w:p w:rsidR="00922BFC" w:rsidRPr="00DE3CB2" w:rsidRDefault="00922BFC" w:rsidP="00922BFC">
            <w:pPr>
              <w:pageBreakBefore/>
              <w:spacing w:before="40" w:after="40"/>
              <w:jc w:val="center"/>
              <w:rPr>
                <w:rFonts w:cs="Arial"/>
                <w:b/>
              </w:rPr>
            </w:pPr>
          </w:p>
        </w:tc>
        <w:tc>
          <w:tcPr>
            <w:tcW w:w="1331" w:type="pct"/>
            <w:tcBorders>
              <w:top w:val="single" w:sz="12" w:space="0" w:color="auto"/>
              <w:left w:val="single" w:sz="4" w:space="0" w:color="auto"/>
              <w:bottom w:val="single" w:sz="4" w:space="0" w:color="auto"/>
              <w:right w:val="single" w:sz="4" w:space="0" w:color="auto"/>
            </w:tcBorders>
          </w:tcPr>
          <w:p w:rsidR="00922BFC" w:rsidRPr="0078159D" w:rsidRDefault="00922BFC" w:rsidP="00922BFC">
            <w:pPr>
              <w:spacing w:before="40" w:after="40"/>
              <w:rPr>
                <w:rFonts w:cs="Arial"/>
                <w:b/>
              </w:rPr>
            </w:pPr>
            <w:r w:rsidRPr="0078159D">
              <w:rPr>
                <w:rFonts w:cs="Arial"/>
                <w:b/>
              </w:rPr>
              <w:t>Check</w:t>
            </w:r>
            <w:r w:rsidRPr="0078159D">
              <w:rPr>
                <w:rFonts w:ascii="Arial Bold" w:hAnsi="Arial Bold" w:cs="Arial"/>
                <w:b/>
              </w:rPr>
              <w:t>-In Information</w:t>
            </w:r>
            <w:r w:rsidRPr="0078159D">
              <w:rPr>
                <w:rFonts w:cs="Arial"/>
              </w:rPr>
              <w:t xml:space="preserve"> </w:t>
            </w:r>
          </w:p>
        </w:tc>
        <w:tc>
          <w:tcPr>
            <w:tcW w:w="3132" w:type="pct"/>
            <w:tcBorders>
              <w:top w:val="single" w:sz="12"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Self explanatory.</w:t>
            </w:r>
          </w:p>
        </w:tc>
      </w:tr>
      <w:tr w:rsidR="00922BFC" w:rsidRPr="00DE3CB2">
        <w:trPr>
          <w:cantSplit/>
          <w:jc w:val="center"/>
        </w:trPr>
        <w:tc>
          <w:tcPr>
            <w:tcW w:w="537" w:type="pct"/>
            <w:vMerge w:val="restar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5</w:t>
            </w:r>
          </w:p>
        </w:tc>
        <w:tc>
          <w:tcPr>
            <w:tcW w:w="1331" w:type="pct"/>
            <w:tcBorders>
              <w:top w:val="single" w:sz="4" w:space="0" w:color="auto"/>
              <w:left w:val="single" w:sz="4" w:space="0" w:color="auto"/>
              <w:bottom w:val="single" w:sz="4" w:space="0" w:color="auto"/>
              <w:right w:val="single" w:sz="4" w:space="0" w:color="auto"/>
            </w:tcBorders>
          </w:tcPr>
          <w:p w:rsidR="00922BFC" w:rsidRPr="00BA1BC4" w:rsidRDefault="00922BFC" w:rsidP="00922BFC">
            <w:pPr>
              <w:spacing w:before="40" w:after="40"/>
              <w:rPr>
                <w:rFonts w:cs="Arial"/>
                <w:b/>
              </w:rPr>
            </w:pPr>
            <w:r w:rsidRPr="00DE3CB2">
              <w:rPr>
                <w:rFonts w:cs="Arial"/>
                <w:b/>
              </w:rPr>
              <w:t xml:space="preserve">List single resource personnel (overhead) by agency </w:t>
            </w:r>
            <w:r>
              <w:rPr>
                <w:rFonts w:cs="Arial"/>
                <w:b/>
              </w:rPr>
              <w:t>and</w:t>
            </w:r>
            <w:r w:rsidRPr="00DE3CB2">
              <w:rPr>
                <w:rFonts w:cs="Arial"/>
                <w:b/>
              </w:rPr>
              <w:t xml:space="preserve"> name, OR list resources by the following format</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following information for </w:t>
            </w:r>
            <w:r>
              <w:rPr>
                <w:rFonts w:cs="Arial"/>
              </w:rPr>
              <w:t>resources</w:t>
            </w:r>
            <w:r w:rsidRPr="00DE3CB2">
              <w:rPr>
                <w:rFonts w:cs="Arial"/>
              </w:rPr>
              <w:t>:</w:t>
            </w:r>
          </w:p>
          <w:p w:rsidR="00922BFC" w:rsidRPr="00DE3CB2" w:rsidRDefault="00922BFC" w:rsidP="00922BFC">
            <w:pPr>
              <w:autoSpaceDE w:val="0"/>
              <w:autoSpaceDN w:val="0"/>
              <w:adjustRightInd w:val="0"/>
              <w:spacing w:before="40" w:after="40"/>
              <w:rPr>
                <w:rFonts w:cs="Arial"/>
              </w:rPr>
            </w:pPr>
            <w:r w:rsidRPr="00DE3CB2">
              <w:rPr>
                <w:rFonts w:cs="Arial"/>
              </w:rPr>
              <w:t xml:space="preserve">OPTIONAL:  </w:t>
            </w:r>
            <w:r>
              <w:rPr>
                <w:rFonts w:cs="Arial"/>
              </w:rPr>
              <w:t>I</w:t>
            </w:r>
            <w:r w:rsidRPr="00DE3CB2">
              <w:rPr>
                <w:rFonts w:cs="Arial"/>
              </w:rPr>
              <w:t xml:space="preserve">ndicate if resource is a single resource versus part of </w:t>
            </w:r>
            <w:r>
              <w:rPr>
                <w:rFonts w:cs="Arial"/>
              </w:rPr>
              <w:t>S</w:t>
            </w:r>
            <w:r w:rsidRPr="00DE3CB2">
              <w:rPr>
                <w:rFonts w:cs="Arial"/>
              </w:rPr>
              <w:t xml:space="preserve">trike </w:t>
            </w:r>
            <w:r>
              <w:rPr>
                <w:rFonts w:cs="Arial"/>
              </w:rPr>
              <w:t>T</w:t>
            </w:r>
            <w:r w:rsidRPr="00DE3CB2">
              <w:rPr>
                <w:rFonts w:cs="Arial"/>
              </w:rPr>
              <w:t xml:space="preserve">eam or </w:t>
            </w:r>
            <w:r>
              <w:rPr>
                <w:rFonts w:cs="Arial"/>
              </w:rPr>
              <w:t>T</w:t>
            </w:r>
            <w:r w:rsidRPr="00DE3CB2">
              <w:rPr>
                <w:rFonts w:cs="Arial"/>
              </w:rPr>
              <w:t xml:space="preserve">ask </w:t>
            </w:r>
            <w:r>
              <w:rPr>
                <w:rFonts w:cs="Arial"/>
              </w:rPr>
              <w:t>F</w:t>
            </w:r>
            <w:r w:rsidRPr="00DE3CB2">
              <w:rPr>
                <w:rFonts w:cs="Arial"/>
              </w:rPr>
              <w:t>orce.</w:t>
            </w:r>
            <w:r>
              <w:rPr>
                <w:rFonts w:cs="Arial"/>
              </w:rPr>
              <w:t xml:space="preserve">  Fields can be left blank if not necessary.</w:t>
            </w:r>
          </w:p>
        </w:tc>
      </w:tr>
      <w:tr w:rsidR="00922BFC" w:rsidRPr="00DE3CB2">
        <w:trPr>
          <w:cantSplit/>
          <w:jc w:val="center"/>
        </w:trPr>
        <w:tc>
          <w:tcPr>
            <w:tcW w:w="537" w:type="pct"/>
            <w:vMerge/>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p>
        </w:tc>
        <w:tc>
          <w:tcPr>
            <w:tcW w:w="1331" w:type="pct"/>
            <w:tcBorders>
              <w:top w:val="single" w:sz="4" w:space="0" w:color="auto"/>
              <w:left w:val="single" w:sz="4" w:space="0" w:color="auto"/>
              <w:bottom w:val="single" w:sz="4" w:space="0" w:color="auto"/>
              <w:right w:val="single" w:sz="4" w:space="0" w:color="auto"/>
            </w:tcBorders>
          </w:tcPr>
          <w:p w:rsidR="00922BFC" w:rsidRPr="00BA1BC4" w:rsidRDefault="00922BFC" w:rsidP="00922BFC">
            <w:pPr>
              <w:numPr>
                <w:ilvl w:val="0"/>
                <w:numId w:val="14"/>
              </w:numPr>
              <w:tabs>
                <w:tab w:val="clear" w:pos="360"/>
                <w:tab w:val="num" w:pos="288"/>
              </w:tabs>
              <w:spacing w:before="40" w:after="40"/>
              <w:ind w:left="288" w:hanging="288"/>
              <w:rPr>
                <w:rFonts w:cs="Arial"/>
              </w:rPr>
            </w:pPr>
            <w:r w:rsidRPr="00BA1BC4">
              <w:rPr>
                <w:rFonts w:cs="Arial"/>
              </w:rPr>
              <w:t>State</w:t>
            </w:r>
          </w:p>
        </w:tc>
        <w:tc>
          <w:tcPr>
            <w:tcW w:w="3132" w:type="pct"/>
            <w:tcBorders>
              <w:top w:val="single" w:sz="4" w:space="0" w:color="auto"/>
              <w:left w:val="single" w:sz="4" w:space="0" w:color="auto"/>
              <w:bottom w:val="single" w:sz="4" w:space="0" w:color="auto"/>
              <w:right w:val="single" w:sz="12" w:space="0" w:color="auto"/>
            </w:tcBorders>
          </w:tcPr>
          <w:p w:rsidR="00922BFC" w:rsidRPr="00BA1BC4" w:rsidRDefault="00922BFC" w:rsidP="00922BFC">
            <w:pPr>
              <w:spacing w:before="40" w:after="40"/>
              <w:rPr>
                <w:rFonts w:cs="Arial"/>
              </w:rPr>
            </w:pPr>
            <w:r w:rsidRPr="00BA1BC4">
              <w:rPr>
                <w:rFonts w:cs="Arial"/>
              </w:rPr>
              <w:t>Use this s</w:t>
            </w:r>
            <w:r>
              <w:rPr>
                <w:rFonts w:cs="Arial"/>
              </w:rPr>
              <w:t>ection to list the home State for the resource.</w:t>
            </w:r>
          </w:p>
        </w:tc>
      </w:tr>
      <w:tr w:rsidR="00922BFC" w:rsidRPr="00DE3CB2">
        <w:trPr>
          <w:cantSplit/>
          <w:jc w:val="center"/>
        </w:trPr>
        <w:tc>
          <w:tcPr>
            <w:tcW w:w="537" w:type="pct"/>
            <w:vMerge/>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p>
        </w:tc>
        <w:tc>
          <w:tcPr>
            <w:tcW w:w="1331" w:type="pct"/>
            <w:tcBorders>
              <w:top w:val="single" w:sz="4" w:space="0" w:color="auto"/>
              <w:left w:val="single" w:sz="4" w:space="0" w:color="auto"/>
              <w:bottom w:val="single" w:sz="4" w:space="0" w:color="auto"/>
              <w:right w:val="single" w:sz="4" w:space="0" w:color="auto"/>
            </w:tcBorders>
          </w:tcPr>
          <w:p w:rsidR="00922BFC" w:rsidRPr="0069008A" w:rsidRDefault="00922BFC" w:rsidP="00922BFC">
            <w:pPr>
              <w:numPr>
                <w:ilvl w:val="0"/>
                <w:numId w:val="14"/>
              </w:numPr>
              <w:tabs>
                <w:tab w:val="clear" w:pos="360"/>
                <w:tab w:val="num" w:pos="288"/>
              </w:tabs>
              <w:spacing w:before="40" w:after="40"/>
              <w:ind w:left="288" w:hanging="288"/>
              <w:rPr>
                <w:rFonts w:cs="Arial"/>
              </w:rPr>
            </w:pPr>
            <w:r>
              <w:rPr>
                <w:rFonts w:cs="Arial"/>
              </w:rPr>
              <w:t>Agency</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b/>
              </w:rPr>
            </w:pPr>
            <w:r w:rsidRPr="00DE3CB2">
              <w:rPr>
                <w:rFonts w:cs="Arial"/>
              </w:rPr>
              <w:t>Use this section to list agency name (or designator), and individual names for all single resource personnel</w:t>
            </w:r>
            <w:r>
              <w:rPr>
                <w:rFonts w:cs="Arial"/>
              </w:rPr>
              <w:t xml:space="preserve"> (e.g., ORC, ARL, NYPD)</w:t>
            </w:r>
            <w:r w:rsidRPr="00DE3CB2">
              <w:rPr>
                <w:rFonts w:cs="Arial"/>
              </w:rPr>
              <w:t xml:space="preserve">.  </w:t>
            </w:r>
          </w:p>
        </w:tc>
      </w:tr>
      <w:tr w:rsidR="00922BFC" w:rsidRPr="00DE3CB2">
        <w:trPr>
          <w:cantSplit/>
          <w:jc w:val="center"/>
        </w:trPr>
        <w:tc>
          <w:tcPr>
            <w:tcW w:w="537" w:type="pct"/>
            <w:vMerge/>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p>
        </w:tc>
        <w:tc>
          <w:tcPr>
            <w:tcW w:w="1331" w:type="pct"/>
            <w:tcBorders>
              <w:top w:val="single" w:sz="4" w:space="0" w:color="auto"/>
              <w:left w:val="single" w:sz="4" w:space="0" w:color="auto"/>
              <w:bottom w:val="single" w:sz="4" w:space="0" w:color="auto"/>
              <w:right w:val="single" w:sz="4" w:space="0" w:color="auto"/>
            </w:tcBorders>
          </w:tcPr>
          <w:p w:rsidR="00922BFC" w:rsidRPr="0069008A" w:rsidRDefault="00922BFC" w:rsidP="00922BFC">
            <w:pPr>
              <w:numPr>
                <w:ilvl w:val="0"/>
                <w:numId w:val="14"/>
              </w:numPr>
              <w:tabs>
                <w:tab w:val="clear" w:pos="360"/>
                <w:tab w:val="num" w:pos="288"/>
              </w:tabs>
              <w:spacing w:before="40" w:after="40"/>
              <w:ind w:left="288" w:hanging="288"/>
              <w:rPr>
                <w:rFonts w:cs="Arial"/>
              </w:rPr>
            </w:pPr>
            <w:r>
              <w:rPr>
                <w:rFonts w:cs="Arial"/>
              </w:rPr>
              <w:t>Category</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b/>
              </w:rPr>
            </w:pPr>
            <w:r>
              <w:rPr>
                <w:rFonts w:cs="Arial"/>
              </w:rPr>
              <w:t>Use this section to list the resource category based on NIMS, discipline, or jurisdiction guidance.</w:t>
            </w:r>
          </w:p>
        </w:tc>
      </w:tr>
      <w:tr w:rsidR="00922BFC" w:rsidRPr="00DE3CB2">
        <w:trPr>
          <w:cantSplit/>
          <w:jc w:val="center"/>
        </w:trPr>
        <w:tc>
          <w:tcPr>
            <w:tcW w:w="537" w:type="pct"/>
            <w:vMerge/>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p>
        </w:tc>
        <w:tc>
          <w:tcPr>
            <w:tcW w:w="1331" w:type="pct"/>
            <w:tcBorders>
              <w:top w:val="single" w:sz="4" w:space="0" w:color="auto"/>
              <w:left w:val="single" w:sz="4" w:space="0" w:color="auto"/>
              <w:bottom w:val="single" w:sz="4" w:space="0" w:color="auto"/>
              <w:right w:val="single" w:sz="4" w:space="0" w:color="auto"/>
            </w:tcBorders>
          </w:tcPr>
          <w:p w:rsidR="00922BFC" w:rsidRPr="0069008A" w:rsidRDefault="00922BFC" w:rsidP="00922BFC">
            <w:pPr>
              <w:numPr>
                <w:ilvl w:val="0"/>
                <w:numId w:val="14"/>
              </w:numPr>
              <w:tabs>
                <w:tab w:val="clear" w:pos="360"/>
                <w:tab w:val="num" w:pos="288"/>
              </w:tabs>
              <w:spacing w:before="40" w:after="40"/>
              <w:ind w:left="288" w:hanging="288"/>
              <w:rPr>
                <w:rFonts w:cs="Arial"/>
              </w:rPr>
            </w:pPr>
            <w:r w:rsidRPr="00DE3CB2">
              <w:rPr>
                <w:rFonts w:cs="Arial"/>
              </w:rPr>
              <w:t>Kind</w:t>
            </w:r>
          </w:p>
        </w:tc>
        <w:tc>
          <w:tcPr>
            <w:tcW w:w="3132" w:type="pct"/>
            <w:tcBorders>
              <w:top w:val="single" w:sz="4" w:space="0" w:color="auto"/>
              <w:left w:val="single" w:sz="4" w:space="0" w:color="auto"/>
              <w:bottom w:val="single" w:sz="4" w:space="0" w:color="auto"/>
              <w:right w:val="single" w:sz="12" w:space="0" w:color="auto"/>
            </w:tcBorders>
          </w:tcPr>
          <w:p w:rsidR="00922BFC" w:rsidRPr="00E92602" w:rsidRDefault="00922BFC" w:rsidP="00922BFC">
            <w:pPr>
              <w:spacing w:before="40" w:after="40"/>
              <w:rPr>
                <w:rFonts w:cs="Arial"/>
              </w:rPr>
            </w:pPr>
            <w:r w:rsidRPr="00E92602">
              <w:rPr>
                <w:rFonts w:cs="Arial"/>
              </w:rPr>
              <w:t xml:space="preserve">Use this section to list the resource </w:t>
            </w:r>
            <w:r>
              <w:rPr>
                <w:rFonts w:cs="Arial"/>
              </w:rPr>
              <w:t>kind</w:t>
            </w:r>
            <w:r w:rsidRPr="00E92602">
              <w:rPr>
                <w:rFonts w:cs="Arial"/>
              </w:rPr>
              <w:t xml:space="preserve"> based on NIMS</w:t>
            </w:r>
            <w:r>
              <w:rPr>
                <w:rFonts w:cs="Arial"/>
              </w:rPr>
              <w:t>, discipline, or jurisdiction guidance.</w:t>
            </w:r>
          </w:p>
        </w:tc>
      </w:tr>
      <w:tr w:rsidR="00922BFC" w:rsidRPr="00DE3CB2">
        <w:trPr>
          <w:cantSplit/>
          <w:jc w:val="center"/>
        </w:trPr>
        <w:tc>
          <w:tcPr>
            <w:tcW w:w="537" w:type="pct"/>
            <w:vMerge/>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p>
        </w:tc>
        <w:tc>
          <w:tcPr>
            <w:tcW w:w="1331" w:type="pct"/>
            <w:tcBorders>
              <w:top w:val="single" w:sz="4" w:space="0" w:color="auto"/>
              <w:left w:val="single" w:sz="4" w:space="0" w:color="auto"/>
              <w:bottom w:val="single" w:sz="4" w:space="0" w:color="auto"/>
              <w:right w:val="single" w:sz="4" w:space="0" w:color="auto"/>
            </w:tcBorders>
          </w:tcPr>
          <w:p w:rsidR="00922BFC" w:rsidRPr="0069008A" w:rsidRDefault="00922BFC" w:rsidP="00922BFC">
            <w:pPr>
              <w:numPr>
                <w:ilvl w:val="0"/>
                <w:numId w:val="14"/>
              </w:numPr>
              <w:tabs>
                <w:tab w:val="clear" w:pos="360"/>
                <w:tab w:val="num" w:pos="288"/>
              </w:tabs>
              <w:spacing w:before="40" w:after="40"/>
              <w:ind w:left="288" w:hanging="288"/>
              <w:rPr>
                <w:rFonts w:cs="Arial"/>
              </w:rPr>
            </w:pPr>
            <w:r>
              <w:rPr>
                <w:rFonts w:cs="Arial"/>
              </w:rPr>
              <w:t>Type</w:t>
            </w:r>
          </w:p>
        </w:tc>
        <w:tc>
          <w:tcPr>
            <w:tcW w:w="3132" w:type="pct"/>
            <w:tcBorders>
              <w:top w:val="single" w:sz="4" w:space="0" w:color="auto"/>
              <w:left w:val="single" w:sz="4" w:space="0" w:color="auto"/>
              <w:bottom w:val="single" w:sz="4" w:space="0" w:color="auto"/>
              <w:right w:val="single" w:sz="12" w:space="0" w:color="auto"/>
            </w:tcBorders>
          </w:tcPr>
          <w:p w:rsidR="00922BFC" w:rsidRPr="00E92602" w:rsidRDefault="00922BFC" w:rsidP="00922BFC">
            <w:pPr>
              <w:spacing w:before="40" w:after="40"/>
              <w:rPr>
                <w:rFonts w:cs="Arial"/>
              </w:rPr>
            </w:pPr>
            <w:r w:rsidRPr="00E92602">
              <w:rPr>
                <w:rFonts w:cs="Arial"/>
              </w:rPr>
              <w:t xml:space="preserve">Use this section to list the resource </w:t>
            </w:r>
            <w:r>
              <w:rPr>
                <w:rFonts w:cs="Arial"/>
              </w:rPr>
              <w:t>type</w:t>
            </w:r>
            <w:r w:rsidRPr="00E92602">
              <w:rPr>
                <w:rFonts w:cs="Arial"/>
              </w:rPr>
              <w:t xml:space="preserve"> based on NIMS</w:t>
            </w:r>
            <w:r>
              <w:rPr>
                <w:rFonts w:cs="Arial"/>
              </w:rPr>
              <w:t>, discipline, or jurisdiction guidance.</w:t>
            </w:r>
          </w:p>
        </w:tc>
      </w:tr>
      <w:tr w:rsidR="00922BFC" w:rsidRPr="00DE3CB2">
        <w:trPr>
          <w:cantSplit/>
          <w:jc w:val="center"/>
        </w:trPr>
        <w:tc>
          <w:tcPr>
            <w:tcW w:w="537" w:type="pct"/>
            <w:vMerge/>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p>
        </w:tc>
        <w:tc>
          <w:tcPr>
            <w:tcW w:w="1331" w:type="pct"/>
            <w:tcBorders>
              <w:top w:val="single" w:sz="4" w:space="0" w:color="auto"/>
              <w:left w:val="single" w:sz="4" w:space="0" w:color="auto"/>
              <w:bottom w:val="single" w:sz="4" w:space="0" w:color="auto"/>
              <w:right w:val="single" w:sz="4" w:space="0" w:color="auto"/>
            </w:tcBorders>
          </w:tcPr>
          <w:p w:rsidR="00922BFC" w:rsidRPr="0069008A" w:rsidRDefault="00922BFC" w:rsidP="00922BFC">
            <w:pPr>
              <w:numPr>
                <w:ilvl w:val="0"/>
                <w:numId w:val="14"/>
              </w:numPr>
              <w:tabs>
                <w:tab w:val="clear" w:pos="360"/>
                <w:tab w:val="num" w:pos="288"/>
              </w:tabs>
              <w:spacing w:before="40" w:after="40"/>
              <w:ind w:left="288" w:hanging="288"/>
              <w:rPr>
                <w:rFonts w:cs="Arial"/>
              </w:rPr>
            </w:pPr>
            <w:r w:rsidRPr="00DE3CB2">
              <w:rPr>
                <w:rFonts w:cs="Arial"/>
              </w:rPr>
              <w:t>Resource Name or Identifier</w:t>
            </w:r>
          </w:p>
        </w:tc>
        <w:tc>
          <w:tcPr>
            <w:tcW w:w="3132" w:type="pct"/>
            <w:tcBorders>
              <w:top w:val="single" w:sz="4" w:space="0" w:color="auto"/>
              <w:left w:val="single" w:sz="4" w:space="0" w:color="auto"/>
              <w:bottom w:val="single" w:sz="4" w:space="0" w:color="auto"/>
              <w:right w:val="single" w:sz="12" w:space="0" w:color="auto"/>
            </w:tcBorders>
          </w:tcPr>
          <w:p w:rsidR="00922BFC" w:rsidRPr="00C91B7E" w:rsidRDefault="00922BFC" w:rsidP="00922BFC">
            <w:pPr>
              <w:spacing w:before="40" w:after="40"/>
              <w:rPr>
                <w:rFonts w:cs="Arial"/>
              </w:rPr>
            </w:pPr>
            <w:r w:rsidRPr="00C91B7E">
              <w:rPr>
                <w:rFonts w:cs="Arial"/>
              </w:rPr>
              <w:t>Use this section to enter the resource name or unique identifier.</w:t>
            </w:r>
            <w:r>
              <w:rPr>
                <w:rFonts w:cs="Arial"/>
              </w:rPr>
              <w:t xml:space="preserve">  If it is a Strike Team or a Task Force, list the unique Strike Team or Task Force identifier (if used) on a single line with the component resources of the Strike Team or Task Force listed on the following lines.  For example, for an Engine Strike Team with the call sign “XLT459” show “XLT459” in this box and then in the next five rows, list the unique identifier for the five engines assigned to the Strike Team.</w:t>
            </w:r>
          </w:p>
        </w:tc>
      </w:tr>
      <w:tr w:rsidR="00922BFC" w:rsidRPr="00DE3CB2">
        <w:trPr>
          <w:cantSplit/>
          <w:jc w:val="center"/>
        </w:trPr>
        <w:tc>
          <w:tcPr>
            <w:tcW w:w="537" w:type="pct"/>
            <w:vMerge/>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p>
        </w:tc>
        <w:tc>
          <w:tcPr>
            <w:tcW w:w="1331" w:type="pct"/>
            <w:tcBorders>
              <w:top w:val="single" w:sz="4" w:space="0" w:color="auto"/>
              <w:left w:val="single" w:sz="4" w:space="0" w:color="auto"/>
              <w:bottom w:val="single" w:sz="4" w:space="0" w:color="auto"/>
              <w:right w:val="single" w:sz="4" w:space="0" w:color="auto"/>
            </w:tcBorders>
          </w:tcPr>
          <w:p w:rsidR="00922BFC" w:rsidRPr="0069008A" w:rsidRDefault="00922BFC" w:rsidP="00922BFC">
            <w:pPr>
              <w:numPr>
                <w:ilvl w:val="0"/>
                <w:numId w:val="14"/>
              </w:numPr>
              <w:tabs>
                <w:tab w:val="clear" w:pos="360"/>
                <w:tab w:val="num" w:pos="288"/>
              </w:tabs>
              <w:spacing w:before="40" w:after="40"/>
              <w:ind w:left="288" w:hanging="288"/>
              <w:rPr>
                <w:rFonts w:cs="Arial"/>
              </w:rPr>
            </w:pPr>
            <w:r>
              <w:rPr>
                <w:rFonts w:cs="Arial"/>
              </w:rPr>
              <w:t>ST or TF</w:t>
            </w:r>
          </w:p>
        </w:tc>
        <w:tc>
          <w:tcPr>
            <w:tcW w:w="3132" w:type="pct"/>
            <w:tcBorders>
              <w:top w:val="single" w:sz="4" w:space="0" w:color="auto"/>
              <w:left w:val="single" w:sz="4" w:space="0" w:color="auto"/>
              <w:bottom w:val="single" w:sz="4" w:space="0" w:color="auto"/>
              <w:right w:val="single" w:sz="12" w:space="0" w:color="auto"/>
            </w:tcBorders>
          </w:tcPr>
          <w:p w:rsidR="00922BFC" w:rsidRPr="00C91B7E" w:rsidRDefault="00922BFC" w:rsidP="00922BFC">
            <w:pPr>
              <w:spacing w:before="40" w:after="40"/>
              <w:rPr>
                <w:rFonts w:cs="Arial"/>
              </w:rPr>
            </w:pPr>
            <w:r>
              <w:rPr>
                <w:rFonts w:cs="Arial"/>
              </w:rPr>
              <w:t>Use ST or TF to indicate whether the resource is part of a Strike Team or Task Force.  See above for additional instructions.</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6</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Pr>
                <w:rFonts w:cs="Arial"/>
                <w:b/>
              </w:rPr>
              <w:t xml:space="preserve">Order </w:t>
            </w:r>
            <w:r w:rsidRPr="00DE3CB2">
              <w:rPr>
                <w:rFonts w:cs="Arial"/>
                <w:b/>
              </w:rPr>
              <w:t>Request #</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The</w:t>
            </w:r>
            <w:r>
              <w:rPr>
                <w:rFonts w:cs="Arial"/>
              </w:rPr>
              <w:t xml:space="preserve"> order</w:t>
            </w:r>
            <w:r w:rsidRPr="00DE3CB2">
              <w:rPr>
                <w:rFonts w:cs="Arial"/>
              </w:rPr>
              <w:t xml:space="preserve"> request number will be assigned by the agency dispatching resources or personnel to the incident.  Use existing protocol as appropriate for the jurisdiction and/or discipline</w:t>
            </w:r>
            <w:r>
              <w:rPr>
                <w:rFonts w:cs="Arial"/>
              </w:rPr>
              <w:t>, since several incident numbers may be used for the same incident</w:t>
            </w:r>
            <w:r w:rsidRPr="00DE3CB2">
              <w:rPr>
                <w:rFonts w:cs="Arial"/>
              </w:rPr>
              <w:t>.</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7</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Date/Time Check-In</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Enter date (month/day/year) and time of check-in (24-hour clock) to the incident.</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8</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Leader’s Name</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numPr>
                <w:ilvl w:val="0"/>
                <w:numId w:val="15"/>
              </w:numPr>
              <w:tabs>
                <w:tab w:val="clear" w:pos="360"/>
                <w:tab w:val="num" w:pos="288"/>
              </w:tabs>
              <w:autoSpaceDE w:val="0"/>
              <w:autoSpaceDN w:val="0"/>
              <w:adjustRightInd w:val="0"/>
              <w:spacing w:before="40" w:after="20"/>
              <w:ind w:left="288" w:hanging="288"/>
              <w:rPr>
                <w:rFonts w:cs="Arial"/>
              </w:rPr>
            </w:pPr>
            <w:r w:rsidRPr="00DE3CB2">
              <w:rPr>
                <w:rFonts w:cs="Arial"/>
              </w:rPr>
              <w:t>For equipment, enter the operator’s name.</w:t>
            </w:r>
          </w:p>
          <w:p w:rsidR="00922BFC" w:rsidRPr="00DE3CB2" w:rsidRDefault="00922BFC" w:rsidP="00922BFC">
            <w:pPr>
              <w:numPr>
                <w:ilvl w:val="0"/>
                <w:numId w:val="15"/>
              </w:numPr>
              <w:tabs>
                <w:tab w:val="clear" w:pos="360"/>
                <w:tab w:val="num" w:pos="288"/>
              </w:tabs>
              <w:autoSpaceDE w:val="0"/>
              <w:autoSpaceDN w:val="0"/>
              <w:adjustRightInd w:val="0"/>
              <w:spacing w:before="20" w:after="20"/>
              <w:ind w:left="288" w:hanging="288"/>
              <w:rPr>
                <w:rFonts w:cs="Arial"/>
              </w:rPr>
            </w:pPr>
            <w:r w:rsidRPr="00DE3CB2">
              <w:rPr>
                <w:rFonts w:cs="Arial"/>
              </w:rPr>
              <w:t>Enter the Strike Team or Task Force leader’s name.</w:t>
            </w:r>
          </w:p>
          <w:p w:rsidR="00922BFC" w:rsidRPr="00DE3CB2" w:rsidRDefault="00922BFC" w:rsidP="00922BFC">
            <w:pPr>
              <w:numPr>
                <w:ilvl w:val="0"/>
                <w:numId w:val="15"/>
              </w:numPr>
              <w:tabs>
                <w:tab w:val="clear" w:pos="360"/>
                <w:tab w:val="num" w:pos="288"/>
              </w:tabs>
              <w:autoSpaceDE w:val="0"/>
              <w:autoSpaceDN w:val="0"/>
              <w:adjustRightInd w:val="0"/>
              <w:spacing w:before="20" w:after="40"/>
              <w:ind w:left="288" w:hanging="288"/>
              <w:rPr>
                <w:rFonts w:cs="Arial"/>
              </w:rPr>
            </w:pPr>
            <w:r w:rsidRPr="00DE3CB2">
              <w:rPr>
                <w:rFonts w:cs="Arial"/>
              </w:rPr>
              <w:t>Leave blank for single resource personnel (overhead).</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keepNext/>
              <w:keepLines/>
              <w:spacing w:before="40" w:after="40"/>
              <w:jc w:val="center"/>
              <w:rPr>
                <w:rFonts w:cs="Arial"/>
                <w:b/>
              </w:rPr>
            </w:pPr>
            <w:r w:rsidRPr="00DE3CB2">
              <w:rPr>
                <w:rFonts w:cs="Arial"/>
                <w:b/>
              </w:rPr>
              <w:t>9</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keepNext/>
              <w:keepLines/>
              <w:spacing w:before="40" w:after="40"/>
              <w:rPr>
                <w:rFonts w:cs="Arial"/>
                <w:b/>
              </w:rPr>
            </w:pPr>
            <w:r w:rsidRPr="00DE3CB2">
              <w:rPr>
                <w:rFonts w:cs="Arial"/>
                <w:b/>
              </w:rPr>
              <w:t>Total Number of Personnel</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keepNext/>
              <w:keepLines/>
              <w:autoSpaceDE w:val="0"/>
              <w:autoSpaceDN w:val="0"/>
              <w:adjustRightInd w:val="0"/>
              <w:spacing w:before="40" w:after="40"/>
              <w:rPr>
                <w:rFonts w:cs="Arial"/>
              </w:rPr>
            </w:pPr>
            <w:r w:rsidRPr="00DE3CB2">
              <w:rPr>
                <w:rFonts w:cs="Arial"/>
              </w:rPr>
              <w:t>Enter total number of personnel associated with the resource.</w:t>
            </w:r>
            <w:r>
              <w:rPr>
                <w:rFonts w:cs="Arial"/>
              </w:rPr>
              <w:t xml:space="preserve"> </w:t>
            </w:r>
            <w:r w:rsidRPr="00DE3CB2">
              <w:rPr>
                <w:rFonts w:cs="Arial"/>
              </w:rPr>
              <w:t xml:space="preserve"> Include leaders.</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10</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Incident Contact Information</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Enter available contact information</w:t>
            </w:r>
            <w:r>
              <w:rPr>
                <w:rFonts w:cs="Arial"/>
              </w:rPr>
              <w:t xml:space="preserve"> (e.g., radio frequency, cell phone number, etc.) </w:t>
            </w:r>
            <w:r w:rsidRPr="00DE3CB2">
              <w:rPr>
                <w:rFonts w:cs="Arial"/>
              </w:rPr>
              <w:t>for the incident.</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11</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 xml:space="preserve">Home </w:t>
            </w:r>
            <w:r>
              <w:rPr>
                <w:rFonts w:cs="Arial"/>
                <w:b/>
              </w:rPr>
              <w:t>Unit or Agency</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w:t>
            </w:r>
            <w:r>
              <w:rPr>
                <w:rFonts w:cs="Arial"/>
              </w:rPr>
              <w:t>home unit or agency</w:t>
            </w:r>
            <w:r w:rsidRPr="00DE3CB2">
              <w:rPr>
                <w:rFonts w:cs="Arial"/>
              </w:rPr>
              <w:t xml:space="preserve"> </w:t>
            </w:r>
            <w:r>
              <w:rPr>
                <w:rFonts w:cs="Arial"/>
              </w:rPr>
              <w:t xml:space="preserve">to </w:t>
            </w:r>
            <w:r w:rsidRPr="00DE3CB2">
              <w:rPr>
                <w:rFonts w:cs="Arial"/>
              </w:rPr>
              <w:t>which the resource or individual is normally assigned (may not be departure location).</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12</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Departure Point</w:t>
            </w:r>
            <w:r>
              <w:rPr>
                <w:rFonts w:cs="Arial"/>
                <w:b/>
              </w:rPr>
              <w:t>, Date and Time</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location from which </w:t>
            </w:r>
            <w:r>
              <w:rPr>
                <w:rFonts w:cs="Arial"/>
              </w:rPr>
              <w:t xml:space="preserve">the </w:t>
            </w:r>
            <w:r w:rsidRPr="00DE3CB2">
              <w:rPr>
                <w:rFonts w:cs="Arial"/>
              </w:rPr>
              <w:t>resource or individual departed for this incident.</w:t>
            </w:r>
            <w:r w:rsidRPr="00DE3CB2">
              <w:rPr>
                <w:rFonts w:cs="Arial"/>
                <w:bCs/>
              </w:rPr>
              <w:t xml:space="preserve"> </w:t>
            </w:r>
            <w:r>
              <w:rPr>
                <w:rFonts w:cs="Arial"/>
                <w:bCs/>
              </w:rPr>
              <w:t xml:space="preserve"> </w:t>
            </w:r>
            <w:r w:rsidRPr="00DE3CB2">
              <w:rPr>
                <w:rFonts w:cs="Arial"/>
                <w:bCs/>
              </w:rPr>
              <w:t xml:space="preserve">Enter </w:t>
            </w:r>
            <w:r>
              <w:rPr>
                <w:rFonts w:cs="Arial"/>
                <w:bCs/>
              </w:rPr>
              <w:t xml:space="preserve">the departure </w:t>
            </w:r>
            <w:r w:rsidRPr="00DE3CB2">
              <w:rPr>
                <w:rFonts w:cs="Arial"/>
                <w:bCs/>
              </w:rPr>
              <w:t xml:space="preserve">time </w:t>
            </w:r>
            <w:r>
              <w:rPr>
                <w:rFonts w:cs="Arial"/>
                <w:bCs/>
              </w:rPr>
              <w:t xml:space="preserve">using the </w:t>
            </w:r>
            <w:r w:rsidRPr="00DE3CB2">
              <w:rPr>
                <w:rFonts w:cs="Arial"/>
                <w:bCs/>
              </w:rPr>
              <w:t>24-hour clock.</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13</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Method of Travel</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Enter the means of travel the individual used to bring him</w:t>
            </w:r>
            <w:r>
              <w:rPr>
                <w:rFonts w:cs="Arial"/>
              </w:rPr>
              <w:t>self</w:t>
            </w:r>
            <w:r w:rsidRPr="00DE3CB2">
              <w:rPr>
                <w:rFonts w:cs="Arial"/>
              </w:rPr>
              <w:t>/her</w:t>
            </w:r>
            <w:r>
              <w:rPr>
                <w:rFonts w:cs="Arial"/>
              </w:rPr>
              <w:t>self</w:t>
            </w:r>
            <w:r w:rsidRPr="00DE3CB2">
              <w:rPr>
                <w:rFonts w:cs="Arial"/>
              </w:rPr>
              <w:t xml:space="preserve"> to the incident (</w:t>
            </w:r>
            <w:r>
              <w:rPr>
                <w:rFonts w:cs="Arial"/>
              </w:rPr>
              <w:t xml:space="preserve">e.g., </w:t>
            </w:r>
            <w:r w:rsidRPr="00DE3CB2">
              <w:rPr>
                <w:rFonts w:cs="Arial"/>
              </w:rPr>
              <w:t>bus, truck, engine, personal vehicle, etc.).</w:t>
            </w:r>
          </w:p>
        </w:tc>
      </w:tr>
      <w:tr w:rsidR="00922BFC" w:rsidRPr="00DE3CB2">
        <w:trPr>
          <w:cantSplit/>
          <w:jc w:val="center"/>
        </w:trPr>
        <w:tc>
          <w:tcPr>
            <w:tcW w:w="537"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14</w:t>
            </w:r>
          </w:p>
        </w:tc>
        <w:tc>
          <w:tcPr>
            <w:tcW w:w="1331"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rPr>
              <w:t>Incident Assignment</w:t>
            </w:r>
          </w:p>
        </w:tc>
        <w:tc>
          <w:tcPr>
            <w:tcW w:w="3132"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Enter the incident assignment at time of dispatch.</w:t>
            </w:r>
          </w:p>
        </w:tc>
      </w:tr>
      <w:tr w:rsidR="00922BFC" w:rsidRPr="00DE3CB2">
        <w:trPr>
          <w:cantSplit/>
          <w:jc w:val="center"/>
        </w:trPr>
        <w:tc>
          <w:tcPr>
            <w:tcW w:w="537" w:type="pct"/>
            <w:tcBorders>
              <w:top w:val="single" w:sz="4" w:space="0" w:color="auto"/>
              <w:left w:val="single" w:sz="12" w:space="0" w:color="auto"/>
              <w:bottom w:val="single" w:sz="12"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15</w:t>
            </w:r>
          </w:p>
        </w:tc>
        <w:tc>
          <w:tcPr>
            <w:tcW w:w="1331" w:type="pct"/>
            <w:tcBorders>
              <w:top w:val="single" w:sz="4" w:space="0" w:color="auto"/>
              <w:left w:val="single" w:sz="4" w:space="0" w:color="auto"/>
              <w:bottom w:val="single" w:sz="12" w:space="0" w:color="auto"/>
              <w:right w:val="single" w:sz="4" w:space="0" w:color="auto"/>
            </w:tcBorders>
          </w:tcPr>
          <w:p w:rsidR="00922BFC" w:rsidRPr="00DE3CB2" w:rsidRDefault="00922BFC" w:rsidP="00922BFC">
            <w:pPr>
              <w:spacing w:before="40" w:after="40"/>
              <w:rPr>
                <w:rFonts w:cs="Arial"/>
                <w:b/>
              </w:rPr>
            </w:pPr>
            <w:r w:rsidRPr="00DE3CB2">
              <w:rPr>
                <w:rFonts w:cs="Arial"/>
                <w:b/>
              </w:rPr>
              <w:t>Other Qualifications</w:t>
            </w:r>
          </w:p>
        </w:tc>
        <w:tc>
          <w:tcPr>
            <w:tcW w:w="3132" w:type="pct"/>
            <w:tcBorders>
              <w:top w:val="single" w:sz="4" w:space="0" w:color="auto"/>
              <w:left w:val="single" w:sz="4" w:space="0" w:color="auto"/>
              <w:bottom w:val="single" w:sz="12"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Enter additional duties (ICS positions)</w:t>
            </w:r>
            <w:r>
              <w:rPr>
                <w:rFonts w:cs="Arial"/>
              </w:rPr>
              <w:t xml:space="preserve"> pertinent to the incident that</w:t>
            </w:r>
            <w:r w:rsidRPr="00DE3CB2">
              <w:rPr>
                <w:rFonts w:cs="Arial"/>
              </w:rPr>
              <w:t xml:space="preserve"> the resource/individual is qualified to perform.</w:t>
            </w:r>
            <w:r>
              <w:rPr>
                <w:rFonts w:cs="Arial"/>
              </w:rPr>
              <w:t xml:space="preserve">  Note that resources should not be reassigned on the incident without going through the established ordering process.  This data may be useful when resources are demobilized and remobilized for another incident.</w:t>
            </w:r>
          </w:p>
        </w:tc>
      </w:tr>
      <w:tr w:rsidR="00922BFC" w:rsidRPr="00DE3CB2">
        <w:trPr>
          <w:cantSplit/>
          <w:jc w:val="center"/>
        </w:trPr>
        <w:tc>
          <w:tcPr>
            <w:tcW w:w="537" w:type="pct"/>
            <w:tcBorders>
              <w:top w:val="single" w:sz="12"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lastRenderedPageBreak/>
              <w:t>16</w:t>
            </w:r>
          </w:p>
        </w:tc>
        <w:tc>
          <w:tcPr>
            <w:tcW w:w="1331" w:type="pct"/>
            <w:tcBorders>
              <w:top w:val="single" w:sz="12"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Pr>
                <w:rFonts w:cs="Arial"/>
                <w:b/>
              </w:rPr>
              <w:t xml:space="preserve">Data Provided </w:t>
            </w:r>
            <w:r w:rsidRPr="00DE3CB2">
              <w:rPr>
                <w:rFonts w:cs="Arial"/>
                <w:b/>
              </w:rPr>
              <w:t xml:space="preserve">to </w:t>
            </w:r>
            <w:r>
              <w:rPr>
                <w:rFonts w:cs="Arial"/>
                <w:b/>
              </w:rPr>
              <w:t>Resources Unit</w:t>
            </w:r>
          </w:p>
        </w:tc>
        <w:tc>
          <w:tcPr>
            <w:tcW w:w="3132" w:type="pct"/>
            <w:tcBorders>
              <w:top w:val="single" w:sz="12"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Pr>
                <w:rFonts w:cs="Arial"/>
              </w:rPr>
              <w:t>Enter the date and time that the information pertaining to that entry was transmitted to the Resources Unit, and the initials of the person who transmitted the information.</w:t>
            </w:r>
          </w:p>
        </w:tc>
      </w:tr>
      <w:tr w:rsidR="00922BFC" w:rsidRPr="00DE3CB2">
        <w:trPr>
          <w:cantSplit/>
          <w:jc w:val="center"/>
        </w:trPr>
        <w:tc>
          <w:tcPr>
            <w:tcW w:w="537" w:type="pct"/>
            <w:tcBorders>
              <w:top w:val="single" w:sz="4" w:space="0" w:color="auto"/>
              <w:left w:val="single" w:sz="12" w:space="0" w:color="auto"/>
              <w:bottom w:val="single" w:sz="12"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17</w:t>
            </w:r>
          </w:p>
        </w:tc>
        <w:tc>
          <w:tcPr>
            <w:tcW w:w="1331" w:type="pct"/>
            <w:tcBorders>
              <w:top w:val="single" w:sz="4" w:space="0" w:color="auto"/>
              <w:left w:val="single" w:sz="4" w:space="0" w:color="auto"/>
              <w:bottom w:val="single" w:sz="12" w:space="0" w:color="auto"/>
              <w:right w:val="single" w:sz="4" w:space="0" w:color="auto"/>
            </w:tcBorders>
          </w:tcPr>
          <w:p w:rsidR="00922BFC" w:rsidRPr="00C43C7C" w:rsidRDefault="00922BFC" w:rsidP="00922BFC">
            <w:pPr>
              <w:pStyle w:val="UseforTablesStyleBodyTextIndentArial20ptLeft0"/>
              <w:spacing w:before="40" w:after="0"/>
              <w:rPr>
                <w:rFonts w:cs="Arial"/>
                <w:b/>
                <w:sz w:val="20"/>
              </w:rPr>
            </w:pPr>
            <w:r w:rsidRPr="00C43C7C">
              <w:rPr>
                <w:rFonts w:cs="Arial"/>
                <w:b/>
                <w:sz w:val="20"/>
              </w:rPr>
              <w:t>Prepared by</w:t>
            </w:r>
          </w:p>
          <w:p w:rsidR="00922BFC" w:rsidRPr="00924487" w:rsidRDefault="00922BFC" w:rsidP="00922BFC">
            <w:pPr>
              <w:pStyle w:val="ICSForms-Bullet0"/>
              <w:tabs>
                <w:tab w:val="left" w:pos="288"/>
              </w:tabs>
              <w:spacing w:after="20"/>
            </w:pPr>
            <w:r w:rsidRPr="00924487">
              <w:t>Name</w:t>
            </w:r>
          </w:p>
          <w:p w:rsidR="00922BFC" w:rsidRPr="00924487" w:rsidRDefault="00922BFC" w:rsidP="00922BFC">
            <w:pPr>
              <w:pStyle w:val="ICSForms-Bullet0"/>
              <w:tabs>
                <w:tab w:val="left" w:pos="288"/>
              </w:tabs>
              <w:spacing w:before="20" w:after="20"/>
            </w:pPr>
            <w:r>
              <w:t>Position/Title</w:t>
            </w:r>
          </w:p>
          <w:p w:rsidR="00922BFC" w:rsidRDefault="00922BFC" w:rsidP="00922BFC">
            <w:pPr>
              <w:pStyle w:val="ICSForms-Bullet0"/>
              <w:tabs>
                <w:tab w:val="left" w:pos="288"/>
              </w:tabs>
              <w:spacing w:before="20" w:after="20"/>
            </w:pPr>
            <w:r w:rsidRPr="00924487">
              <w:t>Signature</w:t>
            </w:r>
          </w:p>
          <w:p w:rsidR="00922BFC" w:rsidRPr="00C43C7C" w:rsidRDefault="00922BFC" w:rsidP="00922BFC">
            <w:pPr>
              <w:pStyle w:val="ICSForms-Bullet0"/>
              <w:tabs>
                <w:tab w:val="left" w:pos="288"/>
              </w:tabs>
              <w:spacing w:before="20"/>
              <w:rPr>
                <w:b/>
              </w:rPr>
            </w:pPr>
            <w:r w:rsidRPr="00C43C7C">
              <w:rPr>
                <w:bCs/>
              </w:rPr>
              <w:t>Date/Time</w:t>
            </w:r>
          </w:p>
        </w:tc>
        <w:tc>
          <w:tcPr>
            <w:tcW w:w="3132" w:type="pct"/>
            <w:tcBorders>
              <w:top w:val="single" w:sz="4" w:space="0" w:color="auto"/>
              <w:left w:val="single" w:sz="4" w:space="0" w:color="auto"/>
              <w:bottom w:val="single" w:sz="12" w:space="0" w:color="auto"/>
              <w:right w:val="single" w:sz="12" w:space="0" w:color="auto"/>
            </w:tcBorders>
          </w:tcPr>
          <w:p w:rsidR="00922BFC" w:rsidRPr="00C43C7C" w:rsidRDefault="00922BFC" w:rsidP="00922BFC">
            <w:pPr>
              <w:pStyle w:val="UseforTablesStyleBodyTextIndentArial20ptLeft0"/>
              <w:spacing w:before="40" w:after="40"/>
              <w:rPr>
                <w:rFonts w:cs="Arial"/>
                <w:sz w:val="20"/>
              </w:rPr>
            </w:pPr>
            <w:r w:rsidRPr="00C43C7C">
              <w:rPr>
                <w:rFonts w:cs="Arial"/>
                <w:sz w:val="20"/>
              </w:rPr>
              <w:t>Enter the name</w:t>
            </w:r>
            <w:r>
              <w:rPr>
                <w:rFonts w:cs="Arial"/>
                <w:sz w:val="20"/>
              </w:rPr>
              <w:t>,</w:t>
            </w:r>
            <w:r w:rsidRPr="00C43C7C">
              <w:rPr>
                <w:rFonts w:cs="Arial"/>
                <w:sz w:val="20"/>
              </w:rPr>
              <w:t xml:space="preserve"> ICS position</w:t>
            </w:r>
            <w:r>
              <w:rPr>
                <w:rFonts w:cs="Arial"/>
                <w:sz w:val="20"/>
              </w:rPr>
              <w:t>/title</w:t>
            </w:r>
            <w:r w:rsidRPr="00C43C7C">
              <w:rPr>
                <w:rFonts w:cs="Arial"/>
                <w:sz w:val="20"/>
              </w:rPr>
              <w:t xml:space="preserve">, </w:t>
            </w:r>
            <w:r>
              <w:rPr>
                <w:rFonts w:cs="Arial"/>
                <w:sz w:val="20"/>
              </w:rPr>
              <w:t xml:space="preserve">and </w:t>
            </w:r>
            <w:r w:rsidRPr="00C43C7C">
              <w:rPr>
                <w:rFonts w:cs="Arial"/>
                <w:sz w:val="20"/>
              </w:rPr>
              <w:t xml:space="preserve">signature of the person preparing the form.  </w:t>
            </w:r>
            <w:r w:rsidRPr="00C43C7C">
              <w:rPr>
                <w:rFonts w:cs="Arial"/>
                <w:bCs/>
                <w:sz w:val="20"/>
              </w:rPr>
              <w:t>Enter date (month/day/year) and time prepared (24-hour clock).</w:t>
            </w:r>
          </w:p>
        </w:tc>
      </w:tr>
    </w:tbl>
    <w:p w:rsidR="00922BFC" w:rsidRDefault="00922BFC" w:rsidP="00922BFC">
      <w:bookmarkStart w:id="3" w:name="_ICS_213"/>
      <w:bookmarkStart w:id="4" w:name="_ICS_220"/>
      <w:bookmarkStart w:id="5" w:name="_ICS_214"/>
      <w:bookmarkEnd w:id="2"/>
      <w:bookmarkEnd w:id="3"/>
      <w:bookmarkEnd w:id="4"/>
      <w:bookmarkEnd w:id="5"/>
    </w:p>
    <w:p w:rsidR="00922BFC" w:rsidRDefault="00922BFC" w:rsidP="00922BFC"/>
    <w:p w:rsidR="00922BFC" w:rsidRPr="005D5ABA" w:rsidRDefault="00922BFC" w:rsidP="00922BFC"/>
    <w:p w:rsidR="0035616D" w:rsidRDefault="0035616D"/>
    <w:sectPr w:rsidR="0035616D" w:rsidSect="00E32ED7">
      <w:headerReference w:type="even" r:id="rId12"/>
      <w:footerReference w:type="default" r:id="rId13"/>
      <w:headerReference w:type="first" r:id="rId14"/>
      <w:pgSz w:w="12240" w:h="15840" w:code="1"/>
      <w:pgMar w:top="1008" w:right="720" w:bottom="720" w:left="720"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7C3" w:rsidRDefault="004677C3">
      <w:r>
        <w:separator/>
      </w:r>
    </w:p>
  </w:endnote>
  <w:endnote w:type="continuationSeparator" w:id="0">
    <w:p w:rsidR="004677C3" w:rsidRDefault="0046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7C3" w:rsidRDefault="004677C3">
      <w:r>
        <w:separator/>
      </w:r>
    </w:p>
  </w:footnote>
  <w:footnote w:type="continuationSeparator" w:id="0">
    <w:p w:rsidR="004677C3" w:rsidRDefault="004677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E95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86B3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80B8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F09E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1E80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AE8C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4405EE"/>
    <w:lvl w:ilvl="0">
      <w:start w:val="1"/>
      <w:numFmt w:val="bullet"/>
      <w:lvlRestart w:val="0"/>
      <w:pStyle w:val="BulletList3"/>
      <w:lvlText w:val="-"/>
      <w:lvlJc w:val="left"/>
      <w:pPr>
        <w:tabs>
          <w:tab w:val="num" w:pos="1080"/>
        </w:tabs>
        <w:ind w:left="1080" w:hanging="360"/>
      </w:pPr>
      <w:rPr>
        <w:rFonts w:ascii="Arial" w:hAnsi="Arial" w:hint="default"/>
      </w:rPr>
    </w:lvl>
  </w:abstractNum>
  <w:abstractNum w:abstractNumId="7">
    <w:nsid w:val="FFFFFF83"/>
    <w:multiLevelType w:val="singleLevel"/>
    <w:tmpl w:val="316432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D2F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C1A42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91A"/>
    <w:multiLevelType w:val="hybridMultilevel"/>
    <w:tmpl w:val="54D4BBD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D87721"/>
    <w:multiLevelType w:val="hybridMultilevel"/>
    <w:tmpl w:val="11A6568E"/>
    <w:lvl w:ilvl="0" w:tplc="0409000F">
      <w:start w:val="1"/>
      <w:numFmt w:val="bullet"/>
      <w:lvlText w:val=""/>
      <w:lvlJc w:val="left"/>
      <w:pPr>
        <w:tabs>
          <w:tab w:val="num" w:pos="288"/>
        </w:tabs>
        <w:ind w:left="288" w:hanging="288"/>
      </w:pPr>
      <w:rPr>
        <w:rFonts w:ascii="Symbol" w:hAnsi="Symbol" w:hint="default"/>
        <w:b w:val="0"/>
        <w:i w:val="0"/>
        <w:color w:val="auto"/>
        <w:sz w:val="20"/>
        <w:szCs w:val="20"/>
      </w:rPr>
    </w:lvl>
    <w:lvl w:ilvl="1" w:tplc="F1CA64EE">
      <w:start w:val="1"/>
      <w:numFmt w:val="bullet"/>
      <w:lvlText w:val="–"/>
      <w:lvlJc w:val="left"/>
      <w:pPr>
        <w:tabs>
          <w:tab w:val="num" w:pos="1440"/>
        </w:tabs>
        <w:ind w:left="1440" w:hanging="360"/>
      </w:pPr>
      <w:rPr>
        <w:rFonts w:ascii="Arial" w:hAnsi="Arial" w:hint="default"/>
        <w:b w:val="0"/>
        <w:i w:val="0"/>
        <w:color w:val="auto"/>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0521035F"/>
    <w:multiLevelType w:val="hybridMultilevel"/>
    <w:tmpl w:val="CD605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8710572"/>
    <w:multiLevelType w:val="hybridMultilevel"/>
    <w:tmpl w:val="20106F48"/>
    <w:lvl w:ilvl="0" w:tplc="48D0DC5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0AB02860"/>
    <w:multiLevelType w:val="hybridMultilevel"/>
    <w:tmpl w:val="2EFCD98A"/>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541ACD"/>
    <w:multiLevelType w:val="hybridMultilevel"/>
    <w:tmpl w:val="0540C352"/>
    <w:lvl w:ilvl="0" w:tplc="716A8A34">
      <w:start w:val="1"/>
      <w:numFmt w:val="bullet"/>
      <w:lvlText w:val=""/>
      <w:lvlJc w:val="left"/>
      <w:pPr>
        <w:tabs>
          <w:tab w:val="num" w:pos="288"/>
        </w:tabs>
        <w:ind w:left="288" w:hanging="288"/>
      </w:pPr>
      <w:rPr>
        <w:rFonts w:ascii="Symbol" w:hAnsi="Symbol" w:hint="default"/>
        <w:b w:val="0"/>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EC60078"/>
    <w:multiLevelType w:val="hybridMultilevel"/>
    <w:tmpl w:val="FDD204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C93818"/>
    <w:multiLevelType w:val="hybridMultilevel"/>
    <w:tmpl w:val="55A8669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5472B7"/>
    <w:multiLevelType w:val="hybridMultilevel"/>
    <w:tmpl w:val="5A94549C"/>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E6553"/>
    <w:multiLevelType w:val="multilevel"/>
    <w:tmpl w:val="3ACACA52"/>
    <w:lvl w:ilvl="0">
      <w:start w:val="1"/>
      <w:numFmt w:val="decimal"/>
      <w:lvlText w:val="%1."/>
      <w:lvlJc w:val="left"/>
      <w:pPr>
        <w:tabs>
          <w:tab w:val="num" w:pos="720"/>
        </w:tabs>
        <w:ind w:left="720" w:hanging="360"/>
      </w:pPr>
    </w:lvl>
    <w:lvl w:ilvl="1">
      <w:start w:val="1"/>
      <w:numFmt w:val="bullet"/>
      <w:pStyle w:val="StyleListBullet2ArialBefore12ptAfter6pt1"/>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A36C6E"/>
    <w:multiLevelType w:val="hybridMultilevel"/>
    <w:tmpl w:val="09C40AE0"/>
    <w:lvl w:ilvl="0" w:tplc="1278C658">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Wingding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Wingding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1">
    <w:nsid w:val="251958D1"/>
    <w:multiLevelType w:val="hybridMultilevel"/>
    <w:tmpl w:val="33A0D016"/>
    <w:lvl w:ilvl="0" w:tplc="1278C6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52C3785"/>
    <w:multiLevelType w:val="multilevel"/>
    <w:tmpl w:val="B20AC188"/>
    <w:styleLink w:val="UseTableBulleted20pt"/>
    <w:lvl w:ilvl="0">
      <w:numFmt w:val="bullet"/>
      <w:lvlText w:val="*"/>
      <w:lvlJc w:val="left"/>
      <w:rPr>
        <w:rFonts w:ascii="Symbol" w:hAnsi="Symbol"/>
        <w:sz w:val="4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7C31EB3"/>
    <w:multiLevelType w:val="hybridMultilevel"/>
    <w:tmpl w:val="FC5CF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076D55"/>
    <w:multiLevelType w:val="hybridMultilevel"/>
    <w:tmpl w:val="3C921EF0"/>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25">
    <w:nsid w:val="381A7548"/>
    <w:multiLevelType w:val="multilevel"/>
    <w:tmpl w:val="683C4F48"/>
    <w:lvl w:ilvl="0">
      <w:start w:val="1"/>
      <w:numFmt w:val="decimal"/>
      <w:suff w:val="space"/>
      <w:lvlText w:val="%1.0"/>
      <w:lvlJc w:val="left"/>
      <w:pPr>
        <w:ind w:left="360" w:hanging="360"/>
      </w:pPr>
      <w:rPr>
        <w:rFonts w:hint="default"/>
        <w:sz w:val="28"/>
        <w:szCs w:val="28"/>
      </w:rPr>
    </w:lvl>
    <w:lvl w:ilvl="1">
      <w:start w:val="1"/>
      <w:numFmt w:val="decimal"/>
      <w:suff w:val="space"/>
      <w:lvlText w:val="%1.%2"/>
      <w:lvlJc w:val="left"/>
      <w:pPr>
        <w:ind w:left="45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6">
    <w:nsid w:val="381D64BC"/>
    <w:multiLevelType w:val="hybridMultilevel"/>
    <w:tmpl w:val="80DAC9C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D0299F"/>
    <w:multiLevelType w:val="multilevel"/>
    <w:tmpl w:val="0409001D"/>
    <w:styleLink w:val="Style1"/>
    <w:lvl w:ilvl="0">
      <w:start w:val="3"/>
      <w:numFmt w:val="decimal"/>
      <w:pStyle w:val="icsforms-bulle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1C3AB9"/>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A561B2F"/>
    <w:multiLevelType w:val="hybridMultilevel"/>
    <w:tmpl w:val="3CD07C4E"/>
    <w:lvl w:ilvl="0" w:tplc="79287224">
      <w:start w:val="1"/>
      <w:numFmt w:val="bullet"/>
      <w:lvlText w:val=""/>
      <w:lvlJc w:val="left"/>
      <w:pPr>
        <w:tabs>
          <w:tab w:val="num" w:pos="360"/>
        </w:tabs>
        <w:ind w:left="360" w:hanging="360"/>
      </w:pPr>
      <w:rPr>
        <w:rFonts w:ascii="Symbol" w:hAnsi="Symbol" w:hint="default"/>
      </w:rPr>
    </w:lvl>
    <w:lvl w:ilvl="1" w:tplc="6BCCF160" w:tentative="1">
      <w:start w:val="1"/>
      <w:numFmt w:val="bullet"/>
      <w:lvlText w:val="o"/>
      <w:lvlJc w:val="left"/>
      <w:pPr>
        <w:tabs>
          <w:tab w:val="num" w:pos="1440"/>
        </w:tabs>
        <w:ind w:left="1440" w:hanging="360"/>
      </w:pPr>
      <w:rPr>
        <w:rFonts w:ascii="Courier New" w:hAnsi="Courier New" w:cs="Wingdings" w:hint="default"/>
      </w:rPr>
    </w:lvl>
    <w:lvl w:ilvl="2" w:tplc="ABEABA98" w:tentative="1">
      <w:start w:val="1"/>
      <w:numFmt w:val="bullet"/>
      <w:lvlText w:val=""/>
      <w:lvlJc w:val="left"/>
      <w:pPr>
        <w:tabs>
          <w:tab w:val="num" w:pos="2160"/>
        </w:tabs>
        <w:ind w:left="2160" w:hanging="360"/>
      </w:pPr>
      <w:rPr>
        <w:rFonts w:ascii="Wingdings" w:hAnsi="Wingdings" w:hint="default"/>
      </w:rPr>
    </w:lvl>
    <w:lvl w:ilvl="3" w:tplc="C8C4A940" w:tentative="1">
      <w:start w:val="1"/>
      <w:numFmt w:val="bullet"/>
      <w:lvlText w:val=""/>
      <w:lvlJc w:val="left"/>
      <w:pPr>
        <w:tabs>
          <w:tab w:val="num" w:pos="2880"/>
        </w:tabs>
        <w:ind w:left="2880" w:hanging="360"/>
      </w:pPr>
      <w:rPr>
        <w:rFonts w:ascii="Symbol" w:hAnsi="Symbol" w:hint="default"/>
      </w:rPr>
    </w:lvl>
    <w:lvl w:ilvl="4" w:tplc="AA7AB9E0" w:tentative="1">
      <w:start w:val="1"/>
      <w:numFmt w:val="bullet"/>
      <w:lvlText w:val="o"/>
      <w:lvlJc w:val="left"/>
      <w:pPr>
        <w:tabs>
          <w:tab w:val="num" w:pos="3600"/>
        </w:tabs>
        <w:ind w:left="3600" w:hanging="360"/>
      </w:pPr>
      <w:rPr>
        <w:rFonts w:ascii="Courier New" w:hAnsi="Courier New" w:cs="Wingdings" w:hint="default"/>
      </w:rPr>
    </w:lvl>
    <w:lvl w:ilvl="5" w:tplc="642C4524" w:tentative="1">
      <w:start w:val="1"/>
      <w:numFmt w:val="bullet"/>
      <w:lvlText w:val=""/>
      <w:lvlJc w:val="left"/>
      <w:pPr>
        <w:tabs>
          <w:tab w:val="num" w:pos="4320"/>
        </w:tabs>
        <w:ind w:left="4320" w:hanging="360"/>
      </w:pPr>
      <w:rPr>
        <w:rFonts w:ascii="Wingdings" w:hAnsi="Wingdings" w:hint="default"/>
      </w:rPr>
    </w:lvl>
    <w:lvl w:ilvl="6" w:tplc="EA94AC4C" w:tentative="1">
      <w:start w:val="1"/>
      <w:numFmt w:val="bullet"/>
      <w:lvlText w:val=""/>
      <w:lvlJc w:val="left"/>
      <w:pPr>
        <w:tabs>
          <w:tab w:val="num" w:pos="5040"/>
        </w:tabs>
        <w:ind w:left="5040" w:hanging="360"/>
      </w:pPr>
      <w:rPr>
        <w:rFonts w:ascii="Symbol" w:hAnsi="Symbol" w:hint="default"/>
      </w:rPr>
    </w:lvl>
    <w:lvl w:ilvl="7" w:tplc="7F7C5878" w:tentative="1">
      <w:start w:val="1"/>
      <w:numFmt w:val="bullet"/>
      <w:lvlText w:val="o"/>
      <w:lvlJc w:val="left"/>
      <w:pPr>
        <w:tabs>
          <w:tab w:val="num" w:pos="5760"/>
        </w:tabs>
        <w:ind w:left="5760" w:hanging="360"/>
      </w:pPr>
      <w:rPr>
        <w:rFonts w:ascii="Courier New" w:hAnsi="Courier New" w:cs="Wingdings" w:hint="default"/>
      </w:rPr>
    </w:lvl>
    <w:lvl w:ilvl="8" w:tplc="4DCAB61E" w:tentative="1">
      <w:start w:val="1"/>
      <w:numFmt w:val="bullet"/>
      <w:lvlText w:val=""/>
      <w:lvlJc w:val="left"/>
      <w:pPr>
        <w:tabs>
          <w:tab w:val="num" w:pos="6480"/>
        </w:tabs>
        <w:ind w:left="6480" w:hanging="360"/>
      </w:pPr>
      <w:rPr>
        <w:rFonts w:ascii="Wingdings" w:hAnsi="Wingdings" w:hint="default"/>
      </w:rPr>
    </w:lvl>
  </w:abstractNum>
  <w:abstractNum w:abstractNumId="30">
    <w:nsid w:val="4CEA759C"/>
    <w:multiLevelType w:val="hybridMultilevel"/>
    <w:tmpl w:val="4198D66A"/>
    <w:lvl w:ilvl="0" w:tplc="04090001">
      <w:start w:val="1"/>
      <w:numFmt w:val="bullet"/>
      <w:pStyle w:val="Bullets"/>
      <w:lvlText w:val=""/>
      <w:lvlJc w:val="left"/>
      <w:pPr>
        <w:ind w:left="720" w:hanging="360"/>
      </w:pPr>
      <w:rPr>
        <w:rFonts w:ascii="Webdings" w:hAnsi="Webdings" w:hint="default"/>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B4402"/>
    <w:multiLevelType w:val="hybridMultilevel"/>
    <w:tmpl w:val="687A8A5A"/>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32">
    <w:nsid w:val="56D16537"/>
    <w:multiLevelType w:val="hybridMultilevel"/>
    <w:tmpl w:val="7512BB7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145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5960771F"/>
    <w:multiLevelType w:val="hybridMultilevel"/>
    <w:tmpl w:val="851A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270EF"/>
    <w:multiLevelType w:val="hybridMultilevel"/>
    <w:tmpl w:val="8F2E6C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62A2999"/>
    <w:multiLevelType w:val="hybridMultilevel"/>
    <w:tmpl w:val="8862843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D7499B"/>
    <w:multiLevelType w:val="multilevel"/>
    <w:tmpl w:val="D52A2364"/>
    <w:styleLink w:val="StyleBulleted16pt"/>
    <w:lvl w:ilvl="0">
      <w:start w:val="1"/>
      <w:numFmt w:val="bullet"/>
      <w:lvlText w:val=""/>
      <w:lvlJc w:val="left"/>
      <w:pPr>
        <w:tabs>
          <w:tab w:val="num" w:pos="1440"/>
        </w:tabs>
        <w:ind w:left="1440" w:hanging="720"/>
      </w:pPr>
      <w:rPr>
        <w:rFonts w:ascii="Wingdings" w:hAnsi="Wingdings"/>
        <w:sz w:val="4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75D947ED"/>
    <w:multiLevelType w:val="hybridMultilevel"/>
    <w:tmpl w:val="0B565F6C"/>
    <w:lvl w:ilvl="0" w:tplc="4E7C71EE">
      <w:start w:val="1"/>
      <w:numFmt w:val="bullet"/>
      <w:pStyle w:val="ICSForms-Bullet0"/>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
      <w:lvlJc w:val="left"/>
      <w:pPr>
        <w:tabs>
          <w:tab w:val="num" w:pos="1440"/>
        </w:tabs>
        <w:ind w:left="1440" w:hanging="360"/>
      </w:pPr>
      <w:rPr>
        <w:rFonts w:ascii="Webdings" w:hAnsi="Webdings" w:hint="default"/>
        <w:color w:val="4D4D4D"/>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082F67"/>
    <w:multiLevelType w:val="multilevel"/>
    <w:tmpl w:val="1E226994"/>
    <w:styleLink w:val="1ai"/>
    <w:lvl w:ilvl="0">
      <w:start w:val="1"/>
      <w:numFmt w:val="none"/>
      <w:lvlText w:val="1."/>
      <w:lvlJc w:val="left"/>
      <w:pPr>
        <w:tabs>
          <w:tab w:val="num" w:pos="360"/>
        </w:tabs>
        <w:ind w:left="360" w:hanging="360"/>
      </w:pPr>
      <w:rPr>
        <w:rFonts w:hint="default"/>
      </w:rPr>
    </w:lvl>
    <w:lvl w:ilvl="1">
      <w:start w:val="1"/>
      <w:numFmt w:val="none"/>
      <w:lvlText w:val="a."/>
      <w:lvlJc w:val="left"/>
      <w:pPr>
        <w:tabs>
          <w:tab w:val="num" w:pos="720"/>
        </w:tabs>
        <w:ind w:left="720" w:hanging="360"/>
      </w:pPr>
      <w:rPr>
        <w:rFonts w:hint="default"/>
      </w:rPr>
    </w:lvl>
    <w:lvl w:ilvl="2">
      <w:start w:val="1"/>
      <w:numFmt w:val="none"/>
      <w:lvlText w:val="i."/>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9A5021C"/>
    <w:multiLevelType w:val="hybridMultilevel"/>
    <w:tmpl w:val="5B1CB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E6A7497"/>
    <w:multiLevelType w:val="hybridMultilevel"/>
    <w:tmpl w:val="403EE958"/>
    <w:lvl w:ilvl="0" w:tplc="716A8A34">
      <w:start w:val="1"/>
      <w:numFmt w:val="bullet"/>
      <w:lvlText w:val=""/>
      <w:lvlJc w:val="left"/>
      <w:pPr>
        <w:tabs>
          <w:tab w:val="num" w:pos="360"/>
        </w:tabs>
        <w:ind w:left="360" w:hanging="360"/>
      </w:pPr>
      <w:rPr>
        <w:rFonts w:ascii="Symbol" w:hAnsi="Symbol" w:hint="default"/>
      </w:rPr>
    </w:lvl>
    <w:lvl w:ilvl="1" w:tplc="146820EC"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EF4591"/>
    <w:multiLevelType w:val="multilevel"/>
    <w:tmpl w:val="0409001D"/>
    <w:styleLink w:val="Style2"/>
    <w:lvl w:ilvl="0">
      <w:start w:val="3"/>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7"/>
  </w:num>
  <w:num w:numId="3">
    <w:abstractNumId w:val="42"/>
  </w:num>
  <w:num w:numId="4">
    <w:abstractNumId w:val="19"/>
  </w:num>
  <w:num w:numId="5">
    <w:abstractNumId w:val="3"/>
  </w:num>
  <w:num w:numId="6">
    <w:abstractNumId w:val="22"/>
  </w:num>
  <w:num w:numId="7">
    <w:abstractNumId w:val="37"/>
  </w:num>
  <w:num w:numId="8">
    <w:abstractNumId w:val="9"/>
  </w:num>
  <w:num w:numId="9">
    <w:abstractNumId w:val="6"/>
  </w:num>
  <w:num w:numId="10">
    <w:abstractNumId w:val="40"/>
  </w:num>
  <w:num w:numId="11">
    <w:abstractNumId w:val="24"/>
  </w:num>
  <w:num w:numId="12">
    <w:abstractNumId w:val="31"/>
  </w:num>
  <w:num w:numId="13">
    <w:abstractNumId w:val="13"/>
  </w:num>
  <w:num w:numId="14">
    <w:abstractNumId w:val="14"/>
  </w:num>
  <w:num w:numId="15">
    <w:abstractNumId w:val="29"/>
  </w:num>
  <w:num w:numId="16">
    <w:abstractNumId w:val="41"/>
  </w:num>
  <w:num w:numId="17">
    <w:abstractNumId w:val="18"/>
  </w:num>
  <w:num w:numId="18">
    <w:abstractNumId w:val="26"/>
  </w:num>
  <w:num w:numId="19">
    <w:abstractNumId w:val="36"/>
  </w:num>
  <w:num w:numId="20">
    <w:abstractNumId w:val="21"/>
  </w:num>
  <w:num w:numId="21">
    <w:abstractNumId w:val="10"/>
  </w:num>
  <w:num w:numId="22">
    <w:abstractNumId w:val="15"/>
  </w:num>
  <w:num w:numId="23">
    <w:abstractNumId w:val="38"/>
  </w:num>
  <w:num w:numId="24">
    <w:abstractNumId w:val="25"/>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12"/>
  </w:num>
  <w:num w:numId="33">
    <w:abstractNumId w:val="16"/>
  </w:num>
  <w:num w:numId="34">
    <w:abstractNumId w:val="30"/>
  </w:num>
  <w:num w:numId="35">
    <w:abstractNumId w:val="34"/>
  </w:num>
  <w:num w:numId="36">
    <w:abstractNumId w:val="33"/>
  </w:num>
  <w:num w:numId="37">
    <w:abstractNumId w:val="28"/>
  </w:num>
  <w:num w:numId="38">
    <w:abstractNumId w:val="7"/>
  </w:num>
  <w:num w:numId="39">
    <w:abstractNumId w:val="5"/>
  </w:num>
  <w:num w:numId="40">
    <w:abstractNumId w:val="4"/>
  </w:num>
  <w:num w:numId="41">
    <w:abstractNumId w:val="8"/>
  </w:num>
  <w:num w:numId="42">
    <w:abstractNumId w:val="2"/>
  </w:num>
  <w:num w:numId="43">
    <w:abstractNumId w:val="1"/>
  </w:num>
  <w:num w:numId="44">
    <w:abstractNumId w:val="0"/>
  </w:num>
  <w:num w:numId="45">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W6qwetMmzej9RACvakylqNXVOSI=" w:salt="jjNWn/x8232SExhIhnlwbg=="/>
  <w:defaultTabStop w:val="720"/>
  <w:drawingGridHorizontalSpacing w:val="115"/>
  <w:drawingGridVerticalSpacing w:val="302"/>
  <w:displayHorizontalDrawingGridEvery w:val="0"/>
  <w:doNotUseMarginsForDrawingGridOrigin/>
  <w:drawingGridHorizontalOrigin w:val="720"/>
  <w:drawingGridVerticalOrigin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38"/>
    <w:rsid w:val="00065B2A"/>
    <w:rsid w:val="00155F98"/>
    <w:rsid w:val="001B5F7E"/>
    <w:rsid w:val="001D4542"/>
    <w:rsid w:val="001E4C76"/>
    <w:rsid w:val="0035616D"/>
    <w:rsid w:val="003D4077"/>
    <w:rsid w:val="0042318B"/>
    <w:rsid w:val="004677C3"/>
    <w:rsid w:val="004D3307"/>
    <w:rsid w:val="00506BCD"/>
    <w:rsid w:val="0058576C"/>
    <w:rsid w:val="00635EF4"/>
    <w:rsid w:val="006B6237"/>
    <w:rsid w:val="00706847"/>
    <w:rsid w:val="00754878"/>
    <w:rsid w:val="007859E9"/>
    <w:rsid w:val="007A3C0B"/>
    <w:rsid w:val="0082055E"/>
    <w:rsid w:val="00823C30"/>
    <w:rsid w:val="00922BFC"/>
    <w:rsid w:val="00935F39"/>
    <w:rsid w:val="009F65D1"/>
    <w:rsid w:val="009F7B40"/>
    <w:rsid w:val="00A40ADD"/>
    <w:rsid w:val="00A41B68"/>
    <w:rsid w:val="00B21146"/>
    <w:rsid w:val="00BD452D"/>
    <w:rsid w:val="00C24BE2"/>
    <w:rsid w:val="00D55196"/>
    <w:rsid w:val="00DF18E1"/>
    <w:rsid w:val="00E142F7"/>
    <w:rsid w:val="00E32ED7"/>
    <w:rsid w:val="00E768A7"/>
    <w:rsid w:val="00E82926"/>
    <w:rsid w:val="00E92BFE"/>
    <w:rsid w:val="00E92EB8"/>
    <w:rsid w:val="00EE1110"/>
    <w:rsid w:val="00EE3438"/>
    <w:rsid w:val="00F46A22"/>
    <w:rsid w:val="00F8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paragraph" w:styleId="ListParagraph">
    <w:name w:val="List Paragraph"/>
    <w:basedOn w:val="Normal"/>
    <w:qFormat/>
    <w:rsid w:val="00E768A7"/>
    <w:pPr>
      <w:ind w:left="720"/>
      <w:contextualSpacing/>
    </w:pPr>
  </w:style>
  <w:style w:type="character" w:styleId="PlaceholderText">
    <w:name w:val="Placeholder Text"/>
    <w:basedOn w:val="DefaultParagraphFont"/>
    <w:rsid w:val="00E768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paragraph" w:styleId="ListParagraph">
    <w:name w:val="List Paragraph"/>
    <w:basedOn w:val="Normal"/>
    <w:qFormat/>
    <w:rsid w:val="00E768A7"/>
    <w:pPr>
      <w:ind w:left="720"/>
      <w:contextualSpacing/>
    </w:pPr>
  </w:style>
  <w:style w:type="character" w:styleId="PlaceholderText">
    <w:name w:val="Placeholder Text"/>
    <w:basedOn w:val="DefaultParagraphFont"/>
    <w:rsid w:val="00E768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6116">
      <w:bodyDiv w:val="1"/>
      <w:marLeft w:val="0"/>
      <w:marRight w:val="0"/>
      <w:marTop w:val="0"/>
      <w:marBottom w:val="0"/>
      <w:divBdr>
        <w:top w:val="none" w:sz="0" w:space="0" w:color="auto"/>
        <w:left w:val="none" w:sz="0" w:space="0" w:color="auto"/>
        <w:bottom w:val="none" w:sz="0" w:space="0" w:color="auto"/>
        <w:right w:val="none" w:sz="0" w:space="0" w:color="auto"/>
      </w:divBdr>
    </w:div>
    <w:div w:id="1385519964">
      <w:bodyDiv w:val="1"/>
      <w:marLeft w:val="0"/>
      <w:marRight w:val="0"/>
      <w:marTop w:val="0"/>
      <w:marBottom w:val="0"/>
      <w:divBdr>
        <w:top w:val="none" w:sz="0" w:space="0" w:color="auto"/>
        <w:left w:val="none" w:sz="0" w:space="0" w:color="auto"/>
        <w:bottom w:val="none" w:sz="0" w:space="0" w:color="auto"/>
        <w:right w:val="none" w:sz="0" w:space="0" w:color="auto"/>
      </w:divBdr>
    </w:div>
    <w:div w:id="15210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schenbaum\My%20Documents\NIMSTAR\Publications\forms\booklet\ICS215av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B4EF4E83F94A18A1A138BE4C655E05"/>
        <w:category>
          <w:name w:val="General"/>
          <w:gallery w:val="placeholder"/>
        </w:category>
        <w:types>
          <w:type w:val="bbPlcHdr"/>
        </w:types>
        <w:behaviors>
          <w:behavior w:val="content"/>
        </w:behaviors>
        <w:guid w:val="{554FD72A-AFDC-44CA-B20F-7C2CE047C1A2}"/>
      </w:docPartPr>
      <w:docPartBody>
        <w:p w:rsidR="00C840C5" w:rsidRDefault="00362DA7" w:rsidP="00362DA7">
          <w:pPr>
            <w:pStyle w:val="9AB4EF4E83F94A18A1A138BE4C655E053"/>
          </w:pPr>
          <w:r>
            <w:rPr>
              <w:rStyle w:val="PlaceholderText"/>
            </w:rPr>
            <w:t xml:space="preserve">                                  </w:t>
          </w:r>
        </w:p>
      </w:docPartBody>
    </w:docPart>
    <w:docPart>
      <w:docPartPr>
        <w:name w:val="5EF9AA687EE6494993006227FED1C5C3"/>
        <w:category>
          <w:name w:val="General"/>
          <w:gallery w:val="placeholder"/>
        </w:category>
        <w:types>
          <w:type w:val="bbPlcHdr"/>
        </w:types>
        <w:behaviors>
          <w:behavior w:val="content"/>
        </w:behaviors>
        <w:guid w:val="{6D77454B-F992-417D-B67B-FBD2949BC203}"/>
      </w:docPartPr>
      <w:docPartBody>
        <w:p w:rsidR="00C840C5" w:rsidRDefault="00362DA7" w:rsidP="00362DA7">
          <w:pPr>
            <w:pStyle w:val="5EF9AA687EE6494993006227FED1C5C33"/>
          </w:pPr>
          <w:r>
            <w:rPr>
              <w:rStyle w:val="PlaceholderText"/>
            </w:rPr>
            <w:t xml:space="preserve">                                       </w:t>
          </w:r>
        </w:p>
      </w:docPartBody>
    </w:docPart>
    <w:docPart>
      <w:docPartPr>
        <w:name w:val="6C80C5F95FBF42AA90F7ECF355CA1515"/>
        <w:category>
          <w:name w:val="General"/>
          <w:gallery w:val="placeholder"/>
        </w:category>
        <w:types>
          <w:type w:val="bbPlcHdr"/>
        </w:types>
        <w:behaviors>
          <w:behavior w:val="content"/>
        </w:behaviors>
        <w:guid w:val="{5A1D9E7A-5123-4A7E-A481-62E5DD69C98A}"/>
      </w:docPartPr>
      <w:docPartBody>
        <w:p w:rsidR="00C840C5" w:rsidRDefault="00362DA7" w:rsidP="00362DA7">
          <w:pPr>
            <w:pStyle w:val="6C80C5F95FBF42AA90F7ECF355CA15153"/>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EB664C1CA8864C8B871BBA11C3F490D9"/>
        <w:category>
          <w:name w:val="General"/>
          <w:gallery w:val="placeholder"/>
        </w:category>
        <w:types>
          <w:type w:val="bbPlcHdr"/>
        </w:types>
        <w:behaviors>
          <w:behavior w:val="content"/>
        </w:behaviors>
        <w:guid w:val="{F6147431-E641-4E90-AE21-8EA748408948}"/>
      </w:docPartPr>
      <w:docPartBody>
        <w:p w:rsidR="00C840C5" w:rsidRDefault="00362DA7" w:rsidP="00362DA7">
          <w:pPr>
            <w:pStyle w:val="EB664C1CA8864C8B871BBA11C3F490D93"/>
          </w:pPr>
          <w:r>
            <w:rPr>
              <w:rFonts w:cs="Arial"/>
              <w:color w:val="A6A6A6" w:themeColor="background1" w:themeShade="A6"/>
            </w:rPr>
            <w:t>HH</w:t>
          </w:r>
          <w:r w:rsidRPr="00714EB8">
            <w:rPr>
              <w:rFonts w:cs="Arial"/>
              <w:color w:val="A6A6A6" w:themeColor="background1" w:themeShade="A6"/>
            </w:rPr>
            <w:t>MM</w:t>
          </w:r>
        </w:p>
      </w:docPartBody>
    </w:docPart>
    <w:docPart>
      <w:docPartPr>
        <w:name w:val="9335A87539CD44C98EE2641B7AF055C3"/>
        <w:category>
          <w:name w:val="General"/>
          <w:gallery w:val="placeholder"/>
        </w:category>
        <w:types>
          <w:type w:val="bbPlcHdr"/>
        </w:types>
        <w:behaviors>
          <w:behavior w:val="content"/>
        </w:behaviors>
        <w:guid w:val="{D5574DFD-8FA7-4845-A585-4F20192DD9DC}"/>
      </w:docPartPr>
      <w:docPartBody>
        <w:p w:rsidR="00C840C5" w:rsidRDefault="00362DA7" w:rsidP="00362DA7">
          <w:pPr>
            <w:pStyle w:val="9335A87539CD44C98EE2641B7AF055C33"/>
          </w:pPr>
          <w:r w:rsidRPr="00823C30">
            <w:rPr>
              <w:rFonts w:cs="Arial"/>
            </w:rPr>
            <w:t xml:space="preserve">        </w:t>
          </w:r>
        </w:p>
      </w:docPartBody>
    </w:docPart>
    <w:docPart>
      <w:docPartPr>
        <w:name w:val="1D2262F3F6EC46C6837F29FAE39E2C0D"/>
        <w:category>
          <w:name w:val="General"/>
          <w:gallery w:val="placeholder"/>
        </w:category>
        <w:types>
          <w:type w:val="bbPlcHdr"/>
        </w:types>
        <w:behaviors>
          <w:behavior w:val="content"/>
        </w:behaviors>
        <w:guid w:val="{F431D852-3FB3-4C6A-A7EB-F79D0D5F0C69}"/>
      </w:docPartPr>
      <w:docPartBody>
        <w:p w:rsidR="00C840C5" w:rsidRDefault="00362DA7" w:rsidP="00362DA7">
          <w:pPr>
            <w:pStyle w:val="1D2262F3F6EC46C6837F29FAE39E2C0D3"/>
          </w:pPr>
          <w:r w:rsidRPr="00823C30">
            <w:rPr>
              <w:rFonts w:cs="Arial"/>
            </w:rPr>
            <w:t xml:space="preserve">        </w:t>
          </w:r>
        </w:p>
      </w:docPartBody>
    </w:docPart>
    <w:docPart>
      <w:docPartPr>
        <w:name w:val="8024A5C5B2DA4F7A83A159A29E2F6E14"/>
        <w:category>
          <w:name w:val="General"/>
          <w:gallery w:val="placeholder"/>
        </w:category>
        <w:types>
          <w:type w:val="bbPlcHdr"/>
        </w:types>
        <w:behaviors>
          <w:behavior w:val="content"/>
        </w:behaviors>
        <w:guid w:val="{76B008DB-C7CF-4CA7-BD2F-FC2C7B86F172}"/>
      </w:docPartPr>
      <w:docPartBody>
        <w:p w:rsidR="00C840C5" w:rsidRDefault="00362DA7" w:rsidP="00362DA7">
          <w:pPr>
            <w:pStyle w:val="8024A5C5B2DA4F7A83A159A29E2F6E143"/>
          </w:pPr>
          <w:r w:rsidRPr="00823C30">
            <w:rPr>
              <w:rFonts w:cs="Arial"/>
            </w:rPr>
            <w:t xml:space="preserve">        </w:t>
          </w:r>
        </w:p>
      </w:docPartBody>
    </w:docPart>
    <w:docPart>
      <w:docPartPr>
        <w:name w:val="EE8988C5D1F248929CBFBF013B917035"/>
        <w:category>
          <w:name w:val="General"/>
          <w:gallery w:val="placeholder"/>
        </w:category>
        <w:types>
          <w:type w:val="bbPlcHdr"/>
        </w:types>
        <w:behaviors>
          <w:behavior w:val="content"/>
        </w:behaviors>
        <w:guid w:val="{26F47035-1781-4086-AC91-05A198FEA204}"/>
      </w:docPartPr>
      <w:docPartBody>
        <w:p w:rsidR="00C840C5" w:rsidRDefault="00362DA7" w:rsidP="00362DA7">
          <w:pPr>
            <w:pStyle w:val="EE8988C5D1F248929CBFBF013B9170353"/>
          </w:pPr>
          <w:r w:rsidRPr="00823C30">
            <w:rPr>
              <w:rFonts w:cs="Arial"/>
            </w:rPr>
            <w:t xml:space="preserve">        </w:t>
          </w:r>
        </w:p>
      </w:docPartBody>
    </w:docPart>
    <w:docPart>
      <w:docPartPr>
        <w:name w:val="B765F829800943B6B40B73C9559D23CF"/>
        <w:category>
          <w:name w:val="General"/>
          <w:gallery w:val="placeholder"/>
        </w:category>
        <w:types>
          <w:type w:val="bbPlcHdr"/>
        </w:types>
        <w:behaviors>
          <w:behavior w:val="content"/>
        </w:behaviors>
        <w:guid w:val="{CA8C76E8-0DDC-49B9-99DD-9D0A915EF4F4}"/>
      </w:docPartPr>
      <w:docPartBody>
        <w:p w:rsidR="00C840C5" w:rsidRDefault="00362DA7" w:rsidP="00362DA7">
          <w:pPr>
            <w:pStyle w:val="B765F829800943B6B40B73C9559D23CF3"/>
          </w:pPr>
          <w:r w:rsidRPr="00823C30">
            <w:rPr>
              <w:rFonts w:cs="Arial"/>
            </w:rPr>
            <w:t xml:space="preserve">        </w:t>
          </w:r>
        </w:p>
      </w:docPartBody>
    </w:docPart>
    <w:docPart>
      <w:docPartPr>
        <w:name w:val="9C9CFA8D78DC4CDCAAF45E9E1FEA27F8"/>
        <w:category>
          <w:name w:val="General"/>
          <w:gallery w:val="placeholder"/>
        </w:category>
        <w:types>
          <w:type w:val="bbPlcHdr"/>
        </w:types>
        <w:behaviors>
          <w:behavior w:val="content"/>
        </w:behaviors>
        <w:guid w:val="{9B3DBA1A-955A-47EA-AD2D-A61F97D637AD}"/>
      </w:docPartPr>
      <w:docPartBody>
        <w:p w:rsidR="00C840C5" w:rsidRDefault="00362DA7" w:rsidP="00362DA7">
          <w:pPr>
            <w:pStyle w:val="9C9CFA8D78DC4CDCAAF45E9E1FEA27F83"/>
          </w:pPr>
          <w:r w:rsidRPr="00823C30">
            <w:rPr>
              <w:rFonts w:cs="Arial"/>
            </w:rPr>
            <w:t xml:space="preserve">        </w:t>
          </w:r>
        </w:p>
      </w:docPartBody>
    </w:docPart>
    <w:docPart>
      <w:docPartPr>
        <w:name w:val="F3E974029F214683A113D2991DF7730E"/>
        <w:category>
          <w:name w:val="General"/>
          <w:gallery w:val="placeholder"/>
        </w:category>
        <w:types>
          <w:type w:val="bbPlcHdr"/>
        </w:types>
        <w:behaviors>
          <w:behavior w:val="content"/>
        </w:behaviors>
        <w:guid w:val="{D2FCC9DA-9CC2-4826-B2E0-F855007ECE88}"/>
      </w:docPartPr>
      <w:docPartBody>
        <w:p w:rsidR="00C840C5" w:rsidRDefault="00362DA7" w:rsidP="00362DA7">
          <w:pPr>
            <w:pStyle w:val="F3E974029F214683A113D2991DF7730E3"/>
          </w:pPr>
          <w:r w:rsidRPr="00823C30">
            <w:rPr>
              <w:rFonts w:cs="Arial"/>
            </w:rPr>
            <w:t xml:space="preserve">        </w:t>
          </w:r>
        </w:p>
      </w:docPartBody>
    </w:docPart>
    <w:docPart>
      <w:docPartPr>
        <w:name w:val="086439F0E935497CBD737796B1292390"/>
        <w:category>
          <w:name w:val="General"/>
          <w:gallery w:val="placeholder"/>
        </w:category>
        <w:types>
          <w:type w:val="bbPlcHdr"/>
        </w:types>
        <w:behaviors>
          <w:behavior w:val="content"/>
        </w:behaviors>
        <w:guid w:val="{AA6522A3-7293-4A95-AE81-1155E07FD023}"/>
      </w:docPartPr>
      <w:docPartBody>
        <w:p w:rsidR="00C840C5" w:rsidRDefault="00362DA7" w:rsidP="00362DA7">
          <w:pPr>
            <w:pStyle w:val="086439F0E935497CBD737796B12923903"/>
          </w:pPr>
          <w:r w:rsidRPr="001B5F7E">
            <w:rPr>
              <w:rFonts w:cs="Arial"/>
            </w:rPr>
            <w:t xml:space="preserve">        </w:t>
          </w:r>
        </w:p>
      </w:docPartBody>
    </w:docPart>
    <w:docPart>
      <w:docPartPr>
        <w:name w:val="E97B9B23C16F49DF9916EB40976C7655"/>
        <w:category>
          <w:name w:val="General"/>
          <w:gallery w:val="placeholder"/>
        </w:category>
        <w:types>
          <w:type w:val="bbPlcHdr"/>
        </w:types>
        <w:behaviors>
          <w:behavior w:val="content"/>
        </w:behaviors>
        <w:guid w:val="{31C87E25-1E5E-435A-AEA7-53CFC6B19226}"/>
      </w:docPartPr>
      <w:docPartBody>
        <w:p w:rsidR="00C840C5" w:rsidRDefault="00362DA7" w:rsidP="00362DA7">
          <w:pPr>
            <w:pStyle w:val="E97B9B23C16F49DF9916EB40976C76553"/>
          </w:pPr>
          <w:r w:rsidRPr="001B5F7E">
            <w:rPr>
              <w:rFonts w:cs="Arial"/>
            </w:rPr>
            <w:t xml:space="preserve">        </w:t>
          </w:r>
        </w:p>
      </w:docPartBody>
    </w:docPart>
    <w:docPart>
      <w:docPartPr>
        <w:name w:val="21DC1D572F3C4571AA7332A0CCB7757D"/>
        <w:category>
          <w:name w:val="General"/>
          <w:gallery w:val="placeholder"/>
        </w:category>
        <w:types>
          <w:type w:val="bbPlcHdr"/>
        </w:types>
        <w:behaviors>
          <w:behavior w:val="content"/>
        </w:behaviors>
        <w:guid w:val="{56BCC618-414C-434D-A94B-1FB17BACCE29}"/>
      </w:docPartPr>
      <w:docPartBody>
        <w:p w:rsidR="00C840C5" w:rsidRDefault="00362DA7" w:rsidP="00362DA7">
          <w:pPr>
            <w:pStyle w:val="21DC1D572F3C4571AA7332A0CCB7757D3"/>
          </w:pPr>
          <w:r w:rsidRPr="001B5F7E">
            <w:rPr>
              <w:rFonts w:cs="Arial"/>
            </w:rPr>
            <w:t xml:space="preserve">        </w:t>
          </w:r>
        </w:p>
      </w:docPartBody>
    </w:docPart>
    <w:docPart>
      <w:docPartPr>
        <w:name w:val="BB4219C3A73A4963B71F02EE80E64809"/>
        <w:category>
          <w:name w:val="General"/>
          <w:gallery w:val="placeholder"/>
        </w:category>
        <w:types>
          <w:type w:val="bbPlcHdr"/>
        </w:types>
        <w:behaviors>
          <w:behavior w:val="content"/>
        </w:behaviors>
        <w:guid w:val="{4EBEDF62-E440-4E7D-932B-30143346D03F}"/>
      </w:docPartPr>
      <w:docPartBody>
        <w:p w:rsidR="00C840C5" w:rsidRDefault="00362DA7" w:rsidP="00362DA7">
          <w:pPr>
            <w:pStyle w:val="BB4219C3A73A4963B71F02EE80E648093"/>
          </w:pPr>
          <w:r w:rsidRPr="001B5F7E">
            <w:rPr>
              <w:rFonts w:cs="Arial"/>
            </w:rPr>
            <w:t xml:space="preserve">        </w:t>
          </w:r>
        </w:p>
      </w:docPartBody>
    </w:docPart>
    <w:docPart>
      <w:docPartPr>
        <w:name w:val="BFB9B1532B5B4C4AAA5A41D5A6C2BA3C"/>
        <w:category>
          <w:name w:val="General"/>
          <w:gallery w:val="placeholder"/>
        </w:category>
        <w:types>
          <w:type w:val="bbPlcHdr"/>
        </w:types>
        <w:behaviors>
          <w:behavior w:val="content"/>
        </w:behaviors>
        <w:guid w:val="{FAEE2DB8-DDA0-493C-AC7C-E076F0CA1C49}"/>
      </w:docPartPr>
      <w:docPartBody>
        <w:p w:rsidR="00C840C5" w:rsidRDefault="00362DA7" w:rsidP="00362DA7">
          <w:pPr>
            <w:pStyle w:val="BFB9B1532B5B4C4AAA5A41D5A6C2BA3C3"/>
          </w:pPr>
          <w:r w:rsidRPr="001B5F7E">
            <w:rPr>
              <w:rFonts w:cs="Arial"/>
            </w:rPr>
            <w:t xml:space="preserve">        </w:t>
          </w:r>
        </w:p>
      </w:docPartBody>
    </w:docPart>
    <w:docPart>
      <w:docPartPr>
        <w:name w:val="BBB086E9AB5E404F94E0AB2C2308E208"/>
        <w:category>
          <w:name w:val="General"/>
          <w:gallery w:val="placeholder"/>
        </w:category>
        <w:types>
          <w:type w:val="bbPlcHdr"/>
        </w:types>
        <w:behaviors>
          <w:behavior w:val="content"/>
        </w:behaviors>
        <w:guid w:val="{5A0F6B46-636D-4D9D-B39E-6092D3B2E9E9}"/>
      </w:docPartPr>
      <w:docPartBody>
        <w:p w:rsidR="00C840C5" w:rsidRDefault="00362DA7" w:rsidP="00362DA7">
          <w:pPr>
            <w:pStyle w:val="BBB086E9AB5E404F94E0AB2C2308E2083"/>
          </w:pPr>
          <w:r w:rsidRPr="001B5F7E">
            <w:rPr>
              <w:rFonts w:cs="Arial"/>
            </w:rPr>
            <w:t xml:space="preserve">        </w:t>
          </w:r>
        </w:p>
      </w:docPartBody>
    </w:docPart>
    <w:docPart>
      <w:docPartPr>
        <w:name w:val="81C9FCE3341241D6A7D0E883A228B9FC"/>
        <w:category>
          <w:name w:val="General"/>
          <w:gallery w:val="placeholder"/>
        </w:category>
        <w:types>
          <w:type w:val="bbPlcHdr"/>
        </w:types>
        <w:behaviors>
          <w:behavior w:val="content"/>
        </w:behaviors>
        <w:guid w:val="{AE068DB4-C736-4815-9E01-82B8D776C6EF}"/>
      </w:docPartPr>
      <w:docPartBody>
        <w:p w:rsidR="00C840C5" w:rsidRDefault="00362DA7" w:rsidP="00362DA7">
          <w:pPr>
            <w:pStyle w:val="81C9FCE3341241D6A7D0E883A228B9FC3"/>
          </w:pPr>
          <w:r w:rsidRPr="001B5F7E">
            <w:rPr>
              <w:rFonts w:cs="Arial"/>
            </w:rPr>
            <w:t xml:space="preserve">        </w:t>
          </w:r>
        </w:p>
      </w:docPartBody>
    </w:docPart>
    <w:docPart>
      <w:docPartPr>
        <w:name w:val="FA71FBCE813940DDABC4F713F0415D25"/>
        <w:category>
          <w:name w:val="General"/>
          <w:gallery w:val="placeholder"/>
        </w:category>
        <w:types>
          <w:type w:val="bbPlcHdr"/>
        </w:types>
        <w:behaviors>
          <w:behavior w:val="content"/>
        </w:behaviors>
        <w:guid w:val="{79337110-5455-4C42-8DC3-00A4EA4421A7}"/>
      </w:docPartPr>
      <w:docPartBody>
        <w:p w:rsidR="00C840C5" w:rsidRDefault="00362DA7" w:rsidP="00362DA7">
          <w:pPr>
            <w:pStyle w:val="FA71FBCE813940DDABC4F713F0415D253"/>
          </w:pPr>
          <w:r w:rsidRPr="00823C30">
            <w:rPr>
              <w:rFonts w:cs="Arial"/>
            </w:rPr>
            <w:t xml:space="preserve">   </w:t>
          </w:r>
        </w:p>
      </w:docPartBody>
    </w:docPart>
    <w:docPart>
      <w:docPartPr>
        <w:name w:val="E9EB5AE6CEAF4960AE928891DFCE04D8"/>
        <w:category>
          <w:name w:val="General"/>
          <w:gallery w:val="placeholder"/>
        </w:category>
        <w:types>
          <w:type w:val="bbPlcHdr"/>
        </w:types>
        <w:behaviors>
          <w:behavior w:val="content"/>
        </w:behaviors>
        <w:guid w:val="{02B6F4D6-7E32-4E29-89FD-962EA75238D9}"/>
      </w:docPartPr>
      <w:docPartBody>
        <w:p w:rsidR="00C840C5" w:rsidRDefault="00362DA7" w:rsidP="00362DA7">
          <w:pPr>
            <w:pStyle w:val="E9EB5AE6CEAF4960AE928891DFCE04D83"/>
          </w:pPr>
          <w:r w:rsidRPr="00823C30">
            <w:rPr>
              <w:rFonts w:cs="Arial"/>
            </w:rPr>
            <w:t xml:space="preserve">   </w:t>
          </w:r>
        </w:p>
      </w:docPartBody>
    </w:docPart>
    <w:docPart>
      <w:docPartPr>
        <w:name w:val="CC857CF2F7F54365B8A56EFFED49052F"/>
        <w:category>
          <w:name w:val="General"/>
          <w:gallery w:val="placeholder"/>
        </w:category>
        <w:types>
          <w:type w:val="bbPlcHdr"/>
        </w:types>
        <w:behaviors>
          <w:behavior w:val="content"/>
        </w:behaviors>
        <w:guid w:val="{FB987B66-1974-4686-BF66-1CE297B8AD07}"/>
      </w:docPartPr>
      <w:docPartBody>
        <w:p w:rsidR="00C840C5" w:rsidRDefault="00362DA7" w:rsidP="00362DA7">
          <w:pPr>
            <w:pStyle w:val="CC857CF2F7F54365B8A56EFFED49052F3"/>
          </w:pPr>
          <w:r w:rsidRPr="00823C30">
            <w:rPr>
              <w:rFonts w:cs="Arial"/>
            </w:rPr>
            <w:t xml:space="preserve">   </w:t>
          </w:r>
        </w:p>
      </w:docPartBody>
    </w:docPart>
    <w:docPart>
      <w:docPartPr>
        <w:name w:val="24717540CB4641BF8A6201B994A70259"/>
        <w:category>
          <w:name w:val="General"/>
          <w:gallery w:val="placeholder"/>
        </w:category>
        <w:types>
          <w:type w:val="bbPlcHdr"/>
        </w:types>
        <w:behaviors>
          <w:behavior w:val="content"/>
        </w:behaviors>
        <w:guid w:val="{5F6619D7-F07E-4E65-9908-4C7913480422}"/>
      </w:docPartPr>
      <w:docPartBody>
        <w:p w:rsidR="00C840C5" w:rsidRDefault="00362DA7" w:rsidP="00362DA7">
          <w:pPr>
            <w:pStyle w:val="24717540CB4641BF8A6201B994A702593"/>
          </w:pPr>
          <w:r w:rsidRPr="00823C30">
            <w:rPr>
              <w:rFonts w:cs="Arial"/>
            </w:rPr>
            <w:t xml:space="preserve">   </w:t>
          </w:r>
        </w:p>
      </w:docPartBody>
    </w:docPart>
    <w:docPart>
      <w:docPartPr>
        <w:name w:val="014A0EA6BD5A44E1AE8C5DCB20BCF01F"/>
        <w:category>
          <w:name w:val="General"/>
          <w:gallery w:val="placeholder"/>
        </w:category>
        <w:types>
          <w:type w:val="bbPlcHdr"/>
        </w:types>
        <w:behaviors>
          <w:behavior w:val="content"/>
        </w:behaviors>
        <w:guid w:val="{63FDC65A-BF3A-42AB-A002-A9BAD1869AB8}"/>
      </w:docPartPr>
      <w:docPartBody>
        <w:p w:rsidR="00C840C5" w:rsidRDefault="00362DA7" w:rsidP="00362DA7">
          <w:pPr>
            <w:pStyle w:val="014A0EA6BD5A44E1AE8C5DCB20BCF01F3"/>
          </w:pPr>
          <w:r w:rsidRPr="00823C30">
            <w:rPr>
              <w:rFonts w:cs="Arial"/>
            </w:rPr>
            <w:t xml:space="preserve">   </w:t>
          </w:r>
        </w:p>
      </w:docPartBody>
    </w:docPart>
    <w:docPart>
      <w:docPartPr>
        <w:name w:val="E95316BFC98242BC9DB87FAE92F2ECBF"/>
        <w:category>
          <w:name w:val="General"/>
          <w:gallery w:val="placeholder"/>
        </w:category>
        <w:types>
          <w:type w:val="bbPlcHdr"/>
        </w:types>
        <w:behaviors>
          <w:behavior w:val="content"/>
        </w:behaviors>
        <w:guid w:val="{525AF96F-D3C3-49D8-9715-C706F266EA97}"/>
      </w:docPartPr>
      <w:docPartBody>
        <w:p w:rsidR="00C840C5" w:rsidRDefault="00362DA7" w:rsidP="00362DA7">
          <w:pPr>
            <w:pStyle w:val="E95316BFC98242BC9DB87FAE92F2ECBF3"/>
          </w:pPr>
          <w:r w:rsidRPr="00823C30">
            <w:rPr>
              <w:rFonts w:cs="Arial"/>
            </w:rPr>
            <w:t xml:space="preserve">   </w:t>
          </w:r>
        </w:p>
      </w:docPartBody>
    </w:docPart>
    <w:docPart>
      <w:docPartPr>
        <w:name w:val="91AC6D2A6D414BC59FEE3A915588D4A6"/>
        <w:category>
          <w:name w:val="General"/>
          <w:gallery w:val="placeholder"/>
        </w:category>
        <w:types>
          <w:type w:val="bbPlcHdr"/>
        </w:types>
        <w:behaviors>
          <w:behavior w:val="content"/>
        </w:behaviors>
        <w:guid w:val="{96CECB2C-CF53-47D8-9777-70C0D1519999}"/>
      </w:docPartPr>
      <w:docPartBody>
        <w:p w:rsidR="00C840C5" w:rsidRDefault="00362DA7" w:rsidP="00362DA7">
          <w:pPr>
            <w:pStyle w:val="91AC6D2A6D414BC59FEE3A915588D4A63"/>
          </w:pPr>
          <w:r w:rsidRPr="00823C30">
            <w:rPr>
              <w:rFonts w:cs="Arial"/>
            </w:rPr>
            <w:t xml:space="preserve">   </w:t>
          </w:r>
        </w:p>
      </w:docPartBody>
    </w:docPart>
    <w:docPart>
      <w:docPartPr>
        <w:name w:val="E64B2C4F7DA04597A2857002D6364402"/>
        <w:category>
          <w:name w:val="General"/>
          <w:gallery w:val="placeholder"/>
        </w:category>
        <w:types>
          <w:type w:val="bbPlcHdr"/>
        </w:types>
        <w:behaviors>
          <w:behavior w:val="content"/>
        </w:behaviors>
        <w:guid w:val="{AE391EC0-86AD-4A69-9013-4F8AEDCF13AA}"/>
      </w:docPartPr>
      <w:docPartBody>
        <w:p w:rsidR="00C840C5" w:rsidRDefault="00362DA7" w:rsidP="00362DA7">
          <w:pPr>
            <w:pStyle w:val="E64B2C4F7DA04597A2857002D63644023"/>
          </w:pPr>
          <w:r w:rsidRPr="00823C30">
            <w:rPr>
              <w:rFonts w:cs="Arial"/>
            </w:rPr>
            <w:t xml:space="preserve">   </w:t>
          </w:r>
        </w:p>
      </w:docPartBody>
    </w:docPart>
    <w:docPart>
      <w:docPartPr>
        <w:name w:val="222A88A5BBD8458CB19B25185BB505EA"/>
        <w:category>
          <w:name w:val="General"/>
          <w:gallery w:val="placeholder"/>
        </w:category>
        <w:types>
          <w:type w:val="bbPlcHdr"/>
        </w:types>
        <w:behaviors>
          <w:behavior w:val="content"/>
        </w:behaviors>
        <w:guid w:val="{7404F626-D673-4F4E-9F24-8B40D498A3C9}"/>
      </w:docPartPr>
      <w:docPartBody>
        <w:p w:rsidR="00C840C5" w:rsidRDefault="00362DA7" w:rsidP="00362DA7">
          <w:pPr>
            <w:pStyle w:val="222A88A5BBD8458CB19B25185BB505EA3"/>
          </w:pPr>
          <w:r w:rsidRPr="00823C30">
            <w:rPr>
              <w:rFonts w:cs="Arial"/>
            </w:rPr>
            <w:t xml:space="preserve">   </w:t>
          </w:r>
        </w:p>
      </w:docPartBody>
    </w:docPart>
    <w:docPart>
      <w:docPartPr>
        <w:name w:val="900282E960934E108492B6B42F12625B"/>
        <w:category>
          <w:name w:val="General"/>
          <w:gallery w:val="placeholder"/>
        </w:category>
        <w:types>
          <w:type w:val="bbPlcHdr"/>
        </w:types>
        <w:behaviors>
          <w:behavior w:val="content"/>
        </w:behaviors>
        <w:guid w:val="{D4B208C8-5DF9-4FB8-8F9C-50DE920007C0}"/>
      </w:docPartPr>
      <w:docPartBody>
        <w:p w:rsidR="00C840C5" w:rsidRDefault="00362DA7" w:rsidP="00362DA7">
          <w:pPr>
            <w:pStyle w:val="900282E960934E108492B6B42F12625B3"/>
          </w:pPr>
          <w:r w:rsidRPr="00823C30">
            <w:rPr>
              <w:rFonts w:cs="Arial"/>
            </w:rPr>
            <w:t xml:space="preserve">   </w:t>
          </w:r>
        </w:p>
      </w:docPartBody>
    </w:docPart>
    <w:docPart>
      <w:docPartPr>
        <w:name w:val="BB4B8D134AB54C3792FB32C5BEBF7F4A"/>
        <w:category>
          <w:name w:val="General"/>
          <w:gallery w:val="placeholder"/>
        </w:category>
        <w:types>
          <w:type w:val="bbPlcHdr"/>
        </w:types>
        <w:behaviors>
          <w:behavior w:val="content"/>
        </w:behaviors>
        <w:guid w:val="{42C24214-1AC4-4734-B1B7-6E4A6997E0CD}"/>
      </w:docPartPr>
      <w:docPartBody>
        <w:p w:rsidR="00C840C5" w:rsidRDefault="00362DA7" w:rsidP="00362DA7">
          <w:pPr>
            <w:pStyle w:val="BB4B8D134AB54C3792FB32C5BEBF7F4A3"/>
          </w:pPr>
          <w:r w:rsidRPr="00823C30">
            <w:rPr>
              <w:rFonts w:cs="Arial"/>
            </w:rPr>
            <w:t xml:space="preserve">   </w:t>
          </w:r>
        </w:p>
      </w:docPartBody>
    </w:docPart>
    <w:docPart>
      <w:docPartPr>
        <w:name w:val="F783AA2FCC1D4AA9A1AB2C576DA9BA99"/>
        <w:category>
          <w:name w:val="General"/>
          <w:gallery w:val="placeholder"/>
        </w:category>
        <w:types>
          <w:type w:val="bbPlcHdr"/>
        </w:types>
        <w:behaviors>
          <w:behavior w:val="content"/>
        </w:behaviors>
        <w:guid w:val="{44B23A25-56A3-4E4E-A5B9-C151E9A4FE67}"/>
      </w:docPartPr>
      <w:docPartBody>
        <w:p w:rsidR="00C840C5" w:rsidRDefault="00362DA7" w:rsidP="00362DA7">
          <w:pPr>
            <w:pStyle w:val="F783AA2FCC1D4AA9A1AB2C576DA9BA993"/>
          </w:pPr>
          <w:r w:rsidRPr="00823C30">
            <w:rPr>
              <w:rFonts w:cs="Arial"/>
            </w:rPr>
            <w:t xml:space="preserve">   </w:t>
          </w:r>
        </w:p>
      </w:docPartBody>
    </w:docPart>
    <w:docPart>
      <w:docPartPr>
        <w:name w:val="F9126E5024F14B779C3DBB64812E3B1E"/>
        <w:category>
          <w:name w:val="General"/>
          <w:gallery w:val="placeholder"/>
        </w:category>
        <w:types>
          <w:type w:val="bbPlcHdr"/>
        </w:types>
        <w:behaviors>
          <w:behavior w:val="content"/>
        </w:behaviors>
        <w:guid w:val="{EACE192E-EA39-4533-8A38-6DBFC64CAEC2}"/>
      </w:docPartPr>
      <w:docPartBody>
        <w:p w:rsidR="00C840C5" w:rsidRDefault="00362DA7" w:rsidP="00362DA7">
          <w:pPr>
            <w:pStyle w:val="F9126E5024F14B779C3DBB64812E3B1E3"/>
          </w:pPr>
          <w:r w:rsidRPr="00823C30">
            <w:rPr>
              <w:rFonts w:cs="Arial"/>
            </w:rPr>
            <w:t xml:space="preserve">   </w:t>
          </w:r>
        </w:p>
      </w:docPartBody>
    </w:docPart>
    <w:docPart>
      <w:docPartPr>
        <w:name w:val="D57EB61CD4FC480392C79D610879C435"/>
        <w:category>
          <w:name w:val="General"/>
          <w:gallery w:val="placeholder"/>
        </w:category>
        <w:types>
          <w:type w:val="bbPlcHdr"/>
        </w:types>
        <w:behaviors>
          <w:behavior w:val="content"/>
        </w:behaviors>
        <w:guid w:val="{587ADC71-78F8-4822-B65B-6F05F18B9381}"/>
      </w:docPartPr>
      <w:docPartBody>
        <w:p w:rsidR="00C840C5" w:rsidRDefault="00362DA7" w:rsidP="00362DA7">
          <w:pPr>
            <w:pStyle w:val="D57EB61CD4FC480392C79D610879C4353"/>
          </w:pPr>
          <w:r w:rsidRPr="00823C30">
            <w:rPr>
              <w:rFonts w:cs="Arial"/>
            </w:rPr>
            <w:t xml:space="preserve">   </w:t>
          </w:r>
        </w:p>
      </w:docPartBody>
    </w:docPart>
    <w:docPart>
      <w:docPartPr>
        <w:name w:val="9CE606F4EF0941DDB11474B8606EB1BA"/>
        <w:category>
          <w:name w:val="General"/>
          <w:gallery w:val="placeholder"/>
        </w:category>
        <w:types>
          <w:type w:val="bbPlcHdr"/>
        </w:types>
        <w:behaviors>
          <w:behavior w:val="content"/>
        </w:behaviors>
        <w:guid w:val="{D39C1FF6-DC9A-489D-AC75-CCFCE00FEBDB}"/>
      </w:docPartPr>
      <w:docPartBody>
        <w:p w:rsidR="00C840C5" w:rsidRDefault="00362DA7" w:rsidP="00362DA7">
          <w:pPr>
            <w:pStyle w:val="9CE606F4EF0941DDB11474B8606EB1BA3"/>
          </w:pPr>
          <w:r w:rsidRPr="00823C30">
            <w:rPr>
              <w:rFonts w:cs="Arial"/>
            </w:rPr>
            <w:t xml:space="preserve">   </w:t>
          </w:r>
        </w:p>
      </w:docPartBody>
    </w:docPart>
    <w:docPart>
      <w:docPartPr>
        <w:name w:val="D01E8151137341C5998972EDD9054D69"/>
        <w:category>
          <w:name w:val="General"/>
          <w:gallery w:val="placeholder"/>
        </w:category>
        <w:types>
          <w:type w:val="bbPlcHdr"/>
        </w:types>
        <w:behaviors>
          <w:behavior w:val="content"/>
        </w:behaviors>
        <w:guid w:val="{3F5B6B29-318D-4A64-850A-DDBB7B7FCFB9}"/>
      </w:docPartPr>
      <w:docPartBody>
        <w:p w:rsidR="00C840C5" w:rsidRDefault="00362DA7" w:rsidP="00362DA7">
          <w:pPr>
            <w:pStyle w:val="D01E8151137341C5998972EDD9054D693"/>
          </w:pPr>
          <w:r w:rsidRPr="00823C30">
            <w:rPr>
              <w:rFonts w:cs="Arial"/>
            </w:rPr>
            <w:t xml:space="preserve">   </w:t>
          </w:r>
        </w:p>
      </w:docPartBody>
    </w:docPart>
    <w:docPart>
      <w:docPartPr>
        <w:name w:val="43C1333735D04DF38423A9B76BE93757"/>
        <w:category>
          <w:name w:val="General"/>
          <w:gallery w:val="placeholder"/>
        </w:category>
        <w:types>
          <w:type w:val="bbPlcHdr"/>
        </w:types>
        <w:behaviors>
          <w:behavior w:val="content"/>
        </w:behaviors>
        <w:guid w:val="{62942BDB-FB35-4765-9933-3303F41020DE}"/>
      </w:docPartPr>
      <w:docPartBody>
        <w:p w:rsidR="00C840C5" w:rsidRDefault="00362DA7" w:rsidP="00362DA7">
          <w:pPr>
            <w:pStyle w:val="43C1333735D04DF38423A9B76BE937573"/>
          </w:pPr>
          <w:r w:rsidRPr="00823C30">
            <w:rPr>
              <w:rFonts w:cs="Arial"/>
            </w:rPr>
            <w:t xml:space="preserve">   </w:t>
          </w:r>
        </w:p>
      </w:docPartBody>
    </w:docPart>
    <w:docPart>
      <w:docPartPr>
        <w:name w:val="13B53D17446546249364E3CC02966C25"/>
        <w:category>
          <w:name w:val="General"/>
          <w:gallery w:val="placeholder"/>
        </w:category>
        <w:types>
          <w:type w:val="bbPlcHdr"/>
        </w:types>
        <w:behaviors>
          <w:behavior w:val="content"/>
        </w:behaviors>
        <w:guid w:val="{FD4EA2FD-FD41-4233-A58F-3D145BC1A201}"/>
      </w:docPartPr>
      <w:docPartBody>
        <w:p w:rsidR="00C840C5" w:rsidRDefault="00362DA7" w:rsidP="00362DA7">
          <w:pPr>
            <w:pStyle w:val="13B53D17446546249364E3CC02966C253"/>
          </w:pPr>
          <w:r w:rsidRPr="00823C30">
            <w:rPr>
              <w:rFonts w:cs="Arial"/>
            </w:rPr>
            <w:t xml:space="preserve">   </w:t>
          </w:r>
        </w:p>
      </w:docPartBody>
    </w:docPart>
    <w:docPart>
      <w:docPartPr>
        <w:name w:val="C832C49159254D84B4B23D03F8B0EE25"/>
        <w:category>
          <w:name w:val="General"/>
          <w:gallery w:val="placeholder"/>
        </w:category>
        <w:types>
          <w:type w:val="bbPlcHdr"/>
        </w:types>
        <w:behaviors>
          <w:behavior w:val="content"/>
        </w:behaviors>
        <w:guid w:val="{351712FD-2009-4ED7-867A-A1970D20FA73}"/>
      </w:docPartPr>
      <w:docPartBody>
        <w:p w:rsidR="00C840C5" w:rsidRDefault="00362DA7" w:rsidP="00362DA7">
          <w:pPr>
            <w:pStyle w:val="C832C49159254D84B4B23D03F8B0EE253"/>
          </w:pPr>
          <w:r w:rsidRPr="00823C30">
            <w:rPr>
              <w:rFonts w:cs="Arial"/>
            </w:rPr>
            <w:t xml:space="preserve">   </w:t>
          </w:r>
        </w:p>
      </w:docPartBody>
    </w:docPart>
    <w:docPart>
      <w:docPartPr>
        <w:name w:val="DDFDABEE4FBC48EC89D1C3E79A37F886"/>
        <w:category>
          <w:name w:val="General"/>
          <w:gallery w:val="placeholder"/>
        </w:category>
        <w:types>
          <w:type w:val="bbPlcHdr"/>
        </w:types>
        <w:behaviors>
          <w:behavior w:val="content"/>
        </w:behaviors>
        <w:guid w:val="{B0982333-9721-402C-AE96-B74CD6CC0CAC}"/>
      </w:docPartPr>
      <w:docPartBody>
        <w:p w:rsidR="00C840C5" w:rsidRDefault="00362DA7" w:rsidP="00362DA7">
          <w:pPr>
            <w:pStyle w:val="DDFDABEE4FBC48EC89D1C3E79A37F8863"/>
          </w:pPr>
          <w:r w:rsidRPr="00823C30">
            <w:rPr>
              <w:rFonts w:cs="Arial"/>
            </w:rPr>
            <w:t xml:space="preserve">   </w:t>
          </w:r>
        </w:p>
      </w:docPartBody>
    </w:docPart>
    <w:docPart>
      <w:docPartPr>
        <w:name w:val="47AA0FD14EF04F00AA8E82AB5D5A61E9"/>
        <w:category>
          <w:name w:val="General"/>
          <w:gallery w:val="placeholder"/>
        </w:category>
        <w:types>
          <w:type w:val="bbPlcHdr"/>
        </w:types>
        <w:behaviors>
          <w:behavior w:val="content"/>
        </w:behaviors>
        <w:guid w:val="{ADCD5CCF-9940-434B-AEBD-B0C895F521A3}"/>
      </w:docPartPr>
      <w:docPartBody>
        <w:p w:rsidR="00C840C5" w:rsidRDefault="00362DA7" w:rsidP="00362DA7">
          <w:pPr>
            <w:pStyle w:val="47AA0FD14EF04F00AA8E82AB5D5A61E93"/>
          </w:pPr>
          <w:r w:rsidRPr="00823C30">
            <w:rPr>
              <w:rFonts w:cs="Arial"/>
            </w:rPr>
            <w:t xml:space="preserve">   </w:t>
          </w:r>
        </w:p>
      </w:docPartBody>
    </w:docPart>
    <w:docPart>
      <w:docPartPr>
        <w:name w:val="94B324E96C3B4F53993E7DDB67F312F7"/>
        <w:category>
          <w:name w:val="General"/>
          <w:gallery w:val="placeholder"/>
        </w:category>
        <w:types>
          <w:type w:val="bbPlcHdr"/>
        </w:types>
        <w:behaviors>
          <w:behavior w:val="content"/>
        </w:behaviors>
        <w:guid w:val="{F3711F98-2531-411D-8978-AD97363F42E6}"/>
      </w:docPartPr>
      <w:docPartBody>
        <w:p w:rsidR="00C840C5" w:rsidRDefault="00362DA7" w:rsidP="00362DA7">
          <w:pPr>
            <w:pStyle w:val="94B324E96C3B4F53993E7DDB67F312F73"/>
          </w:pPr>
          <w:r w:rsidRPr="00823C30">
            <w:rPr>
              <w:rFonts w:cs="Arial"/>
            </w:rPr>
            <w:t xml:space="preserve">   </w:t>
          </w:r>
        </w:p>
      </w:docPartBody>
    </w:docPart>
    <w:docPart>
      <w:docPartPr>
        <w:name w:val="BA95DCD3EF14409281B96C41B6AC6F96"/>
        <w:category>
          <w:name w:val="General"/>
          <w:gallery w:val="placeholder"/>
        </w:category>
        <w:types>
          <w:type w:val="bbPlcHdr"/>
        </w:types>
        <w:behaviors>
          <w:behavior w:val="content"/>
        </w:behaviors>
        <w:guid w:val="{820001D7-E4AE-4C85-A860-6BC11F803360}"/>
      </w:docPartPr>
      <w:docPartBody>
        <w:p w:rsidR="00C840C5" w:rsidRDefault="00362DA7" w:rsidP="00362DA7">
          <w:pPr>
            <w:pStyle w:val="BA95DCD3EF14409281B96C41B6AC6F963"/>
          </w:pPr>
          <w:r w:rsidRPr="00823C30">
            <w:rPr>
              <w:rFonts w:cs="Arial"/>
            </w:rPr>
            <w:t xml:space="preserve">   </w:t>
          </w:r>
        </w:p>
      </w:docPartBody>
    </w:docPart>
    <w:docPart>
      <w:docPartPr>
        <w:name w:val="D020BD1124D14C4A87C75B1E55C1574D"/>
        <w:category>
          <w:name w:val="General"/>
          <w:gallery w:val="placeholder"/>
        </w:category>
        <w:types>
          <w:type w:val="bbPlcHdr"/>
        </w:types>
        <w:behaviors>
          <w:behavior w:val="content"/>
        </w:behaviors>
        <w:guid w:val="{70D6CEE8-2452-4F24-9153-B11197153A19}"/>
      </w:docPartPr>
      <w:docPartBody>
        <w:p w:rsidR="00C840C5" w:rsidRDefault="00362DA7" w:rsidP="00362DA7">
          <w:pPr>
            <w:pStyle w:val="D020BD1124D14C4A87C75B1E55C1574D3"/>
          </w:pPr>
          <w:r w:rsidRPr="00823C30">
            <w:rPr>
              <w:rFonts w:cs="Arial"/>
            </w:rPr>
            <w:t xml:space="preserve">   </w:t>
          </w:r>
        </w:p>
      </w:docPartBody>
    </w:docPart>
    <w:docPart>
      <w:docPartPr>
        <w:name w:val="6E8FFB0990C247A3B535ABFBC56E37E0"/>
        <w:category>
          <w:name w:val="General"/>
          <w:gallery w:val="placeholder"/>
        </w:category>
        <w:types>
          <w:type w:val="bbPlcHdr"/>
        </w:types>
        <w:behaviors>
          <w:behavior w:val="content"/>
        </w:behaviors>
        <w:guid w:val="{1A93C26E-F6E2-4163-AA41-FCC8810BA92E}"/>
      </w:docPartPr>
      <w:docPartBody>
        <w:p w:rsidR="00C840C5" w:rsidRDefault="00362DA7" w:rsidP="00362DA7">
          <w:pPr>
            <w:pStyle w:val="6E8FFB0990C247A3B535ABFBC56E37E03"/>
          </w:pPr>
          <w:r w:rsidRPr="00823C30">
            <w:rPr>
              <w:rFonts w:cs="Arial"/>
            </w:rPr>
            <w:t xml:space="preserve">   </w:t>
          </w:r>
        </w:p>
      </w:docPartBody>
    </w:docPart>
    <w:docPart>
      <w:docPartPr>
        <w:name w:val="1511C43B4AD647998864774C0A4BE374"/>
        <w:category>
          <w:name w:val="General"/>
          <w:gallery w:val="placeholder"/>
        </w:category>
        <w:types>
          <w:type w:val="bbPlcHdr"/>
        </w:types>
        <w:behaviors>
          <w:behavior w:val="content"/>
        </w:behaviors>
        <w:guid w:val="{75A233CE-420B-4E1F-94A8-DC0C71FF42A2}"/>
      </w:docPartPr>
      <w:docPartBody>
        <w:p w:rsidR="00C840C5" w:rsidRDefault="00362DA7" w:rsidP="00362DA7">
          <w:pPr>
            <w:pStyle w:val="1511C43B4AD647998864774C0A4BE3743"/>
          </w:pPr>
          <w:r w:rsidRPr="00823C30">
            <w:rPr>
              <w:rFonts w:cs="Arial"/>
            </w:rPr>
            <w:t xml:space="preserve">   </w:t>
          </w:r>
        </w:p>
      </w:docPartBody>
    </w:docPart>
    <w:docPart>
      <w:docPartPr>
        <w:name w:val="3D22A7C47FC147E2AECF5AEC8C87F400"/>
        <w:category>
          <w:name w:val="General"/>
          <w:gallery w:val="placeholder"/>
        </w:category>
        <w:types>
          <w:type w:val="bbPlcHdr"/>
        </w:types>
        <w:behaviors>
          <w:behavior w:val="content"/>
        </w:behaviors>
        <w:guid w:val="{821DF99C-9CA4-4751-8581-835A738B5D3E}"/>
      </w:docPartPr>
      <w:docPartBody>
        <w:p w:rsidR="00C840C5" w:rsidRDefault="00362DA7" w:rsidP="00362DA7">
          <w:pPr>
            <w:pStyle w:val="3D22A7C47FC147E2AECF5AEC8C87F4003"/>
          </w:pPr>
          <w:r w:rsidRPr="00823C30">
            <w:rPr>
              <w:rFonts w:cs="Arial"/>
            </w:rPr>
            <w:t xml:space="preserve">   </w:t>
          </w:r>
        </w:p>
      </w:docPartBody>
    </w:docPart>
    <w:docPart>
      <w:docPartPr>
        <w:name w:val="DFE3505916B14501A8DA0DCEB9CB695D"/>
        <w:category>
          <w:name w:val="General"/>
          <w:gallery w:val="placeholder"/>
        </w:category>
        <w:types>
          <w:type w:val="bbPlcHdr"/>
        </w:types>
        <w:behaviors>
          <w:behavior w:val="content"/>
        </w:behaviors>
        <w:guid w:val="{42CA8034-9EC5-4878-8C0B-42B686D1ABC1}"/>
      </w:docPartPr>
      <w:docPartBody>
        <w:p w:rsidR="00C840C5" w:rsidRDefault="00362DA7" w:rsidP="00362DA7">
          <w:pPr>
            <w:pStyle w:val="DFE3505916B14501A8DA0DCEB9CB695D3"/>
          </w:pPr>
          <w:r w:rsidRPr="00823C30">
            <w:rPr>
              <w:rFonts w:cs="Arial"/>
            </w:rPr>
            <w:t xml:space="preserve">   </w:t>
          </w:r>
        </w:p>
      </w:docPartBody>
    </w:docPart>
    <w:docPart>
      <w:docPartPr>
        <w:name w:val="18DC54027AEC46FE8B79BE5C98F23BF9"/>
        <w:category>
          <w:name w:val="General"/>
          <w:gallery w:val="placeholder"/>
        </w:category>
        <w:types>
          <w:type w:val="bbPlcHdr"/>
        </w:types>
        <w:behaviors>
          <w:behavior w:val="content"/>
        </w:behaviors>
        <w:guid w:val="{C4B2BB58-38B3-4214-A56D-C11A41161B89}"/>
      </w:docPartPr>
      <w:docPartBody>
        <w:p w:rsidR="00C840C5" w:rsidRDefault="00362DA7" w:rsidP="00362DA7">
          <w:pPr>
            <w:pStyle w:val="18DC54027AEC46FE8B79BE5C98F23BF93"/>
          </w:pPr>
          <w:r w:rsidRPr="00823C30">
            <w:rPr>
              <w:rFonts w:cs="Arial"/>
            </w:rPr>
            <w:t xml:space="preserve">   </w:t>
          </w:r>
        </w:p>
      </w:docPartBody>
    </w:docPart>
    <w:docPart>
      <w:docPartPr>
        <w:name w:val="D86B594E3FDA4F719A81A9CBB5A84804"/>
        <w:category>
          <w:name w:val="General"/>
          <w:gallery w:val="placeholder"/>
        </w:category>
        <w:types>
          <w:type w:val="bbPlcHdr"/>
        </w:types>
        <w:behaviors>
          <w:behavior w:val="content"/>
        </w:behaviors>
        <w:guid w:val="{CC93108C-5926-46A6-AE72-50A530DF5C78}"/>
      </w:docPartPr>
      <w:docPartBody>
        <w:p w:rsidR="00C840C5" w:rsidRDefault="00362DA7" w:rsidP="00362DA7">
          <w:pPr>
            <w:pStyle w:val="D86B594E3FDA4F719A81A9CBB5A848043"/>
          </w:pPr>
          <w:r w:rsidRPr="00823C30">
            <w:rPr>
              <w:rFonts w:cs="Arial"/>
            </w:rPr>
            <w:t xml:space="preserve">   </w:t>
          </w:r>
        </w:p>
      </w:docPartBody>
    </w:docPart>
    <w:docPart>
      <w:docPartPr>
        <w:name w:val="4141695BC4204C64A99B526883A71952"/>
        <w:category>
          <w:name w:val="General"/>
          <w:gallery w:val="placeholder"/>
        </w:category>
        <w:types>
          <w:type w:val="bbPlcHdr"/>
        </w:types>
        <w:behaviors>
          <w:behavior w:val="content"/>
        </w:behaviors>
        <w:guid w:val="{B5ED305E-086E-4D89-8111-00F6E0D028CE}"/>
      </w:docPartPr>
      <w:docPartBody>
        <w:p w:rsidR="00C840C5" w:rsidRDefault="00362DA7" w:rsidP="00362DA7">
          <w:pPr>
            <w:pStyle w:val="4141695BC4204C64A99B526883A719523"/>
          </w:pPr>
          <w:r w:rsidRPr="00823C30">
            <w:rPr>
              <w:rFonts w:cs="Arial"/>
            </w:rPr>
            <w:t xml:space="preserve">   </w:t>
          </w:r>
        </w:p>
      </w:docPartBody>
    </w:docPart>
    <w:docPart>
      <w:docPartPr>
        <w:name w:val="B3693BBDAF924ADFA883EB64E0C939A9"/>
        <w:category>
          <w:name w:val="General"/>
          <w:gallery w:val="placeholder"/>
        </w:category>
        <w:types>
          <w:type w:val="bbPlcHdr"/>
        </w:types>
        <w:behaviors>
          <w:behavior w:val="content"/>
        </w:behaviors>
        <w:guid w:val="{BF37C66A-9C8C-4719-A9A0-A86A4894B1B7}"/>
      </w:docPartPr>
      <w:docPartBody>
        <w:p w:rsidR="00C840C5" w:rsidRDefault="00362DA7" w:rsidP="00362DA7">
          <w:pPr>
            <w:pStyle w:val="B3693BBDAF924ADFA883EB64E0C939A93"/>
          </w:pPr>
          <w:r w:rsidRPr="00823C30">
            <w:rPr>
              <w:rFonts w:cs="Arial"/>
            </w:rPr>
            <w:t xml:space="preserve">   </w:t>
          </w:r>
        </w:p>
      </w:docPartBody>
    </w:docPart>
    <w:docPart>
      <w:docPartPr>
        <w:name w:val="C75144E8754543DEB655A7D1B167FC4E"/>
        <w:category>
          <w:name w:val="General"/>
          <w:gallery w:val="placeholder"/>
        </w:category>
        <w:types>
          <w:type w:val="bbPlcHdr"/>
        </w:types>
        <w:behaviors>
          <w:behavior w:val="content"/>
        </w:behaviors>
        <w:guid w:val="{FDAFBB8A-9A3D-4D5B-82F4-690DA013BA8F}"/>
      </w:docPartPr>
      <w:docPartBody>
        <w:p w:rsidR="00C840C5" w:rsidRDefault="00362DA7" w:rsidP="00362DA7">
          <w:pPr>
            <w:pStyle w:val="C75144E8754543DEB655A7D1B167FC4E3"/>
          </w:pPr>
          <w:r w:rsidRPr="00823C30">
            <w:rPr>
              <w:rFonts w:cs="Arial"/>
            </w:rPr>
            <w:t xml:space="preserve">   </w:t>
          </w:r>
        </w:p>
      </w:docPartBody>
    </w:docPart>
    <w:docPart>
      <w:docPartPr>
        <w:name w:val="998982BA49BE4AE48A79A73EDC6B542E"/>
        <w:category>
          <w:name w:val="General"/>
          <w:gallery w:val="placeholder"/>
        </w:category>
        <w:types>
          <w:type w:val="bbPlcHdr"/>
        </w:types>
        <w:behaviors>
          <w:behavior w:val="content"/>
        </w:behaviors>
        <w:guid w:val="{20303E25-45CD-4B56-9D8E-B88A67D5963E}"/>
      </w:docPartPr>
      <w:docPartBody>
        <w:p w:rsidR="00C840C5" w:rsidRDefault="00362DA7" w:rsidP="00362DA7">
          <w:pPr>
            <w:pStyle w:val="998982BA49BE4AE48A79A73EDC6B542E3"/>
          </w:pPr>
          <w:r w:rsidRPr="00823C30">
            <w:rPr>
              <w:rFonts w:cs="Arial"/>
            </w:rPr>
            <w:t xml:space="preserve">   </w:t>
          </w:r>
        </w:p>
      </w:docPartBody>
    </w:docPart>
    <w:docPart>
      <w:docPartPr>
        <w:name w:val="55E8A903C54747B3A725B34BF7D2CCD0"/>
        <w:category>
          <w:name w:val="General"/>
          <w:gallery w:val="placeholder"/>
        </w:category>
        <w:types>
          <w:type w:val="bbPlcHdr"/>
        </w:types>
        <w:behaviors>
          <w:behavior w:val="content"/>
        </w:behaviors>
        <w:guid w:val="{3372F50E-384B-4C62-9088-7EB1310F4608}"/>
      </w:docPartPr>
      <w:docPartBody>
        <w:p w:rsidR="00C840C5" w:rsidRDefault="00362DA7" w:rsidP="00362DA7">
          <w:pPr>
            <w:pStyle w:val="55E8A903C54747B3A725B34BF7D2CCD03"/>
          </w:pPr>
          <w:r w:rsidRPr="00823C30">
            <w:rPr>
              <w:rFonts w:cs="Arial"/>
            </w:rPr>
            <w:t xml:space="preserve">   </w:t>
          </w:r>
        </w:p>
      </w:docPartBody>
    </w:docPart>
    <w:docPart>
      <w:docPartPr>
        <w:name w:val="3E4B0BD5B05C41B198377C183B52F48A"/>
        <w:category>
          <w:name w:val="General"/>
          <w:gallery w:val="placeholder"/>
        </w:category>
        <w:types>
          <w:type w:val="bbPlcHdr"/>
        </w:types>
        <w:behaviors>
          <w:behavior w:val="content"/>
        </w:behaviors>
        <w:guid w:val="{B07F0082-3472-4817-8654-994BE84A54D8}"/>
      </w:docPartPr>
      <w:docPartBody>
        <w:p w:rsidR="00C840C5" w:rsidRDefault="00362DA7" w:rsidP="00362DA7">
          <w:pPr>
            <w:pStyle w:val="3E4B0BD5B05C41B198377C183B52F48A3"/>
          </w:pPr>
          <w:r w:rsidRPr="00823C30">
            <w:rPr>
              <w:rFonts w:cs="Arial"/>
            </w:rPr>
            <w:t xml:space="preserve">   </w:t>
          </w:r>
        </w:p>
      </w:docPartBody>
    </w:docPart>
    <w:docPart>
      <w:docPartPr>
        <w:name w:val="84378A0BF3754DF7A7FA6A76251F80FD"/>
        <w:category>
          <w:name w:val="General"/>
          <w:gallery w:val="placeholder"/>
        </w:category>
        <w:types>
          <w:type w:val="bbPlcHdr"/>
        </w:types>
        <w:behaviors>
          <w:behavior w:val="content"/>
        </w:behaviors>
        <w:guid w:val="{29C60347-F5A5-4486-8C87-F4D51B56D9BC}"/>
      </w:docPartPr>
      <w:docPartBody>
        <w:p w:rsidR="00C840C5" w:rsidRDefault="00362DA7" w:rsidP="00362DA7">
          <w:pPr>
            <w:pStyle w:val="84378A0BF3754DF7A7FA6A76251F80FD3"/>
          </w:pPr>
          <w:r w:rsidRPr="00823C30">
            <w:rPr>
              <w:rFonts w:cs="Arial"/>
            </w:rPr>
            <w:t xml:space="preserve">   </w:t>
          </w:r>
        </w:p>
      </w:docPartBody>
    </w:docPart>
    <w:docPart>
      <w:docPartPr>
        <w:name w:val="79B7AA6C9C1744F5A8FE7B79D19CDA4C"/>
        <w:category>
          <w:name w:val="General"/>
          <w:gallery w:val="placeholder"/>
        </w:category>
        <w:types>
          <w:type w:val="bbPlcHdr"/>
        </w:types>
        <w:behaviors>
          <w:behavior w:val="content"/>
        </w:behaviors>
        <w:guid w:val="{B246AA3A-CD98-40A9-BC27-A0C9BDF064CC}"/>
      </w:docPartPr>
      <w:docPartBody>
        <w:p w:rsidR="00C840C5" w:rsidRDefault="00362DA7" w:rsidP="00362DA7">
          <w:pPr>
            <w:pStyle w:val="79B7AA6C9C1744F5A8FE7B79D19CDA4C3"/>
          </w:pPr>
          <w:r w:rsidRPr="00823C30">
            <w:rPr>
              <w:rFonts w:cs="Arial"/>
            </w:rPr>
            <w:t xml:space="preserve">   </w:t>
          </w:r>
        </w:p>
      </w:docPartBody>
    </w:docPart>
    <w:docPart>
      <w:docPartPr>
        <w:name w:val="FABA233ACB5D4703B6DC8E5CA07D0AEC"/>
        <w:category>
          <w:name w:val="General"/>
          <w:gallery w:val="placeholder"/>
        </w:category>
        <w:types>
          <w:type w:val="bbPlcHdr"/>
        </w:types>
        <w:behaviors>
          <w:behavior w:val="content"/>
        </w:behaviors>
        <w:guid w:val="{85FF1E35-B4E4-4F1F-A215-E4B5E0B71F82}"/>
      </w:docPartPr>
      <w:docPartBody>
        <w:p w:rsidR="00C840C5" w:rsidRDefault="00362DA7" w:rsidP="00362DA7">
          <w:pPr>
            <w:pStyle w:val="FABA233ACB5D4703B6DC8E5CA07D0AEC3"/>
          </w:pPr>
          <w:r w:rsidRPr="001B5F7E">
            <w:rPr>
              <w:rFonts w:cs="Arial"/>
            </w:rPr>
            <w:t xml:space="preserve">   </w:t>
          </w:r>
        </w:p>
      </w:docPartBody>
    </w:docPart>
    <w:docPart>
      <w:docPartPr>
        <w:name w:val="85DBB9895D2A4FD798E97082C86D7581"/>
        <w:category>
          <w:name w:val="General"/>
          <w:gallery w:val="placeholder"/>
        </w:category>
        <w:types>
          <w:type w:val="bbPlcHdr"/>
        </w:types>
        <w:behaviors>
          <w:behavior w:val="content"/>
        </w:behaviors>
        <w:guid w:val="{CD647BFE-C52C-4A09-BD6F-3ED2253AD8C5}"/>
      </w:docPartPr>
      <w:docPartBody>
        <w:p w:rsidR="00C840C5" w:rsidRDefault="00362DA7" w:rsidP="00362DA7">
          <w:pPr>
            <w:pStyle w:val="85DBB9895D2A4FD798E97082C86D75813"/>
          </w:pPr>
          <w:r w:rsidRPr="001B5F7E">
            <w:rPr>
              <w:rFonts w:cs="Arial"/>
            </w:rPr>
            <w:t xml:space="preserve">   </w:t>
          </w:r>
        </w:p>
      </w:docPartBody>
    </w:docPart>
    <w:docPart>
      <w:docPartPr>
        <w:name w:val="7F12CF24514448BC87C3AC8DEA6CEECC"/>
        <w:category>
          <w:name w:val="General"/>
          <w:gallery w:val="placeholder"/>
        </w:category>
        <w:types>
          <w:type w:val="bbPlcHdr"/>
        </w:types>
        <w:behaviors>
          <w:behavior w:val="content"/>
        </w:behaviors>
        <w:guid w:val="{BDF1E219-06CC-4FBF-954B-62437264E6FF}"/>
      </w:docPartPr>
      <w:docPartBody>
        <w:p w:rsidR="00C840C5" w:rsidRDefault="00362DA7" w:rsidP="00362DA7">
          <w:pPr>
            <w:pStyle w:val="7F12CF24514448BC87C3AC8DEA6CEECC3"/>
          </w:pPr>
          <w:r w:rsidRPr="001B5F7E">
            <w:rPr>
              <w:rFonts w:cs="Arial"/>
            </w:rPr>
            <w:t xml:space="preserve">   </w:t>
          </w:r>
        </w:p>
      </w:docPartBody>
    </w:docPart>
    <w:docPart>
      <w:docPartPr>
        <w:name w:val="A6A37767A9744BE982AE403F4799CFB4"/>
        <w:category>
          <w:name w:val="General"/>
          <w:gallery w:val="placeholder"/>
        </w:category>
        <w:types>
          <w:type w:val="bbPlcHdr"/>
        </w:types>
        <w:behaviors>
          <w:behavior w:val="content"/>
        </w:behaviors>
        <w:guid w:val="{A08B1DC5-D865-475E-B976-243F25C24B75}"/>
      </w:docPartPr>
      <w:docPartBody>
        <w:p w:rsidR="00C840C5" w:rsidRDefault="00362DA7" w:rsidP="00362DA7">
          <w:pPr>
            <w:pStyle w:val="A6A37767A9744BE982AE403F4799CFB43"/>
          </w:pPr>
          <w:r w:rsidRPr="00823C30">
            <w:rPr>
              <w:rFonts w:cs="Arial"/>
            </w:rPr>
            <w:t xml:space="preserve">   </w:t>
          </w:r>
        </w:p>
      </w:docPartBody>
    </w:docPart>
    <w:docPart>
      <w:docPartPr>
        <w:name w:val="B57111AD24784DD4B46E06BA25083DB9"/>
        <w:category>
          <w:name w:val="General"/>
          <w:gallery w:val="placeholder"/>
        </w:category>
        <w:types>
          <w:type w:val="bbPlcHdr"/>
        </w:types>
        <w:behaviors>
          <w:behavior w:val="content"/>
        </w:behaviors>
        <w:guid w:val="{D9D1A9F5-AD21-4161-B17D-171D5FF3EE56}"/>
      </w:docPartPr>
      <w:docPartBody>
        <w:p w:rsidR="00C840C5" w:rsidRDefault="00362DA7" w:rsidP="00362DA7">
          <w:pPr>
            <w:pStyle w:val="B57111AD24784DD4B46E06BA25083DB93"/>
          </w:pPr>
          <w:r w:rsidRPr="00823C30">
            <w:rPr>
              <w:rFonts w:cs="Arial"/>
            </w:rPr>
            <w:t xml:space="preserve">   </w:t>
          </w:r>
        </w:p>
      </w:docPartBody>
    </w:docPart>
    <w:docPart>
      <w:docPartPr>
        <w:name w:val="0574655CFE2E4A38BF502B9EE1BBE24E"/>
        <w:category>
          <w:name w:val="General"/>
          <w:gallery w:val="placeholder"/>
        </w:category>
        <w:types>
          <w:type w:val="bbPlcHdr"/>
        </w:types>
        <w:behaviors>
          <w:behavior w:val="content"/>
        </w:behaviors>
        <w:guid w:val="{D3B0052C-2282-4616-928D-FD49DFF1CA71}"/>
      </w:docPartPr>
      <w:docPartBody>
        <w:p w:rsidR="00C840C5" w:rsidRDefault="00362DA7" w:rsidP="00362DA7">
          <w:pPr>
            <w:pStyle w:val="0574655CFE2E4A38BF502B9EE1BBE24E3"/>
          </w:pPr>
          <w:r w:rsidRPr="00823C30">
            <w:rPr>
              <w:rFonts w:cs="Arial"/>
            </w:rPr>
            <w:t xml:space="preserve">   </w:t>
          </w:r>
        </w:p>
      </w:docPartBody>
    </w:docPart>
    <w:docPart>
      <w:docPartPr>
        <w:name w:val="0841719E424242EE87A9BBB986919B9D"/>
        <w:category>
          <w:name w:val="General"/>
          <w:gallery w:val="placeholder"/>
        </w:category>
        <w:types>
          <w:type w:val="bbPlcHdr"/>
        </w:types>
        <w:behaviors>
          <w:behavior w:val="content"/>
        </w:behaviors>
        <w:guid w:val="{A64C5D9B-50D9-44E0-A9A8-C1905B44CD68}"/>
      </w:docPartPr>
      <w:docPartBody>
        <w:p w:rsidR="00C840C5" w:rsidRDefault="00362DA7" w:rsidP="00362DA7">
          <w:pPr>
            <w:pStyle w:val="0841719E424242EE87A9BBB986919B9D3"/>
          </w:pPr>
          <w:r w:rsidRPr="00823C30">
            <w:rPr>
              <w:rFonts w:cs="Arial"/>
            </w:rPr>
            <w:t xml:space="preserve">   </w:t>
          </w:r>
        </w:p>
      </w:docPartBody>
    </w:docPart>
    <w:docPart>
      <w:docPartPr>
        <w:name w:val="A630D79126594BA4A9B080706B81336F"/>
        <w:category>
          <w:name w:val="General"/>
          <w:gallery w:val="placeholder"/>
        </w:category>
        <w:types>
          <w:type w:val="bbPlcHdr"/>
        </w:types>
        <w:behaviors>
          <w:behavior w:val="content"/>
        </w:behaviors>
        <w:guid w:val="{B2EDD3A7-0273-4055-ACA8-DEEDBC4AF5FD}"/>
      </w:docPartPr>
      <w:docPartBody>
        <w:p w:rsidR="00C840C5" w:rsidRDefault="00362DA7" w:rsidP="00362DA7">
          <w:pPr>
            <w:pStyle w:val="A630D79126594BA4A9B080706B81336F3"/>
          </w:pPr>
          <w:r w:rsidRPr="001B5F7E">
            <w:rPr>
              <w:rFonts w:cs="Arial"/>
            </w:rPr>
            <w:t xml:space="preserve">         </w:t>
          </w:r>
        </w:p>
      </w:docPartBody>
    </w:docPart>
    <w:docPart>
      <w:docPartPr>
        <w:name w:val="75A828916BDB4F63A2346121CFF08423"/>
        <w:category>
          <w:name w:val="General"/>
          <w:gallery w:val="placeholder"/>
        </w:category>
        <w:types>
          <w:type w:val="bbPlcHdr"/>
        </w:types>
        <w:behaviors>
          <w:behavior w:val="content"/>
        </w:behaviors>
        <w:guid w:val="{65B965B0-4491-49A7-8D5E-0F9333209BBB}"/>
      </w:docPartPr>
      <w:docPartBody>
        <w:p w:rsidR="00C840C5" w:rsidRDefault="00362DA7" w:rsidP="00362DA7">
          <w:pPr>
            <w:pStyle w:val="75A828916BDB4F63A2346121CFF084233"/>
          </w:pPr>
          <w:r w:rsidRPr="001B5F7E">
            <w:rPr>
              <w:rFonts w:cs="Arial"/>
            </w:rPr>
            <w:t xml:space="preserve">         </w:t>
          </w:r>
        </w:p>
      </w:docPartBody>
    </w:docPart>
    <w:docPart>
      <w:docPartPr>
        <w:name w:val="CC9A05D5410B4ED8A4416AB3163746A2"/>
        <w:category>
          <w:name w:val="General"/>
          <w:gallery w:val="placeholder"/>
        </w:category>
        <w:types>
          <w:type w:val="bbPlcHdr"/>
        </w:types>
        <w:behaviors>
          <w:behavior w:val="content"/>
        </w:behaviors>
        <w:guid w:val="{D06CC6E6-1097-40BF-885E-CA7EB8BDBC41}"/>
      </w:docPartPr>
      <w:docPartBody>
        <w:p w:rsidR="00C840C5" w:rsidRDefault="00362DA7" w:rsidP="00362DA7">
          <w:pPr>
            <w:pStyle w:val="CC9A05D5410B4ED8A4416AB3163746A23"/>
          </w:pPr>
          <w:r w:rsidRPr="001B5F7E">
            <w:rPr>
              <w:rFonts w:cs="Arial"/>
            </w:rPr>
            <w:t xml:space="preserve">         </w:t>
          </w:r>
        </w:p>
      </w:docPartBody>
    </w:docPart>
    <w:docPart>
      <w:docPartPr>
        <w:name w:val="C436BF8D64AF42C5B5507CAD2446B3C1"/>
        <w:category>
          <w:name w:val="General"/>
          <w:gallery w:val="placeholder"/>
        </w:category>
        <w:types>
          <w:type w:val="bbPlcHdr"/>
        </w:types>
        <w:behaviors>
          <w:behavior w:val="content"/>
        </w:behaviors>
        <w:guid w:val="{8969E680-7C02-4288-80C2-570624DFC45B}"/>
      </w:docPartPr>
      <w:docPartBody>
        <w:p w:rsidR="00C840C5" w:rsidRDefault="00362DA7" w:rsidP="00362DA7">
          <w:pPr>
            <w:pStyle w:val="C436BF8D64AF42C5B5507CAD2446B3C13"/>
          </w:pPr>
          <w:r w:rsidRPr="001B5F7E">
            <w:rPr>
              <w:rFonts w:cs="Arial"/>
            </w:rPr>
            <w:t xml:space="preserve">         </w:t>
          </w:r>
        </w:p>
      </w:docPartBody>
    </w:docPart>
    <w:docPart>
      <w:docPartPr>
        <w:name w:val="54BDC6A40B5A45D5B695127AC7A364F0"/>
        <w:category>
          <w:name w:val="General"/>
          <w:gallery w:val="placeholder"/>
        </w:category>
        <w:types>
          <w:type w:val="bbPlcHdr"/>
        </w:types>
        <w:behaviors>
          <w:behavior w:val="content"/>
        </w:behaviors>
        <w:guid w:val="{4DB9D498-5AB1-4E2B-9986-9F6587D08DA3}"/>
      </w:docPartPr>
      <w:docPartBody>
        <w:p w:rsidR="00C840C5" w:rsidRDefault="00362DA7" w:rsidP="00362DA7">
          <w:pPr>
            <w:pStyle w:val="54BDC6A40B5A45D5B695127AC7A364F03"/>
          </w:pPr>
          <w:r w:rsidRPr="001B5F7E">
            <w:rPr>
              <w:rFonts w:cs="Arial"/>
            </w:rPr>
            <w:t xml:space="preserve">         </w:t>
          </w:r>
        </w:p>
      </w:docPartBody>
    </w:docPart>
    <w:docPart>
      <w:docPartPr>
        <w:name w:val="FFE9F8B393904D418E9030A2E0AAE93E"/>
        <w:category>
          <w:name w:val="General"/>
          <w:gallery w:val="placeholder"/>
        </w:category>
        <w:types>
          <w:type w:val="bbPlcHdr"/>
        </w:types>
        <w:behaviors>
          <w:behavior w:val="content"/>
        </w:behaviors>
        <w:guid w:val="{4665878C-284A-47B6-A602-C6F1C651FD81}"/>
      </w:docPartPr>
      <w:docPartBody>
        <w:p w:rsidR="00C840C5" w:rsidRDefault="00362DA7" w:rsidP="00362DA7">
          <w:pPr>
            <w:pStyle w:val="FFE9F8B393904D418E9030A2E0AAE93E3"/>
          </w:pPr>
          <w:r w:rsidRPr="001B5F7E">
            <w:rPr>
              <w:rFonts w:cs="Arial"/>
            </w:rPr>
            <w:t xml:space="preserve">         </w:t>
          </w:r>
        </w:p>
      </w:docPartBody>
    </w:docPart>
    <w:docPart>
      <w:docPartPr>
        <w:name w:val="C3955D65B01140A697A832C8EBB3DB06"/>
        <w:category>
          <w:name w:val="General"/>
          <w:gallery w:val="placeholder"/>
        </w:category>
        <w:types>
          <w:type w:val="bbPlcHdr"/>
        </w:types>
        <w:behaviors>
          <w:behavior w:val="content"/>
        </w:behaviors>
        <w:guid w:val="{82949A9B-BB3C-4D7A-A2AA-E6546F6085C3}"/>
      </w:docPartPr>
      <w:docPartBody>
        <w:p w:rsidR="00C840C5" w:rsidRDefault="00362DA7" w:rsidP="00362DA7">
          <w:pPr>
            <w:pStyle w:val="C3955D65B01140A697A832C8EBB3DB063"/>
          </w:pPr>
          <w:r w:rsidRPr="001B5F7E">
            <w:rPr>
              <w:rFonts w:cs="Arial"/>
            </w:rPr>
            <w:t xml:space="preserve">         </w:t>
          </w:r>
        </w:p>
      </w:docPartBody>
    </w:docPart>
    <w:docPart>
      <w:docPartPr>
        <w:name w:val="DD549F33EA6A4183AEB707F509E342BB"/>
        <w:category>
          <w:name w:val="General"/>
          <w:gallery w:val="placeholder"/>
        </w:category>
        <w:types>
          <w:type w:val="bbPlcHdr"/>
        </w:types>
        <w:behaviors>
          <w:behavior w:val="content"/>
        </w:behaviors>
        <w:guid w:val="{D51F8BCC-02BA-4146-B7C3-0715FECFE80B}"/>
      </w:docPartPr>
      <w:docPartBody>
        <w:p w:rsidR="00C840C5" w:rsidRDefault="00362DA7" w:rsidP="00362DA7">
          <w:pPr>
            <w:pStyle w:val="DD549F33EA6A4183AEB707F509E342BB3"/>
          </w:pPr>
          <w:r w:rsidRPr="001B5F7E">
            <w:rPr>
              <w:rFonts w:cs="Arial"/>
            </w:rPr>
            <w:t xml:space="preserve">         </w:t>
          </w:r>
        </w:p>
      </w:docPartBody>
    </w:docPart>
    <w:docPart>
      <w:docPartPr>
        <w:name w:val="88ED1DD544C74F728FDCE294BA1D5A97"/>
        <w:category>
          <w:name w:val="General"/>
          <w:gallery w:val="placeholder"/>
        </w:category>
        <w:types>
          <w:type w:val="bbPlcHdr"/>
        </w:types>
        <w:behaviors>
          <w:behavior w:val="content"/>
        </w:behaviors>
        <w:guid w:val="{3FAA1F07-E964-4030-8161-92561689714B}"/>
      </w:docPartPr>
      <w:docPartBody>
        <w:p w:rsidR="00C840C5" w:rsidRDefault="00362DA7" w:rsidP="00362DA7">
          <w:pPr>
            <w:pStyle w:val="88ED1DD544C74F728FDCE294BA1D5A973"/>
          </w:pPr>
          <w:r w:rsidRPr="001B5F7E">
            <w:rPr>
              <w:rFonts w:cs="Arial"/>
            </w:rPr>
            <w:t xml:space="preserve">         </w:t>
          </w:r>
        </w:p>
      </w:docPartBody>
    </w:docPart>
    <w:docPart>
      <w:docPartPr>
        <w:name w:val="DF2150B4A0224B2BB0B64D125031E283"/>
        <w:category>
          <w:name w:val="General"/>
          <w:gallery w:val="placeholder"/>
        </w:category>
        <w:types>
          <w:type w:val="bbPlcHdr"/>
        </w:types>
        <w:behaviors>
          <w:behavior w:val="content"/>
        </w:behaviors>
        <w:guid w:val="{F6D6CE6B-1895-40E4-87A1-83C449AF17D9}"/>
      </w:docPartPr>
      <w:docPartBody>
        <w:p w:rsidR="00C840C5" w:rsidRDefault="00362DA7" w:rsidP="00362DA7">
          <w:pPr>
            <w:pStyle w:val="DF2150B4A0224B2BB0B64D125031E2833"/>
          </w:pPr>
          <w:r w:rsidRPr="001B5F7E">
            <w:rPr>
              <w:rFonts w:cs="Arial"/>
            </w:rPr>
            <w:t xml:space="preserve">         </w:t>
          </w:r>
        </w:p>
      </w:docPartBody>
    </w:docPart>
    <w:docPart>
      <w:docPartPr>
        <w:name w:val="0E9BB9B2E6C3462BB6930072DA0997BF"/>
        <w:category>
          <w:name w:val="General"/>
          <w:gallery w:val="placeholder"/>
        </w:category>
        <w:types>
          <w:type w:val="bbPlcHdr"/>
        </w:types>
        <w:behaviors>
          <w:behavior w:val="content"/>
        </w:behaviors>
        <w:guid w:val="{4F09899E-A51B-4634-AD01-83E5770096FC}"/>
      </w:docPartPr>
      <w:docPartBody>
        <w:p w:rsidR="00C840C5" w:rsidRDefault="00362DA7" w:rsidP="00362DA7">
          <w:pPr>
            <w:pStyle w:val="0E9BB9B2E6C3462BB6930072DA0997BF3"/>
          </w:pPr>
          <w:r w:rsidRPr="001B5F7E">
            <w:rPr>
              <w:rFonts w:cs="Arial"/>
            </w:rPr>
            <w:t xml:space="preserve">         </w:t>
          </w:r>
        </w:p>
      </w:docPartBody>
    </w:docPart>
    <w:docPart>
      <w:docPartPr>
        <w:name w:val="67A4D38C5F034A0282086272D19AD8F3"/>
        <w:category>
          <w:name w:val="General"/>
          <w:gallery w:val="placeholder"/>
        </w:category>
        <w:types>
          <w:type w:val="bbPlcHdr"/>
        </w:types>
        <w:behaviors>
          <w:behavior w:val="content"/>
        </w:behaviors>
        <w:guid w:val="{31778286-5797-421D-AC66-E8580DE921DC}"/>
      </w:docPartPr>
      <w:docPartBody>
        <w:p w:rsidR="00C840C5" w:rsidRDefault="00362DA7" w:rsidP="00362DA7">
          <w:pPr>
            <w:pStyle w:val="67A4D38C5F034A0282086272D19AD8F33"/>
          </w:pPr>
          <w:r w:rsidRPr="001B5F7E">
            <w:rPr>
              <w:rFonts w:cs="Arial"/>
            </w:rPr>
            <w:t xml:space="preserve">         </w:t>
          </w:r>
        </w:p>
      </w:docPartBody>
    </w:docPart>
    <w:docPart>
      <w:docPartPr>
        <w:name w:val="DA0FF38D1DBE448EA943CECE8B7FDBE3"/>
        <w:category>
          <w:name w:val="General"/>
          <w:gallery w:val="placeholder"/>
        </w:category>
        <w:types>
          <w:type w:val="bbPlcHdr"/>
        </w:types>
        <w:behaviors>
          <w:behavior w:val="content"/>
        </w:behaviors>
        <w:guid w:val="{1096FAE0-E38D-4B75-B6FE-E5BD3D23D79F}"/>
      </w:docPartPr>
      <w:docPartBody>
        <w:p w:rsidR="00C840C5" w:rsidRDefault="00362DA7" w:rsidP="00362DA7">
          <w:pPr>
            <w:pStyle w:val="DA0FF38D1DBE448EA943CECE8B7FDBE33"/>
          </w:pPr>
          <w:r w:rsidRPr="001B5F7E">
            <w:rPr>
              <w:rFonts w:cs="Arial"/>
            </w:rPr>
            <w:t xml:space="preserve">         </w:t>
          </w:r>
        </w:p>
      </w:docPartBody>
    </w:docPart>
    <w:docPart>
      <w:docPartPr>
        <w:name w:val="8A3C38456B26425C94CE9F5D8C1AC1FF"/>
        <w:category>
          <w:name w:val="General"/>
          <w:gallery w:val="placeholder"/>
        </w:category>
        <w:types>
          <w:type w:val="bbPlcHdr"/>
        </w:types>
        <w:behaviors>
          <w:behavior w:val="content"/>
        </w:behaviors>
        <w:guid w:val="{240AE5D3-45D3-4663-A205-FAF932D252EE}"/>
      </w:docPartPr>
      <w:docPartBody>
        <w:p w:rsidR="00C840C5" w:rsidRDefault="00362DA7" w:rsidP="00362DA7">
          <w:pPr>
            <w:pStyle w:val="8A3C38456B26425C94CE9F5D8C1AC1FF3"/>
          </w:pPr>
          <w:r w:rsidRPr="001B5F7E">
            <w:rPr>
              <w:rFonts w:cs="Arial"/>
            </w:rPr>
            <w:t xml:space="preserve">         </w:t>
          </w:r>
        </w:p>
      </w:docPartBody>
    </w:docPart>
    <w:docPart>
      <w:docPartPr>
        <w:name w:val="F16F4F7B120F4A12A6D3FB1C083F3812"/>
        <w:category>
          <w:name w:val="General"/>
          <w:gallery w:val="placeholder"/>
        </w:category>
        <w:types>
          <w:type w:val="bbPlcHdr"/>
        </w:types>
        <w:behaviors>
          <w:behavior w:val="content"/>
        </w:behaviors>
        <w:guid w:val="{A77F2FD2-86E6-4133-BCFC-A1BF2EFA3693}"/>
      </w:docPartPr>
      <w:docPartBody>
        <w:p w:rsidR="00C840C5" w:rsidRDefault="00362DA7" w:rsidP="00362DA7">
          <w:pPr>
            <w:pStyle w:val="F16F4F7B120F4A12A6D3FB1C083F38123"/>
          </w:pPr>
          <w:r w:rsidRPr="001B5F7E">
            <w:rPr>
              <w:rFonts w:cs="Arial"/>
            </w:rPr>
            <w:t xml:space="preserve">       </w:t>
          </w:r>
        </w:p>
      </w:docPartBody>
    </w:docPart>
    <w:docPart>
      <w:docPartPr>
        <w:name w:val="E6ADEF660CD148E4AC6371BEE7DA063D"/>
        <w:category>
          <w:name w:val="General"/>
          <w:gallery w:val="placeholder"/>
        </w:category>
        <w:types>
          <w:type w:val="bbPlcHdr"/>
        </w:types>
        <w:behaviors>
          <w:behavior w:val="content"/>
        </w:behaviors>
        <w:guid w:val="{590350FC-9A58-4AD8-8A7F-C927B14D1D86}"/>
      </w:docPartPr>
      <w:docPartBody>
        <w:p w:rsidR="00C840C5" w:rsidRDefault="00362DA7" w:rsidP="00362DA7">
          <w:pPr>
            <w:pStyle w:val="E6ADEF660CD148E4AC6371BEE7DA063D3"/>
          </w:pPr>
          <w:r w:rsidRPr="001B5F7E">
            <w:rPr>
              <w:rFonts w:cs="Arial"/>
            </w:rPr>
            <w:t xml:space="preserve">         </w:t>
          </w:r>
        </w:p>
      </w:docPartBody>
    </w:docPart>
    <w:docPart>
      <w:docPartPr>
        <w:name w:val="720EB7486187422083AE13C9058D6664"/>
        <w:category>
          <w:name w:val="General"/>
          <w:gallery w:val="placeholder"/>
        </w:category>
        <w:types>
          <w:type w:val="bbPlcHdr"/>
        </w:types>
        <w:behaviors>
          <w:behavior w:val="content"/>
        </w:behaviors>
        <w:guid w:val="{69C282F1-0709-4872-895B-04A75A0A128C}"/>
      </w:docPartPr>
      <w:docPartBody>
        <w:p w:rsidR="00C840C5" w:rsidRDefault="00362DA7" w:rsidP="00362DA7">
          <w:pPr>
            <w:pStyle w:val="720EB7486187422083AE13C9058D66643"/>
          </w:pPr>
          <w:r w:rsidRPr="001B5F7E">
            <w:rPr>
              <w:rFonts w:cs="Arial"/>
            </w:rPr>
            <w:t xml:space="preserve">         </w:t>
          </w:r>
        </w:p>
      </w:docPartBody>
    </w:docPart>
    <w:docPart>
      <w:docPartPr>
        <w:name w:val="E9D808D387A44A689BB11B7EBAFE4D39"/>
        <w:category>
          <w:name w:val="General"/>
          <w:gallery w:val="placeholder"/>
        </w:category>
        <w:types>
          <w:type w:val="bbPlcHdr"/>
        </w:types>
        <w:behaviors>
          <w:behavior w:val="content"/>
        </w:behaviors>
        <w:guid w:val="{77326993-A930-4159-B972-23215F016F12}"/>
      </w:docPartPr>
      <w:docPartBody>
        <w:p w:rsidR="00C840C5" w:rsidRDefault="00362DA7" w:rsidP="00362DA7">
          <w:pPr>
            <w:pStyle w:val="E9D808D387A44A689BB11B7EBAFE4D393"/>
          </w:pPr>
          <w:r w:rsidRPr="001B5F7E">
            <w:rPr>
              <w:rFonts w:cs="Arial"/>
            </w:rPr>
            <w:t xml:space="preserve">         </w:t>
          </w:r>
        </w:p>
      </w:docPartBody>
    </w:docPart>
    <w:docPart>
      <w:docPartPr>
        <w:name w:val="1C6914196A0843B095D57F395BD41BD8"/>
        <w:category>
          <w:name w:val="General"/>
          <w:gallery w:val="placeholder"/>
        </w:category>
        <w:types>
          <w:type w:val="bbPlcHdr"/>
        </w:types>
        <w:behaviors>
          <w:behavior w:val="content"/>
        </w:behaviors>
        <w:guid w:val="{81EBB1AC-F574-4B5B-A146-7F11102B0B00}"/>
      </w:docPartPr>
      <w:docPartBody>
        <w:p w:rsidR="00C840C5" w:rsidRDefault="00362DA7" w:rsidP="00362DA7">
          <w:pPr>
            <w:pStyle w:val="1C6914196A0843B095D57F395BD41BD83"/>
          </w:pPr>
          <w:r w:rsidRPr="001B5F7E">
            <w:rPr>
              <w:rFonts w:cs="Arial"/>
            </w:rPr>
            <w:t xml:space="preserve">         </w:t>
          </w:r>
        </w:p>
      </w:docPartBody>
    </w:docPart>
    <w:docPart>
      <w:docPartPr>
        <w:name w:val="674A8D3B264842B096CDD018DF855D9C"/>
        <w:category>
          <w:name w:val="General"/>
          <w:gallery w:val="placeholder"/>
        </w:category>
        <w:types>
          <w:type w:val="bbPlcHdr"/>
        </w:types>
        <w:behaviors>
          <w:behavior w:val="content"/>
        </w:behaviors>
        <w:guid w:val="{0754CAAB-3667-4DE7-BB4F-21C487DB00A4}"/>
      </w:docPartPr>
      <w:docPartBody>
        <w:p w:rsidR="00C840C5" w:rsidRDefault="00362DA7" w:rsidP="00362DA7">
          <w:pPr>
            <w:pStyle w:val="674A8D3B264842B096CDD018DF855D9C3"/>
          </w:pPr>
          <w:r w:rsidRPr="001B5F7E">
            <w:rPr>
              <w:rFonts w:cs="Arial"/>
            </w:rPr>
            <w:t xml:space="preserve">         </w:t>
          </w:r>
        </w:p>
      </w:docPartBody>
    </w:docPart>
    <w:docPart>
      <w:docPartPr>
        <w:name w:val="D1A705D41AC04FF99E39D0EC2DB3241E"/>
        <w:category>
          <w:name w:val="General"/>
          <w:gallery w:val="placeholder"/>
        </w:category>
        <w:types>
          <w:type w:val="bbPlcHdr"/>
        </w:types>
        <w:behaviors>
          <w:behavior w:val="content"/>
        </w:behaviors>
        <w:guid w:val="{D360F5F3-080B-47B2-B075-F2508A616185}"/>
      </w:docPartPr>
      <w:docPartBody>
        <w:p w:rsidR="00C840C5" w:rsidRDefault="00362DA7" w:rsidP="00362DA7">
          <w:pPr>
            <w:pStyle w:val="D1A705D41AC04FF99E39D0EC2DB3241E3"/>
          </w:pPr>
          <w:r w:rsidRPr="001B5F7E">
            <w:rPr>
              <w:rFonts w:cs="Arial"/>
            </w:rPr>
            <w:t xml:space="preserve">         </w:t>
          </w:r>
        </w:p>
      </w:docPartBody>
    </w:docPart>
    <w:docPart>
      <w:docPartPr>
        <w:name w:val="52592EF98F3E434995E8A38AD26C2C66"/>
        <w:category>
          <w:name w:val="General"/>
          <w:gallery w:val="placeholder"/>
        </w:category>
        <w:types>
          <w:type w:val="bbPlcHdr"/>
        </w:types>
        <w:behaviors>
          <w:behavior w:val="content"/>
        </w:behaviors>
        <w:guid w:val="{078DC269-8263-42FF-BB10-C53206357805}"/>
      </w:docPartPr>
      <w:docPartBody>
        <w:p w:rsidR="00C840C5" w:rsidRDefault="00362DA7" w:rsidP="00362DA7">
          <w:pPr>
            <w:pStyle w:val="52592EF98F3E434995E8A38AD26C2C663"/>
          </w:pPr>
          <w:r w:rsidRPr="001B5F7E">
            <w:rPr>
              <w:rFonts w:cs="Arial"/>
            </w:rPr>
            <w:t xml:space="preserve">         </w:t>
          </w:r>
        </w:p>
      </w:docPartBody>
    </w:docPart>
    <w:docPart>
      <w:docPartPr>
        <w:name w:val="B58B830DB718478188E310591A935A97"/>
        <w:category>
          <w:name w:val="General"/>
          <w:gallery w:val="placeholder"/>
        </w:category>
        <w:types>
          <w:type w:val="bbPlcHdr"/>
        </w:types>
        <w:behaviors>
          <w:behavior w:val="content"/>
        </w:behaviors>
        <w:guid w:val="{3EAFCFB3-EAB3-4162-86A2-7F1E44031613}"/>
      </w:docPartPr>
      <w:docPartBody>
        <w:p w:rsidR="00C840C5" w:rsidRDefault="00362DA7" w:rsidP="00362DA7">
          <w:pPr>
            <w:pStyle w:val="B58B830DB718478188E310591A935A973"/>
          </w:pPr>
          <w:r w:rsidRPr="001B5F7E">
            <w:rPr>
              <w:rFonts w:cs="Arial"/>
            </w:rPr>
            <w:t xml:space="preserve">         </w:t>
          </w:r>
        </w:p>
      </w:docPartBody>
    </w:docPart>
    <w:docPart>
      <w:docPartPr>
        <w:name w:val="23468311F8CF45D8B4DBE40A8B1BF63D"/>
        <w:category>
          <w:name w:val="General"/>
          <w:gallery w:val="placeholder"/>
        </w:category>
        <w:types>
          <w:type w:val="bbPlcHdr"/>
        </w:types>
        <w:behaviors>
          <w:behavior w:val="content"/>
        </w:behaviors>
        <w:guid w:val="{A7593679-8887-4B0E-99BA-372EBBFA90CF}"/>
      </w:docPartPr>
      <w:docPartBody>
        <w:p w:rsidR="00C840C5" w:rsidRDefault="00362DA7" w:rsidP="00362DA7">
          <w:pPr>
            <w:pStyle w:val="23468311F8CF45D8B4DBE40A8B1BF63D3"/>
          </w:pPr>
          <w:r w:rsidRPr="001B5F7E">
            <w:rPr>
              <w:rFonts w:cs="Arial"/>
            </w:rPr>
            <w:t xml:space="preserve">         </w:t>
          </w:r>
        </w:p>
      </w:docPartBody>
    </w:docPart>
    <w:docPart>
      <w:docPartPr>
        <w:name w:val="1709B62A368647DC8343DDA5B7F69BE6"/>
        <w:category>
          <w:name w:val="General"/>
          <w:gallery w:val="placeholder"/>
        </w:category>
        <w:types>
          <w:type w:val="bbPlcHdr"/>
        </w:types>
        <w:behaviors>
          <w:behavior w:val="content"/>
        </w:behaviors>
        <w:guid w:val="{C0E1AFC6-8529-4868-B512-A068EAA88142}"/>
      </w:docPartPr>
      <w:docPartBody>
        <w:p w:rsidR="00C840C5" w:rsidRDefault="00362DA7" w:rsidP="00362DA7">
          <w:pPr>
            <w:pStyle w:val="1709B62A368647DC8343DDA5B7F69BE63"/>
          </w:pPr>
          <w:r w:rsidRPr="001B5F7E">
            <w:rPr>
              <w:rFonts w:cs="Arial"/>
            </w:rPr>
            <w:t xml:space="preserve">         </w:t>
          </w:r>
        </w:p>
      </w:docPartBody>
    </w:docPart>
    <w:docPart>
      <w:docPartPr>
        <w:name w:val="D6C1A3D6717A42ED8F84E3ABB3C82F2D"/>
        <w:category>
          <w:name w:val="General"/>
          <w:gallery w:val="placeholder"/>
        </w:category>
        <w:types>
          <w:type w:val="bbPlcHdr"/>
        </w:types>
        <w:behaviors>
          <w:behavior w:val="content"/>
        </w:behaviors>
        <w:guid w:val="{D722234B-866D-4B39-96A7-CF8CF2C59E75}"/>
      </w:docPartPr>
      <w:docPartBody>
        <w:p w:rsidR="00C840C5" w:rsidRDefault="00362DA7" w:rsidP="00362DA7">
          <w:pPr>
            <w:pStyle w:val="D6C1A3D6717A42ED8F84E3ABB3C82F2D3"/>
          </w:pPr>
          <w:r w:rsidRPr="001B5F7E">
            <w:rPr>
              <w:rFonts w:cs="Arial"/>
            </w:rPr>
            <w:t xml:space="preserve">         </w:t>
          </w:r>
        </w:p>
      </w:docPartBody>
    </w:docPart>
    <w:docPart>
      <w:docPartPr>
        <w:name w:val="CB4A25791CA14918937593CB876CFC35"/>
        <w:category>
          <w:name w:val="General"/>
          <w:gallery w:val="placeholder"/>
        </w:category>
        <w:types>
          <w:type w:val="bbPlcHdr"/>
        </w:types>
        <w:behaviors>
          <w:behavior w:val="content"/>
        </w:behaviors>
        <w:guid w:val="{D8EF35FF-1887-4041-B329-6F82F8502806}"/>
      </w:docPartPr>
      <w:docPartBody>
        <w:p w:rsidR="00C840C5" w:rsidRDefault="00362DA7" w:rsidP="00362DA7">
          <w:pPr>
            <w:pStyle w:val="CB4A25791CA14918937593CB876CFC353"/>
          </w:pPr>
          <w:r w:rsidRPr="001B5F7E">
            <w:rPr>
              <w:rFonts w:cs="Arial"/>
            </w:rPr>
            <w:t xml:space="preserve">         </w:t>
          </w:r>
        </w:p>
      </w:docPartBody>
    </w:docPart>
    <w:docPart>
      <w:docPartPr>
        <w:name w:val="4C9EC05C96B74D4FB7548446B030CB65"/>
        <w:category>
          <w:name w:val="General"/>
          <w:gallery w:val="placeholder"/>
        </w:category>
        <w:types>
          <w:type w:val="bbPlcHdr"/>
        </w:types>
        <w:behaviors>
          <w:behavior w:val="content"/>
        </w:behaviors>
        <w:guid w:val="{34D135A5-149A-42BA-90A2-82DF05B37E08}"/>
      </w:docPartPr>
      <w:docPartBody>
        <w:p w:rsidR="00C840C5" w:rsidRDefault="00362DA7" w:rsidP="00362DA7">
          <w:pPr>
            <w:pStyle w:val="4C9EC05C96B74D4FB7548446B030CB653"/>
          </w:pPr>
          <w:r w:rsidRPr="001B5F7E">
            <w:rPr>
              <w:rFonts w:cs="Arial"/>
            </w:rPr>
            <w:t xml:space="preserve">         </w:t>
          </w:r>
        </w:p>
      </w:docPartBody>
    </w:docPart>
    <w:docPart>
      <w:docPartPr>
        <w:name w:val="C0841475EAF7484D84D8455E80E712F1"/>
        <w:category>
          <w:name w:val="General"/>
          <w:gallery w:val="placeholder"/>
        </w:category>
        <w:types>
          <w:type w:val="bbPlcHdr"/>
        </w:types>
        <w:behaviors>
          <w:behavior w:val="content"/>
        </w:behaviors>
        <w:guid w:val="{0C706673-C58C-4EA7-9340-06CF5AF33F91}"/>
      </w:docPartPr>
      <w:docPartBody>
        <w:p w:rsidR="00C840C5" w:rsidRDefault="00362DA7" w:rsidP="00362DA7">
          <w:pPr>
            <w:pStyle w:val="C0841475EAF7484D84D8455E80E712F13"/>
          </w:pPr>
          <w:r w:rsidRPr="001B5F7E">
            <w:rPr>
              <w:rFonts w:cs="Arial"/>
            </w:rPr>
            <w:t xml:space="preserve">         </w:t>
          </w:r>
        </w:p>
      </w:docPartBody>
    </w:docPart>
    <w:docPart>
      <w:docPartPr>
        <w:name w:val="D99017BAF63E41BFA4CBCEDCAF538CA9"/>
        <w:category>
          <w:name w:val="General"/>
          <w:gallery w:val="placeholder"/>
        </w:category>
        <w:types>
          <w:type w:val="bbPlcHdr"/>
        </w:types>
        <w:behaviors>
          <w:behavior w:val="content"/>
        </w:behaviors>
        <w:guid w:val="{63E66771-AA9C-4CBB-BBD5-D56786954D4A}"/>
      </w:docPartPr>
      <w:docPartBody>
        <w:p w:rsidR="00C840C5" w:rsidRDefault="00362DA7" w:rsidP="00362DA7">
          <w:pPr>
            <w:pStyle w:val="D99017BAF63E41BFA4CBCEDCAF538CA93"/>
          </w:pPr>
          <w:r w:rsidRPr="001B5F7E">
            <w:rPr>
              <w:rFonts w:cs="Arial"/>
            </w:rPr>
            <w:t xml:space="preserve">         </w:t>
          </w:r>
        </w:p>
      </w:docPartBody>
    </w:docPart>
    <w:docPart>
      <w:docPartPr>
        <w:name w:val="7A17740EF46E416391405E56B507ABCA"/>
        <w:category>
          <w:name w:val="General"/>
          <w:gallery w:val="placeholder"/>
        </w:category>
        <w:types>
          <w:type w:val="bbPlcHdr"/>
        </w:types>
        <w:behaviors>
          <w:behavior w:val="content"/>
        </w:behaviors>
        <w:guid w:val="{0F038845-D2C1-4762-AA7B-B48D0D1A4EFD}"/>
      </w:docPartPr>
      <w:docPartBody>
        <w:p w:rsidR="00C840C5" w:rsidRDefault="00362DA7" w:rsidP="00362DA7">
          <w:pPr>
            <w:pStyle w:val="7A17740EF46E416391405E56B507ABCA3"/>
          </w:pPr>
          <w:r w:rsidRPr="001B5F7E">
            <w:rPr>
              <w:rFonts w:cs="Arial"/>
            </w:rPr>
            <w:t xml:space="preserve">         </w:t>
          </w:r>
        </w:p>
      </w:docPartBody>
    </w:docPart>
    <w:docPart>
      <w:docPartPr>
        <w:name w:val="CBF503459F26405B9761FD65F6710D98"/>
        <w:category>
          <w:name w:val="General"/>
          <w:gallery w:val="placeholder"/>
        </w:category>
        <w:types>
          <w:type w:val="bbPlcHdr"/>
        </w:types>
        <w:behaviors>
          <w:behavior w:val="content"/>
        </w:behaviors>
        <w:guid w:val="{94D761D0-62A3-4D40-A782-F26928BD17EE}"/>
      </w:docPartPr>
      <w:docPartBody>
        <w:p w:rsidR="00C840C5" w:rsidRDefault="00362DA7" w:rsidP="00362DA7">
          <w:pPr>
            <w:pStyle w:val="CBF503459F26405B9761FD65F6710D983"/>
          </w:pPr>
          <w:r w:rsidRPr="001B5F7E">
            <w:rPr>
              <w:rFonts w:cs="Arial"/>
            </w:rPr>
            <w:t xml:space="preserve">         </w:t>
          </w:r>
        </w:p>
      </w:docPartBody>
    </w:docPart>
    <w:docPart>
      <w:docPartPr>
        <w:name w:val="CB47DB27EA7C4CDDA238170936AD1AD3"/>
        <w:category>
          <w:name w:val="General"/>
          <w:gallery w:val="placeholder"/>
        </w:category>
        <w:types>
          <w:type w:val="bbPlcHdr"/>
        </w:types>
        <w:behaviors>
          <w:behavior w:val="content"/>
        </w:behaviors>
        <w:guid w:val="{42E28F2C-B7BC-4F84-B491-2E461ACBF9B1}"/>
      </w:docPartPr>
      <w:docPartBody>
        <w:p w:rsidR="00C840C5" w:rsidRDefault="00362DA7" w:rsidP="00362DA7">
          <w:pPr>
            <w:pStyle w:val="CB47DB27EA7C4CDDA238170936AD1AD33"/>
          </w:pPr>
          <w:r w:rsidRPr="001B5F7E">
            <w:rPr>
              <w:rFonts w:cs="Arial"/>
            </w:rPr>
            <w:t xml:space="preserve">         </w:t>
          </w:r>
        </w:p>
      </w:docPartBody>
    </w:docPart>
    <w:docPart>
      <w:docPartPr>
        <w:name w:val="B4FACB5A9D4249D7B042CC52856309F1"/>
        <w:category>
          <w:name w:val="General"/>
          <w:gallery w:val="placeholder"/>
        </w:category>
        <w:types>
          <w:type w:val="bbPlcHdr"/>
        </w:types>
        <w:behaviors>
          <w:behavior w:val="content"/>
        </w:behaviors>
        <w:guid w:val="{785B3E62-23F5-401E-840D-117D62FEEC7F}"/>
      </w:docPartPr>
      <w:docPartBody>
        <w:p w:rsidR="00C840C5" w:rsidRDefault="00362DA7" w:rsidP="00362DA7">
          <w:pPr>
            <w:pStyle w:val="B4FACB5A9D4249D7B042CC52856309F13"/>
          </w:pPr>
          <w:r w:rsidRPr="001B5F7E">
            <w:rPr>
              <w:rFonts w:cs="Arial"/>
            </w:rPr>
            <w:t xml:space="preserve">         </w:t>
          </w:r>
        </w:p>
      </w:docPartBody>
    </w:docPart>
    <w:docPart>
      <w:docPartPr>
        <w:name w:val="528530ED7EE64F5987EA93C0CCDE9117"/>
        <w:category>
          <w:name w:val="General"/>
          <w:gallery w:val="placeholder"/>
        </w:category>
        <w:types>
          <w:type w:val="bbPlcHdr"/>
        </w:types>
        <w:behaviors>
          <w:behavior w:val="content"/>
        </w:behaviors>
        <w:guid w:val="{48727832-204B-4FEE-8593-D62173DF51E2}"/>
      </w:docPartPr>
      <w:docPartBody>
        <w:p w:rsidR="00C840C5" w:rsidRDefault="00362DA7" w:rsidP="00362DA7">
          <w:pPr>
            <w:pStyle w:val="528530ED7EE64F5987EA93C0CCDE91173"/>
          </w:pPr>
          <w:r w:rsidRPr="001B5F7E">
            <w:rPr>
              <w:rFonts w:cs="Arial"/>
            </w:rPr>
            <w:t xml:space="preserve">         </w:t>
          </w:r>
        </w:p>
      </w:docPartBody>
    </w:docPart>
    <w:docPart>
      <w:docPartPr>
        <w:name w:val="B4F0032BFF9D4D15ADC792EFB4581EE5"/>
        <w:category>
          <w:name w:val="General"/>
          <w:gallery w:val="placeholder"/>
        </w:category>
        <w:types>
          <w:type w:val="bbPlcHdr"/>
        </w:types>
        <w:behaviors>
          <w:behavior w:val="content"/>
        </w:behaviors>
        <w:guid w:val="{01DC8145-A8C1-4569-8216-F17AC42AC0A1}"/>
      </w:docPartPr>
      <w:docPartBody>
        <w:p w:rsidR="00C840C5" w:rsidRDefault="00362DA7" w:rsidP="00362DA7">
          <w:pPr>
            <w:pStyle w:val="B4F0032BFF9D4D15ADC792EFB4581EE53"/>
          </w:pPr>
          <w:r w:rsidRPr="001B5F7E">
            <w:rPr>
              <w:rFonts w:cs="Arial"/>
            </w:rPr>
            <w:t xml:space="preserve">         </w:t>
          </w:r>
        </w:p>
      </w:docPartBody>
    </w:docPart>
    <w:docPart>
      <w:docPartPr>
        <w:name w:val="0C28ADD7724D40B4969ECE710C6FC0D7"/>
        <w:category>
          <w:name w:val="General"/>
          <w:gallery w:val="placeholder"/>
        </w:category>
        <w:types>
          <w:type w:val="bbPlcHdr"/>
        </w:types>
        <w:behaviors>
          <w:behavior w:val="content"/>
        </w:behaviors>
        <w:guid w:val="{15438EDF-72AF-4084-AFEE-DA7C9E55D37B}"/>
      </w:docPartPr>
      <w:docPartBody>
        <w:p w:rsidR="00C840C5" w:rsidRDefault="00362DA7" w:rsidP="00362DA7">
          <w:pPr>
            <w:pStyle w:val="0C28ADD7724D40B4969ECE710C6FC0D73"/>
          </w:pPr>
          <w:r w:rsidRPr="001B5F7E">
            <w:rPr>
              <w:rFonts w:cs="Arial"/>
            </w:rPr>
            <w:t xml:space="preserve">         </w:t>
          </w:r>
        </w:p>
      </w:docPartBody>
    </w:docPart>
    <w:docPart>
      <w:docPartPr>
        <w:name w:val="77ECCD1C3C0F4451B608DB16526136AC"/>
        <w:category>
          <w:name w:val="General"/>
          <w:gallery w:val="placeholder"/>
        </w:category>
        <w:types>
          <w:type w:val="bbPlcHdr"/>
        </w:types>
        <w:behaviors>
          <w:behavior w:val="content"/>
        </w:behaviors>
        <w:guid w:val="{666561AE-8229-426D-BD7D-0E646B4194F5}"/>
      </w:docPartPr>
      <w:docPartBody>
        <w:p w:rsidR="00C840C5" w:rsidRDefault="00362DA7" w:rsidP="00362DA7">
          <w:pPr>
            <w:pStyle w:val="77ECCD1C3C0F4451B608DB16526136AC3"/>
          </w:pPr>
          <w:r w:rsidRPr="001B5F7E">
            <w:rPr>
              <w:rFonts w:cs="Arial"/>
            </w:rPr>
            <w:t xml:space="preserve">         </w:t>
          </w:r>
        </w:p>
      </w:docPartBody>
    </w:docPart>
    <w:docPart>
      <w:docPartPr>
        <w:name w:val="73FD3C3778294E3D8F5B942054D939BA"/>
        <w:category>
          <w:name w:val="General"/>
          <w:gallery w:val="placeholder"/>
        </w:category>
        <w:types>
          <w:type w:val="bbPlcHdr"/>
        </w:types>
        <w:behaviors>
          <w:behavior w:val="content"/>
        </w:behaviors>
        <w:guid w:val="{1E26D6AF-8F4D-4438-AC9D-854B60E84A2B}"/>
      </w:docPartPr>
      <w:docPartBody>
        <w:p w:rsidR="00C840C5" w:rsidRDefault="00362DA7" w:rsidP="00362DA7">
          <w:pPr>
            <w:pStyle w:val="73FD3C3778294E3D8F5B942054D939BA3"/>
          </w:pPr>
          <w:r w:rsidRPr="001B5F7E">
            <w:rPr>
              <w:rFonts w:cs="Arial"/>
            </w:rPr>
            <w:t xml:space="preserve">         </w:t>
          </w:r>
        </w:p>
      </w:docPartBody>
    </w:docPart>
    <w:docPart>
      <w:docPartPr>
        <w:name w:val="0F1A134938FB42ECA66DE7A609D6E681"/>
        <w:category>
          <w:name w:val="General"/>
          <w:gallery w:val="placeholder"/>
        </w:category>
        <w:types>
          <w:type w:val="bbPlcHdr"/>
        </w:types>
        <w:behaviors>
          <w:behavior w:val="content"/>
        </w:behaviors>
        <w:guid w:val="{7962C73E-5BE8-47E9-A4F4-788B176920E7}"/>
      </w:docPartPr>
      <w:docPartBody>
        <w:p w:rsidR="00C840C5" w:rsidRDefault="00362DA7" w:rsidP="00362DA7">
          <w:pPr>
            <w:pStyle w:val="0F1A134938FB42ECA66DE7A609D6E6813"/>
          </w:pPr>
          <w:r w:rsidRPr="001B5F7E">
            <w:rPr>
              <w:rFonts w:cs="Arial"/>
            </w:rPr>
            <w:t xml:space="preserve">         </w:t>
          </w:r>
        </w:p>
      </w:docPartBody>
    </w:docPart>
    <w:docPart>
      <w:docPartPr>
        <w:name w:val="F9BF6DD10B8E4E1F8753B9A42B99FFAB"/>
        <w:category>
          <w:name w:val="General"/>
          <w:gallery w:val="placeholder"/>
        </w:category>
        <w:types>
          <w:type w:val="bbPlcHdr"/>
        </w:types>
        <w:behaviors>
          <w:behavior w:val="content"/>
        </w:behaviors>
        <w:guid w:val="{3B6FBC2D-E739-4511-8CD9-FB24AE840834}"/>
      </w:docPartPr>
      <w:docPartBody>
        <w:p w:rsidR="00C840C5" w:rsidRDefault="00362DA7" w:rsidP="00362DA7">
          <w:pPr>
            <w:pStyle w:val="F9BF6DD10B8E4E1F8753B9A42B99FFAB3"/>
          </w:pPr>
          <w:r w:rsidRPr="001B5F7E">
            <w:rPr>
              <w:rFonts w:cs="Arial"/>
            </w:rPr>
            <w:t xml:space="preserve">         </w:t>
          </w:r>
        </w:p>
      </w:docPartBody>
    </w:docPart>
    <w:docPart>
      <w:docPartPr>
        <w:name w:val="23A7685BE37B4CAE8A7000BD3AFE1210"/>
        <w:category>
          <w:name w:val="General"/>
          <w:gallery w:val="placeholder"/>
        </w:category>
        <w:types>
          <w:type w:val="bbPlcHdr"/>
        </w:types>
        <w:behaviors>
          <w:behavior w:val="content"/>
        </w:behaviors>
        <w:guid w:val="{098D27B4-A6F9-486B-887A-74CDBAC464F7}"/>
      </w:docPartPr>
      <w:docPartBody>
        <w:p w:rsidR="00C840C5" w:rsidRDefault="00362DA7" w:rsidP="00362DA7">
          <w:pPr>
            <w:pStyle w:val="23A7685BE37B4CAE8A7000BD3AFE12103"/>
          </w:pPr>
          <w:r w:rsidRPr="001B5F7E">
            <w:rPr>
              <w:rFonts w:cs="Arial"/>
            </w:rPr>
            <w:t xml:space="preserve">         </w:t>
          </w:r>
        </w:p>
      </w:docPartBody>
    </w:docPart>
    <w:docPart>
      <w:docPartPr>
        <w:name w:val="79D6B18709F040F2B28071AE5C61ACC1"/>
        <w:category>
          <w:name w:val="General"/>
          <w:gallery w:val="placeholder"/>
        </w:category>
        <w:types>
          <w:type w:val="bbPlcHdr"/>
        </w:types>
        <w:behaviors>
          <w:behavior w:val="content"/>
        </w:behaviors>
        <w:guid w:val="{E1064EE7-5A64-4827-ADCD-7832DE0C1C05}"/>
      </w:docPartPr>
      <w:docPartBody>
        <w:p w:rsidR="00C840C5" w:rsidRDefault="00362DA7" w:rsidP="00362DA7">
          <w:pPr>
            <w:pStyle w:val="79D6B18709F040F2B28071AE5C61ACC13"/>
          </w:pPr>
          <w:r w:rsidRPr="001B5F7E">
            <w:rPr>
              <w:rFonts w:cs="Arial"/>
            </w:rPr>
            <w:t xml:space="preserve">         </w:t>
          </w:r>
        </w:p>
      </w:docPartBody>
    </w:docPart>
    <w:docPart>
      <w:docPartPr>
        <w:name w:val="AC757988D8EA4B999BEF883F86E94000"/>
        <w:category>
          <w:name w:val="General"/>
          <w:gallery w:val="placeholder"/>
        </w:category>
        <w:types>
          <w:type w:val="bbPlcHdr"/>
        </w:types>
        <w:behaviors>
          <w:behavior w:val="content"/>
        </w:behaviors>
        <w:guid w:val="{CE5877D8-E13F-42CE-B6F4-21D28DC6125B}"/>
      </w:docPartPr>
      <w:docPartBody>
        <w:p w:rsidR="00C840C5" w:rsidRDefault="00362DA7" w:rsidP="00362DA7">
          <w:pPr>
            <w:pStyle w:val="AC757988D8EA4B999BEF883F86E940003"/>
          </w:pPr>
          <w:r w:rsidRPr="001B5F7E">
            <w:rPr>
              <w:rFonts w:cs="Arial"/>
            </w:rPr>
            <w:t xml:space="preserve">         </w:t>
          </w:r>
        </w:p>
      </w:docPartBody>
    </w:docPart>
    <w:docPart>
      <w:docPartPr>
        <w:name w:val="290420721FEB4398B540D1F146850581"/>
        <w:category>
          <w:name w:val="General"/>
          <w:gallery w:val="placeholder"/>
        </w:category>
        <w:types>
          <w:type w:val="bbPlcHdr"/>
        </w:types>
        <w:behaviors>
          <w:behavior w:val="content"/>
        </w:behaviors>
        <w:guid w:val="{7333EB68-40AD-4E72-919C-2B6791B67B6D}"/>
      </w:docPartPr>
      <w:docPartBody>
        <w:p w:rsidR="00C840C5" w:rsidRDefault="00362DA7" w:rsidP="00362DA7">
          <w:pPr>
            <w:pStyle w:val="290420721FEB4398B540D1F1468505813"/>
          </w:pPr>
          <w:r w:rsidRPr="001B5F7E">
            <w:rPr>
              <w:rFonts w:cs="Arial"/>
            </w:rPr>
            <w:t xml:space="preserve">         </w:t>
          </w:r>
        </w:p>
      </w:docPartBody>
    </w:docPart>
    <w:docPart>
      <w:docPartPr>
        <w:name w:val="A79D1B0C47F247538FC9B4787BB3FAC3"/>
        <w:category>
          <w:name w:val="General"/>
          <w:gallery w:val="placeholder"/>
        </w:category>
        <w:types>
          <w:type w:val="bbPlcHdr"/>
        </w:types>
        <w:behaviors>
          <w:behavior w:val="content"/>
        </w:behaviors>
        <w:guid w:val="{6DC0537B-2F3D-4008-9F69-88E3E9FEA8CD}"/>
      </w:docPartPr>
      <w:docPartBody>
        <w:p w:rsidR="00C840C5" w:rsidRDefault="00362DA7" w:rsidP="00362DA7">
          <w:pPr>
            <w:pStyle w:val="A79D1B0C47F247538FC9B4787BB3FAC33"/>
          </w:pPr>
          <w:r w:rsidRPr="001B5F7E">
            <w:rPr>
              <w:rFonts w:cs="Arial"/>
            </w:rPr>
            <w:t xml:space="preserve">         </w:t>
          </w:r>
        </w:p>
      </w:docPartBody>
    </w:docPart>
    <w:docPart>
      <w:docPartPr>
        <w:name w:val="851D90CC7272401EA4548610DD24CD0B"/>
        <w:category>
          <w:name w:val="General"/>
          <w:gallery w:val="placeholder"/>
        </w:category>
        <w:types>
          <w:type w:val="bbPlcHdr"/>
        </w:types>
        <w:behaviors>
          <w:behavior w:val="content"/>
        </w:behaviors>
        <w:guid w:val="{D2C7F6E4-8E04-4106-A455-96AEEB731FA8}"/>
      </w:docPartPr>
      <w:docPartBody>
        <w:p w:rsidR="00C840C5" w:rsidRDefault="00362DA7" w:rsidP="00362DA7">
          <w:pPr>
            <w:pStyle w:val="851D90CC7272401EA4548610DD24CD0B3"/>
          </w:pPr>
          <w:r w:rsidRPr="001B5F7E">
            <w:rPr>
              <w:rFonts w:cs="Arial"/>
            </w:rPr>
            <w:t xml:space="preserve">         </w:t>
          </w:r>
        </w:p>
      </w:docPartBody>
    </w:docPart>
    <w:docPart>
      <w:docPartPr>
        <w:name w:val="DADE8D8CDC4A4EC484E622AD725716B2"/>
        <w:category>
          <w:name w:val="General"/>
          <w:gallery w:val="placeholder"/>
        </w:category>
        <w:types>
          <w:type w:val="bbPlcHdr"/>
        </w:types>
        <w:behaviors>
          <w:behavior w:val="content"/>
        </w:behaviors>
        <w:guid w:val="{0031D7B6-BE4D-490E-B74A-AA3AF2A633DB}"/>
      </w:docPartPr>
      <w:docPartBody>
        <w:p w:rsidR="00C840C5" w:rsidRDefault="00362DA7" w:rsidP="00362DA7">
          <w:pPr>
            <w:pStyle w:val="DADE8D8CDC4A4EC484E622AD725716B23"/>
          </w:pPr>
          <w:r w:rsidRPr="001B5F7E">
            <w:rPr>
              <w:rFonts w:cs="Arial"/>
            </w:rPr>
            <w:t xml:space="preserve">         </w:t>
          </w:r>
        </w:p>
      </w:docPartBody>
    </w:docPart>
    <w:docPart>
      <w:docPartPr>
        <w:name w:val="BF68342B57534A54987AF72DAF7D2E4B"/>
        <w:category>
          <w:name w:val="General"/>
          <w:gallery w:val="placeholder"/>
        </w:category>
        <w:types>
          <w:type w:val="bbPlcHdr"/>
        </w:types>
        <w:behaviors>
          <w:behavior w:val="content"/>
        </w:behaviors>
        <w:guid w:val="{52811DE7-5074-4281-9FAC-3772E707D336}"/>
      </w:docPartPr>
      <w:docPartBody>
        <w:p w:rsidR="00C840C5" w:rsidRDefault="00362DA7" w:rsidP="00362DA7">
          <w:pPr>
            <w:pStyle w:val="BF68342B57534A54987AF72DAF7D2E4B3"/>
          </w:pPr>
          <w:r w:rsidRPr="001B5F7E">
            <w:rPr>
              <w:rFonts w:cs="Arial"/>
            </w:rPr>
            <w:t xml:space="preserve">         </w:t>
          </w:r>
        </w:p>
      </w:docPartBody>
    </w:docPart>
    <w:docPart>
      <w:docPartPr>
        <w:name w:val="9A8279021D274945B16550F2CAAC06C6"/>
        <w:category>
          <w:name w:val="General"/>
          <w:gallery w:val="placeholder"/>
        </w:category>
        <w:types>
          <w:type w:val="bbPlcHdr"/>
        </w:types>
        <w:behaviors>
          <w:behavior w:val="content"/>
        </w:behaviors>
        <w:guid w:val="{9AAEF5DB-F656-4E85-92E4-6B53F8F65C2E}"/>
      </w:docPartPr>
      <w:docPartBody>
        <w:p w:rsidR="00C840C5" w:rsidRDefault="00362DA7" w:rsidP="00362DA7">
          <w:pPr>
            <w:pStyle w:val="9A8279021D274945B16550F2CAAC06C63"/>
          </w:pPr>
          <w:r w:rsidRPr="001B5F7E">
            <w:rPr>
              <w:rFonts w:cs="Arial"/>
            </w:rPr>
            <w:t xml:space="preserve">         </w:t>
          </w:r>
        </w:p>
      </w:docPartBody>
    </w:docPart>
    <w:docPart>
      <w:docPartPr>
        <w:name w:val="0871EE19F7EE4AD9A5E7965BEE9B8B09"/>
        <w:category>
          <w:name w:val="General"/>
          <w:gallery w:val="placeholder"/>
        </w:category>
        <w:types>
          <w:type w:val="bbPlcHdr"/>
        </w:types>
        <w:behaviors>
          <w:behavior w:val="content"/>
        </w:behaviors>
        <w:guid w:val="{C4A74244-C25C-482D-A884-0A0E5C4A9956}"/>
      </w:docPartPr>
      <w:docPartBody>
        <w:p w:rsidR="00C840C5" w:rsidRDefault="00362DA7" w:rsidP="00362DA7">
          <w:pPr>
            <w:pStyle w:val="0871EE19F7EE4AD9A5E7965BEE9B8B093"/>
          </w:pPr>
          <w:r w:rsidRPr="001B5F7E">
            <w:rPr>
              <w:rFonts w:cs="Arial"/>
            </w:rPr>
            <w:t xml:space="preserve">         </w:t>
          </w:r>
        </w:p>
      </w:docPartBody>
    </w:docPart>
    <w:docPart>
      <w:docPartPr>
        <w:name w:val="A82A52DEA09F4E76A4D821657B4796A1"/>
        <w:category>
          <w:name w:val="General"/>
          <w:gallery w:val="placeholder"/>
        </w:category>
        <w:types>
          <w:type w:val="bbPlcHdr"/>
        </w:types>
        <w:behaviors>
          <w:behavior w:val="content"/>
        </w:behaviors>
        <w:guid w:val="{CEFC8A68-A347-4900-9EBE-865A1844424C}"/>
      </w:docPartPr>
      <w:docPartBody>
        <w:p w:rsidR="00C840C5" w:rsidRDefault="00362DA7" w:rsidP="00362DA7">
          <w:pPr>
            <w:pStyle w:val="A82A52DEA09F4E76A4D821657B4796A13"/>
          </w:pPr>
          <w:r w:rsidRPr="001B5F7E">
            <w:rPr>
              <w:rFonts w:cs="Arial"/>
            </w:rPr>
            <w:t xml:space="preserve">         </w:t>
          </w:r>
        </w:p>
      </w:docPartBody>
    </w:docPart>
    <w:docPart>
      <w:docPartPr>
        <w:name w:val="2E67D82E5EC84D5D856E2D7EDF42C0C5"/>
        <w:category>
          <w:name w:val="General"/>
          <w:gallery w:val="placeholder"/>
        </w:category>
        <w:types>
          <w:type w:val="bbPlcHdr"/>
        </w:types>
        <w:behaviors>
          <w:behavior w:val="content"/>
        </w:behaviors>
        <w:guid w:val="{8270DA73-F4F5-404E-8429-2B836D5B6DBF}"/>
      </w:docPartPr>
      <w:docPartBody>
        <w:p w:rsidR="00C840C5" w:rsidRDefault="00362DA7" w:rsidP="00362DA7">
          <w:pPr>
            <w:pStyle w:val="2E67D82E5EC84D5D856E2D7EDF42C0C53"/>
          </w:pPr>
          <w:r w:rsidRPr="001B5F7E">
            <w:rPr>
              <w:rFonts w:cs="Arial"/>
            </w:rPr>
            <w:t xml:space="preserve">         </w:t>
          </w:r>
        </w:p>
      </w:docPartBody>
    </w:docPart>
    <w:docPart>
      <w:docPartPr>
        <w:name w:val="FFAD883406634C9A89A7BAD88BAECBD6"/>
        <w:category>
          <w:name w:val="General"/>
          <w:gallery w:val="placeholder"/>
        </w:category>
        <w:types>
          <w:type w:val="bbPlcHdr"/>
        </w:types>
        <w:behaviors>
          <w:behavior w:val="content"/>
        </w:behaviors>
        <w:guid w:val="{FE5C4094-FBFD-444B-B7E6-E9C8EE63B450}"/>
      </w:docPartPr>
      <w:docPartBody>
        <w:p w:rsidR="00C840C5" w:rsidRDefault="00362DA7" w:rsidP="00362DA7">
          <w:pPr>
            <w:pStyle w:val="FFAD883406634C9A89A7BAD88BAECBD63"/>
          </w:pPr>
          <w:r w:rsidRPr="001B5F7E">
            <w:rPr>
              <w:rFonts w:cs="Arial"/>
            </w:rPr>
            <w:t xml:space="preserve">         </w:t>
          </w:r>
        </w:p>
      </w:docPartBody>
    </w:docPart>
    <w:docPart>
      <w:docPartPr>
        <w:name w:val="D4E74067E71B47C1AE4B2F9BEC78E198"/>
        <w:category>
          <w:name w:val="General"/>
          <w:gallery w:val="placeholder"/>
        </w:category>
        <w:types>
          <w:type w:val="bbPlcHdr"/>
        </w:types>
        <w:behaviors>
          <w:behavior w:val="content"/>
        </w:behaviors>
        <w:guid w:val="{B86361CE-F2A0-43CF-B4BB-C6AB93458140}"/>
      </w:docPartPr>
      <w:docPartBody>
        <w:p w:rsidR="00C840C5" w:rsidRDefault="00362DA7" w:rsidP="00362DA7">
          <w:pPr>
            <w:pStyle w:val="D4E74067E71B47C1AE4B2F9BEC78E1983"/>
          </w:pPr>
          <w:r w:rsidRPr="001B5F7E">
            <w:rPr>
              <w:rFonts w:cs="Arial"/>
            </w:rPr>
            <w:t xml:space="preserve">         </w:t>
          </w:r>
        </w:p>
      </w:docPartBody>
    </w:docPart>
    <w:docPart>
      <w:docPartPr>
        <w:name w:val="2CC648AB472A46AABDC85370F4E4CBF1"/>
        <w:category>
          <w:name w:val="General"/>
          <w:gallery w:val="placeholder"/>
        </w:category>
        <w:types>
          <w:type w:val="bbPlcHdr"/>
        </w:types>
        <w:behaviors>
          <w:behavior w:val="content"/>
        </w:behaviors>
        <w:guid w:val="{F804B63E-56B2-4B19-A158-4FCFB8E7FFDD}"/>
      </w:docPartPr>
      <w:docPartBody>
        <w:p w:rsidR="00C840C5" w:rsidRDefault="00362DA7" w:rsidP="00362DA7">
          <w:pPr>
            <w:pStyle w:val="2CC648AB472A46AABDC85370F4E4CBF13"/>
          </w:pPr>
          <w:r w:rsidRPr="001B5F7E">
            <w:rPr>
              <w:rFonts w:cs="Arial"/>
            </w:rPr>
            <w:t xml:space="preserve">         </w:t>
          </w:r>
        </w:p>
      </w:docPartBody>
    </w:docPart>
    <w:docPart>
      <w:docPartPr>
        <w:name w:val="9FBBCFDAE0574B58BF7D196E0F5C7D83"/>
        <w:category>
          <w:name w:val="General"/>
          <w:gallery w:val="placeholder"/>
        </w:category>
        <w:types>
          <w:type w:val="bbPlcHdr"/>
        </w:types>
        <w:behaviors>
          <w:behavior w:val="content"/>
        </w:behaviors>
        <w:guid w:val="{7DAA6397-2719-4DC4-BB27-F5BCE1E8AE22}"/>
      </w:docPartPr>
      <w:docPartBody>
        <w:p w:rsidR="00C840C5" w:rsidRDefault="00362DA7" w:rsidP="00362DA7">
          <w:pPr>
            <w:pStyle w:val="9FBBCFDAE0574B58BF7D196E0F5C7D833"/>
          </w:pPr>
          <w:r w:rsidRPr="001B5F7E">
            <w:rPr>
              <w:rFonts w:cs="Arial"/>
            </w:rPr>
            <w:t xml:space="preserve">         </w:t>
          </w:r>
        </w:p>
      </w:docPartBody>
    </w:docPart>
    <w:docPart>
      <w:docPartPr>
        <w:name w:val="A60ECD126C8D464BA56D781E76A47499"/>
        <w:category>
          <w:name w:val="General"/>
          <w:gallery w:val="placeholder"/>
        </w:category>
        <w:types>
          <w:type w:val="bbPlcHdr"/>
        </w:types>
        <w:behaviors>
          <w:behavior w:val="content"/>
        </w:behaviors>
        <w:guid w:val="{44EE4CA8-7228-4FBC-9CE0-26E1143F2FA8}"/>
      </w:docPartPr>
      <w:docPartBody>
        <w:p w:rsidR="00C840C5" w:rsidRDefault="00362DA7" w:rsidP="00362DA7">
          <w:pPr>
            <w:pStyle w:val="A60ECD126C8D464BA56D781E76A474993"/>
          </w:pPr>
          <w:r w:rsidRPr="001B5F7E">
            <w:rPr>
              <w:rFonts w:cs="Arial"/>
            </w:rPr>
            <w:t xml:space="preserve">         </w:t>
          </w:r>
        </w:p>
      </w:docPartBody>
    </w:docPart>
    <w:docPart>
      <w:docPartPr>
        <w:name w:val="EE7AC2F6E7DE48E78DA55AA67925F15B"/>
        <w:category>
          <w:name w:val="General"/>
          <w:gallery w:val="placeholder"/>
        </w:category>
        <w:types>
          <w:type w:val="bbPlcHdr"/>
        </w:types>
        <w:behaviors>
          <w:behavior w:val="content"/>
        </w:behaviors>
        <w:guid w:val="{3421C9EC-57A5-419E-9807-F8B8329BDDFA}"/>
      </w:docPartPr>
      <w:docPartBody>
        <w:p w:rsidR="00C840C5" w:rsidRDefault="00362DA7" w:rsidP="00362DA7">
          <w:pPr>
            <w:pStyle w:val="EE7AC2F6E7DE48E78DA55AA67925F15B3"/>
          </w:pPr>
          <w:r w:rsidRPr="001B5F7E">
            <w:rPr>
              <w:rFonts w:cs="Arial"/>
            </w:rPr>
            <w:t xml:space="preserve">         </w:t>
          </w:r>
        </w:p>
      </w:docPartBody>
    </w:docPart>
    <w:docPart>
      <w:docPartPr>
        <w:name w:val="5967C890B2B84713AF2BF3D9A5231D43"/>
        <w:category>
          <w:name w:val="General"/>
          <w:gallery w:val="placeholder"/>
        </w:category>
        <w:types>
          <w:type w:val="bbPlcHdr"/>
        </w:types>
        <w:behaviors>
          <w:behavior w:val="content"/>
        </w:behaviors>
        <w:guid w:val="{3AD4FD64-B44A-43F2-8897-CF36143097CD}"/>
      </w:docPartPr>
      <w:docPartBody>
        <w:p w:rsidR="00C840C5" w:rsidRDefault="00362DA7" w:rsidP="00362DA7">
          <w:pPr>
            <w:pStyle w:val="5967C890B2B84713AF2BF3D9A5231D433"/>
          </w:pPr>
          <w:r w:rsidRPr="001B5F7E">
            <w:rPr>
              <w:rFonts w:cs="Arial"/>
            </w:rPr>
            <w:t xml:space="preserve">         </w:t>
          </w:r>
        </w:p>
      </w:docPartBody>
    </w:docPart>
    <w:docPart>
      <w:docPartPr>
        <w:name w:val="C7E02C963BD84B4DA77D847A37B56BCD"/>
        <w:category>
          <w:name w:val="General"/>
          <w:gallery w:val="placeholder"/>
        </w:category>
        <w:types>
          <w:type w:val="bbPlcHdr"/>
        </w:types>
        <w:behaviors>
          <w:behavior w:val="content"/>
        </w:behaviors>
        <w:guid w:val="{78BEB173-67F8-4567-99F4-EF4DCCE5715B}"/>
      </w:docPartPr>
      <w:docPartBody>
        <w:p w:rsidR="00C840C5" w:rsidRDefault="00362DA7" w:rsidP="00362DA7">
          <w:pPr>
            <w:pStyle w:val="C7E02C963BD84B4DA77D847A37B56BCD3"/>
          </w:pPr>
          <w:r w:rsidRPr="001B5F7E">
            <w:rPr>
              <w:rFonts w:cs="Arial"/>
            </w:rPr>
            <w:t xml:space="preserve">         </w:t>
          </w:r>
        </w:p>
      </w:docPartBody>
    </w:docPart>
    <w:docPart>
      <w:docPartPr>
        <w:name w:val="8964891E4C8C40458483B83812EF1C87"/>
        <w:category>
          <w:name w:val="General"/>
          <w:gallery w:val="placeholder"/>
        </w:category>
        <w:types>
          <w:type w:val="bbPlcHdr"/>
        </w:types>
        <w:behaviors>
          <w:behavior w:val="content"/>
        </w:behaviors>
        <w:guid w:val="{8FF508A2-E568-458D-A6A8-6595C4D828D3}"/>
      </w:docPartPr>
      <w:docPartBody>
        <w:p w:rsidR="00C840C5" w:rsidRDefault="00362DA7" w:rsidP="00362DA7">
          <w:pPr>
            <w:pStyle w:val="8964891E4C8C40458483B83812EF1C873"/>
          </w:pPr>
          <w:r w:rsidRPr="001B5F7E">
            <w:rPr>
              <w:rFonts w:cs="Arial"/>
            </w:rPr>
            <w:t xml:space="preserve">         </w:t>
          </w:r>
        </w:p>
      </w:docPartBody>
    </w:docPart>
    <w:docPart>
      <w:docPartPr>
        <w:name w:val="2CAF0545E9D04558824A3C9959A67598"/>
        <w:category>
          <w:name w:val="General"/>
          <w:gallery w:val="placeholder"/>
        </w:category>
        <w:types>
          <w:type w:val="bbPlcHdr"/>
        </w:types>
        <w:behaviors>
          <w:behavior w:val="content"/>
        </w:behaviors>
        <w:guid w:val="{7EFD44F1-5199-4641-8216-49914742151A}"/>
      </w:docPartPr>
      <w:docPartBody>
        <w:p w:rsidR="00C840C5" w:rsidRDefault="00362DA7" w:rsidP="00362DA7">
          <w:pPr>
            <w:pStyle w:val="2CAF0545E9D04558824A3C9959A675983"/>
          </w:pPr>
          <w:r w:rsidRPr="001B5F7E">
            <w:rPr>
              <w:rFonts w:cs="Arial"/>
            </w:rPr>
            <w:t xml:space="preserve">         </w:t>
          </w:r>
        </w:p>
      </w:docPartBody>
    </w:docPart>
    <w:docPart>
      <w:docPartPr>
        <w:name w:val="D03DCAA092E0442FBE04BB565BDF6FB5"/>
        <w:category>
          <w:name w:val="General"/>
          <w:gallery w:val="placeholder"/>
        </w:category>
        <w:types>
          <w:type w:val="bbPlcHdr"/>
        </w:types>
        <w:behaviors>
          <w:behavior w:val="content"/>
        </w:behaviors>
        <w:guid w:val="{244C9BEA-E574-438F-A2D4-2D696A2BB06C}"/>
      </w:docPartPr>
      <w:docPartBody>
        <w:p w:rsidR="00C840C5" w:rsidRDefault="00362DA7" w:rsidP="00362DA7">
          <w:pPr>
            <w:pStyle w:val="D03DCAA092E0442FBE04BB565BDF6FB53"/>
          </w:pPr>
          <w:r w:rsidRPr="001B5F7E">
            <w:rPr>
              <w:rFonts w:cs="Arial"/>
            </w:rPr>
            <w:t xml:space="preserve">         </w:t>
          </w:r>
        </w:p>
      </w:docPartBody>
    </w:docPart>
    <w:docPart>
      <w:docPartPr>
        <w:name w:val="C6F038210F5E439DACE64B43F548067D"/>
        <w:category>
          <w:name w:val="General"/>
          <w:gallery w:val="placeholder"/>
        </w:category>
        <w:types>
          <w:type w:val="bbPlcHdr"/>
        </w:types>
        <w:behaviors>
          <w:behavior w:val="content"/>
        </w:behaviors>
        <w:guid w:val="{39D8A612-08AA-4E86-8AE3-BCDCA35A4050}"/>
      </w:docPartPr>
      <w:docPartBody>
        <w:p w:rsidR="00FB19BD" w:rsidRDefault="00362DA7" w:rsidP="00362DA7">
          <w:pPr>
            <w:pStyle w:val="C6F038210F5E439DACE64B43F548067D2"/>
          </w:pPr>
          <w:r w:rsidRPr="00823C30">
            <w:rPr>
              <w:rFonts w:cs="Arial"/>
            </w:rPr>
            <w:t xml:space="preserve">   </w:t>
          </w:r>
        </w:p>
      </w:docPartBody>
    </w:docPart>
    <w:docPart>
      <w:docPartPr>
        <w:name w:val="8FE56F2C05AF49F9A597A7B13992B877"/>
        <w:category>
          <w:name w:val="General"/>
          <w:gallery w:val="placeholder"/>
        </w:category>
        <w:types>
          <w:type w:val="bbPlcHdr"/>
        </w:types>
        <w:behaviors>
          <w:behavior w:val="content"/>
        </w:behaviors>
        <w:guid w:val="{539F0475-2B86-4FA7-AFD5-EF9784E06B73}"/>
      </w:docPartPr>
      <w:docPartBody>
        <w:p w:rsidR="00FB19BD" w:rsidRDefault="00362DA7" w:rsidP="00362DA7">
          <w:pPr>
            <w:pStyle w:val="8FE56F2C05AF49F9A597A7B13992B8772"/>
          </w:pPr>
          <w:r w:rsidRPr="00823C30">
            <w:rPr>
              <w:rFonts w:cs="Arial"/>
            </w:rPr>
            <w:t xml:space="preserve">   </w:t>
          </w:r>
        </w:p>
      </w:docPartBody>
    </w:docPart>
    <w:docPart>
      <w:docPartPr>
        <w:name w:val="FC5AF6FA51674FF78B33A54751D1401F"/>
        <w:category>
          <w:name w:val="General"/>
          <w:gallery w:val="placeholder"/>
        </w:category>
        <w:types>
          <w:type w:val="bbPlcHdr"/>
        </w:types>
        <w:behaviors>
          <w:behavior w:val="content"/>
        </w:behaviors>
        <w:guid w:val="{B78DEBB1-1C7A-432C-839F-7DE57EDE586A}"/>
      </w:docPartPr>
      <w:docPartBody>
        <w:p w:rsidR="00FB19BD" w:rsidRDefault="00362DA7" w:rsidP="00362DA7">
          <w:pPr>
            <w:pStyle w:val="FC5AF6FA51674FF78B33A54751D1401F2"/>
          </w:pPr>
          <w:r w:rsidRPr="00823C30">
            <w:rPr>
              <w:rFonts w:cs="Arial"/>
            </w:rPr>
            <w:t xml:space="preserve">        </w:t>
          </w:r>
        </w:p>
      </w:docPartBody>
    </w:docPart>
    <w:docPart>
      <w:docPartPr>
        <w:name w:val="FF4D557AE1A7485CAC1E4AB1B560BC27"/>
        <w:category>
          <w:name w:val="General"/>
          <w:gallery w:val="placeholder"/>
        </w:category>
        <w:types>
          <w:type w:val="bbPlcHdr"/>
        </w:types>
        <w:behaviors>
          <w:behavior w:val="content"/>
        </w:behaviors>
        <w:guid w:val="{767992CA-52A2-4B87-8119-A26AD0FEBCEF}"/>
      </w:docPartPr>
      <w:docPartBody>
        <w:p w:rsidR="00FB19BD" w:rsidRDefault="00362DA7" w:rsidP="00362DA7">
          <w:pPr>
            <w:pStyle w:val="FF4D557AE1A7485CAC1E4AB1B560BC271"/>
          </w:pPr>
          <w:r w:rsidRPr="001B5F7E">
            <w:rPr>
              <w:rFonts w:cs="Arial"/>
            </w:rPr>
            <w:t xml:space="preserve">       </w:t>
          </w:r>
        </w:p>
      </w:docPartBody>
    </w:docPart>
    <w:docPart>
      <w:docPartPr>
        <w:name w:val="AA87BDD871D24551994C0B9DF37051C4"/>
        <w:category>
          <w:name w:val="General"/>
          <w:gallery w:val="placeholder"/>
        </w:category>
        <w:types>
          <w:type w:val="bbPlcHdr"/>
        </w:types>
        <w:behaviors>
          <w:behavior w:val="content"/>
        </w:behaviors>
        <w:guid w:val="{3616A975-BB06-4809-B1EE-997FE1A33836}"/>
      </w:docPartPr>
      <w:docPartBody>
        <w:p w:rsidR="00FB19BD" w:rsidRDefault="00362DA7" w:rsidP="00362DA7">
          <w:pPr>
            <w:pStyle w:val="AA87BDD871D24551994C0B9DF37051C41"/>
          </w:pPr>
          <w:r w:rsidRPr="001B5F7E">
            <w:rPr>
              <w:rFonts w:cs="Arial"/>
            </w:rPr>
            <w:t xml:space="preserve">       </w:t>
          </w:r>
        </w:p>
      </w:docPartBody>
    </w:docPart>
    <w:docPart>
      <w:docPartPr>
        <w:name w:val="8460000D49FB4B149B25D366684781DB"/>
        <w:category>
          <w:name w:val="General"/>
          <w:gallery w:val="placeholder"/>
        </w:category>
        <w:types>
          <w:type w:val="bbPlcHdr"/>
        </w:types>
        <w:behaviors>
          <w:behavior w:val="content"/>
        </w:behaviors>
        <w:guid w:val="{F24B7F44-B161-4655-83A8-87C3140188A7}"/>
      </w:docPartPr>
      <w:docPartBody>
        <w:p w:rsidR="00FB19BD" w:rsidRDefault="00362DA7" w:rsidP="00362DA7">
          <w:pPr>
            <w:pStyle w:val="8460000D49FB4B149B25D366684781DB1"/>
          </w:pPr>
          <w:r w:rsidRPr="001B5F7E">
            <w:rPr>
              <w:rFonts w:cs="Arial"/>
            </w:rPr>
            <w:t xml:space="preserve">       </w:t>
          </w:r>
        </w:p>
      </w:docPartBody>
    </w:docPart>
    <w:docPart>
      <w:docPartPr>
        <w:name w:val="F4C460B4049549D395BFCF3512AF2CE2"/>
        <w:category>
          <w:name w:val="General"/>
          <w:gallery w:val="placeholder"/>
        </w:category>
        <w:types>
          <w:type w:val="bbPlcHdr"/>
        </w:types>
        <w:behaviors>
          <w:behavior w:val="content"/>
        </w:behaviors>
        <w:guid w:val="{AEA12228-E945-448E-A899-07A904148459}"/>
      </w:docPartPr>
      <w:docPartBody>
        <w:p w:rsidR="00FB19BD" w:rsidRDefault="00362DA7" w:rsidP="00362DA7">
          <w:pPr>
            <w:pStyle w:val="F4C460B4049549D395BFCF3512AF2CE21"/>
          </w:pPr>
          <w:r w:rsidRPr="001B5F7E">
            <w:rPr>
              <w:rFonts w:cs="Arial"/>
            </w:rPr>
            <w:t xml:space="preserve">       </w:t>
          </w:r>
        </w:p>
      </w:docPartBody>
    </w:docPart>
    <w:docPart>
      <w:docPartPr>
        <w:name w:val="264E374CD0354BAF99C0A738E4F6E470"/>
        <w:category>
          <w:name w:val="General"/>
          <w:gallery w:val="placeholder"/>
        </w:category>
        <w:types>
          <w:type w:val="bbPlcHdr"/>
        </w:types>
        <w:behaviors>
          <w:behavior w:val="content"/>
        </w:behaviors>
        <w:guid w:val="{D4AF9E47-FAE6-4454-A796-63796BD28C67}"/>
      </w:docPartPr>
      <w:docPartBody>
        <w:p w:rsidR="00FB19BD" w:rsidRDefault="00362DA7" w:rsidP="00362DA7">
          <w:pPr>
            <w:pStyle w:val="264E374CD0354BAF99C0A738E4F6E4701"/>
          </w:pPr>
          <w:r w:rsidRPr="001B5F7E">
            <w:rPr>
              <w:rFonts w:cs="Arial"/>
            </w:rPr>
            <w:t xml:space="preserve">       </w:t>
          </w:r>
        </w:p>
      </w:docPartBody>
    </w:docPart>
    <w:docPart>
      <w:docPartPr>
        <w:name w:val="20C887711732432B86F1F9E822880448"/>
        <w:category>
          <w:name w:val="General"/>
          <w:gallery w:val="placeholder"/>
        </w:category>
        <w:types>
          <w:type w:val="bbPlcHdr"/>
        </w:types>
        <w:behaviors>
          <w:behavior w:val="content"/>
        </w:behaviors>
        <w:guid w:val="{E15B1371-9DAF-41FE-9B83-E1046E936E87}"/>
      </w:docPartPr>
      <w:docPartBody>
        <w:p w:rsidR="00FB19BD" w:rsidRDefault="00362DA7" w:rsidP="00362DA7">
          <w:pPr>
            <w:pStyle w:val="20C887711732432B86F1F9E8228804481"/>
          </w:pPr>
          <w:r w:rsidRPr="001B5F7E">
            <w:rPr>
              <w:rFonts w:cs="Aria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98"/>
    <w:rsid w:val="00012CD0"/>
    <w:rsid w:val="00065FB0"/>
    <w:rsid w:val="0014124A"/>
    <w:rsid w:val="001B0398"/>
    <w:rsid w:val="00362DA7"/>
    <w:rsid w:val="006B7E06"/>
    <w:rsid w:val="00940270"/>
    <w:rsid w:val="00AD2A79"/>
    <w:rsid w:val="00C840C5"/>
    <w:rsid w:val="00F07A06"/>
    <w:rsid w:val="00FB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362DA7"/>
    <w:rPr>
      <w:color w:val="808080"/>
    </w:rPr>
  </w:style>
  <w:style w:type="paragraph" w:customStyle="1" w:styleId="9AB4EF4E83F94A18A1A138BE4C655E05">
    <w:name w:val="9AB4EF4E83F94A18A1A138BE4C655E05"/>
    <w:rsid w:val="001B0398"/>
  </w:style>
  <w:style w:type="paragraph" w:customStyle="1" w:styleId="5EF9AA687EE6494993006227FED1C5C3">
    <w:name w:val="5EF9AA687EE6494993006227FED1C5C3"/>
    <w:rsid w:val="001B0398"/>
  </w:style>
  <w:style w:type="paragraph" w:customStyle="1" w:styleId="6C80C5F95FBF42AA90F7ECF355CA1515">
    <w:name w:val="6C80C5F95FBF42AA90F7ECF355CA1515"/>
    <w:rsid w:val="001B0398"/>
  </w:style>
  <w:style w:type="paragraph" w:customStyle="1" w:styleId="EB664C1CA8864C8B871BBA11C3F490D9">
    <w:name w:val="EB664C1CA8864C8B871BBA11C3F490D9"/>
    <w:rsid w:val="001B0398"/>
  </w:style>
  <w:style w:type="paragraph" w:customStyle="1" w:styleId="9335A87539CD44C98EE2641B7AF055C3">
    <w:name w:val="9335A87539CD44C98EE2641B7AF055C3"/>
    <w:rsid w:val="001B0398"/>
  </w:style>
  <w:style w:type="paragraph" w:customStyle="1" w:styleId="1D2262F3F6EC46C6837F29FAE39E2C0D">
    <w:name w:val="1D2262F3F6EC46C6837F29FAE39E2C0D"/>
    <w:rsid w:val="001B0398"/>
  </w:style>
  <w:style w:type="paragraph" w:customStyle="1" w:styleId="8024A5C5B2DA4F7A83A159A29E2F6E14">
    <w:name w:val="8024A5C5B2DA4F7A83A159A29E2F6E14"/>
    <w:rsid w:val="001B0398"/>
  </w:style>
  <w:style w:type="paragraph" w:customStyle="1" w:styleId="EE8988C5D1F248929CBFBF013B917035">
    <w:name w:val="EE8988C5D1F248929CBFBF013B917035"/>
    <w:rsid w:val="001B0398"/>
  </w:style>
  <w:style w:type="paragraph" w:customStyle="1" w:styleId="B765F829800943B6B40B73C9559D23CF">
    <w:name w:val="B765F829800943B6B40B73C9559D23CF"/>
    <w:rsid w:val="001B0398"/>
  </w:style>
  <w:style w:type="paragraph" w:customStyle="1" w:styleId="9C9CFA8D78DC4CDCAAF45E9E1FEA27F8">
    <w:name w:val="9C9CFA8D78DC4CDCAAF45E9E1FEA27F8"/>
    <w:rsid w:val="001B0398"/>
  </w:style>
  <w:style w:type="paragraph" w:customStyle="1" w:styleId="F3E974029F214683A113D2991DF7730E">
    <w:name w:val="F3E974029F214683A113D2991DF7730E"/>
    <w:rsid w:val="001B0398"/>
  </w:style>
  <w:style w:type="paragraph" w:customStyle="1" w:styleId="96E642FB45F147A497BCE47C08875577">
    <w:name w:val="96E642FB45F147A497BCE47C08875577"/>
    <w:rsid w:val="001B0398"/>
  </w:style>
  <w:style w:type="paragraph" w:customStyle="1" w:styleId="086439F0E935497CBD737796B1292390">
    <w:name w:val="086439F0E935497CBD737796B1292390"/>
    <w:rsid w:val="001B0398"/>
  </w:style>
  <w:style w:type="paragraph" w:customStyle="1" w:styleId="E97B9B23C16F49DF9916EB40976C7655">
    <w:name w:val="E97B9B23C16F49DF9916EB40976C7655"/>
    <w:rsid w:val="001B0398"/>
  </w:style>
  <w:style w:type="paragraph" w:customStyle="1" w:styleId="21DC1D572F3C4571AA7332A0CCB7757D">
    <w:name w:val="21DC1D572F3C4571AA7332A0CCB7757D"/>
    <w:rsid w:val="001B0398"/>
  </w:style>
  <w:style w:type="paragraph" w:customStyle="1" w:styleId="BB4219C3A73A4963B71F02EE80E64809">
    <w:name w:val="BB4219C3A73A4963B71F02EE80E64809"/>
    <w:rsid w:val="001B0398"/>
  </w:style>
  <w:style w:type="paragraph" w:customStyle="1" w:styleId="BFB9B1532B5B4C4AAA5A41D5A6C2BA3C">
    <w:name w:val="BFB9B1532B5B4C4AAA5A41D5A6C2BA3C"/>
    <w:rsid w:val="001B0398"/>
  </w:style>
  <w:style w:type="paragraph" w:customStyle="1" w:styleId="BBB086E9AB5E404F94E0AB2C2308E208">
    <w:name w:val="BBB086E9AB5E404F94E0AB2C2308E208"/>
    <w:rsid w:val="001B0398"/>
  </w:style>
  <w:style w:type="paragraph" w:customStyle="1" w:styleId="81C9FCE3341241D6A7D0E883A228B9FC">
    <w:name w:val="81C9FCE3341241D6A7D0E883A228B9FC"/>
    <w:rsid w:val="001B0398"/>
  </w:style>
  <w:style w:type="paragraph" w:customStyle="1" w:styleId="4131B09F46EC4493AA53A167F872197C">
    <w:name w:val="4131B09F46EC4493AA53A167F872197C"/>
    <w:rsid w:val="001B0398"/>
  </w:style>
  <w:style w:type="paragraph" w:customStyle="1" w:styleId="140EDBD626564ABB90EAC71BCD9B43E9">
    <w:name w:val="140EDBD626564ABB90EAC71BCD9B43E9"/>
    <w:rsid w:val="001B0398"/>
  </w:style>
  <w:style w:type="paragraph" w:customStyle="1" w:styleId="FA71FBCE813940DDABC4F713F0415D25">
    <w:name w:val="FA71FBCE813940DDABC4F713F0415D25"/>
    <w:rsid w:val="001B0398"/>
  </w:style>
  <w:style w:type="paragraph" w:customStyle="1" w:styleId="E9EB5AE6CEAF4960AE928891DFCE04D8">
    <w:name w:val="E9EB5AE6CEAF4960AE928891DFCE04D8"/>
    <w:rsid w:val="001B0398"/>
  </w:style>
  <w:style w:type="paragraph" w:customStyle="1" w:styleId="CC857CF2F7F54365B8A56EFFED49052F">
    <w:name w:val="CC857CF2F7F54365B8A56EFFED49052F"/>
    <w:rsid w:val="001B0398"/>
  </w:style>
  <w:style w:type="paragraph" w:customStyle="1" w:styleId="24717540CB4641BF8A6201B994A70259">
    <w:name w:val="24717540CB4641BF8A6201B994A70259"/>
    <w:rsid w:val="001B0398"/>
  </w:style>
  <w:style w:type="paragraph" w:customStyle="1" w:styleId="014A0EA6BD5A44E1AE8C5DCB20BCF01F">
    <w:name w:val="014A0EA6BD5A44E1AE8C5DCB20BCF01F"/>
    <w:rsid w:val="001B0398"/>
  </w:style>
  <w:style w:type="paragraph" w:customStyle="1" w:styleId="E95316BFC98242BC9DB87FAE92F2ECBF">
    <w:name w:val="E95316BFC98242BC9DB87FAE92F2ECBF"/>
    <w:rsid w:val="001B0398"/>
  </w:style>
  <w:style w:type="paragraph" w:customStyle="1" w:styleId="91AC6D2A6D414BC59FEE3A915588D4A6">
    <w:name w:val="91AC6D2A6D414BC59FEE3A915588D4A6"/>
    <w:rsid w:val="001B0398"/>
  </w:style>
  <w:style w:type="paragraph" w:customStyle="1" w:styleId="E64B2C4F7DA04597A2857002D6364402">
    <w:name w:val="E64B2C4F7DA04597A2857002D6364402"/>
    <w:rsid w:val="001B0398"/>
  </w:style>
  <w:style w:type="paragraph" w:customStyle="1" w:styleId="222A88A5BBD8458CB19B25185BB505EA">
    <w:name w:val="222A88A5BBD8458CB19B25185BB505EA"/>
    <w:rsid w:val="001B0398"/>
  </w:style>
  <w:style w:type="paragraph" w:customStyle="1" w:styleId="900282E960934E108492B6B42F12625B">
    <w:name w:val="900282E960934E108492B6B42F12625B"/>
    <w:rsid w:val="001B0398"/>
  </w:style>
  <w:style w:type="paragraph" w:customStyle="1" w:styleId="BB4B8D134AB54C3792FB32C5BEBF7F4A">
    <w:name w:val="BB4B8D134AB54C3792FB32C5BEBF7F4A"/>
    <w:rsid w:val="001B0398"/>
  </w:style>
  <w:style w:type="paragraph" w:customStyle="1" w:styleId="F783AA2FCC1D4AA9A1AB2C576DA9BA99">
    <w:name w:val="F783AA2FCC1D4AA9A1AB2C576DA9BA99"/>
    <w:rsid w:val="001B0398"/>
  </w:style>
  <w:style w:type="paragraph" w:customStyle="1" w:styleId="F9126E5024F14B779C3DBB64812E3B1E">
    <w:name w:val="F9126E5024F14B779C3DBB64812E3B1E"/>
    <w:rsid w:val="001B0398"/>
  </w:style>
  <w:style w:type="paragraph" w:customStyle="1" w:styleId="D57EB61CD4FC480392C79D610879C435">
    <w:name w:val="D57EB61CD4FC480392C79D610879C435"/>
    <w:rsid w:val="001B0398"/>
  </w:style>
  <w:style w:type="paragraph" w:customStyle="1" w:styleId="9CE606F4EF0941DDB11474B8606EB1BA">
    <w:name w:val="9CE606F4EF0941DDB11474B8606EB1BA"/>
    <w:rsid w:val="001B0398"/>
  </w:style>
  <w:style w:type="paragraph" w:customStyle="1" w:styleId="D01E8151137341C5998972EDD9054D69">
    <w:name w:val="D01E8151137341C5998972EDD9054D69"/>
    <w:rsid w:val="001B0398"/>
  </w:style>
  <w:style w:type="paragraph" w:customStyle="1" w:styleId="43C1333735D04DF38423A9B76BE93757">
    <w:name w:val="43C1333735D04DF38423A9B76BE93757"/>
    <w:rsid w:val="001B0398"/>
  </w:style>
  <w:style w:type="paragraph" w:customStyle="1" w:styleId="13B53D17446546249364E3CC02966C25">
    <w:name w:val="13B53D17446546249364E3CC02966C25"/>
    <w:rsid w:val="001B0398"/>
  </w:style>
  <w:style w:type="paragraph" w:customStyle="1" w:styleId="C832C49159254D84B4B23D03F8B0EE25">
    <w:name w:val="C832C49159254D84B4B23D03F8B0EE25"/>
    <w:rsid w:val="001B0398"/>
  </w:style>
  <w:style w:type="paragraph" w:customStyle="1" w:styleId="DDFDABEE4FBC48EC89D1C3E79A37F886">
    <w:name w:val="DDFDABEE4FBC48EC89D1C3E79A37F886"/>
    <w:rsid w:val="001B0398"/>
  </w:style>
  <w:style w:type="paragraph" w:customStyle="1" w:styleId="47AA0FD14EF04F00AA8E82AB5D5A61E9">
    <w:name w:val="47AA0FD14EF04F00AA8E82AB5D5A61E9"/>
    <w:rsid w:val="001B0398"/>
  </w:style>
  <w:style w:type="paragraph" w:customStyle="1" w:styleId="94B324E96C3B4F53993E7DDB67F312F7">
    <w:name w:val="94B324E96C3B4F53993E7DDB67F312F7"/>
    <w:rsid w:val="001B0398"/>
  </w:style>
  <w:style w:type="paragraph" w:customStyle="1" w:styleId="BA95DCD3EF14409281B96C41B6AC6F96">
    <w:name w:val="BA95DCD3EF14409281B96C41B6AC6F96"/>
    <w:rsid w:val="001B0398"/>
  </w:style>
  <w:style w:type="paragraph" w:customStyle="1" w:styleId="D020BD1124D14C4A87C75B1E55C1574D">
    <w:name w:val="D020BD1124D14C4A87C75B1E55C1574D"/>
    <w:rsid w:val="001B0398"/>
  </w:style>
  <w:style w:type="paragraph" w:customStyle="1" w:styleId="6E8FFB0990C247A3B535ABFBC56E37E0">
    <w:name w:val="6E8FFB0990C247A3B535ABFBC56E37E0"/>
    <w:rsid w:val="001B0398"/>
  </w:style>
  <w:style w:type="paragraph" w:customStyle="1" w:styleId="1511C43B4AD647998864774C0A4BE374">
    <w:name w:val="1511C43B4AD647998864774C0A4BE374"/>
    <w:rsid w:val="001B0398"/>
  </w:style>
  <w:style w:type="paragraph" w:customStyle="1" w:styleId="3D22A7C47FC147E2AECF5AEC8C87F400">
    <w:name w:val="3D22A7C47FC147E2AECF5AEC8C87F400"/>
    <w:rsid w:val="001B0398"/>
  </w:style>
  <w:style w:type="paragraph" w:customStyle="1" w:styleId="DFE3505916B14501A8DA0DCEB9CB695D">
    <w:name w:val="DFE3505916B14501A8DA0DCEB9CB695D"/>
    <w:rsid w:val="001B0398"/>
  </w:style>
  <w:style w:type="paragraph" w:customStyle="1" w:styleId="18DC54027AEC46FE8B79BE5C98F23BF9">
    <w:name w:val="18DC54027AEC46FE8B79BE5C98F23BF9"/>
    <w:rsid w:val="001B0398"/>
  </w:style>
  <w:style w:type="paragraph" w:customStyle="1" w:styleId="D86B594E3FDA4F719A81A9CBB5A84804">
    <w:name w:val="D86B594E3FDA4F719A81A9CBB5A84804"/>
    <w:rsid w:val="001B0398"/>
  </w:style>
  <w:style w:type="paragraph" w:customStyle="1" w:styleId="4141695BC4204C64A99B526883A71952">
    <w:name w:val="4141695BC4204C64A99B526883A71952"/>
    <w:rsid w:val="001B0398"/>
  </w:style>
  <w:style w:type="paragraph" w:customStyle="1" w:styleId="77F29419B33A427EAAE161B53604EC55">
    <w:name w:val="77F29419B33A427EAAE161B53604EC55"/>
    <w:rsid w:val="001B0398"/>
  </w:style>
  <w:style w:type="paragraph" w:customStyle="1" w:styleId="B3693BBDAF924ADFA883EB64E0C939A9">
    <w:name w:val="B3693BBDAF924ADFA883EB64E0C939A9"/>
    <w:rsid w:val="001B0398"/>
  </w:style>
  <w:style w:type="paragraph" w:customStyle="1" w:styleId="C75144E8754543DEB655A7D1B167FC4E">
    <w:name w:val="C75144E8754543DEB655A7D1B167FC4E"/>
    <w:rsid w:val="001B0398"/>
  </w:style>
  <w:style w:type="paragraph" w:customStyle="1" w:styleId="998982BA49BE4AE48A79A73EDC6B542E">
    <w:name w:val="998982BA49BE4AE48A79A73EDC6B542E"/>
    <w:rsid w:val="001B0398"/>
  </w:style>
  <w:style w:type="paragraph" w:customStyle="1" w:styleId="55E8A903C54747B3A725B34BF7D2CCD0">
    <w:name w:val="55E8A903C54747B3A725B34BF7D2CCD0"/>
    <w:rsid w:val="001B0398"/>
  </w:style>
  <w:style w:type="paragraph" w:customStyle="1" w:styleId="3E4B0BD5B05C41B198377C183B52F48A">
    <w:name w:val="3E4B0BD5B05C41B198377C183B52F48A"/>
    <w:rsid w:val="001B0398"/>
  </w:style>
  <w:style w:type="paragraph" w:customStyle="1" w:styleId="84378A0BF3754DF7A7FA6A76251F80FD">
    <w:name w:val="84378A0BF3754DF7A7FA6A76251F80FD"/>
    <w:rsid w:val="001B0398"/>
  </w:style>
  <w:style w:type="paragraph" w:customStyle="1" w:styleId="79B7AA6C9C1744F5A8FE7B79D19CDA4C">
    <w:name w:val="79B7AA6C9C1744F5A8FE7B79D19CDA4C"/>
    <w:rsid w:val="001B0398"/>
  </w:style>
  <w:style w:type="paragraph" w:customStyle="1" w:styleId="27A03A8440874D5A83BBA425E3FF2DC4">
    <w:name w:val="27A03A8440874D5A83BBA425E3FF2DC4"/>
    <w:rsid w:val="001B0398"/>
  </w:style>
  <w:style w:type="paragraph" w:customStyle="1" w:styleId="0AA4DC2E53804444A6EAD599BC6DC2C5">
    <w:name w:val="0AA4DC2E53804444A6EAD599BC6DC2C5"/>
    <w:rsid w:val="001B0398"/>
  </w:style>
  <w:style w:type="paragraph" w:customStyle="1" w:styleId="FABA233ACB5D4703B6DC8E5CA07D0AEC">
    <w:name w:val="FABA233ACB5D4703B6DC8E5CA07D0AEC"/>
    <w:rsid w:val="001B0398"/>
  </w:style>
  <w:style w:type="paragraph" w:customStyle="1" w:styleId="85DBB9895D2A4FD798E97082C86D7581">
    <w:name w:val="85DBB9895D2A4FD798E97082C86D7581"/>
    <w:rsid w:val="001B0398"/>
  </w:style>
  <w:style w:type="paragraph" w:customStyle="1" w:styleId="7F12CF24514448BC87C3AC8DEA6CEECC">
    <w:name w:val="7F12CF24514448BC87C3AC8DEA6CEECC"/>
    <w:rsid w:val="001B0398"/>
  </w:style>
  <w:style w:type="paragraph" w:customStyle="1" w:styleId="A6A37767A9744BE982AE403F4799CFB4">
    <w:name w:val="A6A37767A9744BE982AE403F4799CFB4"/>
    <w:rsid w:val="001B0398"/>
  </w:style>
  <w:style w:type="paragraph" w:customStyle="1" w:styleId="B57111AD24784DD4B46E06BA25083DB9">
    <w:name w:val="B57111AD24784DD4B46E06BA25083DB9"/>
    <w:rsid w:val="001B0398"/>
  </w:style>
  <w:style w:type="paragraph" w:customStyle="1" w:styleId="0574655CFE2E4A38BF502B9EE1BBE24E">
    <w:name w:val="0574655CFE2E4A38BF502B9EE1BBE24E"/>
    <w:rsid w:val="001B0398"/>
  </w:style>
  <w:style w:type="paragraph" w:customStyle="1" w:styleId="0841719E424242EE87A9BBB986919B9D">
    <w:name w:val="0841719E424242EE87A9BBB986919B9D"/>
    <w:rsid w:val="001B0398"/>
  </w:style>
  <w:style w:type="paragraph" w:customStyle="1" w:styleId="A630D79126594BA4A9B080706B81336F">
    <w:name w:val="A630D79126594BA4A9B080706B81336F"/>
    <w:rsid w:val="001B0398"/>
  </w:style>
  <w:style w:type="paragraph" w:customStyle="1" w:styleId="75A828916BDB4F63A2346121CFF08423">
    <w:name w:val="75A828916BDB4F63A2346121CFF08423"/>
    <w:rsid w:val="001B0398"/>
  </w:style>
  <w:style w:type="paragraph" w:customStyle="1" w:styleId="CC9A05D5410B4ED8A4416AB3163746A2">
    <w:name w:val="CC9A05D5410B4ED8A4416AB3163746A2"/>
    <w:rsid w:val="001B0398"/>
  </w:style>
  <w:style w:type="paragraph" w:customStyle="1" w:styleId="C436BF8D64AF42C5B5507CAD2446B3C1">
    <w:name w:val="C436BF8D64AF42C5B5507CAD2446B3C1"/>
    <w:rsid w:val="001B0398"/>
  </w:style>
  <w:style w:type="paragraph" w:customStyle="1" w:styleId="54BDC6A40B5A45D5B695127AC7A364F0">
    <w:name w:val="54BDC6A40B5A45D5B695127AC7A364F0"/>
    <w:rsid w:val="001B0398"/>
  </w:style>
  <w:style w:type="paragraph" w:customStyle="1" w:styleId="FFE9F8B393904D418E9030A2E0AAE93E">
    <w:name w:val="FFE9F8B393904D418E9030A2E0AAE93E"/>
    <w:rsid w:val="001B0398"/>
  </w:style>
  <w:style w:type="paragraph" w:customStyle="1" w:styleId="C3955D65B01140A697A832C8EBB3DB06">
    <w:name w:val="C3955D65B01140A697A832C8EBB3DB06"/>
    <w:rsid w:val="001B0398"/>
  </w:style>
  <w:style w:type="paragraph" w:customStyle="1" w:styleId="719928334D19455E8F3CF4E5B1200EDC">
    <w:name w:val="719928334D19455E8F3CF4E5B1200EDC"/>
    <w:rsid w:val="001B0398"/>
  </w:style>
  <w:style w:type="paragraph" w:customStyle="1" w:styleId="DD549F33EA6A4183AEB707F509E342BB">
    <w:name w:val="DD549F33EA6A4183AEB707F509E342BB"/>
    <w:rsid w:val="001B0398"/>
  </w:style>
  <w:style w:type="paragraph" w:customStyle="1" w:styleId="88ED1DD544C74F728FDCE294BA1D5A97">
    <w:name w:val="88ED1DD544C74F728FDCE294BA1D5A97"/>
    <w:rsid w:val="001B0398"/>
  </w:style>
  <w:style w:type="paragraph" w:customStyle="1" w:styleId="DF2150B4A0224B2BB0B64D125031E283">
    <w:name w:val="DF2150B4A0224B2BB0B64D125031E283"/>
    <w:rsid w:val="001B0398"/>
  </w:style>
  <w:style w:type="paragraph" w:customStyle="1" w:styleId="0E9BB9B2E6C3462BB6930072DA0997BF">
    <w:name w:val="0E9BB9B2E6C3462BB6930072DA0997BF"/>
    <w:rsid w:val="001B0398"/>
  </w:style>
  <w:style w:type="paragraph" w:customStyle="1" w:styleId="67A4D38C5F034A0282086272D19AD8F3">
    <w:name w:val="67A4D38C5F034A0282086272D19AD8F3"/>
    <w:rsid w:val="001B0398"/>
  </w:style>
  <w:style w:type="paragraph" w:customStyle="1" w:styleId="DA0FF38D1DBE448EA943CECE8B7FDBE3">
    <w:name w:val="DA0FF38D1DBE448EA943CECE8B7FDBE3"/>
    <w:rsid w:val="001B0398"/>
  </w:style>
  <w:style w:type="paragraph" w:customStyle="1" w:styleId="8A3C38456B26425C94CE9F5D8C1AC1FF">
    <w:name w:val="8A3C38456B26425C94CE9F5D8C1AC1FF"/>
    <w:rsid w:val="001B0398"/>
  </w:style>
  <w:style w:type="paragraph" w:customStyle="1" w:styleId="8203CD001EE04376B719EB9CD92978FD">
    <w:name w:val="8203CD001EE04376B719EB9CD92978FD"/>
    <w:rsid w:val="001B0398"/>
  </w:style>
  <w:style w:type="paragraph" w:customStyle="1" w:styleId="4A28C6B9F9CD41EF96CD99871F3B72BB">
    <w:name w:val="4A28C6B9F9CD41EF96CD99871F3B72BB"/>
    <w:rsid w:val="001B0398"/>
  </w:style>
  <w:style w:type="paragraph" w:customStyle="1" w:styleId="BC4F599B432F4933BCDF248B38044194">
    <w:name w:val="BC4F599B432F4933BCDF248B38044194"/>
    <w:rsid w:val="001B0398"/>
  </w:style>
  <w:style w:type="paragraph" w:customStyle="1" w:styleId="5243B712D8634AA38DC234DCDA3C6A6A">
    <w:name w:val="5243B712D8634AA38DC234DCDA3C6A6A"/>
    <w:rsid w:val="001B0398"/>
  </w:style>
  <w:style w:type="paragraph" w:customStyle="1" w:styleId="308A4E584D724247AFD1D57357656CB7">
    <w:name w:val="308A4E584D724247AFD1D57357656CB7"/>
    <w:rsid w:val="001B0398"/>
  </w:style>
  <w:style w:type="paragraph" w:customStyle="1" w:styleId="F8265791E8BA4FFAB66BE919E792F3B7">
    <w:name w:val="F8265791E8BA4FFAB66BE919E792F3B7"/>
    <w:rsid w:val="001B0398"/>
  </w:style>
  <w:style w:type="paragraph" w:customStyle="1" w:styleId="78D2554F0DBD4FC5A2DC3556C418E4D1">
    <w:name w:val="78D2554F0DBD4FC5A2DC3556C418E4D1"/>
    <w:rsid w:val="001B0398"/>
  </w:style>
  <w:style w:type="paragraph" w:customStyle="1" w:styleId="21A57D3CBA374678A9F3C506E7443973">
    <w:name w:val="21A57D3CBA374678A9F3C506E7443973"/>
    <w:rsid w:val="001B0398"/>
  </w:style>
  <w:style w:type="paragraph" w:customStyle="1" w:styleId="F16F4F7B120F4A12A6D3FB1C083F3812">
    <w:name w:val="F16F4F7B120F4A12A6D3FB1C083F3812"/>
    <w:rsid w:val="001B0398"/>
  </w:style>
  <w:style w:type="paragraph" w:customStyle="1" w:styleId="E6ADEF660CD148E4AC6371BEE7DA063D">
    <w:name w:val="E6ADEF660CD148E4AC6371BEE7DA063D"/>
    <w:rsid w:val="001B0398"/>
  </w:style>
  <w:style w:type="paragraph" w:customStyle="1" w:styleId="720EB7486187422083AE13C9058D6664">
    <w:name w:val="720EB7486187422083AE13C9058D6664"/>
    <w:rsid w:val="001B0398"/>
  </w:style>
  <w:style w:type="paragraph" w:customStyle="1" w:styleId="E9D808D387A44A689BB11B7EBAFE4D39">
    <w:name w:val="E9D808D387A44A689BB11B7EBAFE4D39"/>
    <w:rsid w:val="001B0398"/>
  </w:style>
  <w:style w:type="paragraph" w:customStyle="1" w:styleId="1C6914196A0843B095D57F395BD41BD8">
    <w:name w:val="1C6914196A0843B095D57F395BD41BD8"/>
    <w:rsid w:val="001B0398"/>
  </w:style>
  <w:style w:type="paragraph" w:customStyle="1" w:styleId="674A8D3B264842B096CDD018DF855D9C">
    <w:name w:val="674A8D3B264842B096CDD018DF855D9C"/>
    <w:rsid w:val="001B0398"/>
  </w:style>
  <w:style w:type="paragraph" w:customStyle="1" w:styleId="D1A705D41AC04FF99E39D0EC2DB3241E">
    <w:name w:val="D1A705D41AC04FF99E39D0EC2DB3241E"/>
    <w:rsid w:val="001B0398"/>
  </w:style>
  <w:style w:type="paragraph" w:customStyle="1" w:styleId="52592EF98F3E434995E8A38AD26C2C66">
    <w:name w:val="52592EF98F3E434995E8A38AD26C2C66"/>
    <w:rsid w:val="001B0398"/>
  </w:style>
  <w:style w:type="paragraph" w:customStyle="1" w:styleId="6D5B99493E9140C4894B919843C828EA">
    <w:name w:val="6D5B99493E9140C4894B919843C828EA"/>
    <w:rsid w:val="001B0398"/>
  </w:style>
  <w:style w:type="paragraph" w:customStyle="1" w:styleId="73C5B747E6274294A82CDACC5CBE2CF1">
    <w:name w:val="73C5B747E6274294A82CDACC5CBE2CF1"/>
    <w:rsid w:val="001B0398"/>
  </w:style>
  <w:style w:type="paragraph" w:customStyle="1" w:styleId="B58B830DB718478188E310591A935A97">
    <w:name w:val="B58B830DB718478188E310591A935A97"/>
    <w:rsid w:val="001B0398"/>
  </w:style>
  <w:style w:type="paragraph" w:customStyle="1" w:styleId="23468311F8CF45D8B4DBE40A8B1BF63D">
    <w:name w:val="23468311F8CF45D8B4DBE40A8B1BF63D"/>
    <w:rsid w:val="001B0398"/>
  </w:style>
  <w:style w:type="paragraph" w:customStyle="1" w:styleId="1709B62A368647DC8343DDA5B7F69BE6">
    <w:name w:val="1709B62A368647DC8343DDA5B7F69BE6"/>
    <w:rsid w:val="001B0398"/>
  </w:style>
  <w:style w:type="paragraph" w:customStyle="1" w:styleId="D6C1A3D6717A42ED8F84E3ABB3C82F2D">
    <w:name w:val="D6C1A3D6717A42ED8F84E3ABB3C82F2D"/>
    <w:rsid w:val="001B0398"/>
  </w:style>
  <w:style w:type="paragraph" w:customStyle="1" w:styleId="CB4A25791CA14918937593CB876CFC35">
    <w:name w:val="CB4A25791CA14918937593CB876CFC35"/>
    <w:rsid w:val="001B0398"/>
  </w:style>
  <w:style w:type="paragraph" w:customStyle="1" w:styleId="4C9EC05C96B74D4FB7548446B030CB65">
    <w:name w:val="4C9EC05C96B74D4FB7548446B030CB65"/>
    <w:rsid w:val="001B0398"/>
  </w:style>
  <w:style w:type="paragraph" w:customStyle="1" w:styleId="C0841475EAF7484D84D8455E80E712F1">
    <w:name w:val="C0841475EAF7484D84D8455E80E712F1"/>
    <w:rsid w:val="001B0398"/>
  </w:style>
  <w:style w:type="paragraph" w:customStyle="1" w:styleId="D99017BAF63E41BFA4CBCEDCAF538CA9">
    <w:name w:val="D99017BAF63E41BFA4CBCEDCAF538CA9"/>
    <w:rsid w:val="001B0398"/>
  </w:style>
  <w:style w:type="paragraph" w:customStyle="1" w:styleId="7A17740EF46E416391405E56B507ABCA">
    <w:name w:val="7A17740EF46E416391405E56B507ABCA"/>
    <w:rsid w:val="001B0398"/>
  </w:style>
  <w:style w:type="paragraph" w:customStyle="1" w:styleId="CBF503459F26405B9761FD65F6710D98">
    <w:name w:val="CBF503459F26405B9761FD65F6710D98"/>
    <w:rsid w:val="001B0398"/>
  </w:style>
  <w:style w:type="paragraph" w:customStyle="1" w:styleId="CB47DB27EA7C4CDDA238170936AD1AD3">
    <w:name w:val="CB47DB27EA7C4CDDA238170936AD1AD3"/>
    <w:rsid w:val="001B0398"/>
  </w:style>
  <w:style w:type="paragraph" w:customStyle="1" w:styleId="B4FACB5A9D4249D7B042CC52856309F1">
    <w:name w:val="B4FACB5A9D4249D7B042CC52856309F1"/>
    <w:rsid w:val="001B0398"/>
  </w:style>
  <w:style w:type="paragraph" w:customStyle="1" w:styleId="528530ED7EE64F5987EA93C0CCDE9117">
    <w:name w:val="528530ED7EE64F5987EA93C0CCDE9117"/>
    <w:rsid w:val="001B0398"/>
  </w:style>
  <w:style w:type="paragraph" w:customStyle="1" w:styleId="B4F0032BFF9D4D15ADC792EFB4581EE5">
    <w:name w:val="B4F0032BFF9D4D15ADC792EFB4581EE5"/>
    <w:rsid w:val="001B0398"/>
  </w:style>
  <w:style w:type="paragraph" w:customStyle="1" w:styleId="956E634CD12A4EA1972750D855EFD82A">
    <w:name w:val="956E634CD12A4EA1972750D855EFD82A"/>
    <w:rsid w:val="001B0398"/>
  </w:style>
  <w:style w:type="paragraph" w:customStyle="1" w:styleId="874FB5D9B8224D1C935C3FBDF3BFAD6A">
    <w:name w:val="874FB5D9B8224D1C935C3FBDF3BFAD6A"/>
    <w:rsid w:val="001B0398"/>
  </w:style>
  <w:style w:type="paragraph" w:customStyle="1" w:styleId="0C28ADD7724D40B4969ECE710C6FC0D7">
    <w:name w:val="0C28ADD7724D40B4969ECE710C6FC0D7"/>
    <w:rsid w:val="001B0398"/>
  </w:style>
  <w:style w:type="paragraph" w:customStyle="1" w:styleId="77ECCD1C3C0F4451B608DB16526136AC">
    <w:name w:val="77ECCD1C3C0F4451B608DB16526136AC"/>
    <w:rsid w:val="001B0398"/>
  </w:style>
  <w:style w:type="paragraph" w:customStyle="1" w:styleId="73FD3C3778294E3D8F5B942054D939BA">
    <w:name w:val="73FD3C3778294E3D8F5B942054D939BA"/>
    <w:rsid w:val="001B0398"/>
  </w:style>
  <w:style w:type="paragraph" w:customStyle="1" w:styleId="0F1A134938FB42ECA66DE7A609D6E681">
    <w:name w:val="0F1A134938FB42ECA66DE7A609D6E681"/>
    <w:rsid w:val="001B0398"/>
  </w:style>
  <w:style w:type="paragraph" w:customStyle="1" w:styleId="F9BF6DD10B8E4E1F8753B9A42B99FFAB">
    <w:name w:val="F9BF6DD10B8E4E1F8753B9A42B99FFAB"/>
    <w:rsid w:val="001B0398"/>
  </w:style>
  <w:style w:type="paragraph" w:customStyle="1" w:styleId="23A7685BE37B4CAE8A7000BD3AFE1210">
    <w:name w:val="23A7685BE37B4CAE8A7000BD3AFE1210"/>
    <w:rsid w:val="001B0398"/>
  </w:style>
  <w:style w:type="paragraph" w:customStyle="1" w:styleId="79D6B18709F040F2B28071AE5C61ACC1">
    <w:name w:val="79D6B18709F040F2B28071AE5C61ACC1"/>
    <w:rsid w:val="001B0398"/>
  </w:style>
  <w:style w:type="paragraph" w:customStyle="1" w:styleId="AC757988D8EA4B999BEF883F86E94000">
    <w:name w:val="AC757988D8EA4B999BEF883F86E94000"/>
    <w:rsid w:val="001B0398"/>
  </w:style>
  <w:style w:type="paragraph" w:customStyle="1" w:styleId="290420721FEB4398B540D1F146850581">
    <w:name w:val="290420721FEB4398B540D1F146850581"/>
    <w:rsid w:val="001B0398"/>
  </w:style>
  <w:style w:type="paragraph" w:customStyle="1" w:styleId="A79D1B0C47F247538FC9B4787BB3FAC3">
    <w:name w:val="A79D1B0C47F247538FC9B4787BB3FAC3"/>
    <w:rsid w:val="001B0398"/>
  </w:style>
  <w:style w:type="paragraph" w:customStyle="1" w:styleId="851D90CC7272401EA4548610DD24CD0B">
    <w:name w:val="851D90CC7272401EA4548610DD24CD0B"/>
    <w:rsid w:val="001B0398"/>
  </w:style>
  <w:style w:type="paragraph" w:customStyle="1" w:styleId="DADE8D8CDC4A4EC484E622AD725716B2">
    <w:name w:val="DADE8D8CDC4A4EC484E622AD725716B2"/>
    <w:rsid w:val="001B0398"/>
  </w:style>
  <w:style w:type="paragraph" w:customStyle="1" w:styleId="BF68342B57534A54987AF72DAF7D2E4B">
    <w:name w:val="BF68342B57534A54987AF72DAF7D2E4B"/>
    <w:rsid w:val="001B0398"/>
  </w:style>
  <w:style w:type="paragraph" w:customStyle="1" w:styleId="9A8279021D274945B16550F2CAAC06C6">
    <w:name w:val="9A8279021D274945B16550F2CAAC06C6"/>
    <w:rsid w:val="001B0398"/>
  </w:style>
  <w:style w:type="paragraph" w:customStyle="1" w:styleId="0871EE19F7EE4AD9A5E7965BEE9B8B09">
    <w:name w:val="0871EE19F7EE4AD9A5E7965BEE9B8B09"/>
    <w:rsid w:val="001B0398"/>
  </w:style>
  <w:style w:type="paragraph" w:customStyle="1" w:styleId="A82A52DEA09F4E76A4D821657B4796A1">
    <w:name w:val="A82A52DEA09F4E76A4D821657B4796A1"/>
    <w:rsid w:val="001B0398"/>
  </w:style>
  <w:style w:type="paragraph" w:customStyle="1" w:styleId="F3541480CAC34524881DE5B45E46E468">
    <w:name w:val="F3541480CAC34524881DE5B45E46E468"/>
    <w:rsid w:val="001B0398"/>
  </w:style>
  <w:style w:type="paragraph" w:customStyle="1" w:styleId="2E67D82E5EC84D5D856E2D7EDF42C0C5">
    <w:name w:val="2E67D82E5EC84D5D856E2D7EDF42C0C5"/>
    <w:rsid w:val="001B0398"/>
  </w:style>
  <w:style w:type="paragraph" w:customStyle="1" w:styleId="FFAD883406634C9A89A7BAD88BAECBD6">
    <w:name w:val="FFAD883406634C9A89A7BAD88BAECBD6"/>
    <w:rsid w:val="001B0398"/>
  </w:style>
  <w:style w:type="paragraph" w:customStyle="1" w:styleId="D4E74067E71B47C1AE4B2F9BEC78E198">
    <w:name w:val="D4E74067E71B47C1AE4B2F9BEC78E198"/>
    <w:rsid w:val="001B0398"/>
  </w:style>
  <w:style w:type="paragraph" w:customStyle="1" w:styleId="2CC648AB472A46AABDC85370F4E4CBF1">
    <w:name w:val="2CC648AB472A46AABDC85370F4E4CBF1"/>
    <w:rsid w:val="001B0398"/>
  </w:style>
  <w:style w:type="paragraph" w:customStyle="1" w:styleId="9FBBCFDAE0574B58BF7D196E0F5C7D83">
    <w:name w:val="9FBBCFDAE0574B58BF7D196E0F5C7D83"/>
    <w:rsid w:val="001B0398"/>
  </w:style>
  <w:style w:type="paragraph" w:customStyle="1" w:styleId="C78FA0F6494B4F2AAEDC8AE8973F51AA">
    <w:name w:val="C78FA0F6494B4F2AAEDC8AE8973F51AA"/>
    <w:rsid w:val="001B0398"/>
  </w:style>
  <w:style w:type="paragraph" w:customStyle="1" w:styleId="3BA98AE84B4144CFB30FE9C4BEEDE313">
    <w:name w:val="3BA98AE84B4144CFB30FE9C4BEEDE313"/>
    <w:rsid w:val="001B0398"/>
  </w:style>
  <w:style w:type="paragraph" w:customStyle="1" w:styleId="A60ECD126C8D464BA56D781E76A47499">
    <w:name w:val="A60ECD126C8D464BA56D781E76A47499"/>
    <w:rsid w:val="001B0398"/>
  </w:style>
  <w:style w:type="paragraph" w:customStyle="1" w:styleId="EE7AC2F6E7DE48E78DA55AA67925F15B">
    <w:name w:val="EE7AC2F6E7DE48E78DA55AA67925F15B"/>
    <w:rsid w:val="001B0398"/>
  </w:style>
  <w:style w:type="paragraph" w:customStyle="1" w:styleId="5967C890B2B84713AF2BF3D9A5231D43">
    <w:name w:val="5967C890B2B84713AF2BF3D9A5231D43"/>
    <w:rsid w:val="001B0398"/>
  </w:style>
  <w:style w:type="paragraph" w:customStyle="1" w:styleId="C7E02C963BD84B4DA77D847A37B56BCD">
    <w:name w:val="C7E02C963BD84B4DA77D847A37B56BCD"/>
    <w:rsid w:val="001B0398"/>
  </w:style>
  <w:style w:type="paragraph" w:customStyle="1" w:styleId="8964891E4C8C40458483B83812EF1C87">
    <w:name w:val="8964891E4C8C40458483B83812EF1C87"/>
    <w:rsid w:val="001B0398"/>
  </w:style>
  <w:style w:type="paragraph" w:customStyle="1" w:styleId="2CAF0545E9D04558824A3C9959A67598">
    <w:name w:val="2CAF0545E9D04558824A3C9959A67598"/>
    <w:rsid w:val="001B0398"/>
  </w:style>
  <w:style w:type="paragraph" w:customStyle="1" w:styleId="D03DCAA092E0442FBE04BB565BDF6FB5">
    <w:name w:val="D03DCAA092E0442FBE04BB565BDF6FB5"/>
    <w:rsid w:val="001B0398"/>
  </w:style>
  <w:style w:type="paragraph" w:customStyle="1" w:styleId="46B459861F8A4EA884A2CFA3BDD5B9C6">
    <w:name w:val="46B459861F8A4EA884A2CFA3BDD5B9C6"/>
    <w:rsid w:val="001B0398"/>
  </w:style>
  <w:style w:type="paragraph" w:customStyle="1" w:styleId="5AF116365D084F6195702F84B7C548E3">
    <w:name w:val="5AF116365D084F6195702F84B7C548E3"/>
    <w:rsid w:val="001B0398"/>
  </w:style>
  <w:style w:type="paragraph" w:customStyle="1" w:styleId="15BB5F05308F4732B9D81510E0CBDB4C">
    <w:name w:val="15BB5F05308F4732B9D81510E0CBDB4C"/>
    <w:rsid w:val="001B0398"/>
  </w:style>
  <w:style w:type="paragraph" w:customStyle="1" w:styleId="A133EE5999BD4A64910F5CBDB3E64FB6">
    <w:name w:val="A133EE5999BD4A64910F5CBDB3E64FB6"/>
    <w:rsid w:val="00AD2A79"/>
  </w:style>
  <w:style w:type="paragraph" w:customStyle="1" w:styleId="9AB4EF4E83F94A18A1A138BE4C655E051">
    <w:name w:val="9AB4EF4E83F94A18A1A138BE4C655E051"/>
    <w:rsid w:val="00F07A06"/>
    <w:pPr>
      <w:spacing w:after="0" w:line="240" w:lineRule="auto"/>
    </w:pPr>
    <w:rPr>
      <w:rFonts w:ascii="Arial" w:eastAsia="Times New Roman" w:hAnsi="Arial" w:cs="Times New Roman"/>
      <w:sz w:val="20"/>
      <w:szCs w:val="20"/>
    </w:rPr>
  </w:style>
  <w:style w:type="paragraph" w:customStyle="1" w:styleId="5EF9AA687EE6494993006227FED1C5C31">
    <w:name w:val="5EF9AA687EE6494993006227FED1C5C31"/>
    <w:rsid w:val="00F07A06"/>
    <w:pPr>
      <w:spacing w:after="0" w:line="240" w:lineRule="auto"/>
    </w:pPr>
    <w:rPr>
      <w:rFonts w:ascii="Arial" w:eastAsia="Times New Roman" w:hAnsi="Arial" w:cs="Times New Roman"/>
      <w:sz w:val="20"/>
      <w:szCs w:val="20"/>
    </w:rPr>
  </w:style>
  <w:style w:type="paragraph" w:customStyle="1" w:styleId="6C80C5F95FBF42AA90F7ECF355CA15151">
    <w:name w:val="6C80C5F95FBF42AA90F7ECF355CA15151"/>
    <w:rsid w:val="00F07A06"/>
    <w:pPr>
      <w:spacing w:after="0" w:line="240" w:lineRule="auto"/>
    </w:pPr>
    <w:rPr>
      <w:rFonts w:ascii="Arial" w:eastAsia="Times New Roman" w:hAnsi="Arial" w:cs="Times New Roman"/>
      <w:sz w:val="20"/>
      <w:szCs w:val="20"/>
    </w:rPr>
  </w:style>
  <w:style w:type="paragraph" w:customStyle="1" w:styleId="EB664C1CA8864C8B871BBA11C3F490D91">
    <w:name w:val="EB664C1CA8864C8B871BBA11C3F490D91"/>
    <w:rsid w:val="00F07A06"/>
    <w:pPr>
      <w:spacing w:after="0" w:line="240" w:lineRule="auto"/>
    </w:pPr>
    <w:rPr>
      <w:rFonts w:ascii="Arial" w:eastAsia="Times New Roman" w:hAnsi="Arial" w:cs="Times New Roman"/>
      <w:sz w:val="20"/>
      <w:szCs w:val="20"/>
    </w:rPr>
  </w:style>
  <w:style w:type="paragraph" w:customStyle="1" w:styleId="FA71FBCE813940DDABC4F713F0415D251">
    <w:name w:val="FA71FBCE813940DDABC4F713F0415D251"/>
    <w:rsid w:val="00F07A06"/>
    <w:pPr>
      <w:spacing w:after="0" w:line="240" w:lineRule="auto"/>
    </w:pPr>
    <w:rPr>
      <w:rFonts w:ascii="Arial" w:eastAsia="Times New Roman" w:hAnsi="Arial" w:cs="Times New Roman"/>
      <w:sz w:val="20"/>
      <w:szCs w:val="20"/>
    </w:rPr>
  </w:style>
  <w:style w:type="paragraph" w:customStyle="1" w:styleId="222A88A5BBD8458CB19B25185BB505EA1">
    <w:name w:val="222A88A5BBD8458CB19B25185BB505EA1"/>
    <w:rsid w:val="00F07A06"/>
    <w:pPr>
      <w:spacing w:after="0" w:line="240" w:lineRule="auto"/>
    </w:pPr>
    <w:rPr>
      <w:rFonts w:ascii="Arial" w:eastAsia="Times New Roman" w:hAnsi="Arial" w:cs="Times New Roman"/>
      <w:sz w:val="20"/>
      <w:szCs w:val="20"/>
    </w:rPr>
  </w:style>
  <w:style w:type="paragraph" w:customStyle="1" w:styleId="43C1333735D04DF38423A9B76BE937571">
    <w:name w:val="43C1333735D04DF38423A9B76BE937571"/>
    <w:rsid w:val="00F07A06"/>
    <w:pPr>
      <w:spacing w:after="0" w:line="240" w:lineRule="auto"/>
    </w:pPr>
    <w:rPr>
      <w:rFonts w:ascii="Arial" w:eastAsia="Times New Roman" w:hAnsi="Arial" w:cs="Times New Roman"/>
      <w:sz w:val="20"/>
      <w:szCs w:val="20"/>
    </w:rPr>
  </w:style>
  <w:style w:type="paragraph" w:customStyle="1" w:styleId="6E8FFB0990C247A3B535ABFBC56E37E01">
    <w:name w:val="6E8FFB0990C247A3B535ABFBC56E37E01"/>
    <w:rsid w:val="00F07A06"/>
    <w:pPr>
      <w:spacing w:after="0" w:line="240" w:lineRule="auto"/>
    </w:pPr>
    <w:rPr>
      <w:rFonts w:ascii="Arial" w:eastAsia="Times New Roman" w:hAnsi="Arial" w:cs="Times New Roman"/>
      <w:sz w:val="20"/>
      <w:szCs w:val="20"/>
    </w:rPr>
  </w:style>
  <w:style w:type="paragraph" w:customStyle="1" w:styleId="B3693BBDAF924ADFA883EB64E0C939A91">
    <w:name w:val="B3693BBDAF924ADFA883EB64E0C939A91"/>
    <w:rsid w:val="00F07A06"/>
    <w:pPr>
      <w:spacing w:after="0" w:line="240" w:lineRule="auto"/>
    </w:pPr>
    <w:rPr>
      <w:rFonts w:ascii="Arial" w:eastAsia="Times New Roman" w:hAnsi="Arial" w:cs="Times New Roman"/>
      <w:sz w:val="20"/>
      <w:szCs w:val="20"/>
    </w:rPr>
  </w:style>
  <w:style w:type="paragraph" w:customStyle="1" w:styleId="9335A87539CD44C98EE2641B7AF055C31">
    <w:name w:val="9335A87539CD44C98EE2641B7AF055C31"/>
    <w:rsid w:val="00F07A06"/>
    <w:pPr>
      <w:spacing w:after="0" w:line="240" w:lineRule="auto"/>
    </w:pPr>
    <w:rPr>
      <w:rFonts w:ascii="Arial" w:eastAsia="Times New Roman" w:hAnsi="Arial" w:cs="Times New Roman"/>
      <w:sz w:val="20"/>
      <w:szCs w:val="20"/>
    </w:rPr>
  </w:style>
  <w:style w:type="paragraph" w:customStyle="1" w:styleId="0841719E424242EE87A9BBB986919B9D1">
    <w:name w:val="0841719E424242EE87A9BBB986919B9D1"/>
    <w:rsid w:val="00F07A06"/>
    <w:pPr>
      <w:spacing w:after="0" w:line="240" w:lineRule="auto"/>
    </w:pPr>
    <w:rPr>
      <w:rFonts w:ascii="Arial" w:eastAsia="Times New Roman" w:hAnsi="Arial" w:cs="Times New Roman"/>
      <w:sz w:val="20"/>
      <w:szCs w:val="20"/>
    </w:rPr>
  </w:style>
  <w:style w:type="paragraph" w:customStyle="1" w:styleId="086439F0E935497CBD737796B12923901">
    <w:name w:val="086439F0E935497CBD737796B12923901"/>
    <w:rsid w:val="00F07A06"/>
    <w:pPr>
      <w:spacing w:after="0" w:line="240" w:lineRule="auto"/>
    </w:pPr>
    <w:rPr>
      <w:rFonts w:ascii="Arial" w:eastAsia="Times New Roman" w:hAnsi="Arial" w:cs="Times New Roman"/>
      <w:sz w:val="20"/>
      <w:szCs w:val="20"/>
    </w:rPr>
  </w:style>
  <w:style w:type="paragraph" w:customStyle="1" w:styleId="A630D79126594BA4A9B080706B81336F1">
    <w:name w:val="A630D79126594BA4A9B080706B81336F1"/>
    <w:rsid w:val="00F07A06"/>
    <w:pPr>
      <w:spacing w:after="0" w:line="240" w:lineRule="auto"/>
    </w:pPr>
    <w:rPr>
      <w:rFonts w:ascii="Arial" w:eastAsia="Times New Roman" w:hAnsi="Arial" w:cs="Times New Roman"/>
      <w:sz w:val="20"/>
      <w:szCs w:val="20"/>
    </w:rPr>
  </w:style>
  <w:style w:type="paragraph" w:customStyle="1" w:styleId="DD549F33EA6A4183AEB707F509E342BB1">
    <w:name w:val="DD549F33EA6A4183AEB707F509E342BB1"/>
    <w:rsid w:val="00F07A06"/>
    <w:pPr>
      <w:spacing w:after="0" w:line="240" w:lineRule="auto"/>
    </w:pPr>
    <w:rPr>
      <w:rFonts w:ascii="Arial" w:eastAsia="Times New Roman" w:hAnsi="Arial" w:cs="Times New Roman"/>
      <w:sz w:val="20"/>
      <w:szCs w:val="20"/>
    </w:rPr>
  </w:style>
  <w:style w:type="paragraph" w:customStyle="1" w:styleId="F16F4F7B120F4A12A6D3FB1C083F38121">
    <w:name w:val="F16F4F7B120F4A12A6D3FB1C083F38121"/>
    <w:rsid w:val="00F07A06"/>
    <w:pPr>
      <w:spacing w:after="0" w:line="240" w:lineRule="auto"/>
    </w:pPr>
    <w:rPr>
      <w:rFonts w:ascii="Arial" w:eastAsia="Times New Roman" w:hAnsi="Arial" w:cs="Times New Roman"/>
      <w:sz w:val="20"/>
      <w:szCs w:val="20"/>
    </w:rPr>
  </w:style>
  <w:style w:type="paragraph" w:customStyle="1" w:styleId="E6ADEF660CD148E4AC6371BEE7DA063D1">
    <w:name w:val="E6ADEF660CD148E4AC6371BEE7DA063D1"/>
    <w:rsid w:val="00F07A06"/>
    <w:pPr>
      <w:spacing w:after="0" w:line="240" w:lineRule="auto"/>
    </w:pPr>
    <w:rPr>
      <w:rFonts w:ascii="Arial" w:eastAsia="Times New Roman" w:hAnsi="Arial" w:cs="Times New Roman"/>
      <w:sz w:val="20"/>
      <w:szCs w:val="20"/>
    </w:rPr>
  </w:style>
  <w:style w:type="paragraph" w:customStyle="1" w:styleId="C0841475EAF7484D84D8455E80E712F11">
    <w:name w:val="C0841475EAF7484D84D8455E80E712F11"/>
    <w:rsid w:val="00F07A06"/>
    <w:pPr>
      <w:spacing w:after="0" w:line="240" w:lineRule="auto"/>
    </w:pPr>
    <w:rPr>
      <w:rFonts w:ascii="Arial" w:eastAsia="Times New Roman" w:hAnsi="Arial" w:cs="Times New Roman"/>
      <w:sz w:val="20"/>
      <w:szCs w:val="20"/>
    </w:rPr>
  </w:style>
  <w:style w:type="paragraph" w:customStyle="1" w:styleId="D99017BAF63E41BFA4CBCEDCAF538CA91">
    <w:name w:val="D99017BAF63E41BFA4CBCEDCAF538CA91"/>
    <w:rsid w:val="00F07A06"/>
    <w:pPr>
      <w:spacing w:after="0" w:line="240" w:lineRule="auto"/>
    </w:pPr>
    <w:rPr>
      <w:rFonts w:ascii="Arial" w:eastAsia="Times New Roman" w:hAnsi="Arial" w:cs="Times New Roman"/>
      <w:sz w:val="20"/>
      <w:szCs w:val="20"/>
    </w:rPr>
  </w:style>
  <w:style w:type="paragraph" w:customStyle="1" w:styleId="79D6B18709F040F2B28071AE5C61ACC11">
    <w:name w:val="79D6B18709F040F2B28071AE5C61ACC11"/>
    <w:rsid w:val="00F07A06"/>
    <w:pPr>
      <w:spacing w:after="0" w:line="240" w:lineRule="auto"/>
    </w:pPr>
    <w:rPr>
      <w:rFonts w:ascii="Arial" w:eastAsia="Times New Roman" w:hAnsi="Arial" w:cs="Times New Roman"/>
      <w:sz w:val="20"/>
      <w:szCs w:val="20"/>
    </w:rPr>
  </w:style>
  <w:style w:type="paragraph" w:customStyle="1" w:styleId="AC757988D8EA4B999BEF883F86E940001">
    <w:name w:val="AC757988D8EA4B999BEF883F86E940001"/>
    <w:rsid w:val="00F07A06"/>
    <w:pPr>
      <w:spacing w:after="0" w:line="240" w:lineRule="auto"/>
    </w:pPr>
    <w:rPr>
      <w:rFonts w:ascii="Arial" w:eastAsia="Times New Roman" w:hAnsi="Arial" w:cs="Times New Roman"/>
      <w:sz w:val="20"/>
      <w:szCs w:val="20"/>
    </w:rPr>
  </w:style>
  <w:style w:type="paragraph" w:customStyle="1" w:styleId="851D90CC7272401EA4548610DD24CD0B1">
    <w:name w:val="851D90CC7272401EA4548610DD24CD0B1"/>
    <w:rsid w:val="00F07A06"/>
    <w:pPr>
      <w:spacing w:after="0" w:line="240" w:lineRule="auto"/>
    </w:pPr>
    <w:rPr>
      <w:rFonts w:ascii="Arial" w:eastAsia="Times New Roman" w:hAnsi="Arial" w:cs="Times New Roman"/>
      <w:sz w:val="20"/>
      <w:szCs w:val="20"/>
    </w:rPr>
  </w:style>
  <w:style w:type="paragraph" w:customStyle="1" w:styleId="D03DCAA092E0442FBE04BB565BDF6FB51">
    <w:name w:val="D03DCAA092E0442FBE04BB565BDF6FB51"/>
    <w:rsid w:val="00F07A06"/>
    <w:pPr>
      <w:spacing w:after="0" w:line="240" w:lineRule="auto"/>
    </w:pPr>
    <w:rPr>
      <w:rFonts w:ascii="Arial" w:eastAsia="Times New Roman" w:hAnsi="Arial" w:cs="Times New Roman"/>
      <w:sz w:val="20"/>
      <w:szCs w:val="20"/>
    </w:rPr>
  </w:style>
  <w:style w:type="paragraph" w:customStyle="1" w:styleId="E9EB5AE6CEAF4960AE928891DFCE04D81">
    <w:name w:val="E9EB5AE6CEAF4960AE928891DFCE04D81"/>
    <w:rsid w:val="00F07A06"/>
    <w:pPr>
      <w:spacing w:after="0" w:line="240" w:lineRule="auto"/>
    </w:pPr>
    <w:rPr>
      <w:rFonts w:ascii="Arial" w:eastAsia="Times New Roman" w:hAnsi="Arial" w:cs="Times New Roman"/>
      <w:sz w:val="20"/>
      <w:szCs w:val="20"/>
    </w:rPr>
  </w:style>
  <w:style w:type="paragraph" w:customStyle="1" w:styleId="900282E960934E108492B6B42F12625B1">
    <w:name w:val="900282E960934E108492B6B42F12625B1"/>
    <w:rsid w:val="00F07A06"/>
    <w:pPr>
      <w:spacing w:after="0" w:line="240" w:lineRule="auto"/>
    </w:pPr>
    <w:rPr>
      <w:rFonts w:ascii="Arial" w:eastAsia="Times New Roman" w:hAnsi="Arial" w:cs="Times New Roman"/>
      <w:sz w:val="20"/>
      <w:szCs w:val="20"/>
    </w:rPr>
  </w:style>
  <w:style w:type="paragraph" w:customStyle="1" w:styleId="13B53D17446546249364E3CC02966C251">
    <w:name w:val="13B53D17446546249364E3CC02966C251"/>
    <w:rsid w:val="00F07A06"/>
    <w:pPr>
      <w:spacing w:after="0" w:line="240" w:lineRule="auto"/>
    </w:pPr>
    <w:rPr>
      <w:rFonts w:ascii="Arial" w:eastAsia="Times New Roman" w:hAnsi="Arial" w:cs="Times New Roman"/>
      <w:sz w:val="20"/>
      <w:szCs w:val="20"/>
    </w:rPr>
  </w:style>
  <w:style w:type="paragraph" w:customStyle="1" w:styleId="1511C43B4AD647998864774C0A4BE3741">
    <w:name w:val="1511C43B4AD647998864774C0A4BE3741"/>
    <w:rsid w:val="00F07A06"/>
    <w:pPr>
      <w:spacing w:after="0" w:line="240" w:lineRule="auto"/>
    </w:pPr>
    <w:rPr>
      <w:rFonts w:ascii="Arial" w:eastAsia="Times New Roman" w:hAnsi="Arial" w:cs="Times New Roman"/>
      <w:sz w:val="20"/>
      <w:szCs w:val="20"/>
    </w:rPr>
  </w:style>
  <w:style w:type="paragraph" w:customStyle="1" w:styleId="C75144E8754543DEB655A7D1B167FC4E1">
    <w:name w:val="C75144E8754543DEB655A7D1B167FC4E1"/>
    <w:rsid w:val="00F07A06"/>
    <w:pPr>
      <w:spacing w:after="0" w:line="240" w:lineRule="auto"/>
    </w:pPr>
    <w:rPr>
      <w:rFonts w:ascii="Arial" w:eastAsia="Times New Roman" w:hAnsi="Arial" w:cs="Times New Roman"/>
      <w:sz w:val="20"/>
      <w:szCs w:val="20"/>
    </w:rPr>
  </w:style>
  <w:style w:type="paragraph" w:customStyle="1" w:styleId="1D2262F3F6EC46C6837F29FAE39E2C0D1">
    <w:name w:val="1D2262F3F6EC46C6837F29FAE39E2C0D1"/>
    <w:rsid w:val="00F07A06"/>
    <w:pPr>
      <w:spacing w:after="0" w:line="240" w:lineRule="auto"/>
    </w:pPr>
    <w:rPr>
      <w:rFonts w:ascii="Arial" w:eastAsia="Times New Roman" w:hAnsi="Arial" w:cs="Times New Roman"/>
      <w:sz w:val="20"/>
      <w:szCs w:val="20"/>
    </w:rPr>
  </w:style>
  <w:style w:type="paragraph" w:customStyle="1" w:styleId="0574655CFE2E4A38BF502B9EE1BBE24E1">
    <w:name w:val="0574655CFE2E4A38BF502B9EE1BBE24E1"/>
    <w:rsid w:val="00F07A06"/>
    <w:pPr>
      <w:spacing w:after="0" w:line="240" w:lineRule="auto"/>
    </w:pPr>
    <w:rPr>
      <w:rFonts w:ascii="Arial" w:eastAsia="Times New Roman" w:hAnsi="Arial" w:cs="Times New Roman"/>
      <w:sz w:val="20"/>
      <w:szCs w:val="20"/>
    </w:rPr>
  </w:style>
  <w:style w:type="paragraph" w:customStyle="1" w:styleId="E97B9B23C16F49DF9916EB40976C76551">
    <w:name w:val="E97B9B23C16F49DF9916EB40976C76551"/>
    <w:rsid w:val="00F07A06"/>
    <w:pPr>
      <w:spacing w:after="0" w:line="240" w:lineRule="auto"/>
    </w:pPr>
    <w:rPr>
      <w:rFonts w:ascii="Arial" w:eastAsia="Times New Roman" w:hAnsi="Arial" w:cs="Times New Roman"/>
      <w:sz w:val="20"/>
      <w:szCs w:val="20"/>
    </w:rPr>
  </w:style>
  <w:style w:type="paragraph" w:customStyle="1" w:styleId="75A828916BDB4F63A2346121CFF084231">
    <w:name w:val="75A828916BDB4F63A2346121CFF084231"/>
    <w:rsid w:val="00F07A06"/>
    <w:pPr>
      <w:spacing w:after="0" w:line="240" w:lineRule="auto"/>
    </w:pPr>
    <w:rPr>
      <w:rFonts w:ascii="Arial" w:eastAsia="Times New Roman" w:hAnsi="Arial" w:cs="Times New Roman"/>
      <w:sz w:val="20"/>
      <w:szCs w:val="20"/>
    </w:rPr>
  </w:style>
  <w:style w:type="paragraph" w:customStyle="1" w:styleId="88ED1DD544C74F728FDCE294BA1D5A971">
    <w:name w:val="88ED1DD544C74F728FDCE294BA1D5A971"/>
    <w:rsid w:val="00F07A06"/>
    <w:pPr>
      <w:spacing w:after="0" w:line="240" w:lineRule="auto"/>
    </w:pPr>
    <w:rPr>
      <w:rFonts w:ascii="Arial" w:eastAsia="Times New Roman" w:hAnsi="Arial" w:cs="Times New Roman"/>
      <w:sz w:val="20"/>
      <w:szCs w:val="20"/>
    </w:rPr>
  </w:style>
  <w:style w:type="paragraph" w:customStyle="1" w:styleId="21A57D3CBA374678A9F3C506E74439731">
    <w:name w:val="21A57D3CBA374678A9F3C506E74439731"/>
    <w:rsid w:val="00F07A06"/>
    <w:pPr>
      <w:spacing w:after="0" w:line="240" w:lineRule="auto"/>
    </w:pPr>
    <w:rPr>
      <w:rFonts w:ascii="Arial" w:eastAsia="Times New Roman" w:hAnsi="Arial" w:cs="Times New Roman"/>
      <w:sz w:val="20"/>
      <w:szCs w:val="20"/>
    </w:rPr>
  </w:style>
  <w:style w:type="paragraph" w:customStyle="1" w:styleId="720EB7486187422083AE13C9058D66641">
    <w:name w:val="720EB7486187422083AE13C9058D66641"/>
    <w:rsid w:val="00F07A06"/>
    <w:pPr>
      <w:spacing w:after="0" w:line="240" w:lineRule="auto"/>
    </w:pPr>
    <w:rPr>
      <w:rFonts w:ascii="Arial" w:eastAsia="Times New Roman" w:hAnsi="Arial" w:cs="Times New Roman"/>
      <w:sz w:val="20"/>
      <w:szCs w:val="20"/>
    </w:rPr>
  </w:style>
  <w:style w:type="paragraph" w:customStyle="1" w:styleId="4C9EC05C96B74D4FB7548446B030CB651">
    <w:name w:val="4C9EC05C96B74D4FB7548446B030CB651"/>
    <w:rsid w:val="00F07A06"/>
    <w:pPr>
      <w:spacing w:after="0" w:line="240" w:lineRule="auto"/>
    </w:pPr>
    <w:rPr>
      <w:rFonts w:ascii="Arial" w:eastAsia="Times New Roman" w:hAnsi="Arial" w:cs="Times New Roman"/>
      <w:sz w:val="20"/>
      <w:szCs w:val="20"/>
    </w:rPr>
  </w:style>
  <w:style w:type="paragraph" w:customStyle="1" w:styleId="7A17740EF46E416391405E56B507ABCA1">
    <w:name w:val="7A17740EF46E416391405E56B507ABCA1"/>
    <w:rsid w:val="00F07A06"/>
    <w:pPr>
      <w:spacing w:after="0" w:line="240" w:lineRule="auto"/>
    </w:pPr>
    <w:rPr>
      <w:rFonts w:ascii="Arial" w:eastAsia="Times New Roman" w:hAnsi="Arial" w:cs="Times New Roman"/>
      <w:sz w:val="20"/>
      <w:szCs w:val="20"/>
    </w:rPr>
  </w:style>
  <w:style w:type="paragraph" w:customStyle="1" w:styleId="23A7685BE37B4CAE8A7000BD3AFE12101">
    <w:name w:val="23A7685BE37B4CAE8A7000BD3AFE12101"/>
    <w:rsid w:val="00F07A06"/>
    <w:pPr>
      <w:spacing w:after="0" w:line="240" w:lineRule="auto"/>
    </w:pPr>
    <w:rPr>
      <w:rFonts w:ascii="Arial" w:eastAsia="Times New Roman" w:hAnsi="Arial" w:cs="Times New Roman"/>
      <w:sz w:val="20"/>
      <w:szCs w:val="20"/>
    </w:rPr>
  </w:style>
  <w:style w:type="paragraph" w:customStyle="1" w:styleId="290420721FEB4398B540D1F1468505811">
    <w:name w:val="290420721FEB4398B540D1F1468505811"/>
    <w:rsid w:val="00F07A06"/>
    <w:pPr>
      <w:spacing w:after="0" w:line="240" w:lineRule="auto"/>
    </w:pPr>
    <w:rPr>
      <w:rFonts w:ascii="Arial" w:eastAsia="Times New Roman" w:hAnsi="Arial" w:cs="Times New Roman"/>
      <w:sz w:val="20"/>
      <w:szCs w:val="20"/>
    </w:rPr>
  </w:style>
  <w:style w:type="paragraph" w:customStyle="1" w:styleId="A79D1B0C47F247538FC9B4787BB3FAC31">
    <w:name w:val="A79D1B0C47F247538FC9B4787BB3FAC31"/>
    <w:rsid w:val="00F07A06"/>
    <w:pPr>
      <w:spacing w:after="0" w:line="240" w:lineRule="auto"/>
    </w:pPr>
    <w:rPr>
      <w:rFonts w:ascii="Arial" w:eastAsia="Times New Roman" w:hAnsi="Arial" w:cs="Times New Roman"/>
      <w:sz w:val="20"/>
      <w:szCs w:val="20"/>
    </w:rPr>
  </w:style>
  <w:style w:type="paragraph" w:customStyle="1" w:styleId="2CAF0545E9D04558824A3C9959A675981">
    <w:name w:val="2CAF0545E9D04558824A3C9959A675981"/>
    <w:rsid w:val="00F07A06"/>
    <w:pPr>
      <w:spacing w:after="0" w:line="240" w:lineRule="auto"/>
    </w:pPr>
    <w:rPr>
      <w:rFonts w:ascii="Arial" w:eastAsia="Times New Roman" w:hAnsi="Arial" w:cs="Times New Roman"/>
      <w:sz w:val="20"/>
      <w:szCs w:val="20"/>
    </w:rPr>
  </w:style>
  <w:style w:type="paragraph" w:customStyle="1" w:styleId="CC857CF2F7F54365B8A56EFFED49052F1">
    <w:name w:val="CC857CF2F7F54365B8A56EFFED49052F1"/>
    <w:rsid w:val="00F07A06"/>
    <w:pPr>
      <w:spacing w:after="0" w:line="240" w:lineRule="auto"/>
    </w:pPr>
    <w:rPr>
      <w:rFonts w:ascii="Arial" w:eastAsia="Times New Roman" w:hAnsi="Arial" w:cs="Times New Roman"/>
      <w:sz w:val="20"/>
      <w:szCs w:val="20"/>
    </w:rPr>
  </w:style>
  <w:style w:type="paragraph" w:customStyle="1" w:styleId="BB4B8D134AB54C3792FB32C5BEBF7F4A1">
    <w:name w:val="BB4B8D134AB54C3792FB32C5BEBF7F4A1"/>
    <w:rsid w:val="00F07A06"/>
    <w:pPr>
      <w:spacing w:after="0" w:line="240" w:lineRule="auto"/>
    </w:pPr>
    <w:rPr>
      <w:rFonts w:ascii="Arial" w:eastAsia="Times New Roman" w:hAnsi="Arial" w:cs="Times New Roman"/>
      <w:sz w:val="20"/>
      <w:szCs w:val="20"/>
    </w:rPr>
  </w:style>
  <w:style w:type="paragraph" w:customStyle="1" w:styleId="C832C49159254D84B4B23D03F8B0EE251">
    <w:name w:val="C832C49159254D84B4B23D03F8B0EE251"/>
    <w:rsid w:val="00F07A06"/>
    <w:pPr>
      <w:spacing w:after="0" w:line="240" w:lineRule="auto"/>
    </w:pPr>
    <w:rPr>
      <w:rFonts w:ascii="Arial" w:eastAsia="Times New Roman" w:hAnsi="Arial" w:cs="Times New Roman"/>
      <w:sz w:val="20"/>
      <w:szCs w:val="20"/>
    </w:rPr>
  </w:style>
  <w:style w:type="paragraph" w:customStyle="1" w:styleId="3D22A7C47FC147E2AECF5AEC8C87F4001">
    <w:name w:val="3D22A7C47FC147E2AECF5AEC8C87F4001"/>
    <w:rsid w:val="00F07A06"/>
    <w:pPr>
      <w:spacing w:after="0" w:line="240" w:lineRule="auto"/>
    </w:pPr>
    <w:rPr>
      <w:rFonts w:ascii="Arial" w:eastAsia="Times New Roman" w:hAnsi="Arial" w:cs="Times New Roman"/>
      <w:sz w:val="20"/>
      <w:szCs w:val="20"/>
    </w:rPr>
  </w:style>
  <w:style w:type="paragraph" w:customStyle="1" w:styleId="998982BA49BE4AE48A79A73EDC6B542E1">
    <w:name w:val="998982BA49BE4AE48A79A73EDC6B542E1"/>
    <w:rsid w:val="00F07A06"/>
    <w:pPr>
      <w:spacing w:after="0" w:line="240" w:lineRule="auto"/>
    </w:pPr>
    <w:rPr>
      <w:rFonts w:ascii="Arial" w:eastAsia="Times New Roman" w:hAnsi="Arial" w:cs="Times New Roman"/>
      <w:sz w:val="20"/>
      <w:szCs w:val="20"/>
    </w:rPr>
  </w:style>
  <w:style w:type="paragraph" w:customStyle="1" w:styleId="8024A5C5B2DA4F7A83A159A29E2F6E141">
    <w:name w:val="8024A5C5B2DA4F7A83A159A29E2F6E141"/>
    <w:rsid w:val="00F07A06"/>
    <w:pPr>
      <w:spacing w:after="0" w:line="240" w:lineRule="auto"/>
    </w:pPr>
    <w:rPr>
      <w:rFonts w:ascii="Arial" w:eastAsia="Times New Roman" w:hAnsi="Arial" w:cs="Times New Roman"/>
      <w:sz w:val="20"/>
      <w:szCs w:val="20"/>
    </w:rPr>
  </w:style>
  <w:style w:type="paragraph" w:customStyle="1" w:styleId="B57111AD24784DD4B46E06BA25083DB91">
    <w:name w:val="B57111AD24784DD4B46E06BA25083DB91"/>
    <w:rsid w:val="00F07A06"/>
    <w:pPr>
      <w:spacing w:after="0" w:line="240" w:lineRule="auto"/>
    </w:pPr>
    <w:rPr>
      <w:rFonts w:ascii="Arial" w:eastAsia="Times New Roman" w:hAnsi="Arial" w:cs="Times New Roman"/>
      <w:sz w:val="20"/>
      <w:szCs w:val="20"/>
    </w:rPr>
  </w:style>
  <w:style w:type="paragraph" w:customStyle="1" w:styleId="21DC1D572F3C4571AA7332A0CCB7757D1">
    <w:name w:val="21DC1D572F3C4571AA7332A0CCB7757D1"/>
    <w:rsid w:val="00F07A06"/>
    <w:pPr>
      <w:spacing w:after="0" w:line="240" w:lineRule="auto"/>
    </w:pPr>
    <w:rPr>
      <w:rFonts w:ascii="Arial" w:eastAsia="Times New Roman" w:hAnsi="Arial" w:cs="Times New Roman"/>
      <w:sz w:val="20"/>
      <w:szCs w:val="20"/>
    </w:rPr>
  </w:style>
  <w:style w:type="paragraph" w:customStyle="1" w:styleId="CC9A05D5410B4ED8A4416AB3163746A21">
    <w:name w:val="CC9A05D5410B4ED8A4416AB3163746A21"/>
    <w:rsid w:val="00F07A06"/>
    <w:pPr>
      <w:spacing w:after="0" w:line="240" w:lineRule="auto"/>
    </w:pPr>
    <w:rPr>
      <w:rFonts w:ascii="Arial" w:eastAsia="Times New Roman" w:hAnsi="Arial" w:cs="Times New Roman"/>
      <w:sz w:val="20"/>
      <w:szCs w:val="20"/>
    </w:rPr>
  </w:style>
  <w:style w:type="paragraph" w:customStyle="1" w:styleId="DF2150B4A0224B2BB0B64D125031E2831">
    <w:name w:val="DF2150B4A0224B2BB0B64D125031E2831"/>
    <w:rsid w:val="00F07A06"/>
    <w:pPr>
      <w:spacing w:after="0" w:line="240" w:lineRule="auto"/>
    </w:pPr>
    <w:rPr>
      <w:rFonts w:ascii="Arial" w:eastAsia="Times New Roman" w:hAnsi="Arial" w:cs="Times New Roman"/>
      <w:sz w:val="20"/>
      <w:szCs w:val="20"/>
    </w:rPr>
  </w:style>
  <w:style w:type="paragraph" w:customStyle="1" w:styleId="78D2554F0DBD4FC5A2DC3556C418E4D11">
    <w:name w:val="78D2554F0DBD4FC5A2DC3556C418E4D11"/>
    <w:rsid w:val="00F07A06"/>
    <w:pPr>
      <w:spacing w:after="0" w:line="240" w:lineRule="auto"/>
    </w:pPr>
    <w:rPr>
      <w:rFonts w:ascii="Arial" w:eastAsia="Times New Roman" w:hAnsi="Arial" w:cs="Times New Roman"/>
      <w:sz w:val="20"/>
      <w:szCs w:val="20"/>
    </w:rPr>
  </w:style>
  <w:style w:type="paragraph" w:customStyle="1" w:styleId="E9D808D387A44A689BB11B7EBAFE4D391">
    <w:name w:val="E9D808D387A44A689BB11B7EBAFE4D391"/>
    <w:rsid w:val="00F07A06"/>
    <w:pPr>
      <w:spacing w:after="0" w:line="240" w:lineRule="auto"/>
    </w:pPr>
    <w:rPr>
      <w:rFonts w:ascii="Arial" w:eastAsia="Times New Roman" w:hAnsi="Arial" w:cs="Times New Roman"/>
      <w:sz w:val="20"/>
      <w:szCs w:val="20"/>
    </w:rPr>
  </w:style>
  <w:style w:type="paragraph" w:customStyle="1" w:styleId="CB4A25791CA14918937593CB876CFC351">
    <w:name w:val="CB4A25791CA14918937593CB876CFC351"/>
    <w:rsid w:val="00F07A06"/>
    <w:pPr>
      <w:spacing w:after="0" w:line="240" w:lineRule="auto"/>
    </w:pPr>
    <w:rPr>
      <w:rFonts w:ascii="Arial" w:eastAsia="Times New Roman" w:hAnsi="Arial" w:cs="Times New Roman"/>
      <w:sz w:val="20"/>
      <w:szCs w:val="20"/>
    </w:rPr>
  </w:style>
  <w:style w:type="paragraph" w:customStyle="1" w:styleId="CBF503459F26405B9761FD65F6710D981">
    <w:name w:val="CBF503459F26405B9761FD65F6710D981"/>
    <w:rsid w:val="00F07A06"/>
    <w:pPr>
      <w:spacing w:after="0" w:line="240" w:lineRule="auto"/>
    </w:pPr>
    <w:rPr>
      <w:rFonts w:ascii="Arial" w:eastAsia="Times New Roman" w:hAnsi="Arial" w:cs="Times New Roman"/>
      <w:sz w:val="20"/>
      <w:szCs w:val="20"/>
    </w:rPr>
  </w:style>
  <w:style w:type="paragraph" w:customStyle="1" w:styleId="F9BF6DD10B8E4E1F8753B9A42B99FFAB1">
    <w:name w:val="F9BF6DD10B8E4E1F8753B9A42B99FFAB1"/>
    <w:rsid w:val="00F07A06"/>
    <w:pPr>
      <w:spacing w:after="0" w:line="240" w:lineRule="auto"/>
    </w:pPr>
    <w:rPr>
      <w:rFonts w:ascii="Arial" w:eastAsia="Times New Roman" w:hAnsi="Arial" w:cs="Times New Roman"/>
      <w:sz w:val="20"/>
      <w:szCs w:val="20"/>
    </w:rPr>
  </w:style>
  <w:style w:type="paragraph" w:customStyle="1" w:styleId="DADE8D8CDC4A4EC484E622AD725716B21">
    <w:name w:val="DADE8D8CDC4A4EC484E622AD725716B21"/>
    <w:rsid w:val="00F07A06"/>
    <w:pPr>
      <w:spacing w:after="0" w:line="240" w:lineRule="auto"/>
    </w:pPr>
    <w:rPr>
      <w:rFonts w:ascii="Arial" w:eastAsia="Times New Roman" w:hAnsi="Arial" w:cs="Times New Roman"/>
      <w:sz w:val="20"/>
      <w:szCs w:val="20"/>
    </w:rPr>
  </w:style>
  <w:style w:type="paragraph" w:customStyle="1" w:styleId="2E67D82E5EC84D5D856E2D7EDF42C0C51">
    <w:name w:val="2E67D82E5EC84D5D856E2D7EDF42C0C51"/>
    <w:rsid w:val="00F07A06"/>
    <w:pPr>
      <w:spacing w:after="0" w:line="240" w:lineRule="auto"/>
    </w:pPr>
    <w:rPr>
      <w:rFonts w:ascii="Arial" w:eastAsia="Times New Roman" w:hAnsi="Arial" w:cs="Times New Roman"/>
      <w:sz w:val="20"/>
      <w:szCs w:val="20"/>
    </w:rPr>
  </w:style>
  <w:style w:type="paragraph" w:customStyle="1" w:styleId="8964891E4C8C40458483B83812EF1C871">
    <w:name w:val="8964891E4C8C40458483B83812EF1C871"/>
    <w:rsid w:val="00F07A06"/>
    <w:pPr>
      <w:spacing w:after="0" w:line="240" w:lineRule="auto"/>
    </w:pPr>
    <w:rPr>
      <w:rFonts w:ascii="Arial" w:eastAsia="Times New Roman" w:hAnsi="Arial" w:cs="Times New Roman"/>
      <w:sz w:val="20"/>
      <w:szCs w:val="20"/>
    </w:rPr>
  </w:style>
  <w:style w:type="paragraph" w:customStyle="1" w:styleId="24717540CB4641BF8A6201B994A702591">
    <w:name w:val="24717540CB4641BF8A6201B994A702591"/>
    <w:rsid w:val="00F07A06"/>
    <w:pPr>
      <w:spacing w:after="0" w:line="240" w:lineRule="auto"/>
    </w:pPr>
    <w:rPr>
      <w:rFonts w:ascii="Arial" w:eastAsia="Times New Roman" w:hAnsi="Arial" w:cs="Times New Roman"/>
      <w:sz w:val="20"/>
      <w:szCs w:val="20"/>
    </w:rPr>
  </w:style>
  <w:style w:type="paragraph" w:customStyle="1" w:styleId="F783AA2FCC1D4AA9A1AB2C576DA9BA991">
    <w:name w:val="F783AA2FCC1D4AA9A1AB2C576DA9BA991"/>
    <w:rsid w:val="00F07A06"/>
    <w:pPr>
      <w:spacing w:after="0" w:line="240" w:lineRule="auto"/>
    </w:pPr>
    <w:rPr>
      <w:rFonts w:ascii="Arial" w:eastAsia="Times New Roman" w:hAnsi="Arial" w:cs="Times New Roman"/>
      <w:sz w:val="20"/>
      <w:szCs w:val="20"/>
    </w:rPr>
  </w:style>
  <w:style w:type="paragraph" w:customStyle="1" w:styleId="DDFDABEE4FBC48EC89D1C3E79A37F8861">
    <w:name w:val="DDFDABEE4FBC48EC89D1C3E79A37F8861"/>
    <w:rsid w:val="00F07A06"/>
    <w:pPr>
      <w:spacing w:after="0" w:line="240" w:lineRule="auto"/>
    </w:pPr>
    <w:rPr>
      <w:rFonts w:ascii="Arial" w:eastAsia="Times New Roman" w:hAnsi="Arial" w:cs="Times New Roman"/>
      <w:sz w:val="20"/>
      <w:szCs w:val="20"/>
    </w:rPr>
  </w:style>
  <w:style w:type="paragraph" w:customStyle="1" w:styleId="DFE3505916B14501A8DA0DCEB9CB695D1">
    <w:name w:val="DFE3505916B14501A8DA0DCEB9CB695D1"/>
    <w:rsid w:val="00F07A06"/>
    <w:pPr>
      <w:spacing w:after="0" w:line="240" w:lineRule="auto"/>
    </w:pPr>
    <w:rPr>
      <w:rFonts w:ascii="Arial" w:eastAsia="Times New Roman" w:hAnsi="Arial" w:cs="Times New Roman"/>
      <w:sz w:val="20"/>
      <w:szCs w:val="20"/>
    </w:rPr>
  </w:style>
  <w:style w:type="paragraph" w:customStyle="1" w:styleId="55E8A903C54747B3A725B34BF7D2CCD01">
    <w:name w:val="55E8A903C54747B3A725B34BF7D2CCD01"/>
    <w:rsid w:val="00F07A06"/>
    <w:pPr>
      <w:spacing w:after="0" w:line="240" w:lineRule="auto"/>
    </w:pPr>
    <w:rPr>
      <w:rFonts w:ascii="Arial" w:eastAsia="Times New Roman" w:hAnsi="Arial" w:cs="Times New Roman"/>
      <w:sz w:val="20"/>
      <w:szCs w:val="20"/>
    </w:rPr>
  </w:style>
  <w:style w:type="paragraph" w:customStyle="1" w:styleId="EE8988C5D1F248929CBFBF013B9170351">
    <w:name w:val="EE8988C5D1F248929CBFBF013B9170351"/>
    <w:rsid w:val="00F07A06"/>
    <w:pPr>
      <w:spacing w:after="0" w:line="240" w:lineRule="auto"/>
    </w:pPr>
    <w:rPr>
      <w:rFonts w:ascii="Arial" w:eastAsia="Times New Roman" w:hAnsi="Arial" w:cs="Times New Roman"/>
      <w:sz w:val="20"/>
      <w:szCs w:val="20"/>
    </w:rPr>
  </w:style>
  <w:style w:type="paragraph" w:customStyle="1" w:styleId="A6A37767A9744BE982AE403F4799CFB41">
    <w:name w:val="A6A37767A9744BE982AE403F4799CFB41"/>
    <w:rsid w:val="00F07A06"/>
    <w:pPr>
      <w:spacing w:after="0" w:line="240" w:lineRule="auto"/>
    </w:pPr>
    <w:rPr>
      <w:rFonts w:ascii="Arial" w:eastAsia="Times New Roman" w:hAnsi="Arial" w:cs="Times New Roman"/>
      <w:sz w:val="20"/>
      <w:szCs w:val="20"/>
    </w:rPr>
  </w:style>
  <w:style w:type="paragraph" w:customStyle="1" w:styleId="BB4219C3A73A4963B71F02EE80E648091">
    <w:name w:val="BB4219C3A73A4963B71F02EE80E648091"/>
    <w:rsid w:val="00F07A06"/>
    <w:pPr>
      <w:spacing w:after="0" w:line="240" w:lineRule="auto"/>
    </w:pPr>
    <w:rPr>
      <w:rFonts w:ascii="Arial" w:eastAsia="Times New Roman" w:hAnsi="Arial" w:cs="Times New Roman"/>
      <w:sz w:val="20"/>
      <w:szCs w:val="20"/>
    </w:rPr>
  </w:style>
  <w:style w:type="paragraph" w:customStyle="1" w:styleId="C436BF8D64AF42C5B5507CAD2446B3C11">
    <w:name w:val="C436BF8D64AF42C5B5507CAD2446B3C11"/>
    <w:rsid w:val="00F07A06"/>
    <w:pPr>
      <w:spacing w:after="0" w:line="240" w:lineRule="auto"/>
    </w:pPr>
    <w:rPr>
      <w:rFonts w:ascii="Arial" w:eastAsia="Times New Roman" w:hAnsi="Arial" w:cs="Times New Roman"/>
      <w:sz w:val="20"/>
      <w:szCs w:val="20"/>
    </w:rPr>
  </w:style>
  <w:style w:type="paragraph" w:customStyle="1" w:styleId="0E9BB9B2E6C3462BB6930072DA0997BF1">
    <w:name w:val="0E9BB9B2E6C3462BB6930072DA0997BF1"/>
    <w:rsid w:val="00F07A06"/>
    <w:pPr>
      <w:spacing w:after="0" w:line="240" w:lineRule="auto"/>
    </w:pPr>
    <w:rPr>
      <w:rFonts w:ascii="Arial" w:eastAsia="Times New Roman" w:hAnsi="Arial" w:cs="Times New Roman"/>
      <w:sz w:val="20"/>
      <w:szCs w:val="20"/>
    </w:rPr>
  </w:style>
  <w:style w:type="paragraph" w:customStyle="1" w:styleId="F8265791E8BA4FFAB66BE919E792F3B71">
    <w:name w:val="F8265791E8BA4FFAB66BE919E792F3B71"/>
    <w:rsid w:val="00F07A06"/>
    <w:pPr>
      <w:spacing w:after="0" w:line="240" w:lineRule="auto"/>
    </w:pPr>
    <w:rPr>
      <w:rFonts w:ascii="Arial" w:eastAsia="Times New Roman" w:hAnsi="Arial" w:cs="Times New Roman"/>
      <w:sz w:val="20"/>
      <w:szCs w:val="20"/>
    </w:rPr>
  </w:style>
  <w:style w:type="paragraph" w:customStyle="1" w:styleId="1C6914196A0843B095D57F395BD41BD81">
    <w:name w:val="1C6914196A0843B095D57F395BD41BD81"/>
    <w:rsid w:val="00F07A06"/>
    <w:pPr>
      <w:spacing w:after="0" w:line="240" w:lineRule="auto"/>
    </w:pPr>
    <w:rPr>
      <w:rFonts w:ascii="Arial" w:eastAsia="Times New Roman" w:hAnsi="Arial" w:cs="Times New Roman"/>
      <w:sz w:val="20"/>
      <w:szCs w:val="20"/>
    </w:rPr>
  </w:style>
  <w:style w:type="paragraph" w:customStyle="1" w:styleId="D6C1A3D6717A42ED8F84E3ABB3C82F2D1">
    <w:name w:val="D6C1A3D6717A42ED8F84E3ABB3C82F2D1"/>
    <w:rsid w:val="00F07A06"/>
    <w:pPr>
      <w:spacing w:after="0" w:line="240" w:lineRule="auto"/>
    </w:pPr>
    <w:rPr>
      <w:rFonts w:ascii="Arial" w:eastAsia="Times New Roman" w:hAnsi="Arial" w:cs="Times New Roman"/>
      <w:sz w:val="20"/>
      <w:szCs w:val="20"/>
    </w:rPr>
  </w:style>
  <w:style w:type="paragraph" w:customStyle="1" w:styleId="CB47DB27EA7C4CDDA238170936AD1AD31">
    <w:name w:val="CB47DB27EA7C4CDDA238170936AD1AD31"/>
    <w:rsid w:val="00F07A06"/>
    <w:pPr>
      <w:spacing w:after="0" w:line="240" w:lineRule="auto"/>
    </w:pPr>
    <w:rPr>
      <w:rFonts w:ascii="Arial" w:eastAsia="Times New Roman" w:hAnsi="Arial" w:cs="Times New Roman"/>
      <w:sz w:val="20"/>
      <w:szCs w:val="20"/>
    </w:rPr>
  </w:style>
  <w:style w:type="paragraph" w:customStyle="1" w:styleId="0F1A134938FB42ECA66DE7A609D6E6811">
    <w:name w:val="0F1A134938FB42ECA66DE7A609D6E6811"/>
    <w:rsid w:val="00F07A06"/>
    <w:pPr>
      <w:spacing w:after="0" w:line="240" w:lineRule="auto"/>
    </w:pPr>
    <w:rPr>
      <w:rFonts w:ascii="Arial" w:eastAsia="Times New Roman" w:hAnsi="Arial" w:cs="Times New Roman"/>
      <w:sz w:val="20"/>
      <w:szCs w:val="20"/>
    </w:rPr>
  </w:style>
  <w:style w:type="paragraph" w:customStyle="1" w:styleId="BF68342B57534A54987AF72DAF7D2E4B1">
    <w:name w:val="BF68342B57534A54987AF72DAF7D2E4B1"/>
    <w:rsid w:val="00F07A06"/>
    <w:pPr>
      <w:spacing w:after="0" w:line="240" w:lineRule="auto"/>
    </w:pPr>
    <w:rPr>
      <w:rFonts w:ascii="Arial" w:eastAsia="Times New Roman" w:hAnsi="Arial" w:cs="Times New Roman"/>
      <w:sz w:val="20"/>
      <w:szCs w:val="20"/>
    </w:rPr>
  </w:style>
  <w:style w:type="paragraph" w:customStyle="1" w:styleId="FFAD883406634C9A89A7BAD88BAECBD61">
    <w:name w:val="FFAD883406634C9A89A7BAD88BAECBD61"/>
    <w:rsid w:val="00F07A06"/>
    <w:pPr>
      <w:spacing w:after="0" w:line="240" w:lineRule="auto"/>
    </w:pPr>
    <w:rPr>
      <w:rFonts w:ascii="Arial" w:eastAsia="Times New Roman" w:hAnsi="Arial" w:cs="Times New Roman"/>
      <w:sz w:val="20"/>
      <w:szCs w:val="20"/>
    </w:rPr>
  </w:style>
  <w:style w:type="paragraph" w:customStyle="1" w:styleId="C7E02C963BD84B4DA77D847A37B56BCD1">
    <w:name w:val="C7E02C963BD84B4DA77D847A37B56BCD1"/>
    <w:rsid w:val="00F07A06"/>
    <w:pPr>
      <w:spacing w:after="0" w:line="240" w:lineRule="auto"/>
    </w:pPr>
    <w:rPr>
      <w:rFonts w:ascii="Arial" w:eastAsia="Times New Roman" w:hAnsi="Arial" w:cs="Times New Roman"/>
      <w:sz w:val="20"/>
      <w:szCs w:val="20"/>
    </w:rPr>
  </w:style>
  <w:style w:type="paragraph" w:customStyle="1" w:styleId="014A0EA6BD5A44E1AE8C5DCB20BCF01F1">
    <w:name w:val="014A0EA6BD5A44E1AE8C5DCB20BCF01F1"/>
    <w:rsid w:val="00F07A06"/>
    <w:pPr>
      <w:spacing w:after="0" w:line="240" w:lineRule="auto"/>
    </w:pPr>
    <w:rPr>
      <w:rFonts w:ascii="Arial" w:eastAsia="Times New Roman" w:hAnsi="Arial" w:cs="Times New Roman"/>
      <w:sz w:val="20"/>
      <w:szCs w:val="20"/>
    </w:rPr>
  </w:style>
  <w:style w:type="paragraph" w:customStyle="1" w:styleId="F9126E5024F14B779C3DBB64812E3B1E1">
    <w:name w:val="F9126E5024F14B779C3DBB64812E3B1E1"/>
    <w:rsid w:val="00F07A06"/>
    <w:pPr>
      <w:spacing w:after="0" w:line="240" w:lineRule="auto"/>
    </w:pPr>
    <w:rPr>
      <w:rFonts w:ascii="Arial" w:eastAsia="Times New Roman" w:hAnsi="Arial" w:cs="Times New Roman"/>
      <w:sz w:val="20"/>
      <w:szCs w:val="20"/>
    </w:rPr>
  </w:style>
  <w:style w:type="paragraph" w:customStyle="1" w:styleId="47AA0FD14EF04F00AA8E82AB5D5A61E91">
    <w:name w:val="47AA0FD14EF04F00AA8E82AB5D5A61E91"/>
    <w:rsid w:val="00F07A06"/>
    <w:pPr>
      <w:spacing w:after="0" w:line="240" w:lineRule="auto"/>
    </w:pPr>
    <w:rPr>
      <w:rFonts w:ascii="Arial" w:eastAsia="Times New Roman" w:hAnsi="Arial" w:cs="Times New Roman"/>
      <w:sz w:val="20"/>
      <w:szCs w:val="20"/>
    </w:rPr>
  </w:style>
  <w:style w:type="paragraph" w:customStyle="1" w:styleId="18DC54027AEC46FE8B79BE5C98F23BF91">
    <w:name w:val="18DC54027AEC46FE8B79BE5C98F23BF91"/>
    <w:rsid w:val="00F07A06"/>
    <w:pPr>
      <w:spacing w:after="0" w:line="240" w:lineRule="auto"/>
    </w:pPr>
    <w:rPr>
      <w:rFonts w:ascii="Arial" w:eastAsia="Times New Roman" w:hAnsi="Arial" w:cs="Times New Roman"/>
      <w:sz w:val="20"/>
      <w:szCs w:val="20"/>
    </w:rPr>
  </w:style>
  <w:style w:type="paragraph" w:customStyle="1" w:styleId="3E4B0BD5B05C41B198377C183B52F48A1">
    <w:name w:val="3E4B0BD5B05C41B198377C183B52F48A1"/>
    <w:rsid w:val="00F07A06"/>
    <w:pPr>
      <w:spacing w:after="0" w:line="240" w:lineRule="auto"/>
    </w:pPr>
    <w:rPr>
      <w:rFonts w:ascii="Arial" w:eastAsia="Times New Roman" w:hAnsi="Arial" w:cs="Times New Roman"/>
      <w:sz w:val="20"/>
      <w:szCs w:val="20"/>
    </w:rPr>
  </w:style>
  <w:style w:type="paragraph" w:customStyle="1" w:styleId="B765F829800943B6B40B73C9559D23CF1">
    <w:name w:val="B765F829800943B6B40B73C9559D23CF1"/>
    <w:rsid w:val="00F07A06"/>
    <w:pPr>
      <w:spacing w:after="0" w:line="240" w:lineRule="auto"/>
    </w:pPr>
    <w:rPr>
      <w:rFonts w:ascii="Arial" w:eastAsia="Times New Roman" w:hAnsi="Arial" w:cs="Times New Roman"/>
      <w:sz w:val="20"/>
      <w:szCs w:val="20"/>
    </w:rPr>
  </w:style>
  <w:style w:type="paragraph" w:customStyle="1" w:styleId="7F12CF24514448BC87C3AC8DEA6CEECC1">
    <w:name w:val="7F12CF24514448BC87C3AC8DEA6CEECC1"/>
    <w:rsid w:val="00F07A06"/>
    <w:pPr>
      <w:spacing w:after="0" w:line="240" w:lineRule="auto"/>
    </w:pPr>
    <w:rPr>
      <w:rFonts w:ascii="Arial" w:eastAsia="Times New Roman" w:hAnsi="Arial" w:cs="Times New Roman"/>
      <w:sz w:val="20"/>
      <w:szCs w:val="20"/>
    </w:rPr>
  </w:style>
  <w:style w:type="paragraph" w:customStyle="1" w:styleId="BFB9B1532B5B4C4AAA5A41D5A6C2BA3C1">
    <w:name w:val="BFB9B1532B5B4C4AAA5A41D5A6C2BA3C1"/>
    <w:rsid w:val="00F07A06"/>
    <w:pPr>
      <w:spacing w:after="0" w:line="240" w:lineRule="auto"/>
    </w:pPr>
    <w:rPr>
      <w:rFonts w:ascii="Arial" w:eastAsia="Times New Roman" w:hAnsi="Arial" w:cs="Times New Roman"/>
      <w:sz w:val="20"/>
      <w:szCs w:val="20"/>
    </w:rPr>
  </w:style>
  <w:style w:type="paragraph" w:customStyle="1" w:styleId="54BDC6A40B5A45D5B695127AC7A364F01">
    <w:name w:val="54BDC6A40B5A45D5B695127AC7A364F01"/>
    <w:rsid w:val="00F07A06"/>
    <w:pPr>
      <w:spacing w:after="0" w:line="240" w:lineRule="auto"/>
    </w:pPr>
    <w:rPr>
      <w:rFonts w:ascii="Arial" w:eastAsia="Times New Roman" w:hAnsi="Arial" w:cs="Times New Roman"/>
      <w:sz w:val="20"/>
      <w:szCs w:val="20"/>
    </w:rPr>
  </w:style>
  <w:style w:type="paragraph" w:customStyle="1" w:styleId="67A4D38C5F034A0282086272D19AD8F31">
    <w:name w:val="67A4D38C5F034A0282086272D19AD8F31"/>
    <w:rsid w:val="00F07A06"/>
    <w:pPr>
      <w:spacing w:after="0" w:line="240" w:lineRule="auto"/>
    </w:pPr>
    <w:rPr>
      <w:rFonts w:ascii="Arial" w:eastAsia="Times New Roman" w:hAnsi="Arial" w:cs="Times New Roman"/>
      <w:sz w:val="20"/>
      <w:szCs w:val="20"/>
    </w:rPr>
  </w:style>
  <w:style w:type="paragraph" w:customStyle="1" w:styleId="308A4E584D724247AFD1D57357656CB71">
    <w:name w:val="308A4E584D724247AFD1D57357656CB71"/>
    <w:rsid w:val="00F07A06"/>
    <w:pPr>
      <w:spacing w:after="0" w:line="240" w:lineRule="auto"/>
    </w:pPr>
    <w:rPr>
      <w:rFonts w:ascii="Arial" w:eastAsia="Times New Roman" w:hAnsi="Arial" w:cs="Times New Roman"/>
      <w:sz w:val="20"/>
      <w:szCs w:val="20"/>
    </w:rPr>
  </w:style>
  <w:style w:type="paragraph" w:customStyle="1" w:styleId="674A8D3B264842B096CDD018DF855D9C1">
    <w:name w:val="674A8D3B264842B096CDD018DF855D9C1"/>
    <w:rsid w:val="00F07A06"/>
    <w:pPr>
      <w:spacing w:after="0" w:line="240" w:lineRule="auto"/>
    </w:pPr>
    <w:rPr>
      <w:rFonts w:ascii="Arial" w:eastAsia="Times New Roman" w:hAnsi="Arial" w:cs="Times New Roman"/>
      <w:sz w:val="20"/>
      <w:szCs w:val="20"/>
    </w:rPr>
  </w:style>
  <w:style w:type="paragraph" w:customStyle="1" w:styleId="1709B62A368647DC8343DDA5B7F69BE61">
    <w:name w:val="1709B62A368647DC8343DDA5B7F69BE61"/>
    <w:rsid w:val="00F07A06"/>
    <w:pPr>
      <w:spacing w:after="0" w:line="240" w:lineRule="auto"/>
    </w:pPr>
    <w:rPr>
      <w:rFonts w:ascii="Arial" w:eastAsia="Times New Roman" w:hAnsi="Arial" w:cs="Times New Roman"/>
      <w:sz w:val="20"/>
      <w:szCs w:val="20"/>
    </w:rPr>
  </w:style>
  <w:style w:type="paragraph" w:customStyle="1" w:styleId="B4FACB5A9D4249D7B042CC52856309F11">
    <w:name w:val="B4FACB5A9D4249D7B042CC52856309F11"/>
    <w:rsid w:val="00F07A06"/>
    <w:pPr>
      <w:spacing w:after="0" w:line="240" w:lineRule="auto"/>
    </w:pPr>
    <w:rPr>
      <w:rFonts w:ascii="Arial" w:eastAsia="Times New Roman" w:hAnsi="Arial" w:cs="Times New Roman"/>
      <w:sz w:val="20"/>
      <w:szCs w:val="20"/>
    </w:rPr>
  </w:style>
  <w:style w:type="paragraph" w:customStyle="1" w:styleId="73FD3C3778294E3D8F5B942054D939BA1">
    <w:name w:val="73FD3C3778294E3D8F5B942054D939BA1"/>
    <w:rsid w:val="00F07A06"/>
    <w:pPr>
      <w:spacing w:after="0" w:line="240" w:lineRule="auto"/>
    </w:pPr>
    <w:rPr>
      <w:rFonts w:ascii="Arial" w:eastAsia="Times New Roman" w:hAnsi="Arial" w:cs="Times New Roman"/>
      <w:sz w:val="20"/>
      <w:szCs w:val="20"/>
    </w:rPr>
  </w:style>
  <w:style w:type="paragraph" w:customStyle="1" w:styleId="9A8279021D274945B16550F2CAAC06C61">
    <w:name w:val="9A8279021D274945B16550F2CAAC06C61"/>
    <w:rsid w:val="00F07A06"/>
    <w:pPr>
      <w:spacing w:after="0" w:line="240" w:lineRule="auto"/>
    </w:pPr>
    <w:rPr>
      <w:rFonts w:ascii="Arial" w:eastAsia="Times New Roman" w:hAnsi="Arial" w:cs="Times New Roman"/>
      <w:sz w:val="20"/>
      <w:szCs w:val="20"/>
    </w:rPr>
  </w:style>
  <w:style w:type="paragraph" w:customStyle="1" w:styleId="D4E74067E71B47C1AE4B2F9BEC78E1981">
    <w:name w:val="D4E74067E71B47C1AE4B2F9BEC78E1981"/>
    <w:rsid w:val="00F07A06"/>
    <w:pPr>
      <w:spacing w:after="0" w:line="240" w:lineRule="auto"/>
    </w:pPr>
    <w:rPr>
      <w:rFonts w:ascii="Arial" w:eastAsia="Times New Roman" w:hAnsi="Arial" w:cs="Times New Roman"/>
      <w:sz w:val="20"/>
      <w:szCs w:val="20"/>
    </w:rPr>
  </w:style>
  <w:style w:type="paragraph" w:customStyle="1" w:styleId="5967C890B2B84713AF2BF3D9A5231D431">
    <w:name w:val="5967C890B2B84713AF2BF3D9A5231D431"/>
    <w:rsid w:val="00F07A06"/>
    <w:pPr>
      <w:spacing w:after="0" w:line="240" w:lineRule="auto"/>
    </w:pPr>
    <w:rPr>
      <w:rFonts w:ascii="Arial" w:eastAsia="Times New Roman" w:hAnsi="Arial" w:cs="Times New Roman"/>
      <w:sz w:val="20"/>
      <w:szCs w:val="20"/>
    </w:rPr>
  </w:style>
  <w:style w:type="paragraph" w:customStyle="1" w:styleId="E95316BFC98242BC9DB87FAE92F2ECBF1">
    <w:name w:val="E95316BFC98242BC9DB87FAE92F2ECBF1"/>
    <w:rsid w:val="00F07A06"/>
    <w:pPr>
      <w:spacing w:after="0" w:line="240" w:lineRule="auto"/>
    </w:pPr>
    <w:rPr>
      <w:rFonts w:ascii="Arial" w:eastAsia="Times New Roman" w:hAnsi="Arial" w:cs="Times New Roman"/>
      <w:sz w:val="20"/>
      <w:szCs w:val="20"/>
    </w:rPr>
  </w:style>
  <w:style w:type="paragraph" w:customStyle="1" w:styleId="D57EB61CD4FC480392C79D610879C4351">
    <w:name w:val="D57EB61CD4FC480392C79D610879C4351"/>
    <w:rsid w:val="00F07A06"/>
    <w:pPr>
      <w:spacing w:after="0" w:line="240" w:lineRule="auto"/>
    </w:pPr>
    <w:rPr>
      <w:rFonts w:ascii="Arial" w:eastAsia="Times New Roman" w:hAnsi="Arial" w:cs="Times New Roman"/>
      <w:sz w:val="20"/>
      <w:szCs w:val="20"/>
    </w:rPr>
  </w:style>
  <w:style w:type="paragraph" w:customStyle="1" w:styleId="94B324E96C3B4F53993E7DDB67F312F71">
    <w:name w:val="94B324E96C3B4F53993E7DDB67F312F71"/>
    <w:rsid w:val="00F07A06"/>
    <w:pPr>
      <w:spacing w:after="0" w:line="240" w:lineRule="auto"/>
    </w:pPr>
    <w:rPr>
      <w:rFonts w:ascii="Arial" w:eastAsia="Times New Roman" w:hAnsi="Arial" w:cs="Times New Roman"/>
      <w:sz w:val="20"/>
      <w:szCs w:val="20"/>
    </w:rPr>
  </w:style>
  <w:style w:type="paragraph" w:customStyle="1" w:styleId="D86B594E3FDA4F719A81A9CBB5A848041">
    <w:name w:val="D86B594E3FDA4F719A81A9CBB5A848041"/>
    <w:rsid w:val="00F07A06"/>
    <w:pPr>
      <w:spacing w:after="0" w:line="240" w:lineRule="auto"/>
    </w:pPr>
    <w:rPr>
      <w:rFonts w:ascii="Arial" w:eastAsia="Times New Roman" w:hAnsi="Arial" w:cs="Times New Roman"/>
      <w:sz w:val="20"/>
      <w:szCs w:val="20"/>
    </w:rPr>
  </w:style>
  <w:style w:type="paragraph" w:customStyle="1" w:styleId="84378A0BF3754DF7A7FA6A76251F80FD1">
    <w:name w:val="84378A0BF3754DF7A7FA6A76251F80FD1"/>
    <w:rsid w:val="00F07A06"/>
    <w:pPr>
      <w:spacing w:after="0" w:line="240" w:lineRule="auto"/>
    </w:pPr>
    <w:rPr>
      <w:rFonts w:ascii="Arial" w:eastAsia="Times New Roman" w:hAnsi="Arial" w:cs="Times New Roman"/>
      <w:sz w:val="20"/>
      <w:szCs w:val="20"/>
    </w:rPr>
  </w:style>
  <w:style w:type="paragraph" w:customStyle="1" w:styleId="9C9CFA8D78DC4CDCAAF45E9E1FEA27F81">
    <w:name w:val="9C9CFA8D78DC4CDCAAF45E9E1FEA27F81"/>
    <w:rsid w:val="00F07A06"/>
    <w:pPr>
      <w:spacing w:after="0" w:line="240" w:lineRule="auto"/>
    </w:pPr>
    <w:rPr>
      <w:rFonts w:ascii="Arial" w:eastAsia="Times New Roman" w:hAnsi="Arial" w:cs="Times New Roman"/>
      <w:sz w:val="20"/>
      <w:szCs w:val="20"/>
    </w:rPr>
  </w:style>
  <w:style w:type="paragraph" w:customStyle="1" w:styleId="85DBB9895D2A4FD798E97082C86D75811">
    <w:name w:val="85DBB9895D2A4FD798E97082C86D75811"/>
    <w:rsid w:val="00F07A06"/>
    <w:pPr>
      <w:spacing w:after="0" w:line="240" w:lineRule="auto"/>
    </w:pPr>
    <w:rPr>
      <w:rFonts w:ascii="Arial" w:eastAsia="Times New Roman" w:hAnsi="Arial" w:cs="Times New Roman"/>
      <w:sz w:val="20"/>
      <w:szCs w:val="20"/>
    </w:rPr>
  </w:style>
  <w:style w:type="paragraph" w:customStyle="1" w:styleId="BBB086E9AB5E404F94E0AB2C2308E2081">
    <w:name w:val="BBB086E9AB5E404F94E0AB2C2308E2081"/>
    <w:rsid w:val="00F07A06"/>
    <w:pPr>
      <w:spacing w:after="0" w:line="240" w:lineRule="auto"/>
    </w:pPr>
    <w:rPr>
      <w:rFonts w:ascii="Arial" w:eastAsia="Times New Roman" w:hAnsi="Arial" w:cs="Times New Roman"/>
      <w:sz w:val="20"/>
      <w:szCs w:val="20"/>
    </w:rPr>
  </w:style>
  <w:style w:type="paragraph" w:customStyle="1" w:styleId="FFE9F8B393904D418E9030A2E0AAE93E1">
    <w:name w:val="FFE9F8B393904D418E9030A2E0AAE93E1"/>
    <w:rsid w:val="00F07A06"/>
    <w:pPr>
      <w:spacing w:after="0" w:line="240" w:lineRule="auto"/>
    </w:pPr>
    <w:rPr>
      <w:rFonts w:ascii="Arial" w:eastAsia="Times New Roman" w:hAnsi="Arial" w:cs="Times New Roman"/>
      <w:sz w:val="20"/>
      <w:szCs w:val="20"/>
    </w:rPr>
  </w:style>
  <w:style w:type="paragraph" w:customStyle="1" w:styleId="DA0FF38D1DBE448EA943CECE8B7FDBE31">
    <w:name w:val="DA0FF38D1DBE448EA943CECE8B7FDBE31"/>
    <w:rsid w:val="00F07A06"/>
    <w:pPr>
      <w:spacing w:after="0" w:line="240" w:lineRule="auto"/>
    </w:pPr>
    <w:rPr>
      <w:rFonts w:ascii="Arial" w:eastAsia="Times New Roman" w:hAnsi="Arial" w:cs="Times New Roman"/>
      <w:sz w:val="20"/>
      <w:szCs w:val="20"/>
    </w:rPr>
  </w:style>
  <w:style w:type="paragraph" w:customStyle="1" w:styleId="5243B712D8634AA38DC234DCDA3C6A6A1">
    <w:name w:val="5243B712D8634AA38DC234DCDA3C6A6A1"/>
    <w:rsid w:val="00F07A06"/>
    <w:pPr>
      <w:spacing w:after="0" w:line="240" w:lineRule="auto"/>
    </w:pPr>
    <w:rPr>
      <w:rFonts w:ascii="Arial" w:eastAsia="Times New Roman" w:hAnsi="Arial" w:cs="Times New Roman"/>
      <w:sz w:val="20"/>
      <w:szCs w:val="20"/>
    </w:rPr>
  </w:style>
  <w:style w:type="paragraph" w:customStyle="1" w:styleId="D1A705D41AC04FF99E39D0EC2DB3241E1">
    <w:name w:val="D1A705D41AC04FF99E39D0EC2DB3241E1"/>
    <w:rsid w:val="00F07A06"/>
    <w:pPr>
      <w:spacing w:after="0" w:line="240" w:lineRule="auto"/>
    </w:pPr>
    <w:rPr>
      <w:rFonts w:ascii="Arial" w:eastAsia="Times New Roman" w:hAnsi="Arial" w:cs="Times New Roman"/>
      <w:sz w:val="20"/>
      <w:szCs w:val="20"/>
    </w:rPr>
  </w:style>
  <w:style w:type="paragraph" w:customStyle="1" w:styleId="23468311F8CF45D8B4DBE40A8B1BF63D1">
    <w:name w:val="23468311F8CF45D8B4DBE40A8B1BF63D1"/>
    <w:rsid w:val="00F07A06"/>
    <w:pPr>
      <w:spacing w:after="0" w:line="240" w:lineRule="auto"/>
    </w:pPr>
    <w:rPr>
      <w:rFonts w:ascii="Arial" w:eastAsia="Times New Roman" w:hAnsi="Arial" w:cs="Times New Roman"/>
      <w:sz w:val="20"/>
      <w:szCs w:val="20"/>
    </w:rPr>
  </w:style>
  <w:style w:type="paragraph" w:customStyle="1" w:styleId="528530ED7EE64F5987EA93C0CCDE91171">
    <w:name w:val="528530ED7EE64F5987EA93C0CCDE91171"/>
    <w:rsid w:val="00F07A06"/>
    <w:pPr>
      <w:spacing w:after="0" w:line="240" w:lineRule="auto"/>
    </w:pPr>
    <w:rPr>
      <w:rFonts w:ascii="Arial" w:eastAsia="Times New Roman" w:hAnsi="Arial" w:cs="Times New Roman"/>
      <w:sz w:val="20"/>
      <w:szCs w:val="20"/>
    </w:rPr>
  </w:style>
  <w:style w:type="paragraph" w:customStyle="1" w:styleId="77ECCD1C3C0F4451B608DB16526136AC1">
    <w:name w:val="77ECCD1C3C0F4451B608DB16526136AC1"/>
    <w:rsid w:val="00F07A06"/>
    <w:pPr>
      <w:spacing w:after="0" w:line="240" w:lineRule="auto"/>
    </w:pPr>
    <w:rPr>
      <w:rFonts w:ascii="Arial" w:eastAsia="Times New Roman" w:hAnsi="Arial" w:cs="Times New Roman"/>
      <w:sz w:val="20"/>
      <w:szCs w:val="20"/>
    </w:rPr>
  </w:style>
  <w:style w:type="paragraph" w:customStyle="1" w:styleId="0871EE19F7EE4AD9A5E7965BEE9B8B091">
    <w:name w:val="0871EE19F7EE4AD9A5E7965BEE9B8B091"/>
    <w:rsid w:val="00F07A06"/>
    <w:pPr>
      <w:spacing w:after="0" w:line="240" w:lineRule="auto"/>
    </w:pPr>
    <w:rPr>
      <w:rFonts w:ascii="Arial" w:eastAsia="Times New Roman" w:hAnsi="Arial" w:cs="Times New Roman"/>
      <w:sz w:val="20"/>
      <w:szCs w:val="20"/>
    </w:rPr>
  </w:style>
  <w:style w:type="paragraph" w:customStyle="1" w:styleId="2CC648AB472A46AABDC85370F4E4CBF11">
    <w:name w:val="2CC648AB472A46AABDC85370F4E4CBF11"/>
    <w:rsid w:val="00F07A06"/>
    <w:pPr>
      <w:spacing w:after="0" w:line="240" w:lineRule="auto"/>
    </w:pPr>
    <w:rPr>
      <w:rFonts w:ascii="Arial" w:eastAsia="Times New Roman" w:hAnsi="Arial" w:cs="Times New Roman"/>
      <w:sz w:val="20"/>
      <w:szCs w:val="20"/>
    </w:rPr>
  </w:style>
  <w:style w:type="paragraph" w:customStyle="1" w:styleId="EE7AC2F6E7DE48E78DA55AA67925F15B1">
    <w:name w:val="EE7AC2F6E7DE48E78DA55AA67925F15B1"/>
    <w:rsid w:val="00F07A06"/>
    <w:pPr>
      <w:spacing w:after="0" w:line="240" w:lineRule="auto"/>
    </w:pPr>
    <w:rPr>
      <w:rFonts w:ascii="Arial" w:eastAsia="Times New Roman" w:hAnsi="Arial" w:cs="Times New Roman"/>
      <w:sz w:val="20"/>
      <w:szCs w:val="20"/>
    </w:rPr>
  </w:style>
  <w:style w:type="paragraph" w:customStyle="1" w:styleId="91AC6D2A6D414BC59FEE3A915588D4A61">
    <w:name w:val="91AC6D2A6D414BC59FEE3A915588D4A61"/>
    <w:rsid w:val="00F07A06"/>
    <w:pPr>
      <w:spacing w:after="0" w:line="240" w:lineRule="auto"/>
    </w:pPr>
    <w:rPr>
      <w:rFonts w:ascii="Arial" w:eastAsia="Times New Roman" w:hAnsi="Arial" w:cs="Times New Roman"/>
      <w:sz w:val="20"/>
      <w:szCs w:val="20"/>
    </w:rPr>
  </w:style>
  <w:style w:type="paragraph" w:customStyle="1" w:styleId="9CE606F4EF0941DDB11474B8606EB1BA1">
    <w:name w:val="9CE606F4EF0941DDB11474B8606EB1BA1"/>
    <w:rsid w:val="00F07A06"/>
    <w:pPr>
      <w:spacing w:after="0" w:line="240" w:lineRule="auto"/>
    </w:pPr>
    <w:rPr>
      <w:rFonts w:ascii="Arial" w:eastAsia="Times New Roman" w:hAnsi="Arial" w:cs="Times New Roman"/>
      <w:sz w:val="20"/>
      <w:szCs w:val="20"/>
    </w:rPr>
  </w:style>
  <w:style w:type="paragraph" w:customStyle="1" w:styleId="BA95DCD3EF14409281B96C41B6AC6F961">
    <w:name w:val="BA95DCD3EF14409281B96C41B6AC6F961"/>
    <w:rsid w:val="00F07A06"/>
    <w:pPr>
      <w:spacing w:after="0" w:line="240" w:lineRule="auto"/>
    </w:pPr>
    <w:rPr>
      <w:rFonts w:ascii="Arial" w:eastAsia="Times New Roman" w:hAnsi="Arial" w:cs="Times New Roman"/>
      <w:sz w:val="20"/>
      <w:szCs w:val="20"/>
    </w:rPr>
  </w:style>
  <w:style w:type="paragraph" w:customStyle="1" w:styleId="4141695BC4204C64A99B526883A719521">
    <w:name w:val="4141695BC4204C64A99B526883A719521"/>
    <w:rsid w:val="00F07A06"/>
    <w:pPr>
      <w:spacing w:after="0" w:line="240" w:lineRule="auto"/>
    </w:pPr>
    <w:rPr>
      <w:rFonts w:ascii="Arial" w:eastAsia="Times New Roman" w:hAnsi="Arial" w:cs="Times New Roman"/>
      <w:sz w:val="20"/>
      <w:szCs w:val="20"/>
    </w:rPr>
  </w:style>
  <w:style w:type="paragraph" w:customStyle="1" w:styleId="79B7AA6C9C1744F5A8FE7B79D19CDA4C1">
    <w:name w:val="79B7AA6C9C1744F5A8FE7B79D19CDA4C1"/>
    <w:rsid w:val="00F07A06"/>
    <w:pPr>
      <w:spacing w:after="0" w:line="240" w:lineRule="auto"/>
    </w:pPr>
    <w:rPr>
      <w:rFonts w:ascii="Arial" w:eastAsia="Times New Roman" w:hAnsi="Arial" w:cs="Times New Roman"/>
      <w:sz w:val="20"/>
      <w:szCs w:val="20"/>
    </w:rPr>
  </w:style>
  <w:style w:type="paragraph" w:customStyle="1" w:styleId="F3E974029F214683A113D2991DF7730E1">
    <w:name w:val="F3E974029F214683A113D2991DF7730E1"/>
    <w:rsid w:val="00F07A06"/>
    <w:pPr>
      <w:spacing w:after="0" w:line="240" w:lineRule="auto"/>
    </w:pPr>
    <w:rPr>
      <w:rFonts w:ascii="Arial" w:eastAsia="Times New Roman" w:hAnsi="Arial" w:cs="Times New Roman"/>
      <w:sz w:val="20"/>
      <w:szCs w:val="20"/>
    </w:rPr>
  </w:style>
  <w:style w:type="paragraph" w:customStyle="1" w:styleId="FABA233ACB5D4703B6DC8E5CA07D0AEC1">
    <w:name w:val="FABA233ACB5D4703B6DC8E5CA07D0AEC1"/>
    <w:rsid w:val="00F07A06"/>
    <w:pPr>
      <w:spacing w:after="0" w:line="240" w:lineRule="auto"/>
    </w:pPr>
    <w:rPr>
      <w:rFonts w:ascii="Arial" w:eastAsia="Times New Roman" w:hAnsi="Arial" w:cs="Times New Roman"/>
      <w:sz w:val="20"/>
      <w:szCs w:val="20"/>
    </w:rPr>
  </w:style>
  <w:style w:type="paragraph" w:customStyle="1" w:styleId="81C9FCE3341241D6A7D0E883A228B9FC1">
    <w:name w:val="81C9FCE3341241D6A7D0E883A228B9FC1"/>
    <w:rsid w:val="00F07A06"/>
    <w:pPr>
      <w:spacing w:after="0" w:line="240" w:lineRule="auto"/>
    </w:pPr>
    <w:rPr>
      <w:rFonts w:ascii="Arial" w:eastAsia="Times New Roman" w:hAnsi="Arial" w:cs="Times New Roman"/>
      <w:sz w:val="20"/>
      <w:szCs w:val="20"/>
    </w:rPr>
  </w:style>
  <w:style w:type="paragraph" w:customStyle="1" w:styleId="C3955D65B01140A697A832C8EBB3DB061">
    <w:name w:val="C3955D65B01140A697A832C8EBB3DB061"/>
    <w:rsid w:val="00F07A06"/>
    <w:pPr>
      <w:spacing w:after="0" w:line="240" w:lineRule="auto"/>
    </w:pPr>
    <w:rPr>
      <w:rFonts w:ascii="Arial" w:eastAsia="Times New Roman" w:hAnsi="Arial" w:cs="Times New Roman"/>
      <w:sz w:val="20"/>
      <w:szCs w:val="20"/>
    </w:rPr>
  </w:style>
  <w:style w:type="paragraph" w:customStyle="1" w:styleId="8A3C38456B26425C94CE9F5D8C1AC1FF1">
    <w:name w:val="8A3C38456B26425C94CE9F5D8C1AC1FF1"/>
    <w:rsid w:val="00F07A06"/>
    <w:pPr>
      <w:spacing w:after="0" w:line="240" w:lineRule="auto"/>
    </w:pPr>
    <w:rPr>
      <w:rFonts w:ascii="Arial" w:eastAsia="Times New Roman" w:hAnsi="Arial" w:cs="Times New Roman"/>
      <w:sz w:val="20"/>
      <w:szCs w:val="20"/>
    </w:rPr>
  </w:style>
  <w:style w:type="paragraph" w:customStyle="1" w:styleId="BC4F599B432F4933BCDF248B380441941">
    <w:name w:val="BC4F599B432F4933BCDF248B380441941"/>
    <w:rsid w:val="00F07A06"/>
    <w:pPr>
      <w:spacing w:after="0" w:line="240" w:lineRule="auto"/>
    </w:pPr>
    <w:rPr>
      <w:rFonts w:ascii="Arial" w:eastAsia="Times New Roman" w:hAnsi="Arial" w:cs="Times New Roman"/>
      <w:sz w:val="20"/>
      <w:szCs w:val="20"/>
    </w:rPr>
  </w:style>
  <w:style w:type="paragraph" w:customStyle="1" w:styleId="52592EF98F3E434995E8A38AD26C2C661">
    <w:name w:val="52592EF98F3E434995E8A38AD26C2C661"/>
    <w:rsid w:val="00F07A06"/>
    <w:pPr>
      <w:spacing w:after="0" w:line="240" w:lineRule="auto"/>
    </w:pPr>
    <w:rPr>
      <w:rFonts w:ascii="Arial" w:eastAsia="Times New Roman" w:hAnsi="Arial" w:cs="Times New Roman"/>
      <w:sz w:val="20"/>
      <w:szCs w:val="20"/>
    </w:rPr>
  </w:style>
  <w:style w:type="paragraph" w:customStyle="1" w:styleId="B58B830DB718478188E310591A935A971">
    <w:name w:val="B58B830DB718478188E310591A935A971"/>
    <w:rsid w:val="00F07A06"/>
    <w:pPr>
      <w:spacing w:after="0" w:line="240" w:lineRule="auto"/>
    </w:pPr>
    <w:rPr>
      <w:rFonts w:ascii="Arial" w:eastAsia="Times New Roman" w:hAnsi="Arial" w:cs="Times New Roman"/>
      <w:sz w:val="20"/>
      <w:szCs w:val="20"/>
    </w:rPr>
  </w:style>
  <w:style w:type="paragraph" w:customStyle="1" w:styleId="B4F0032BFF9D4D15ADC792EFB4581EE51">
    <w:name w:val="B4F0032BFF9D4D15ADC792EFB4581EE51"/>
    <w:rsid w:val="00F07A06"/>
    <w:pPr>
      <w:spacing w:after="0" w:line="240" w:lineRule="auto"/>
    </w:pPr>
    <w:rPr>
      <w:rFonts w:ascii="Arial" w:eastAsia="Times New Roman" w:hAnsi="Arial" w:cs="Times New Roman"/>
      <w:sz w:val="20"/>
      <w:szCs w:val="20"/>
    </w:rPr>
  </w:style>
  <w:style w:type="paragraph" w:customStyle="1" w:styleId="0C28ADD7724D40B4969ECE710C6FC0D71">
    <w:name w:val="0C28ADD7724D40B4969ECE710C6FC0D71"/>
    <w:rsid w:val="00F07A06"/>
    <w:pPr>
      <w:spacing w:after="0" w:line="240" w:lineRule="auto"/>
    </w:pPr>
    <w:rPr>
      <w:rFonts w:ascii="Arial" w:eastAsia="Times New Roman" w:hAnsi="Arial" w:cs="Times New Roman"/>
      <w:sz w:val="20"/>
      <w:szCs w:val="20"/>
    </w:rPr>
  </w:style>
  <w:style w:type="paragraph" w:customStyle="1" w:styleId="A82A52DEA09F4E76A4D821657B4796A11">
    <w:name w:val="A82A52DEA09F4E76A4D821657B4796A11"/>
    <w:rsid w:val="00F07A06"/>
    <w:pPr>
      <w:spacing w:after="0" w:line="240" w:lineRule="auto"/>
    </w:pPr>
    <w:rPr>
      <w:rFonts w:ascii="Arial" w:eastAsia="Times New Roman" w:hAnsi="Arial" w:cs="Times New Roman"/>
      <w:sz w:val="20"/>
      <w:szCs w:val="20"/>
    </w:rPr>
  </w:style>
  <w:style w:type="paragraph" w:customStyle="1" w:styleId="9FBBCFDAE0574B58BF7D196E0F5C7D831">
    <w:name w:val="9FBBCFDAE0574B58BF7D196E0F5C7D831"/>
    <w:rsid w:val="00F07A06"/>
    <w:pPr>
      <w:spacing w:after="0" w:line="240" w:lineRule="auto"/>
    </w:pPr>
    <w:rPr>
      <w:rFonts w:ascii="Arial" w:eastAsia="Times New Roman" w:hAnsi="Arial" w:cs="Times New Roman"/>
      <w:sz w:val="20"/>
      <w:szCs w:val="20"/>
    </w:rPr>
  </w:style>
  <w:style w:type="paragraph" w:customStyle="1" w:styleId="A60ECD126C8D464BA56D781E76A474991">
    <w:name w:val="A60ECD126C8D464BA56D781E76A474991"/>
    <w:rsid w:val="00F07A06"/>
    <w:pPr>
      <w:spacing w:after="0" w:line="240" w:lineRule="auto"/>
    </w:pPr>
    <w:rPr>
      <w:rFonts w:ascii="Arial" w:eastAsia="Times New Roman" w:hAnsi="Arial" w:cs="Times New Roman"/>
      <w:sz w:val="20"/>
      <w:szCs w:val="20"/>
    </w:rPr>
  </w:style>
  <w:style w:type="paragraph" w:customStyle="1" w:styleId="E64B2C4F7DA04597A2857002D63644021">
    <w:name w:val="E64B2C4F7DA04597A2857002D63644021"/>
    <w:rsid w:val="00F07A06"/>
    <w:pPr>
      <w:spacing w:after="0" w:line="240" w:lineRule="auto"/>
    </w:pPr>
    <w:rPr>
      <w:rFonts w:ascii="Arial" w:eastAsia="Times New Roman" w:hAnsi="Arial" w:cs="Times New Roman"/>
      <w:sz w:val="20"/>
      <w:szCs w:val="20"/>
    </w:rPr>
  </w:style>
  <w:style w:type="paragraph" w:customStyle="1" w:styleId="D01E8151137341C5998972EDD9054D691">
    <w:name w:val="D01E8151137341C5998972EDD9054D691"/>
    <w:rsid w:val="00F07A06"/>
    <w:pPr>
      <w:spacing w:after="0" w:line="240" w:lineRule="auto"/>
    </w:pPr>
    <w:rPr>
      <w:rFonts w:ascii="Arial" w:eastAsia="Times New Roman" w:hAnsi="Arial" w:cs="Times New Roman"/>
      <w:sz w:val="20"/>
      <w:szCs w:val="20"/>
    </w:rPr>
  </w:style>
  <w:style w:type="paragraph" w:customStyle="1" w:styleId="D020BD1124D14C4A87C75B1E55C1574D1">
    <w:name w:val="D020BD1124D14C4A87C75B1E55C1574D1"/>
    <w:rsid w:val="00F07A06"/>
    <w:pPr>
      <w:spacing w:after="0" w:line="240" w:lineRule="auto"/>
    </w:pPr>
    <w:rPr>
      <w:rFonts w:ascii="Arial" w:eastAsia="Times New Roman" w:hAnsi="Arial" w:cs="Times New Roman"/>
      <w:sz w:val="20"/>
      <w:szCs w:val="20"/>
    </w:rPr>
  </w:style>
  <w:style w:type="paragraph" w:customStyle="1" w:styleId="C6F038210F5E439DACE64B43F548067D">
    <w:name w:val="C6F038210F5E439DACE64B43F548067D"/>
    <w:rsid w:val="00F07A06"/>
    <w:pPr>
      <w:spacing w:after="0" w:line="240" w:lineRule="auto"/>
    </w:pPr>
    <w:rPr>
      <w:rFonts w:ascii="Arial" w:eastAsia="Times New Roman" w:hAnsi="Arial" w:cs="Times New Roman"/>
      <w:sz w:val="20"/>
      <w:szCs w:val="20"/>
    </w:rPr>
  </w:style>
  <w:style w:type="paragraph" w:customStyle="1" w:styleId="8FE56F2C05AF49F9A597A7B13992B877">
    <w:name w:val="8FE56F2C05AF49F9A597A7B13992B877"/>
    <w:rsid w:val="00F07A06"/>
    <w:pPr>
      <w:spacing w:after="0" w:line="240" w:lineRule="auto"/>
    </w:pPr>
    <w:rPr>
      <w:rFonts w:ascii="Arial" w:eastAsia="Times New Roman" w:hAnsi="Arial" w:cs="Times New Roman"/>
      <w:sz w:val="20"/>
      <w:szCs w:val="20"/>
    </w:rPr>
  </w:style>
  <w:style w:type="paragraph" w:customStyle="1" w:styleId="FC5AF6FA51674FF78B33A54751D1401F">
    <w:name w:val="FC5AF6FA51674FF78B33A54751D1401F"/>
    <w:rsid w:val="00F07A06"/>
    <w:pPr>
      <w:spacing w:after="0" w:line="240" w:lineRule="auto"/>
    </w:pPr>
    <w:rPr>
      <w:rFonts w:ascii="Arial" w:eastAsia="Times New Roman" w:hAnsi="Arial" w:cs="Times New Roman"/>
      <w:sz w:val="20"/>
      <w:szCs w:val="20"/>
    </w:rPr>
  </w:style>
  <w:style w:type="paragraph" w:customStyle="1" w:styleId="44EB154444224AB5B2B0DC729D92C87F">
    <w:name w:val="44EB154444224AB5B2B0DC729D92C87F"/>
    <w:rsid w:val="00F07A06"/>
    <w:pPr>
      <w:spacing w:after="0" w:line="240" w:lineRule="auto"/>
    </w:pPr>
    <w:rPr>
      <w:rFonts w:ascii="Arial" w:eastAsia="Times New Roman" w:hAnsi="Arial" w:cs="Times New Roman"/>
      <w:sz w:val="20"/>
      <w:szCs w:val="20"/>
    </w:rPr>
  </w:style>
  <w:style w:type="paragraph" w:customStyle="1" w:styleId="CF9BC71E94D640549A0BF1B4C2171CB8">
    <w:name w:val="CF9BC71E94D640549A0BF1B4C2171CB8"/>
    <w:rsid w:val="00F07A06"/>
    <w:pPr>
      <w:spacing w:after="0" w:line="240" w:lineRule="auto"/>
    </w:pPr>
    <w:rPr>
      <w:rFonts w:ascii="Arial" w:eastAsia="Times New Roman" w:hAnsi="Arial" w:cs="Times New Roman"/>
      <w:sz w:val="20"/>
      <w:szCs w:val="20"/>
    </w:rPr>
  </w:style>
  <w:style w:type="paragraph" w:customStyle="1" w:styleId="DCB64DD2D08A44219CC7CDE672879008">
    <w:name w:val="DCB64DD2D08A44219CC7CDE672879008"/>
    <w:rsid w:val="00F07A06"/>
    <w:pPr>
      <w:spacing w:after="0" w:line="240" w:lineRule="auto"/>
    </w:pPr>
    <w:rPr>
      <w:rFonts w:ascii="Arial" w:eastAsia="Times New Roman" w:hAnsi="Arial" w:cs="Times New Roman"/>
      <w:sz w:val="20"/>
      <w:szCs w:val="20"/>
    </w:rPr>
  </w:style>
  <w:style w:type="paragraph" w:customStyle="1" w:styleId="00AC1B6A878045088949BEC406C7A92C">
    <w:name w:val="00AC1B6A878045088949BEC406C7A92C"/>
    <w:rsid w:val="00F07A06"/>
    <w:pPr>
      <w:spacing w:after="0" w:line="240" w:lineRule="auto"/>
    </w:pPr>
    <w:rPr>
      <w:rFonts w:ascii="Arial" w:eastAsia="Times New Roman" w:hAnsi="Arial" w:cs="Times New Roman"/>
      <w:sz w:val="20"/>
      <w:szCs w:val="20"/>
    </w:rPr>
  </w:style>
  <w:style w:type="paragraph" w:customStyle="1" w:styleId="7E8A36A5151C4B339B14DE5904C17586">
    <w:name w:val="7E8A36A5151C4B339B14DE5904C17586"/>
    <w:rsid w:val="00F07A06"/>
    <w:pPr>
      <w:spacing w:after="0" w:line="240" w:lineRule="auto"/>
    </w:pPr>
    <w:rPr>
      <w:rFonts w:ascii="Arial" w:eastAsia="Times New Roman" w:hAnsi="Arial" w:cs="Times New Roman"/>
      <w:sz w:val="20"/>
      <w:szCs w:val="20"/>
    </w:rPr>
  </w:style>
  <w:style w:type="paragraph" w:customStyle="1" w:styleId="4C57BE11191D45508746766CBA61CD25">
    <w:name w:val="4C57BE11191D45508746766CBA61CD25"/>
    <w:rsid w:val="00F07A06"/>
    <w:pPr>
      <w:spacing w:after="0" w:line="240" w:lineRule="auto"/>
    </w:pPr>
    <w:rPr>
      <w:rFonts w:ascii="Arial" w:eastAsia="Times New Roman" w:hAnsi="Arial" w:cs="Times New Roman"/>
      <w:sz w:val="20"/>
      <w:szCs w:val="20"/>
    </w:rPr>
  </w:style>
  <w:style w:type="paragraph" w:customStyle="1" w:styleId="FE536AC873CF475CBE828599214E32AF">
    <w:name w:val="FE536AC873CF475CBE828599214E32AF"/>
    <w:rsid w:val="00F07A06"/>
    <w:pPr>
      <w:spacing w:after="0" w:line="240" w:lineRule="auto"/>
    </w:pPr>
    <w:rPr>
      <w:rFonts w:ascii="Arial" w:eastAsia="Times New Roman" w:hAnsi="Arial" w:cs="Times New Roman"/>
      <w:sz w:val="20"/>
      <w:szCs w:val="20"/>
    </w:rPr>
  </w:style>
  <w:style w:type="paragraph" w:customStyle="1" w:styleId="A4C35BE8EC1B4EDAAD749EEA4BB1FF25">
    <w:name w:val="A4C35BE8EC1B4EDAAD749EEA4BB1FF25"/>
    <w:rsid w:val="00F07A06"/>
    <w:pPr>
      <w:spacing w:after="0" w:line="240" w:lineRule="auto"/>
    </w:pPr>
    <w:rPr>
      <w:rFonts w:ascii="Arial" w:eastAsia="Times New Roman" w:hAnsi="Arial" w:cs="Times New Roman"/>
      <w:sz w:val="20"/>
      <w:szCs w:val="20"/>
    </w:rPr>
  </w:style>
  <w:style w:type="paragraph" w:customStyle="1" w:styleId="33A01698B2ED4646BDE279B09EE67617">
    <w:name w:val="33A01698B2ED4646BDE279B09EE67617"/>
    <w:rsid w:val="00F07A06"/>
    <w:pPr>
      <w:spacing w:after="0" w:line="240" w:lineRule="auto"/>
    </w:pPr>
    <w:rPr>
      <w:rFonts w:ascii="Arial" w:eastAsia="Times New Roman" w:hAnsi="Arial" w:cs="Times New Roman"/>
      <w:sz w:val="20"/>
      <w:szCs w:val="20"/>
    </w:rPr>
  </w:style>
  <w:style w:type="paragraph" w:customStyle="1" w:styleId="4D04547F53624125B65DA23313BCCA00">
    <w:name w:val="4D04547F53624125B65DA23313BCCA00"/>
    <w:rsid w:val="00F07A06"/>
    <w:pPr>
      <w:spacing w:after="0" w:line="240" w:lineRule="auto"/>
    </w:pPr>
    <w:rPr>
      <w:rFonts w:ascii="Arial" w:eastAsia="Times New Roman" w:hAnsi="Arial" w:cs="Times New Roman"/>
      <w:sz w:val="20"/>
      <w:szCs w:val="20"/>
    </w:rPr>
  </w:style>
  <w:style w:type="paragraph" w:customStyle="1" w:styleId="BE243D2B424F46A98DC2EA47FBC831ED">
    <w:name w:val="BE243D2B424F46A98DC2EA47FBC831ED"/>
    <w:rsid w:val="00F07A06"/>
    <w:pPr>
      <w:spacing w:after="0" w:line="240" w:lineRule="auto"/>
    </w:pPr>
    <w:rPr>
      <w:rFonts w:ascii="Arial" w:eastAsia="Times New Roman" w:hAnsi="Arial" w:cs="Times New Roman"/>
      <w:sz w:val="20"/>
      <w:szCs w:val="20"/>
    </w:rPr>
  </w:style>
  <w:style w:type="paragraph" w:customStyle="1" w:styleId="DEB2A0BAF4A345EB9B821BF9ADC7B89C">
    <w:name w:val="DEB2A0BAF4A345EB9B821BF9ADC7B89C"/>
    <w:rsid w:val="00F07A06"/>
    <w:pPr>
      <w:spacing w:after="0" w:line="240" w:lineRule="auto"/>
    </w:pPr>
    <w:rPr>
      <w:rFonts w:ascii="Arial" w:eastAsia="Times New Roman" w:hAnsi="Arial" w:cs="Times New Roman"/>
      <w:sz w:val="20"/>
      <w:szCs w:val="20"/>
    </w:rPr>
  </w:style>
  <w:style w:type="paragraph" w:customStyle="1" w:styleId="1C77BC811912465DBDC1DF9AEA73D8F6">
    <w:name w:val="1C77BC811912465DBDC1DF9AEA73D8F6"/>
    <w:rsid w:val="00F07A06"/>
    <w:pPr>
      <w:spacing w:after="0" w:line="240" w:lineRule="auto"/>
    </w:pPr>
    <w:rPr>
      <w:rFonts w:ascii="Arial" w:eastAsia="Times New Roman" w:hAnsi="Arial" w:cs="Times New Roman"/>
      <w:sz w:val="20"/>
      <w:szCs w:val="20"/>
    </w:rPr>
  </w:style>
  <w:style w:type="paragraph" w:customStyle="1" w:styleId="4D50B03575DB4DA5A1A2DB9DE6349C9B">
    <w:name w:val="4D50B03575DB4DA5A1A2DB9DE6349C9B"/>
    <w:rsid w:val="00F07A06"/>
    <w:pPr>
      <w:spacing w:after="0" w:line="240" w:lineRule="auto"/>
    </w:pPr>
    <w:rPr>
      <w:rFonts w:ascii="Arial" w:eastAsia="Times New Roman" w:hAnsi="Arial" w:cs="Times New Roman"/>
      <w:sz w:val="20"/>
      <w:szCs w:val="20"/>
    </w:rPr>
  </w:style>
  <w:style w:type="paragraph" w:customStyle="1" w:styleId="713BB52387034B2C96039761F671028E">
    <w:name w:val="713BB52387034B2C96039761F671028E"/>
    <w:rsid w:val="00F07A06"/>
    <w:pPr>
      <w:spacing w:after="0" w:line="240" w:lineRule="auto"/>
    </w:pPr>
    <w:rPr>
      <w:rFonts w:ascii="Arial" w:eastAsia="Times New Roman" w:hAnsi="Arial" w:cs="Times New Roman"/>
      <w:sz w:val="20"/>
      <w:szCs w:val="20"/>
    </w:rPr>
  </w:style>
  <w:style w:type="paragraph" w:customStyle="1" w:styleId="9AB4EF4E83F94A18A1A138BE4C655E052">
    <w:name w:val="9AB4EF4E83F94A18A1A138BE4C655E052"/>
    <w:rsid w:val="00F07A06"/>
    <w:pPr>
      <w:spacing w:after="0" w:line="240" w:lineRule="auto"/>
    </w:pPr>
    <w:rPr>
      <w:rFonts w:ascii="Arial" w:eastAsia="Times New Roman" w:hAnsi="Arial" w:cs="Times New Roman"/>
      <w:sz w:val="20"/>
      <w:szCs w:val="20"/>
    </w:rPr>
  </w:style>
  <w:style w:type="paragraph" w:customStyle="1" w:styleId="5EF9AA687EE6494993006227FED1C5C32">
    <w:name w:val="5EF9AA687EE6494993006227FED1C5C32"/>
    <w:rsid w:val="00F07A06"/>
    <w:pPr>
      <w:spacing w:after="0" w:line="240" w:lineRule="auto"/>
    </w:pPr>
    <w:rPr>
      <w:rFonts w:ascii="Arial" w:eastAsia="Times New Roman" w:hAnsi="Arial" w:cs="Times New Roman"/>
      <w:sz w:val="20"/>
      <w:szCs w:val="20"/>
    </w:rPr>
  </w:style>
  <w:style w:type="paragraph" w:customStyle="1" w:styleId="6C80C5F95FBF42AA90F7ECF355CA15152">
    <w:name w:val="6C80C5F95FBF42AA90F7ECF355CA15152"/>
    <w:rsid w:val="00F07A06"/>
    <w:pPr>
      <w:spacing w:after="0" w:line="240" w:lineRule="auto"/>
    </w:pPr>
    <w:rPr>
      <w:rFonts w:ascii="Arial" w:eastAsia="Times New Roman" w:hAnsi="Arial" w:cs="Times New Roman"/>
      <w:sz w:val="20"/>
      <w:szCs w:val="20"/>
    </w:rPr>
  </w:style>
  <w:style w:type="paragraph" w:customStyle="1" w:styleId="EB664C1CA8864C8B871BBA11C3F490D92">
    <w:name w:val="EB664C1CA8864C8B871BBA11C3F490D92"/>
    <w:rsid w:val="00F07A06"/>
    <w:pPr>
      <w:spacing w:after="0" w:line="240" w:lineRule="auto"/>
    </w:pPr>
    <w:rPr>
      <w:rFonts w:ascii="Arial" w:eastAsia="Times New Roman" w:hAnsi="Arial" w:cs="Times New Roman"/>
      <w:sz w:val="20"/>
      <w:szCs w:val="20"/>
    </w:rPr>
  </w:style>
  <w:style w:type="paragraph" w:customStyle="1" w:styleId="FA71FBCE813940DDABC4F713F0415D252">
    <w:name w:val="FA71FBCE813940DDABC4F713F0415D252"/>
    <w:rsid w:val="00F07A06"/>
    <w:pPr>
      <w:spacing w:after="0" w:line="240" w:lineRule="auto"/>
    </w:pPr>
    <w:rPr>
      <w:rFonts w:ascii="Arial" w:eastAsia="Times New Roman" w:hAnsi="Arial" w:cs="Times New Roman"/>
      <w:sz w:val="20"/>
      <w:szCs w:val="20"/>
    </w:rPr>
  </w:style>
  <w:style w:type="paragraph" w:customStyle="1" w:styleId="222A88A5BBD8458CB19B25185BB505EA2">
    <w:name w:val="222A88A5BBD8458CB19B25185BB505EA2"/>
    <w:rsid w:val="00F07A06"/>
    <w:pPr>
      <w:spacing w:after="0" w:line="240" w:lineRule="auto"/>
    </w:pPr>
    <w:rPr>
      <w:rFonts w:ascii="Arial" w:eastAsia="Times New Roman" w:hAnsi="Arial" w:cs="Times New Roman"/>
      <w:sz w:val="20"/>
      <w:szCs w:val="20"/>
    </w:rPr>
  </w:style>
  <w:style w:type="paragraph" w:customStyle="1" w:styleId="43C1333735D04DF38423A9B76BE937572">
    <w:name w:val="43C1333735D04DF38423A9B76BE937572"/>
    <w:rsid w:val="00F07A06"/>
    <w:pPr>
      <w:spacing w:after="0" w:line="240" w:lineRule="auto"/>
    </w:pPr>
    <w:rPr>
      <w:rFonts w:ascii="Arial" w:eastAsia="Times New Roman" w:hAnsi="Arial" w:cs="Times New Roman"/>
      <w:sz w:val="20"/>
      <w:szCs w:val="20"/>
    </w:rPr>
  </w:style>
  <w:style w:type="paragraph" w:customStyle="1" w:styleId="6E8FFB0990C247A3B535ABFBC56E37E02">
    <w:name w:val="6E8FFB0990C247A3B535ABFBC56E37E02"/>
    <w:rsid w:val="00F07A06"/>
    <w:pPr>
      <w:spacing w:after="0" w:line="240" w:lineRule="auto"/>
    </w:pPr>
    <w:rPr>
      <w:rFonts w:ascii="Arial" w:eastAsia="Times New Roman" w:hAnsi="Arial" w:cs="Times New Roman"/>
      <w:sz w:val="20"/>
      <w:szCs w:val="20"/>
    </w:rPr>
  </w:style>
  <w:style w:type="paragraph" w:customStyle="1" w:styleId="B3693BBDAF924ADFA883EB64E0C939A92">
    <w:name w:val="B3693BBDAF924ADFA883EB64E0C939A92"/>
    <w:rsid w:val="00F07A06"/>
    <w:pPr>
      <w:spacing w:after="0" w:line="240" w:lineRule="auto"/>
    </w:pPr>
    <w:rPr>
      <w:rFonts w:ascii="Arial" w:eastAsia="Times New Roman" w:hAnsi="Arial" w:cs="Times New Roman"/>
      <w:sz w:val="20"/>
      <w:szCs w:val="20"/>
    </w:rPr>
  </w:style>
  <w:style w:type="paragraph" w:customStyle="1" w:styleId="9335A87539CD44C98EE2641B7AF055C32">
    <w:name w:val="9335A87539CD44C98EE2641B7AF055C32"/>
    <w:rsid w:val="00F07A06"/>
    <w:pPr>
      <w:spacing w:after="0" w:line="240" w:lineRule="auto"/>
    </w:pPr>
    <w:rPr>
      <w:rFonts w:ascii="Arial" w:eastAsia="Times New Roman" w:hAnsi="Arial" w:cs="Times New Roman"/>
      <w:sz w:val="20"/>
      <w:szCs w:val="20"/>
    </w:rPr>
  </w:style>
  <w:style w:type="paragraph" w:customStyle="1" w:styleId="0841719E424242EE87A9BBB986919B9D2">
    <w:name w:val="0841719E424242EE87A9BBB986919B9D2"/>
    <w:rsid w:val="00F07A06"/>
    <w:pPr>
      <w:spacing w:after="0" w:line="240" w:lineRule="auto"/>
    </w:pPr>
    <w:rPr>
      <w:rFonts w:ascii="Arial" w:eastAsia="Times New Roman" w:hAnsi="Arial" w:cs="Times New Roman"/>
      <w:sz w:val="20"/>
      <w:szCs w:val="20"/>
    </w:rPr>
  </w:style>
  <w:style w:type="paragraph" w:customStyle="1" w:styleId="086439F0E935497CBD737796B12923902">
    <w:name w:val="086439F0E935497CBD737796B12923902"/>
    <w:rsid w:val="00F07A06"/>
    <w:pPr>
      <w:spacing w:after="0" w:line="240" w:lineRule="auto"/>
    </w:pPr>
    <w:rPr>
      <w:rFonts w:ascii="Arial" w:eastAsia="Times New Roman" w:hAnsi="Arial" w:cs="Times New Roman"/>
      <w:sz w:val="20"/>
      <w:szCs w:val="20"/>
    </w:rPr>
  </w:style>
  <w:style w:type="paragraph" w:customStyle="1" w:styleId="A630D79126594BA4A9B080706B81336F2">
    <w:name w:val="A630D79126594BA4A9B080706B81336F2"/>
    <w:rsid w:val="00F07A06"/>
    <w:pPr>
      <w:spacing w:after="0" w:line="240" w:lineRule="auto"/>
    </w:pPr>
    <w:rPr>
      <w:rFonts w:ascii="Arial" w:eastAsia="Times New Roman" w:hAnsi="Arial" w:cs="Times New Roman"/>
      <w:sz w:val="20"/>
      <w:szCs w:val="20"/>
    </w:rPr>
  </w:style>
  <w:style w:type="paragraph" w:customStyle="1" w:styleId="DD549F33EA6A4183AEB707F509E342BB2">
    <w:name w:val="DD549F33EA6A4183AEB707F509E342BB2"/>
    <w:rsid w:val="00F07A06"/>
    <w:pPr>
      <w:spacing w:after="0" w:line="240" w:lineRule="auto"/>
    </w:pPr>
    <w:rPr>
      <w:rFonts w:ascii="Arial" w:eastAsia="Times New Roman" w:hAnsi="Arial" w:cs="Times New Roman"/>
      <w:sz w:val="20"/>
      <w:szCs w:val="20"/>
    </w:rPr>
  </w:style>
  <w:style w:type="paragraph" w:customStyle="1" w:styleId="F16F4F7B120F4A12A6D3FB1C083F38122">
    <w:name w:val="F16F4F7B120F4A12A6D3FB1C083F38122"/>
    <w:rsid w:val="00F07A06"/>
    <w:pPr>
      <w:spacing w:after="0" w:line="240" w:lineRule="auto"/>
    </w:pPr>
    <w:rPr>
      <w:rFonts w:ascii="Arial" w:eastAsia="Times New Roman" w:hAnsi="Arial" w:cs="Times New Roman"/>
      <w:sz w:val="20"/>
      <w:szCs w:val="20"/>
    </w:rPr>
  </w:style>
  <w:style w:type="paragraph" w:customStyle="1" w:styleId="E6ADEF660CD148E4AC6371BEE7DA063D2">
    <w:name w:val="E6ADEF660CD148E4AC6371BEE7DA063D2"/>
    <w:rsid w:val="00F07A06"/>
    <w:pPr>
      <w:spacing w:after="0" w:line="240" w:lineRule="auto"/>
    </w:pPr>
    <w:rPr>
      <w:rFonts w:ascii="Arial" w:eastAsia="Times New Roman" w:hAnsi="Arial" w:cs="Times New Roman"/>
      <w:sz w:val="20"/>
      <w:szCs w:val="20"/>
    </w:rPr>
  </w:style>
  <w:style w:type="paragraph" w:customStyle="1" w:styleId="C0841475EAF7484D84D8455E80E712F12">
    <w:name w:val="C0841475EAF7484D84D8455E80E712F12"/>
    <w:rsid w:val="00F07A06"/>
    <w:pPr>
      <w:spacing w:after="0" w:line="240" w:lineRule="auto"/>
    </w:pPr>
    <w:rPr>
      <w:rFonts w:ascii="Arial" w:eastAsia="Times New Roman" w:hAnsi="Arial" w:cs="Times New Roman"/>
      <w:sz w:val="20"/>
      <w:szCs w:val="20"/>
    </w:rPr>
  </w:style>
  <w:style w:type="paragraph" w:customStyle="1" w:styleId="D99017BAF63E41BFA4CBCEDCAF538CA92">
    <w:name w:val="D99017BAF63E41BFA4CBCEDCAF538CA92"/>
    <w:rsid w:val="00F07A06"/>
    <w:pPr>
      <w:spacing w:after="0" w:line="240" w:lineRule="auto"/>
    </w:pPr>
    <w:rPr>
      <w:rFonts w:ascii="Arial" w:eastAsia="Times New Roman" w:hAnsi="Arial" w:cs="Times New Roman"/>
      <w:sz w:val="20"/>
      <w:szCs w:val="20"/>
    </w:rPr>
  </w:style>
  <w:style w:type="paragraph" w:customStyle="1" w:styleId="79D6B18709F040F2B28071AE5C61ACC12">
    <w:name w:val="79D6B18709F040F2B28071AE5C61ACC12"/>
    <w:rsid w:val="00F07A06"/>
    <w:pPr>
      <w:spacing w:after="0" w:line="240" w:lineRule="auto"/>
    </w:pPr>
    <w:rPr>
      <w:rFonts w:ascii="Arial" w:eastAsia="Times New Roman" w:hAnsi="Arial" w:cs="Times New Roman"/>
      <w:sz w:val="20"/>
      <w:szCs w:val="20"/>
    </w:rPr>
  </w:style>
  <w:style w:type="paragraph" w:customStyle="1" w:styleId="AC757988D8EA4B999BEF883F86E940002">
    <w:name w:val="AC757988D8EA4B999BEF883F86E940002"/>
    <w:rsid w:val="00F07A06"/>
    <w:pPr>
      <w:spacing w:after="0" w:line="240" w:lineRule="auto"/>
    </w:pPr>
    <w:rPr>
      <w:rFonts w:ascii="Arial" w:eastAsia="Times New Roman" w:hAnsi="Arial" w:cs="Times New Roman"/>
      <w:sz w:val="20"/>
      <w:szCs w:val="20"/>
    </w:rPr>
  </w:style>
  <w:style w:type="paragraph" w:customStyle="1" w:styleId="851D90CC7272401EA4548610DD24CD0B2">
    <w:name w:val="851D90CC7272401EA4548610DD24CD0B2"/>
    <w:rsid w:val="00F07A06"/>
    <w:pPr>
      <w:spacing w:after="0" w:line="240" w:lineRule="auto"/>
    </w:pPr>
    <w:rPr>
      <w:rFonts w:ascii="Arial" w:eastAsia="Times New Roman" w:hAnsi="Arial" w:cs="Times New Roman"/>
      <w:sz w:val="20"/>
      <w:szCs w:val="20"/>
    </w:rPr>
  </w:style>
  <w:style w:type="paragraph" w:customStyle="1" w:styleId="D03DCAA092E0442FBE04BB565BDF6FB52">
    <w:name w:val="D03DCAA092E0442FBE04BB565BDF6FB52"/>
    <w:rsid w:val="00F07A06"/>
    <w:pPr>
      <w:spacing w:after="0" w:line="240" w:lineRule="auto"/>
    </w:pPr>
    <w:rPr>
      <w:rFonts w:ascii="Arial" w:eastAsia="Times New Roman" w:hAnsi="Arial" w:cs="Times New Roman"/>
      <w:sz w:val="20"/>
      <w:szCs w:val="20"/>
    </w:rPr>
  </w:style>
  <w:style w:type="paragraph" w:customStyle="1" w:styleId="E9EB5AE6CEAF4960AE928891DFCE04D82">
    <w:name w:val="E9EB5AE6CEAF4960AE928891DFCE04D82"/>
    <w:rsid w:val="00F07A06"/>
    <w:pPr>
      <w:spacing w:after="0" w:line="240" w:lineRule="auto"/>
    </w:pPr>
    <w:rPr>
      <w:rFonts w:ascii="Arial" w:eastAsia="Times New Roman" w:hAnsi="Arial" w:cs="Times New Roman"/>
      <w:sz w:val="20"/>
      <w:szCs w:val="20"/>
    </w:rPr>
  </w:style>
  <w:style w:type="paragraph" w:customStyle="1" w:styleId="900282E960934E108492B6B42F12625B2">
    <w:name w:val="900282E960934E108492B6B42F12625B2"/>
    <w:rsid w:val="00F07A06"/>
    <w:pPr>
      <w:spacing w:after="0" w:line="240" w:lineRule="auto"/>
    </w:pPr>
    <w:rPr>
      <w:rFonts w:ascii="Arial" w:eastAsia="Times New Roman" w:hAnsi="Arial" w:cs="Times New Roman"/>
      <w:sz w:val="20"/>
      <w:szCs w:val="20"/>
    </w:rPr>
  </w:style>
  <w:style w:type="paragraph" w:customStyle="1" w:styleId="13B53D17446546249364E3CC02966C252">
    <w:name w:val="13B53D17446546249364E3CC02966C252"/>
    <w:rsid w:val="00F07A06"/>
    <w:pPr>
      <w:spacing w:after="0" w:line="240" w:lineRule="auto"/>
    </w:pPr>
    <w:rPr>
      <w:rFonts w:ascii="Arial" w:eastAsia="Times New Roman" w:hAnsi="Arial" w:cs="Times New Roman"/>
      <w:sz w:val="20"/>
      <w:szCs w:val="20"/>
    </w:rPr>
  </w:style>
  <w:style w:type="paragraph" w:customStyle="1" w:styleId="1511C43B4AD647998864774C0A4BE3742">
    <w:name w:val="1511C43B4AD647998864774C0A4BE3742"/>
    <w:rsid w:val="00F07A06"/>
    <w:pPr>
      <w:spacing w:after="0" w:line="240" w:lineRule="auto"/>
    </w:pPr>
    <w:rPr>
      <w:rFonts w:ascii="Arial" w:eastAsia="Times New Roman" w:hAnsi="Arial" w:cs="Times New Roman"/>
      <w:sz w:val="20"/>
      <w:szCs w:val="20"/>
    </w:rPr>
  </w:style>
  <w:style w:type="paragraph" w:customStyle="1" w:styleId="C75144E8754543DEB655A7D1B167FC4E2">
    <w:name w:val="C75144E8754543DEB655A7D1B167FC4E2"/>
    <w:rsid w:val="00F07A06"/>
    <w:pPr>
      <w:spacing w:after="0" w:line="240" w:lineRule="auto"/>
    </w:pPr>
    <w:rPr>
      <w:rFonts w:ascii="Arial" w:eastAsia="Times New Roman" w:hAnsi="Arial" w:cs="Times New Roman"/>
      <w:sz w:val="20"/>
      <w:szCs w:val="20"/>
    </w:rPr>
  </w:style>
  <w:style w:type="paragraph" w:customStyle="1" w:styleId="1D2262F3F6EC46C6837F29FAE39E2C0D2">
    <w:name w:val="1D2262F3F6EC46C6837F29FAE39E2C0D2"/>
    <w:rsid w:val="00F07A06"/>
    <w:pPr>
      <w:spacing w:after="0" w:line="240" w:lineRule="auto"/>
    </w:pPr>
    <w:rPr>
      <w:rFonts w:ascii="Arial" w:eastAsia="Times New Roman" w:hAnsi="Arial" w:cs="Times New Roman"/>
      <w:sz w:val="20"/>
      <w:szCs w:val="20"/>
    </w:rPr>
  </w:style>
  <w:style w:type="paragraph" w:customStyle="1" w:styleId="0574655CFE2E4A38BF502B9EE1BBE24E2">
    <w:name w:val="0574655CFE2E4A38BF502B9EE1BBE24E2"/>
    <w:rsid w:val="00F07A06"/>
    <w:pPr>
      <w:spacing w:after="0" w:line="240" w:lineRule="auto"/>
    </w:pPr>
    <w:rPr>
      <w:rFonts w:ascii="Arial" w:eastAsia="Times New Roman" w:hAnsi="Arial" w:cs="Times New Roman"/>
      <w:sz w:val="20"/>
      <w:szCs w:val="20"/>
    </w:rPr>
  </w:style>
  <w:style w:type="paragraph" w:customStyle="1" w:styleId="E97B9B23C16F49DF9916EB40976C76552">
    <w:name w:val="E97B9B23C16F49DF9916EB40976C76552"/>
    <w:rsid w:val="00F07A06"/>
    <w:pPr>
      <w:spacing w:after="0" w:line="240" w:lineRule="auto"/>
    </w:pPr>
    <w:rPr>
      <w:rFonts w:ascii="Arial" w:eastAsia="Times New Roman" w:hAnsi="Arial" w:cs="Times New Roman"/>
      <w:sz w:val="20"/>
      <w:szCs w:val="20"/>
    </w:rPr>
  </w:style>
  <w:style w:type="paragraph" w:customStyle="1" w:styleId="75A828916BDB4F63A2346121CFF084232">
    <w:name w:val="75A828916BDB4F63A2346121CFF084232"/>
    <w:rsid w:val="00F07A06"/>
    <w:pPr>
      <w:spacing w:after="0" w:line="240" w:lineRule="auto"/>
    </w:pPr>
    <w:rPr>
      <w:rFonts w:ascii="Arial" w:eastAsia="Times New Roman" w:hAnsi="Arial" w:cs="Times New Roman"/>
      <w:sz w:val="20"/>
      <w:szCs w:val="20"/>
    </w:rPr>
  </w:style>
  <w:style w:type="paragraph" w:customStyle="1" w:styleId="88ED1DD544C74F728FDCE294BA1D5A972">
    <w:name w:val="88ED1DD544C74F728FDCE294BA1D5A972"/>
    <w:rsid w:val="00F07A06"/>
    <w:pPr>
      <w:spacing w:after="0" w:line="240" w:lineRule="auto"/>
    </w:pPr>
    <w:rPr>
      <w:rFonts w:ascii="Arial" w:eastAsia="Times New Roman" w:hAnsi="Arial" w:cs="Times New Roman"/>
      <w:sz w:val="20"/>
      <w:szCs w:val="20"/>
    </w:rPr>
  </w:style>
  <w:style w:type="paragraph" w:customStyle="1" w:styleId="21A57D3CBA374678A9F3C506E74439732">
    <w:name w:val="21A57D3CBA374678A9F3C506E74439732"/>
    <w:rsid w:val="00F07A06"/>
    <w:pPr>
      <w:spacing w:after="0" w:line="240" w:lineRule="auto"/>
    </w:pPr>
    <w:rPr>
      <w:rFonts w:ascii="Arial" w:eastAsia="Times New Roman" w:hAnsi="Arial" w:cs="Times New Roman"/>
      <w:sz w:val="20"/>
      <w:szCs w:val="20"/>
    </w:rPr>
  </w:style>
  <w:style w:type="paragraph" w:customStyle="1" w:styleId="720EB7486187422083AE13C9058D66642">
    <w:name w:val="720EB7486187422083AE13C9058D66642"/>
    <w:rsid w:val="00F07A06"/>
    <w:pPr>
      <w:spacing w:after="0" w:line="240" w:lineRule="auto"/>
    </w:pPr>
    <w:rPr>
      <w:rFonts w:ascii="Arial" w:eastAsia="Times New Roman" w:hAnsi="Arial" w:cs="Times New Roman"/>
      <w:sz w:val="20"/>
      <w:szCs w:val="20"/>
    </w:rPr>
  </w:style>
  <w:style w:type="paragraph" w:customStyle="1" w:styleId="4C9EC05C96B74D4FB7548446B030CB652">
    <w:name w:val="4C9EC05C96B74D4FB7548446B030CB652"/>
    <w:rsid w:val="00F07A06"/>
    <w:pPr>
      <w:spacing w:after="0" w:line="240" w:lineRule="auto"/>
    </w:pPr>
    <w:rPr>
      <w:rFonts w:ascii="Arial" w:eastAsia="Times New Roman" w:hAnsi="Arial" w:cs="Times New Roman"/>
      <w:sz w:val="20"/>
      <w:szCs w:val="20"/>
    </w:rPr>
  </w:style>
  <w:style w:type="paragraph" w:customStyle="1" w:styleId="7A17740EF46E416391405E56B507ABCA2">
    <w:name w:val="7A17740EF46E416391405E56B507ABCA2"/>
    <w:rsid w:val="00F07A06"/>
    <w:pPr>
      <w:spacing w:after="0" w:line="240" w:lineRule="auto"/>
    </w:pPr>
    <w:rPr>
      <w:rFonts w:ascii="Arial" w:eastAsia="Times New Roman" w:hAnsi="Arial" w:cs="Times New Roman"/>
      <w:sz w:val="20"/>
      <w:szCs w:val="20"/>
    </w:rPr>
  </w:style>
  <w:style w:type="paragraph" w:customStyle="1" w:styleId="23A7685BE37B4CAE8A7000BD3AFE12102">
    <w:name w:val="23A7685BE37B4CAE8A7000BD3AFE12102"/>
    <w:rsid w:val="00F07A06"/>
    <w:pPr>
      <w:spacing w:after="0" w:line="240" w:lineRule="auto"/>
    </w:pPr>
    <w:rPr>
      <w:rFonts w:ascii="Arial" w:eastAsia="Times New Roman" w:hAnsi="Arial" w:cs="Times New Roman"/>
      <w:sz w:val="20"/>
      <w:szCs w:val="20"/>
    </w:rPr>
  </w:style>
  <w:style w:type="paragraph" w:customStyle="1" w:styleId="290420721FEB4398B540D1F1468505812">
    <w:name w:val="290420721FEB4398B540D1F1468505812"/>
    <w:rsid w:val="00F07A06"/>
    <w:pPr>
      <w:spacing w:after="0" w:line="240" w:lineRule="auto"/>
    </w:pPr>
    <w:rPr>
      <w:rFonts w:ascii="Arial" w:eastAsia="Times New Roman" w:hAnsi="Arial" w:cs="Times New Roman"/>
      <w:sz w:val="20"/>
      <w:szCs w:val="20"/>
    </w:rPr>
  </w:style>
  <w:style w:type="paragraph" w:customStyle="1" w:styleId="A79D1B0C47F247538FC9B4787BB3FAC32">
    <w:name w:val="A79D1B0C47F247538FC9B4787BB3FAC32"/>
    <w:rsid w:val="00F07A06"/>
    <w:pPr>
      <w:spacing w:after="0" w:line="240" w:lineRule="auto"/>
    </w:pPr>
    <w:rPr>
      <w:rFonts w:ascii="Arial" w:eastAsia="Times New Roman" w:hAnsi="Arial" w:cs="Times New Roman"/>
      <w:sz w:val="20"/>
      <w:szCs w:val="20"/>
    </w:rPr>
  </w:style>
  <w:style w:type="paragraph" w:customStyle="1" w:styleId="2CAF0545E9D04558824A3C9959A675982">
    <w:name w:val="2CAF0545E9D04558824A3C9959A675982"/>
    <w:rsid w:val="00F07A06"/>
    <w:pPr>
      <w:spacing w:after="0" w:line="240" w:lineRule="auto"/>
    </w:pPr>
    <w:rPr>
      <w:rFonts w:ascii="Arial" w:eastAsia="Times New Roman" w:hAnsi="Arial" w:cs="Times New Roman"/>
      <w:sz w:val="20"/>
      <w:szCs w:val="20"/>
    </w:rPr>
  </w:style>
  <w:style w:type="paragraph" w:customStyle="1" w:styleId="CC857CF2F7F54365B8A56EFFED49052F2">
    <w:name w:val="CC857CF2F7F54365B8A56EFFED49052F2"/>
    <w:rsid w:val="00F07A06"/>
    <w:pPr>
      <w:spacing w:after="0" w:line="240" w:lineRule="auto"/>
    </w:pPr>
    <w:rPr>
      <w:rFonts w:ascii="Arial" w:eastAsia="Times New Roman" w:hAnsi="Arial" w:cs="Times New Roman"/>
      <w:sz w:val="20"/>
      <w:szCs w:val="20"/>
    </w:rPr>
  </w:style>
  <w:style w:type="paragraph" w:customStyle="1" w:styleId="BB4B8D134AB54C3792FB32C5BEBF7F4A2">
    <w:name w:val="BB4B8D134AB54C3792FB32C5BEBF7F4A2"/>
    <w:rsid w:val="00F07A06"/>
    <w:pPr>
      <w:spacing w:after="0" w:line="240" w:lineRule="auto"/>
    </w:pPr>
    <w:rPr>
      <w:rFonts w:ascii="Arial" w:eastAsia="Times New Roman" w:hAnsi="Arial" w:cs="Times New Roman"/>
      <w:sz w:val="20"/>
      <w:szCs w:val="20"/>
    </w:rPr>
  </w:style>
  <w:style w:type="paragraph" w:customStyle="1" w:styleId="C832C49159254D84B4B23D03F8B0EE252">
    <w:name w:val="C832C49159254D84B4B23D03F8B0EE252"/>
    <w:rsid w:val="00F07A06"/>
    <w:pPr>
      <w:spacing w:after="0" w:line="240" w:lineRule="auto"/>
    </w:pPr>
    <w:rPr>
      <w:rFonts w:ascii="Arial" w:eastAsia="Times New Roman" w:hAnsi="Arial" w:cs="Times New Roman"/>
      <w:sz w:val="20"/>
      <w:szCs w:val="20"/>
    </w:rPr>
  </w:style>
  <w:style w:type="paragraph" w:customStyle="1" w:styleId="3D22A7C47FC147E2AECF5AEC8C87F4002">
    <w:name w:val="3D22A7C47FC147E2AECF5AEC8C87F4002"/>
    <w:rsid w:val="00F07A06"/>
    <w:pPr>
      <w:spacing w:after="0" w:line="240" w:lineRule="auto"/>
    </w:pPr>
    <w:rPr>
      <w:rFonts w:ascii="Arial" w:eastAsia="Times New Roman" w:hAnsi="Arial" w:cs="Times New Roman"/>
      <w:sz w:val="20"/>
      <w:szCs w:val="20"/>
    </w:rPr>
  </w:style>
  <w:style w:type="paragraph" w:customStyle="1" w:styleId="998982BA49BE4AE48A79A73EDC6B542E2">
    <w:name w:val="998982BA49BE4AE48A79A73EDC6B542E2"/>
    <w:rsid w:val="00F07A06"/>
    <w:pPr>
      <w:spacing w:after="0" w:line="240" w:lineRule="auto"/>
    </w:pPr>
    <w:rPr>
      <w:rFonts w:ascii="Arial" w:eastAsia="Times New Roman" w:hAnsi="Arial" w:cs="Times New Roman"/>
      <w:sz w:val="20"/>
      <w:szCs w:val="20"/>
    </w:rPr>
  </w:style>
  <w:style w:type="paragraph" w:customStyle="1" w:styleId="8024A5C5B2DA4F7A83A159A29E2F6E142">
    <w:name w:val="8024A5C5B2DA4F7A83A159A29E2F6E142"/>
    <w:rsid w:val="00F07A06"/>
    <w:pPr>
      <w:spacing w:after="0" w:line="240" w:lineRule="auto"/>
    </w:pPr>
    <w:rPr>
      <w:rFonts w:ascii="Arial" w:eastAsia="Times New Roman" w:hAnsi="Arial" w:cs="Times New Roman"/>
      <w:sz w:val="20"/>
      <w:szCs w:val="20"/>
    </w:rPr>
  </w:style>
  <w:style w:type="paragraph" w:customStyle="1" w:styleId="B57111AD24784DD4B46E06BA25083DB92">
    <w:name w:val="B57111AD24784DD4B46E06BA25083DB92"/>
    <w:rsid w:val="00F07A06"/>
    <w:pPr>
      <w:spacing w:after="0" w:line="240" w:lineRule="auto"/>
    </w:pPr>
    <w:rPr>
      <w:rFonts w:ascii="Arial" w:eastAsia="Times New Roman" w:hAnsi="Arial" w:cs="Times New Roman"/>
      <w:sz w:val="20"/>
      <w:szCs w:val="20"/>
    </w:rPr>
  </w:style>
  <w:style w:type="paragraph" w:customStyle="1" w:styleId="21DC1D572F3C4571AA7332A0CCB7757D2">
    <w:name w:val="21DC1D572F3C4571AA7332A0CCB7757D2"/>
    <w:rsid w:val="00F07A06"/>
    <w:pPr>
      <w:spacing w:after="0" w:line="240" w:lineRule="auto"/>
    </w:pPr>
    <w:rPr>
      <w:rFonts w:ascii="Arial" w:eastAsia="Times New Roman" w:hAnsi="Arial" w:cs="Times New Roman"/>
      <w:sz w:val="20"/>
      <w:szCs w:val="20"/>
    </w:rPr>
  </w:style>
  <w:style w:type="paragraph" w:customStyle="1" w:styleId="CC9A05D5410B4ED8A4416AB3163746A22">
    <w:name w:val="CC9A05D5410B4ED8A4416AB3163746A22"/>
    <w:rsid w:val="00F07A06"/>
    <w:pPr>
      <w:spacing w:after="0" w:line="240" w:lineRule="auto"/>
    </w:pPr>
    <w:rPr>
      <w:rFonts w:ascii="Arial" w:eastAsia="Times New Roman" w:hAnsi="Arial" w:cs="Times New Roman"/>
      <w:sz w:val="20"/>
      <w:szCs w:val="20"/>
    </w:rPr>
  </w:style>
  <w:style w:type="paragraph" w:customStyle="1" w:styleId="DF2150B4A0224B2BB0B64D125031E2832">
    <w:name w:val="DF2150B4A0224B2BB0B64D125031E2832"/>
    <w:rsid w:val="00F07A06"/>
    <w:pPr>
      <w:spacing w:after="0" w:line="240" w:lineRule="auto"/>
    </w:pPr>
    <w:rPr>
      <w:rFonts w:ascii="Arial" w:eastAsia="Times New Roman" w:hAnsi="Arial" w:cs="Times New Roman"/>
      <w:sz w:val="20"/>
      <w:szCs w:val="20"/>
    </w:rPr>
  </w:style>
  <w:style w:type="paragraph" w:customStyle="1" w:styleId="78D2554F0DBD4FC5A2DC3556C418E4D12">
    <w:name w:val="78D2554F0DBD4FC5A2DC3556C418E4D12"/>
    <w:rsid w:val="00F07A06"/>
    <w:pPr>
      <w:spacing w:after="0" w:line="240" w:lineRule="auto"/>
    </w:pPr>
    <w:rPr>
      <w:rFonts w:ascii="Arial" w:eastAsia="Times New Roman" w:hAnsi="Arial" w:cs="Times New Roman"/>
      <w:sz w:val="20"/>
      <w:szCs w:val="20"/>
    </w:rPr>
  </w:style>
  <w:style w:type="paragraph" w:customStyle="1" w:styleId="E9D808D387A44A689BB11B7EBAFE4D392">
    <w:name w:val="E9D808D387A44A689BB11B7EBAFE4D392"/>
    <w:rsid w:val="00F07A06"/>
    <w:pPr>
      <w:spacing w:after="0" w:line="240" w:lineRule="auto"/>
    </w:pPr>
    <w:rPr>
      <w:rFonts w:ascii="Arial" w:eastAsia="Times New Roman" w:hAnsi="Arial" w:cs="Times New Roman"/>
      <w:sz w:val="20"/>
      <w:szCs w:val="20"/>
    </w:rPr>
  </w:style>
  <w:style w:type="paragraph" w:customStyle="1" w:styleId="CB4A25791CA14918937593CB876CFC352">
    <w:name w:val="CB4A25791CA14918937593CB876CFC352"/>
    <w:rsid w:val="00F07A06"/>
    <w:pPr>
      <w:spacing w:after="0" w:line="240" w:lineRule="auto"/>
    </w:pPr>
    <w:rPr>
      <w:rFonts w:ascii="Arial" w:eastAsia="Times New Roman" w:hAnsi="Arial" w:cs="Times New Roman"/>
      <w:sz w:val="20"/>
      <w:szCs w:val="20"/>
    </w:rPr>
  </w:style>
  <w:style w:type="paragraph" w:customStyle="1" w:styleId="CBF503459F26405B9761FD65F6710D982">
    <w:name w:val="CBF503459F26405B9761FD65F6710D982"/>
    <w:rsid w:val="00F07A06"/>
    <w:pPr>
      <w:spacing w:after="0" w:line="240" w:lineRule="auto"/>
    </w:pPr>
    <w:rPr>
      <w:rFonts w:ascii="Arial" w:eastAsia="Times New Roman" w:hAnsi="Arial" w:cs="Times New Roman"/>
      <w:sz w:val="20"/>
      <w:szCs w:val="20"/>
    </w:rPr>
  </w:style>
  <w:style w:type="paragraph" w:customStyle="1" w:styleId="F9BF6DD10B8E4E1F8753B9A42B99FFAB2">
    <w:name w:val="F9BF6DD10B8E4E1F8753B9A42B99FFAB2"/>
    <w:rsid w:val="00F07A06"/>
    <w:pPr>
      <w:spacing w:after="0" w:line="240" w:lineRule="auto"/>
    </w:pPr>
    <w:rPr>
      <w:rFonts w:ascii="Arial" w:eastAsia="Times New Roman" w:hAnsi="Arial" w:cs="Times New Roman"/>
      <w:sz w:val="20"/>
      <w:szCs w:val="20"/>
    </w:rPr>
  </w:style>
  <w:style w:type="paragraph" w:customStyle="1" w:styleId="DADE8D8CDC4A4EC484E622AD725716B22">
    <w:name w:val="DADE8D8CDC4A4EC484E622AD725716B22"/>
    <w:rsid w:val="00F07A06"/>
    <w:pPr>
      <w:spacing w:after="0" w:line="240" w:lineRule="auto"/>
    </w:pPr>
    <w:rPr>
      <w:rFonts w:ascii="Arial" w:eastAsia="Times New Roman" w:hAnsi="Arial" w:cs="Times New Roman"/>
      <w:sz w:val="20"/>
      <w:szCs w:val="20"/>
    </w:rPr>
  </w:style>
  <w:style w:type="paragraph" w:customStyle="1" w:styleId="2E67D82E5EC84D5D856E2D7EDF42C0C52">
    <w:name w:val="2E67D82E5EC84D5D856E2D7EDF42C0C52"/>
    <w:rsid w:val="00F07A06"/>
    <w:pPr>
      <w:spacing w:after="0" w:line="240" w:lineRule="auto"/>
    </w:pPr>
    <w:rPr>
      <w:rFonts w:ascii="Arial" w:eastAsia="Times New Roman" w:hAnsi="Arial" w:cs="Times New Roman"/>
      <w:sz w:val="20"/>
      <w:szCs w:val="20"/>
    </w:rPr>
  </w:style>
  <w:style w:type="paragraph" w:customStyle="1" w:styleId="8964891E4C8C40458483B83812EF1C872">
    <w:name w:val="8964891E4C8C40458483B83812EF1C872"/>
    <w:rsid w:val="00F07A06"/>
    <w:pPr>
      <w:spacing w:after="0" w:line="240" w:lineRule="auto"/>
    </w:pPr>
    <w:rPr>
      <w:rFonts w:ascii="Arial" w:eastAsia="Times New Roman" w:hAnsi="Arial" w:cs="Times New Roman"/>
      <w:sz w:val="20"/>
      <w:szCs w:val="20"/>
    </w:rPr>
  </w:style>
  <w:style w:type="paragraph" w:customStyle="1" w:styleId="24717540CB4641BF8A6201B994A702592">
    <w:name w:val="24717540CB4641BF8A6201B994A702592"/>
    <w:rsid w:val="00F07A06"/>
    <w:pPr>
      <w:spacing w:after="0" w:line="240" w:lineRule="auto"/>
    </w:pPr>
    <w:rPr>
      <w:rFonts w:ascii="Arial" w:eastAsia="Times New Roman" w:hAnsi="Arial" w:cs="Times New Roman"/>
      <w:sz w:val="20"/>
      <w:szCs w:val="20"/>
    </w:rPr>
  </w:style>
  <w:style w:type="paragraph" w:customStyle="1" w:styleId="F783AA2FCC1D4AA9A1AB2C576DA9BA992">
    <w:name w:val="F783AA2FCC1D4AA9A1AB2C576DA9BA992"/>
    <w:rsid w:val="00F07A06"/>
    <w:pPr>
      <w:spacing w:after="0" w:line="240" w:lineRule="auto"/>
    </w:pPr>
    <w:rPr>
      <w:rFonts w:ascii="Arial" w:eastAsia="Times New Roman" w:hAnsi="Arial" w:cs="Times New Roman"/>
      <w:sz w:val="20"/>
      <w:szCs w:val="20"/>
    </w:rPr>
  </w:style>
  <w:style w:type="paragraph" w:customStyle="1" w:styleId="DDFDABEE4FBC48EC89D1C3E79A37F8862">
    <w:name w:val="DDFDABEE4FBC48EC89D1C3E79A37F8862"/>
    <w:rsid w:val="00F07A06"/>
    <w:pPr>
      <w:spacing w:after="0" w:line="240" w:lineRule="auto"/>
    </w:pPr>
    <w:rPr>
      <w:rFonts w:ascii="Arial" w:eastAsia="Times New Roman" w:hAnsi="Arial" w:cs="Times New Roman"/>
      <w:sz w:val="20"/>
      <w:szCs w:val="20"/>
    </w:rPr>
  </w:style>
  <w:style w:type="paragraph" w:customStyle="1" w:styleId="DFE3505916B14501A8DA0DCEB9CB695D2">
    <w:name w:val="DFE3505916B14501A8DA0DCEB9CB695D2"/>
    <w:rsid w:val="00F07A06"/>
    <w:pPr>
      <w:spacing w:after="0" w:line="240" w:lineRule="auto"/>
    </w:pPr>
    <w:rPr>
      <w:rFonts w:ascii="Arial" w:eastAsia="Times New Roman" w:hAnsi="Arial" w:cs="Times New Roman"/>
      <w:sz w:val="20"/>
      <w:szCs w:val="20"/>
    </w:rPr>
  </w:style>
  <w:style w:type="paragraph" w:customStyle="1" w:styleId="55E8A903C54747B3A725B34BF7D2CCD02">
    <w:name w:val="55E8A903C54747B3A725B34BF7D2CCD02"/>
    <w:rsid w:val="00F07A06"/>
    <w:pPr>
      <w:spacing w:after="0" w:line="240" w:lineRule="auto"/>
    </w:pPr>
    <w:rPr>
      <w:rFonts w:ascii="Arial" w:eastAsia="Times New Roman" w:hAnsi="Arial" w:cs="Times New Roman"/>
      <w:sz w:val="20"/>
      <w:szCs w:val="20"/>
    </w:rPr>
  </w:style>
  <w:style w:type="paragraph" w:customStyle="1" w:styleId="EE8988C5D1F248929CBFBF013B9170352">
    <w:name w:val="EE8988C5D1F248929CBFBF013B9170352"/>
    <w:rsid w:val="00F07A06"/>
    <w:pPr>
      <w:spacing w:after="0" w:line="240" w:lineRule="auto"/>
    </w:pPr>
    <w:rPr>
      <w:rFonts w:ascii="Arial" w:eastAsia="Times New Roman" w:hAnsi="Arial" w:cs="Times New Roman"/>
      <w:sz w:val="20"/>
      <w:szCs w:val="20"/>
    </w:rPr>
  </w:style>
  <w:style w:type="paragraph" w:customStyle="1" w:styleId="A6A37767A9744BE982AE403F4799CFB42">
    <w:name w:val="A6A37767A9744BE982AE403F4799CFB42"/>
    <w:rsid w:val="00F07A06"/>
    <w:pPr>
      <w:spacing w:after="0" w:line="240" w:lineRule="auto"/>
    </w:pPr>
    <w:rPr>
      <w:rFonts w:ascii="Arial" w:eastAsia="Times New Roman" w:hAnsi="Arial" w:cs="Times New Roman"/>
      <w:sz w:val="20"/>
      <w:szCs w:val="20"/>
    </w:rPr>
  </w:style>
  <w:style w:type="paragraph" w:customStyle="1" w:styleId="BB4219C3A73A4963B71F02EE80E648092">
    <w:name w:val="BB4219C3A73A4963B71F02EE80E648092"/>
    <w:rsid w:val="00F07A06"/>
    <w:pPr>
      <w:spacing w:after="0" w:line="240" w:lineRule="auto"/>
    </w:pPr>
    <w:rPr>
      <w:rFonts w:ascii="Arial" w:eastAsia="Times New Roman" w:hAnsi="Arial" w:cs="Times New Roman"/>
      <w:sz w:val="20"/>
      <w:szCs w:val="20"/>
    </w:rPr>
  </w:style>
  <w:style w:type="paragraph" w:customStyle="1" w:styleId="C436BF8D64AF42C5B5507CAD2446B3C12">
    <w:name w:val="C436BF8D64AF42C5B5507CAD2446B3C12"/>
    <w:rsid w:val="00F07A06"/>
    <w:pPr>
      <w:spacing w:after="0" w:line="240" w:lineRule="auto"/>
    </w:pPr>
    <w:rPr>
      <w:rFonts w:ascii="Arial" w:eastAsia="Times New Roman" w:hAnsi="Arial" w:cs="Times New Roman"/>
      <w:sz w:val="20"/>
      <w:szCs w:val="20"/>
    </w:rPr>
  </w:style>
  <w:style w:type="paragraph" w:customStyle="1" w:styleId="0E9BB9B2E6C3462BB6930072DA0997BF2">
    <w:name w:val="0E9BB9B2E6C3462BB6930072DA0997BF2"/>
    <w:rsid w:val="00F07A06"/>
    <w:pPr>
      <w:spacing w:after="0" w:line="240" w:lineRule="auto"/>
    </w:pPr>
    <w:rPr>
      <w:rFonts w:ascii="Arial" w:eastAsia="Times New Roman" w:hAnsi="Arial" w:cs="Times New Roman"/>
      <w:sz w:val="20"/>
      <w:szCs w:val="20"/>
    </w:rPr>
  </w:style>
  <w:style w:type="paragraph" w:customStyle="1" w:styleId="F8265791E8BA4FFAB66BE919E792F3B72">
    <w:name w:val="F8265791E8BA4FFAB66BE919E792F3B72"/>
    <w:rsid w:val="00F07A06"/>
    <w:pPr>
      <w:spacing w:after="0" w:line="240" w:lineRule="auto"/>
    </w:pPr>
    <w:rPr>
      <w:rFonts w:ascii="Arial" w:eastAsia="Times New Roman" w:hAnsi="Arial" w:cs="Times New Roman"/>
      <w:sz w:val="20"/>
      <w:szCs w:val="20"/>
    </w:rPr>
  </w:style>
  <w:style w:type="paragraph" w:customStyle="1" w:styleId="1C6914196A0843B095D57F395BD41BD82">
    <w:name w:val="1C6914196A0843B095D57F395BD41BD82"/>
    <w:rsid w:val="00F07A06"/>
    <w:pPr>
      <w:spacing w:after="0" w:line="240" w:lineRule="auto"/>
    </w:pPr>
    <w:rPr>
      <w:rFonts w:ascii="Arial" w:eastAsia="Times New Roman" w:hAnsi="Arial" w:cs="Times New Roman"/>
      <w:sz w:val="20"/>
      <w:szCs w:val="20"/>
    </w:rPr>
  </w:style>
  <w:style w:type="paragraph" w:customStyle="1" w:styleId="D6C1A3D6717A42ED8F84E3ABB3C82F2D2">
    <w:name w:val="D6C1A3D6717A42ED8F84E3ABB3C82F2D2"/>
    <w:rsid w:val="00F07A06"/>
    <w:pPr>
      <w:spacing w:after="0" w:line="240" w:lineRule="auto"/>
    </w:pPr>
    <w:rPr>
      <w:rFonts w:ascii="Arial" w:eastAsia="Times New Roman" w:hAnsi="Arial" w:cs="Times New Roman"/>
      <w:sz w:val="20"/>
      <w:szCs w:val="20"/>
    </w:rPr>
  </w:style>
  <w:style w:type="paragraph" w:customStyle="1" w:styleId="CB47DB27EA7C4CDDA238170936AD1AD32">
    <w:name w:val="CB47DB27EA7C4CDDA238170936AD1AD32"/>
    <w:rsid w:val="00F07A06"/>
    <w:pPr>
      <w:spacing w:after="0" w:line="240" w:lineRule="auto"/>
    </w:pPr>
    <w:rPr>
      <w:rFonts w:ascii="Arial" w:eastAsia="Times New Roman" w:hAnsi="Arial" w:cs="Times New Roman"/>
      <w:sz w:val="20"/>
      <w:szCs w:val="20"/>
    </w:rPr>
  </w:style>
  <w:style w:type="paragraph" w:customStyle="1" w:styleId="0F1A134938FB42ECA66DE7A609D6E6812">
    <w:name w:val="0F1A134938FB42ECA66DE7A609D6E6812"/>
    <w:rsid w:val="00F07A06"/>
    <w:pPr>
      <w:spacing w:after="0" w:line="240" w:lineRule="auto"/>
    </w:pPr>
    <w:rPr>
      <w:rFonts w:ascii="Arial" w:eastAsia="Times New Roman" w:hAnsi="Arial" w:cs="Times New Roman"/>
      <w:sz w:val="20"/>
      <w:szCs w:val="20"/>
    </w:rPr>
  </w:style>
  <w:style w:type="paragraph" w:customStyle="1" w:styleId="BF68342B57534A54987AF72DAF7D2E4B2">
    <w:name w:val="BF68342B57534A54987AF72DAF7D2E4B2"/>
    <w:rsid w:val="00F07A06"/>
    <w:pPr>
      <w:spacing w:after="0" w:line="240" w:lineRule="auto"/>
    </w:pPr>
    <w:rPr>
      <w:rFonts w:ascii="Arial" w:eastAsia="Times New Roman" w:hAnsi="Arial" w:cs="Times New Roman"/>
      <w:sz w:val="20"/>
      <w:szCs w:val="20"/>
    </w:rPr>
  </w:style>
  <w:style w:type="paragraph" w:customStyle="1" w:styleId="FFAD883406634C9A89A7BAD88BAECBD62">
    <w:name w:val="FFAD883406634C9A89A7BAD88BAECBD62"/>
    <w:rsid w:val="00F07A06"/>
    <w:pPr>
      <w:spacing w:after="0" w:line="240" w:lineRule="auto"/>
    </w:pPr>
    <w:rPr>
      <w:rFonts w:ascii="Arial" w:eastAsia="Times New Roman" w:hAnsi="Arial" w:cs="Times New Roman"/>
      <w:sz w:val="20"/>
      <w:szCs w:val="20"/>
    </w:rPr>
  </w:style>
  <w:style w:type="paragraph" w:customStyle="1" w:styleId="C7E02C963BD84B4DA77D847A37B56BCD2">
    <w:name w:val="C7E02C963BD84B4DA77D847A37B56BCD2"/>
    <w:rsid w:val="00F07A06"/>
    <w:pPr>
      <w:spacing w:after="0" w:line="240" w:lineRule="auto"/>
    </w:pPr>
    <w:rPr>
      <w:rFonts w:ascii="Arial" w:eastAsia="Times New Roman" w:hAnsi="Arial" w:cs="Times New Roman"/>
      <w:sz w:val="20"/>
      <w:szCs w:val="20"/>
    </w:rPr>
  </w:style>
  <w:style w:type="paragraph" w:customStyle="1" w:styleId="014A0EA6BD5A44E1AE8C5DCB20BCF01F2">
    <w:name w:val="014A0EA6BD5A44E1AE8C5DCB20BCF01F2"/>
    <w:rsid w:val="00F07A06"/>
    <w:pPr>
      <w:spacing w:after="0" w:line="240" w:lineRule="auto"/>
    </w:pPr>
    <w:rPr>
      <w:rFonts w:ascii="Arial" w:eastAsia="Times New Roman" w:hAnsi="Arial" w:cs="Times New Roman"/>
      <w:sz w:val="20"/>
      <w:szCs w:val="20"/>
    </w:rPr>
  </w:style>
  <w:style w:type="paragraph" w:customStyle="1" w:styleId="F9126E5024F14B779C3DBB64812E3B1E2">
    <w:name w:val="F9126E5024F14B779C3DBB64812E3B1E2"/>
    <w:rsid w:val="00F07A06"/>
    <w:pPr>
      <w:spacing w:after="0" w:line="240" w:lineRule="auto"/>
    </w:pPr>
    <w:rPr>
      <w:rFonts w:ascii="Arial" w:eastAsia="Times New Roman" w:hAnsi="Arial" w:cs="Times New Roman"/>
      <w:sz w:val="20"/>
      <w:szCs w:val="20"/>
    </w:rPr>
  </w:style>
  <w:style w:type="paragraph" w:customStyle="1" w:styleId="47AA0FD14EF04F00AA8E82AB5D5A61E92">
    <w:name w:val="47AA0FD14EF04F00AA8E82AB5D5A61E92"/>
    <w:rsid w:val="00F07A06"/>
    <w:pPr>
      <w:spacing w:after="0" w:line="240" w:lineRule="auto"/>
    </w:pPr>
    <w:rPr>
      <w:rFonts w:ascii="Arial" w:eastAsia="Times New Roman" w:hAnsi="Arial" w:cs="Times New Roman"/>
      <w:sz w:val="20"/>
      <w:szCs w:val="20"/>
    </w:rPr>
  </w:style>
  <w:style w:type="paragraph" w:customStyle="1" w:styleId="18DC54027AEC46FE8B79BE5C98F23BF92">
    <w:name w:val="18DC54027AEC46FE8B79BE5C98F23BF92"/>
    <w:rsid w:val="00F07A06"/>
    <w:pPr>
      <w:spacing w:after="0" w:line="240" w:lineRule="auto"/>
    </w:pPr>
    <w:rPr>
      <w:rFonts w:ascii="Arial" w:eastAsia="Times New Roman" w:hAnsi="Arial" w:cs="Times New Roman"/>
      <w:sz w:val="20"/>
      <w:szCs w:val="20"/>
    </w:rPr>
  </w:style>
  <w:style w:type="paragraph" w:customStyle="1" w:styleId="3E4B0BD5B05C41B198377C183B52F48A2">
    <w:name w:val="3E4B0BD5B05C41B198377C183B52F48A2"/>
    <w:rsid w:val="00F07A06"/>
    <w:pPr>
      <w:spacing w:after="0" w:line="240" w:lineRule="auto"/>
    </w:pPr>
    <w:rPr>
      <w:rFonts w:ascii="Arial" w:eastAsia="Times New Roman" w:hAnsi="Arial" w:cs="Times New Roman"/>
      <w:sz w:val="20"/>
      <w:szCs w:val="20"/>
    </w:rPr>
  </w:style>
  <w:style w:type="paragraph" w:customStyle="1" w:styleId="B765F829800943B6B40B73C9559D23CF2">
    <w:name w:val="B765F829800943B6B40B73C9559D23CF2"/>
    <w:rsid w:val="00F07A06"/>
    <w:pPr>
      <w:spacing w:after="0" w:line="240" w:lineRule="auto"/>
    </w:pPr>
    <w:rPr>
      <w:rFonts w:ascii="Arial" w:eastAsia="Times New Roman" w:hAnsi="Arial" w:cs="Times New Roman"/>
      <w:sz w:val="20"/>
      <w:szCs w:val="20"/>
    </w:rPr>
  </w:style>
  <w:style w:type="paragraph" w:customStyle="1" w:styleId="7F12CF24514448BC87C3AC8DEA6CEECC2">
    <w:name w:val="7F12CF24514448BC87C3AC8DEA6CEECC2"/>
    <w:rsid w:val="00F07A06"/>
    <w:pPr>
      <w:spacing w:after="0" w:line="240" w:lineRule="auto"/>
    </w:pPr>
    <w:rPr>
      <w:rFonts w:ascii="Arial" w:eastAsia="Times New Roman" w:hAnsi="Arial" w:cs="Times New Roman"/>
      <w:sz w:val="20"/>
      <w:szCs w:val="20"/>
    </w:rPr>
  </w:style>
  <w:style w:type="paragraph" w:customStyle="1" w:styleId="BFB9B1532B5B4C4AAA5A41D5A6C2BA3C2">
    <w:name w:val="BFB9B1532B5B4C4AAA5A41D5A6C2BA3C2"/>
    <w:rsid w:val="00F07A06"/>
    <w:pPr>
      <w:spacing w:after="0" w:line="240" w:lineRule="auto"/>
    </w:pPr>
    <w:rPr>
      <w:rFonts w:ascii="Arial" w:eastAsia="Times New Roman" w:hAnsi="Arial" w:cs="Times New Roman"/>
      <w:sz w:val="20"/>
      <w:szCs w:val="20"/>
    </w:rPr>
  </w:style>
  <w:style w:type="paragraph" w:customStyle="1" w:styleId="54BDC6A40B5A45D5B695127AC7A364F02">
    <w:name w:val="54BDC6A40B5A45D5B695127AC7A364F02"/>
    <w:rsid w:val="00F07A06"/>
    <w:pPr>
      <w:spacing w:after="0" w:line="240" w:lineRule="auto"/>
    </w:pPr>
    <w:rPr>
      <w:rFonts w:ascii="Arial" w:eastAsia="Times New Roman" w:hAnsi="Arial" w:cs="Times New Roman"/>
      <w:sz w:val="20"/>
      <w:szCs w:val="20"/>
    </w:rPr>
  </w:style>
  <w:style w:type="paragraph" w:customStyle="1" w:styleId="67A4D38C5F034A0282086272D19AD8F32">
    <w:name w:val="67A4D38C5F034A0282086272D19AD8F32"/>
    <w:rsid w:val="00F07A06"/>
    <w:pPr>
      <w:spacing w:after="0" w:line="240" w:lineRule="auto"/>
    </w:pPr>
    <w:rPr>
      <w:rFonts w:ascii="Arial" w:eastAsia="Times New Roman" w:hAnsi="Arial" w:cs="Times New Roman"/>
      <w:sz w:val="20"/>
      <w:szCs w:val="20"/>
    </w:rPr>
  </w:style>
  <w:style w:type="paragraph" w:customStyle="1" w:styleId="308A4E584D724247AFD1D57357656CB72">
    <w:name w:val="308A4E584D724247AFD1D57357656CB72"/>
    <w:rsid w:val="00F07A06"/>
    <w:pPr>
      <w:spacing w:after="0" w:line="240" w:lineRule="auto"/>
    </w:pPr>
    <w:rPr>
      <w:rFonts w:ascii="Arial" w:eastAsia="Times New Roman" w:hAnsi="Arial" w:cs="Times New Roman"/>
      <w:sz w:val="20"/>
      <w:szCs w:val="20"/>
    </w:rPr>
  </w:style>
  <w:style w:type="paragraph" w:customStyle="1" w:styleId="674A8D3B264842B096CDD018DF855D9C2">
    <w:name w:val="674A8D3B264842B096CDD018DF855D9C2"/>
    <w:rsid w:val="00F07A06"/>
    <w:pPr>
      <w:spacing w:after="0" w:line="240" w:lineRule="auto"/>
    </w:pPr>
    <w:rPr>
      <w:rFonts w:ascii="Arial" w:eastAsia="Times New Roman" w:hAnsi="Arial" w:cs="Times New Roman"/>
      <w:sz w:val="20"/>
      <w:szCs w:val="20"/>
    </w:rPr>
  </w:style>
  <w:style w:type="paragraph" w:customStyle="1" w:styleId="1709B62A368647DC8343DDA5B7F69BE62">
    <w:name w:val="1709B62A368647DC8343DDA5B7F69BE62"/>
    <w:rsid w:val="00F07A06"/>
    <w:pPr>
      <w:spacing w:after="0" w:line="240" w:lineRule="auto"/>
    </w:pPr>
    <w:rPr>
      <w:rFonts w:ascii="Arial" w:eastAsia="Times New Roman" w:hAnsi="Arial" w:cs="Times New Roman"/>
      <w:sz w:val="20"/>
      <w:szCs w:val="20"/>
    </w:rPr>
  </w:style>
  <w:style w:type="paragraph" w:customStyle="1" w:styleId="B4FACB5A9D4249D7B042CC52856309F12">
    <w:name w:val="B4FACB5A9D4249D7B042CC52856309F12"/>
    <w:rsid w:val="00F07A06"/>
    <w:pPr>
      <w:spacing w:after="0" w:line="240" w:lineRule="auto"/>
    </w:pPr>
    <w:rPr>
      <w:rFonts w:ascii="Arial" w:eastAsia="Times New Roman" w:hAnsi="Arial" w:cs="Times New Roman"/>
      <w:sz w:val="20"/>
      <w:szCs w:val="20"/>
    </w:rPr>
  </w:style>
  <w:style w:type="paragraph" w:customStyle="1" w:styleId="73FD3C3778294E3D8F5B942054D939BA2">
    <w:name w:val="73FD3C3778294E3D8F5B942054D939BA2"/>
    <w:rsid w:val="00F07A06"/>
    <w:pPr>
      <w:spacing w:after="0" w:line="240" w:lineRule="auto"/>
    </w:pPr>
    <w:rPr>
      <w:rFonts w:ascii="Arial" w:eastAsia="Times New Roman" w:hAnsi="Arial" w:cs="Times New Roman"/>
      <w:sz w:val="20"/>
      <w:szCs w:val="20"/>
    </w:rPr>
  </w:style>
  <w:style w:type="paragraph" w:customStyle="1" w:styleId="9A8279021D274945B16550F2CAAC06C62">
    <w:name w:val="9A8279021D274945B16550F2CAAC06C62"/>
    <w:rsid w:val="00F07A06"/>
    <w:pPr>
      <w:spacing w:after="0" w:line="240" w:lineRule="auto"/>
    </w:pPr>
    <w:rPr>
      <w:rFonts w:ascii="Arial" w:eastAsia="Times New Roman" w:hAnsi="Arial" w:cs="Times New Roman"/>
      <w:sz w:val="20"/>
      <w:szCs w:val="20"/>
    </w:rPr>
  </w:style>
  <w:style w:type="paragraph" w:customStyle="1" w:styleId="D4E74067E71B47C1AE4B2F9BEC78E1982">
    <w:name w:val="D4E74067E71B47C1AE4B2F9BEC78E1982"/>
    <w:rsid w:val="00F07A06"/>
    <w:pPr>
      <w:spacing w:after="0" w:line="240" w:lineRule="auto"/>
    </w:pPr>
    <w:rPr>
      <w:rFonts w:ascii="Arial" w:eastAsia="Times New Roman" w:hAnsi="Arial" w:cs="Times New Roman"/>
      <w:sz w:val="20"/>
      <w:szCs w:val="20"/>
    </w:rPr>
  </w:style>
  <w:style w:type="paragraph" w:customStyle="1" w:styleId="5967C890B2B84713AF2BF3D9A5231D432">
    <w:name w:val="5967C890B2B84713AF2BF3D9A5231D432"/>
    <w:rsid w:val="00F07A06"/>
    <w:pPr>
      <w:spacing w:after="0" w:line="240" w:lineRule="auto"/>
    </w:pPr>
    <w:rPr>
      <w:rFonts w:ascii="Arial" w:eastAsia="Times New Roman" w:hAnsi="Arial" w:cs="Times New Roman"/>
      <w:sz w:val="20"/>
      <w:szCs w:val="20"/>
    </w:rPr>
  </w:style>
  <w:style w:type="paragraph" w:customStyle="1" w:styleId="E95316BFC98242BC9DB87FAE92F2ECBF2">
    <w:name w:val="E95316BFC98242BC9DB87FAE92F2ECBF2"/>
    <w:rsid w:val="00F07A06"/>
    <w:pPr>
      <w:spacing w:after="0" w:line="240" w:lineRule="auto"/>
    </w:pPr>
    <w:rPr>
      <w:rFonts w:ascii="Arial" w:eastAsia="Times New Roman" w:hAnsi="Arial" w:cs="Times New Roman"/>
      <w:sz w:val="20"/>
      <w:szCs w:val="20"/>
    </w:rPr>
  </w:style>
  <w:style w:type="paragraph" w:customStyle="1" w:styleId="D57EB61CD4FC480392C79D610879C4352">
    <w:name w:val="D57EB61CD4FC480392C79D610879C4352"/>
    <w:rsid w:val="00F07A06"/>
    <w:pPr>
      <w:spacing w:after="0" w:line="240" w:lineRule="auto"/>
    </w:pPr>
    <w:rPr>
      <w:rFonts w:ascii="Arial" w:eastAsia="Times New Roman" w:hAnsi="Arial" w:cs="Times New Roman"/>
      <w:sz w:val="20"/>
      <w:szCs w:val="20"/>
    </w:rPr>
  </w:style>
  <w:style w:type="paragraph" w:customStyle="1" w:styleId="94B324E96C3B4F53993E7DDB67F312F72">
    <w:name w:val="94B324E96C3B4F53993E7DDB67F312F72"/>
    <w:rsid w:val="00F07A06"/>
    <w:pPr>
      <w:spacing w:after="0" w:line="240" w:lineRule="auto"/>
    </w:pPr>
    <w:rPr>
      <w:rFonts w:ascii="Arial" w:eastAsia="Times New Roman" w:hAnsi="Arial" w:cs="Times New Roman"/>
      <w:sz w:val="20"/>
      <w:szCs w:val="20"/>
    </w:rPr>
  </w:style>
  <w:style w:type="paragraph" w:customStyle="1" w:styleId="D86B594E3FDA4F719A81A9CBB5A848042">
    <w:name w:val="D86B594E3FDA4F719A81A9CBB5A848042"/>
    <w:rsid w:val="00F07A06"/>
    <w:pPr>
      <w:spacing w:after="0" w:line="240" w:lineRule="auto"/>
    </w:pPr>
    <w:rPr>
      <w:rFonts w:ascii="Arial" w:eastAsia="Times New Roman" w:hAnsi="Arial" w:cs="Times New Roman"/>
      <w:sz w:val="20"/>
      <w:szCs w:val="20"/>
    </w:rPr>
  </w:style>
  <w:style w:type="paragraph" w:customStyle="1" w:styleId="84378A0BF3754DF7A7FA6A76251F80FD2">
    <w:name w:val="84378A0BF3754DF7A7FA6A76251F80FD2"/>
    <w:rsid w:val="00F07A06"/>
    <w:pPr>
      <w:spacing w:after="0" w:line="240" w:lineRule="auto"/>
    </w:pPr>
    <w:rPr>
      <w:rFonts w:ascii="Arial" w:eastAsia="Times New Roman" w:hAnsi="Arial" w:cs="Times New Roman"/>
      <w:sz w:val="20"/>
      <w:szCs w:val="20"/>
    </w:rPr>
  </w:style>
  <w:style w:type="paragraph" w:customStyle="1" w:styleId="9C9CFA8D78DC4CDCAAF45E9E1FEA27F82">
    <w:name w:val="9C9CFA8D78DC4CDCAAF45E9E1FEA27F82"/>
    <w:rsid w:val="00F07A06"/>
    <w:pPr>
      <w:spacing w:after="0" w:line="240" w:lineRule="auto"/>
    </w:pPr>
    <w:rPr>
      <w:rFonts w:ascii="Arial" w:eastAsia="Times New Roman" w:hAnsi="Arial" w:cs="Times New Roman"/>
      <w:sz w:val="20"/>
      <w:szCs w:val="20"/>
    </w:rPr>
  </w:style>
  <w:style w:type="paragraph" w:customStyle="1" w:styleId="85DBB9895D2A4FD798E97082C86D75812">
    <w:name w:val="85DBB9895D2A4FD798E97082C86D75812"/>
    <w:rsid w:val="00F07A06"/>
    <w:pPr>
      <w:spacing w:after="0" w:line="240" w:lineRule="auto"/>
    </w:pPr>
    <w:rPr>
      <w:rFonts w:ascii="Arial" w:eastAsia="Times New Roman" w:hAnsi="Arial" w:cs="Times New Roman"/>
      <w:sz w:val="20"/>
      <w:szCs w:val="20"/>
    </w:rPr>
  </w:style>
  <w:style w:type="paragraph" w:customStyle="1" w:styleId="BBB086E9AB5E404F94E0AB2C2308E2082">
    <w:name w:val="BBB086E9AB5E404F94E0AB2C2308E2082"/>
    <w:rsid w:val="00F07A06"/>
    <w:pPr>
      <w:spacing w:after="0" w:line="240" w:lineRule="auto"/>
    </w:pPr>
    <w:rPr>
      <w:rFonts w:ascii="Arial" w:eastAsia="Times New Roman" w:hAnsi="Arial" w:cs="Times New Roman"/>
      <w:sz w:val="20"/>
      <w:szCs w:val="20"/>
    </w:rPr>
  </w:style>
  <w:style w:type="paragraph" w:customStyle="1" w:styleId="FFE9F8B393904D418E9030A2E0AAE93E2">
    <w:name w:val="FFE9F8B393904D418E9030A2E0AAE93E2"/>
    <w:rsid w:val="00F07A06"/>
    <w:pPr>
      <w:spacing w:after="0" w:line="240" w:lineRule="auto"/>
    </w:pPr>
    <w:rPr>
      <w:rFonts w:ascii="Arial" w:eastAsia="Times New Roman" w:hAnsi="Arial" w:cs="Times New Roman"/>
      <w:sz w:val="20"/>
      <w:szCs w:val="20"/>
    </w:rPr>
  </w:style>
  <w:style w:type="paragraph" w:customStyle="1" w:styleId="DA0FF38D1DBE448EA943CECE8B7FDBE32">
    <w:name w:val="DA0FF38D1DBE448EA943CECE8B7FDBE32"/>
    <w:rsid w:val="00F07A06"/>
    <w:pPr>
      <w:spacing w:after="0" w:line="240" w:lineRule="auto"/>
    </w:pPr>
    <w:rPr>
      <w:rFonts w:ascii="Arial" w:eastAsia="Times New Roman" w:hAnsi="Arial" w:cs="Times New Roman"/>
      <w:sz w:val="20"/>
      <w:szCs w:val="20"/>
    </w:rPr>
  </w:style>
  <w:style w:type="paragraph" w:customStyle="1" w:styleId="5243B712D8634AA38DC234DCDA3C6A6A2">
    <w:name w:val="5243B712D8634AA38DC234DCDA3C6A6A2"/>
    <w:rsid w:val="00F07A06"/>
    <w:pPr>
      <w:spacing w:after="0" w:line="240" w:lineRule="auto"/>
    </w:pPr>
    <w:rPr>
      <w:rFonts w:ascii="Arial" w:eastAsia="Times New Roman" w:hAnsi="Arial" w:cs="Times New Roman"/>
      <w:sz w:val="20"/>
      <w:szCs w:val="20"/>
    </w:rPr>
  </w:style>
  <w:style w:type="paragraph" w:customStyle="1" w:styleId="D1A705D41AC04FF99E39D0EC2DB3241E2">
    <w:name w:val="D1A705D41AC04FF99E39D0EC2DB3241E2"/>
    <w:rsid w:val="00F07A06"/>
    <w:pPr>
      <w:spacing w:after="0" w:line="240" w:lineRule="auto"/>
    </w:pPr>
    <w:rPr>
      <w:rFonts w:ascii="Arial" w:eastAsia="Times New Roman" w:hAnsi="Arial" w:cs="Times New Roman"/>
      <w:sz w:val="20"/>
      <w:szCs w:val="20"/>
    </w:rPr>
  </w:style>
  <w:style w:type="paragraph" w:customStyle="1" w:styleId="23468311F8CF45D8B4DBE40A8B1BF63D2">
    <w:name w:val="23468311F8CF45D8B4DBE40A8B1BF63D2"/>
    <w:rsid w:val="00F07A06"/>
    <w:pPr>
      <w:spacing w:after="0" w:line="240" w:lineRule="auto"/>
    </w:pPr>
    <w:rPr>
      <w:rFonts w:ascii="Arial" w:eastAsia="Times New Roman" w:hAnsi="Arial" w:cs="Times New Roman"/>
      <w:sz w:val="20"/>
      <w:szCs w:val="20"/>
    </w:rPr>
  </w:style>
  <w:style w:type="paragraph" w:customStyle="1" w:styleId="528530ED7EE64F5987EA93C0CCDE91172">
    <w:name w:val="528530ED7EE64F5987EA93C0CCDE91172"/>
    <w:rsid w:val="00F07A06"/>
    <w:pPr>
      <w:spacing w:after="0" w:line="240" w:lineRule="auto"/>
    </w:pPr>
    <w:rPr>
      <w:rFonts w:ascii="Arial" w:eastAsia="Times New Roman" w:hAnsi="Arial" w:cs="Times New Roman"/>
      <w:sz w:val="20"/>
      <w:szCs w:val="20"/>
    </w:rPr>
  </w:style>
  <w:style w:type="paragraph" w:customStyle="1" w:styleId="77ECCD1C3C0F4451B608DB16526136AC2">
    <w:name w:val="77ECCD1C3C0F4451B608DB16526136AC2"/>
    <w:rsid w:val="00F07A06"/>
    <w:pPr>
      <w:spacing w:after="0" w:line="240" w:lineRule="auto"/>
    </w:pPr>
    <w:rPr>
      <w:rFonts w:ascii="Arial" w:eastAsia="Times New Roman" w:hAnsi="Arial" w:cs="Times New Roman"/>
      <w:sz w:val="20"/>
      <w:szCs w:val="20"/>
    </w:rPr>
  </w:style>
  <w:style w:type="paragraph" w:customStyle="1" w:styleId="0871EE19F7EE4AD9A5E7965BEE9B8B092">
    <w:name w:val="0871EE19F7EE4AD9A5E7965BEE9B8B092"/>
    <w:rsid w:val="00F07A06"/>
    <w:pPr>
      <w:spacing w:after="0" w:line="240" w:lineRule="auto"/>
    </w:pPr>
    <w:rPr>
      <w:rFonts w:ascii="Arial" w:eastAsia="Times New Roman" w:hAnsi="Arial" w:cs="Times New Roman"/>
      <w:sz w:val="20"/>
      <w:szCs w:val="20"/>
    </w:rPr>
  </w:style>
  <w:style w:type="paragraph" w:customStyle="1" w:styleId="2CC648AB472A46AABDC85370F4E4CBF12">
    <w:name w:val="2CC648AB472A46AABDC85370F4E4CBF12"/>
    <w:rsid w:val="00F07A06"/>
    <w:pPr>
      <w:spacing w:after="0" w:line="240" w:lineRule="auto"/>
    </w:pPr>
    <w:rPr>
      <w:rFonts w:ascii="Arial" w:eastAsia="Times New Roman" w:hAnsi="Arial" w:cs="Times New Roman"/>
      <w:sz w:val="20"/>
      <w:szCs w:val="20"/>
    </w:rPr>
  </w:style>
  <w:style w:type="paragraph" w:customStyle="1" w:styleId="EE7AC2F6E7DE48E78DA55AA67925F15B2">
    <w:name w:val="EE7AC2F6E7DE48E78DA55AA67925F15B2"/>
    <w:rsid w:val="00F07A06"/>
    <w:pPr>
      <w:spacing w:after="0" w:line="240" w:lineRule="auto"/>
    </w:pPr>
    <w:rPr>
      <w:rFonts w:ascii="Arial" w:eastAsia="Times New Roman" w:hAnsi="Arial" w:cs="Times New Roman"/>
      <w:sz w:val="20"/>
      <w:szCs w:val="20"/>
    </w:rPr>
  </w:style>
  <w:style w:type="paragraph" w:customStyle="1" w:styleId="91AC6D2A6D414BC59FEE3A915588D4A62">
    <w:name w:val="91AC6D2A6D414BC59FEE3A915588D4A62"/>
    <w:rsid w:val="00F07A06"/>
    <w:pPr>
      <w:spacing w:after="0" w:line="240" w:lineRule="auto"/>
    </w:pPr>
    <w:rPr>
      <w:rFonts w:ascii="Arial" w:eastAsia="Times New Roman" w:hAnsi="Arial" w:cs="Times New Roman"/>
      <w:sz w:val="20"/>
      <w:szCs w:val="20"/>
    </w:rPr>
  </w:style>
  <w:style w:type="paragraph" w:customStyle="1" w:styleId="9CE606F4EF0941DDB11474B8606EB1BA2">
    <w:name w:val="9CE606F4EF0941DDB11474B8606EB1BA2"/>
    <w:rsid w:val="00F07A06"/>
    <w:pPr>
      <w:spacing w:after="0" w:line="240" w:lineRule="auto"/>
    </w:pPr>
    <w:rPr>
      <w:rFonts w:ascii="Arial" w:eastAsia="Times New Roman" w:hAnsi="Arial" w:cs="Times New Roman"/>
      <w:sz w:val="20"/>
      <w:szCs w:val="20"/>
    </w:rPr>
  </w:style>
  <w:style w:type="paragraph" w:customStyle="1" w:styleId="BA95DCD3EF14409281B96C41B6AC6F962">
    <w:name w:val="BA95DCD3EF14409281B96C41B6AC6F962"/>
    <w:rsid w:val="00F07A06"/>
    <w:pPr>
      <w:spacing w:after="0" w:line="240" w:lineRule="auto"/>
    </w:pPr>
    <w:rPr>
      <w:rFonts w:ascii="Arial" w:eastAsia="Times New Roman" w:hAnsi="Arial" w:cs="Times New Roman"/>
      <w:sz w:val="20"/>
      <w:szCs w:val="20"/>
    </w:rPr>
  </w:style>
  <w:style w:type="paragraph" w:customStyle="1" w:styleId="4141695BC4204C64A99B526883A719522">
    <w:name w:val="4141695BC4204C64A99B526883A719522"/>
    <w:rsid w:val="00F07A06"/>
    <w:pPr>
      <w:spacing w:after="0" w:line="240" w:lineRule="auto"/>
    </w:pPr>
    <w:rPr>
      <w:rFonts w:ascii="Arial" w:eastAsia="Times New Roman" w:hAnsi="Arial" w:cs="Times New Roman"/>
      <w:sz w:val="20"/>
      <w:szCs w:val="20"/>
    </w:rPr>
  </w:style>
  <w:style w:type="paragraph" w:customStyle="1" w:styleId="79B7AA6C9C1744F5A8FE7B79D19CDA4C2">
    <w:name w:val="79B7AA6C9C1744F5A8FE7B79D19CDA4C2"/>
    <w:rsid w:val="00F07A06"/>
    <w:pPr>
      <w:spacing w:after="0" w:line="240" w:lineRule="auto"/>
    </w:pPr>
    <w:rPr>
      <w:rFonts w:ascii="Arial" w:eastAsia="Times New Roman" w:hAnsi="Arial" w:cs="Times New Roman"/>
      <w:sz w:val="20"/>
      <w:szCs w:val="20"/>
    </w:rPr>
  </w:style>
  <w:style w:type="paragraph" w:customStyle="1" w:styleId="F3E974029F214683A113D2991DF7730E2">
    <w:name w:val="F3E974029F214683A113D2991DF7730E2"/>
    <w:rsid w:val="00F07A06"/>
    <w:pPr>
      <w:spacing w:after="0" w:line="240" w:lineRule="auto"/>
    </w:pPr>
    <w:rPr>
      <w:rFonts w:ascii="Arial" w:eastAsia="Times New Roman" w:hAnsi="Arial" w:cs="Times New Roman"/>
      <w:sz w:val="20"/>
      <w:szCs w:val="20"/>
    </w:rPr>
  </w:style>
  <w:style w:type="paragraph" w:customStyle="1" w:styleId="FABA233ACB5D4703B6DC8E5CA07D0AEC2">
    <w:name w:val="FABA233ACB5D4703B6DC8E5CA07D0AEC2"/>
    <w:rsid w:val="00F07A06"/>
    <w:pPr>
      <w:spacing w:after="0" w:line="240" w:lineRule="auto"/>
    </w:pPr>
    <w:rPr>
      <w:rFonts w:ascii="Arial" w:eastAsia="Times New Roman" w:hAnsi="Arial" w:cs="Times New Roman"/>
      <w:sz w:val="20"/>
      <w:szCs w:val="20"/>
    </w:rPr>
  </w:style>
  <w:style w:type="paragraph" w:customStyle="1" w:styleId="81C9FCE3341241D6A7D0E883A228B9FC2">
    <w:name w:val="81C9FCE3341241D6A7D0E883A228B9FC2"/>
    <w:rsid w:val="00F07A06"/>
    <w:pPr>
      <w:spacing w:after="0" w:line="240" w:lineRule="auto"/>
    </w:pPr>
    <w:rPr>
      <w:rFonts w:ascii="Arial" w:eastAsia="Times New Roman" w:hAnsi="Arial" w:cs="Times New Roman"/>
      <w:sz w:val="20"/>
      <w:szCs w:val="20"/>
    </w:rPr>
  </w:style>
  <w:style w:type="paragraph" w:customStyle="1" w:styleId="C3955D65B01140A697A832C8EBB3DB062">
    <w:name w:val="C3955D65B01140A697A832C8EBB3DB062"/>
    <w:rsid w:val="00F07A06"/>
    <w:pPr>
      <w:spacing w:after="0" w:line="240" w:lineRule="auto"/>
    </w:pPr>
    <w:rPr>
      <w:rFonts w:ascii="Arial" w:eastAsia="Times New Roman" w:hAnsi="Arial" w:cs="Times New Roman"/>
      <w:sz w:val="20"/>
      <w:szCs w:val="20"/>
    </w:rPr>
  </w:style>
  <w:style w:type="paragraph" w:customStyle="1" w:styleId="8A3C38456B26425C94CE9F5D8C1AC1FF2">
    <w:name w:val="8A3C38456B26425C94CE9F5D8C1AC1FF2"/>
    <w:rsid w:val="00F07A06"/>
    <w:pPr>
      <w:spacing w:after="0" w:line="240" w:lineRule="auto"/>
    </w:pPr>
    <w:rPr>
      <w:rFonts w:ascii="Arial" w:eastAsia="Times New Roman" w:hAnsi="Arial" w:cs="Times New Roman"/>
      <w:sz w:val="20"/>
      <w:szCs w:val="20"/>
    </w:rPr>
  </w:style>
  <w:style w:type="paragraph" w:customStyle="1" w:styleId="BC4F599B432F4933BCDF248B380441942">
    <w:name w:val="BC4F599B432F4933BCDF248B380441942"/>
    <w:rsid w:val="00F07A06"/>
    <w:pPr>
      <w:spacing w:after="0" w:line="240" w:lineRule="auto"/>
    </w:pPr>
    <w:rPr>
      <w:rFonts w:ascii="Arial" w:eastAsia="Times New Roman" w:hAnsi="Arial" w:cs="Times New Roman"/>
      <w:sz w:val="20"/>
      <w:szCs w:val="20"/>
    </w:rPr>
  </w:style>
  <w:style w:type="paragraph" w:customStyle="1" w:styleId="52592EF98F3E434995E8A38AD26C2C662">
    <w:name w:val="52592EF98F3E434995E8A38AD26C2C662"/>
    <w:rsid w:val="00F07A06"/>
    <w:pPr>
      <w:spacing w:after="0" w:line="240" w:lineRule="auto"/>
    </w:pPr>
    <w:rPr>
      <w:rFonts w:ascii="Arial" w:eastAsia="Times New Roman" w:hAnsi="Arial" w:cs="Times New Roman"/>
      <w:sz w:val="20"/>
      <w:szCs w:val="20"/>
    </w:rPr>
  </w:style>
  <w:style w:type="paragraph" w:customStyle="1" w:styleId="B58B830DB718478188E310591A935A972">
    <w:name w:val="B58B830DB718478188E310591A935A972"/>
    <w:rsid w:val="00F07A06"/>
    <w:pPr>
      <w:spacing w:after="0" w:line="240" w:lineRule="auto"/>
    </w:pPr>
    <w:rPr>
      <w:rFonts w:ascii="Arial" w:eastAsia="Times New Roman" w:hAnsi="Arial" w:cs="Times New Roman"/>
      <w:sz w:val="20"/>
      <w:szCs w:val="20"/>
    </w:rPr>
  </w:style>
  <w:style w:type="paragraph" w:customStyle="1" w:styleId="B4F0032BFF9D4D15ADC792EFB4581EE52">
    <w:name w:val="B4F0032BFF9D4D15ADC792EFB4581EE52"/>
    <w:rsid w:val="00F07A06"/>
    <w:pPr>
      <w:spacing w:after="0" w:line="240" w:lineRule="auto"/>
    </w:pPr>
    <w:rPr>
      <w:rFonts w:ascii="Arial" w:eastAsia="Times New Roman" w:hAnsi="Arial" w:cs="Times New Roman"/>
      <w:sz w:val="20"/>
      <w:szCs w:val="20"/>
    </w:rPr>
  </w:style>
  <w:style w:type="paragraph" w:customStyle="1" w:styleId="0C28ADD7724D40B4969ECE710C6FC0D72">
    <w:name w:val="0C28ADD7724D40B4969ECE710C6FC0D72"/>
    <w:rsid w:val="00F07A06"/>
    <w:pPr>
      <w:spacing w:after="0" w:line="240" w:lineRule="auto"/>
    </w:pPr>
    <w:rPr>
      <w:rFonts w:ascii="Arial" w:eastAsia="Times New Roman" w:hAnsi="Arial" w:cs="Times New Roman"/>
      <w:sz w:val="20"/>
      <w:szCs w:val="20"/>
    </w:rPr>
  </w:style>
  <w:style w:type="paragraph" w:customStyle="1" w:styleId="A82A52DEA09F4E76A4D821657B4796A12">
    <w:name w:val="A82A52DEA09F4E76A4D821657B4796A12"/>
    <w:rsid w:val="00F07A06"/>
    <w:pPr>
      <w:spacing w:after="0" w:line="240" w:lineRule="auto"/>
    </w:pPr>
    <w:rPr>
      <w:rFonts w:ascii="Arial" w:eastAsia="Times New Roman" w:hAnsi="Arial" w:cs="Times New Roman"/>
      <w:sz w:val="20"/>
      <w:szCs w:val="20"/>
    </w:rPr>
  </w:style>
  <w:style w:type="paragraph" w:customStyle="1" w:styleId="9FBBCFDAE0574B58BF7D196E0F5C7D832">
    <w:name w:val="9FBBCFDAE0574B58BF7D196E0F5C7D832"/>
    <w:rsid w:val="00F07A06"/>
    <w:pPr>
      <w:spacing w:after="0" w:line="240" w:lineRule="auto"/>
    </w:pPr>
    <w:rPr>
      <w:rFonts w:ascii="Arial" w:eastAsia="Times New Roman" w:hAnsi="Arial" w:cs="Times New Roman"/>
      <w:sz w:val="20"/>
      <w:szCs w:val="20"/>
    </w:rPr>
  </w:style>
  <w:style w:type="paragraph" w:customStyle="1" w:styleId="A60ECD126C8D464BA56D781E76A474992">
    <w:name w:val="A60ECD126C8D464BA56D781E76A474992"/>
    <w:rsid w:val="00F07A06"/>
    <w:pPr>
      <w:spacing w:after="0" w:line="240" w:lineRule="auto"/>
    </w:pPr>
    <w:rPr>
      <w:rFonts w:ascii="Arial" w:eastAsia="Times New Roman" w:hAnsi="Arial" w:cs="Times New Roman"/>
      <w:sz w:val="20"/>
      <w:szCs w:val="20"/>
    </w:rPr>
  </w:style>
  <w:style w:type="paragraph" w:customStyle="1" w:styleId="E64B2C4F7DA04597A2857002D63644022">
    <w:name w:val="E64B2C4F7DA04597A2857002D63644022"/>
    <w:rsid w:val="00F07A06"/>
    <w:pPr>
      <w:spacing w:after="0" w:line="240" w:lineRule="auto"/>
    </w:pPr>
    <w:rPr>
      <w:rFonts w:ascii="Arial" w:eastAsia="Times New Roman" w:hAnsi="Arial" w:cs="Times New Roman"/>
      <w:sz w:val="20"/>
      <w:szCs w:val="20"/>
    </w:rPr>
  </w:style>
  <w:style w:type="paragraph" w:customStyle="1" w:styleId="D01E8151137341C5998972EDD9054D692">
    <w:name w:val="D01E8151137341C5998972EDD9054D692"/>
    <w:rsid w:val="00F07A06"/>
    <w:pPr>
      <w:spacing w:after="0" w:line="240" w:lineRule="auto"/>
    </w:pPr>
    <w:rPr>
      <w:rFonts w:ascii="Arial" w:eastAsia="Times New Roman" w:hAnsi="Arial" w:cs="Times New Roman"/>
      <w:sz w:val="20"/>
      <w:szCs w:val="20"/>
    </w:rPr>
  </w:style>
  <w:style w:type="paragraph" w:customStyle="1" w:styleId="D020BD1124D14C4A87C75B1E55C1574D2">
    <w:name w:val="D020BD1124D14C4A87C75B1E55C1574D2"/>
    <w:rsid w:val="00F07A06"/>
    <w:pPr>
      <w:spacing w:after="0" w:line="240" w:lineRule="auto"/>
    </w:pPr>
    <w:rPr>
      <w:rFonts w:ascii="Arial" w:eastAsia="Times New Roman" w:hAnsi="Arial" w:cs="Times New Roman"/>
      <w:sz w:val="20"/>
      <w:szCs w:val="20"/>
    </w:rPr>
  </w:style>
  <w:style w:type="paragraph" w:customStyle="1" w:styleId="C6F038210F5E439DACE64B43F548067D1">
    <w:name w:val="C6F038210F5E439DACE64B43F548067D1"/>
    <w:rsid w:val="00F07A06"/>
    <w:pPr>
      <w:spacing w:after="0" w:line="240" w:lineRule="auto"/>
    </w:pPr>
    <w:rPr>
      <w:rFonts w:ascii="Arial" w:eastAsia="Times New Roman" w:hAnsi="Arial" w:cs="Times New Roman"/>
      <w:sz w:val="20"/>
      <w:szCs w:val="20"/>
    </w:rPr>
  </w:style>
  <w:style w:type="paragraph" w:customStyle="1" w:styleId="8FE56F2C05AF49F9A597A7B13992B8771">
    <w:name w:val="8FE56F2C05AF49F9A597A7B13992B8771"/>
    <w:rsid w:val="00F07A06"/>
    <w:pPr>
      <w:spacing w:after="0" w:line="240" w:lineRule="auto"/>
    </w:pPr>
    <w:rPr>
      <w:rFonts w:ascii="Arial" w:eastAsia="Times New Roman" w:hAnsi="Arial" w:cs="Times New Roman"/>
      <w:sz w:val="20"/>
      <w:szCs w:val="20"/>
    </w:rPr>
  </w:style>
  <w:style w:type="paragraph" w:customStyle="1" w:styleId="FC5AF6FA51674FF78B33A54751D1401F1">
    <w:name w:val="FC5AF6FA51674FF78B33A54751D1401F1"/>
    <w:rsid w:val="00F07A06"/>
    <w:pPr>
      <w:spacing w:after="0" w:line="240" w:lineRule="auto"/>
    </w:pPr>
    <w:rPr>
      <w:rFonts w:ascii="Arial" w:eastAsia="Times New Roman" w:hAnsi="Arial" w:cs="Times New Roman"/>
      <w:sz w:val="20"/>
      <w:szCs w:val="20"/>
    </w:rPr>
  </w:style>
  <w:style w:type="paragraph" w:customStyle="1" w:styleId="44EB154444224AB5B2B0DC729D92C87F1">
    <w:name w:val="44EB154444224AB5B2B0DC729D92C87F1"/>
    <w:rsid w:val="00F07A06"/>
    <w:pPr>
      <w:spacing w:after="0" w:line="240" w:lineRule="auto"/>
    </w:pPr>
    <w:rPr>
      <w:rFonts w:ascii="Arial" w:eastAsia="Times New Roman" w:hAnsi="Arial" w:cs="Times New Roman"/>
      <w:sz w:val="20"/>
      <w:szCs w:val="20"/>
    </w:rPr>
  </w:style>
  <w:style w:type="paragraph" w:customStyle="1" w:styleId="CF9BC71E94D640549A0BF1B4C2171CB81">
    <w:name w:val="CF9BC71E94D640549A0BF1B4C2171CB81"/>
    <w:rsid w:val="00F07A06"/>
    <w:pPr>
      <w:spacing w:after="0" w:line="240" w:lineRule="auto"/>
    </w:pPr>
    <w:rPr>
      <w:rFonts w:ascii="Arial" w:eastAsia="Times New Roman" w:hAnsi="Arial" w:cs="Times New Roman"/>
      <w:sz w:val="20"/>
      <w:szCs w:val="20"/>
    </w:rPr>
  </w:style>
  <w:style w:type="paragraph" w:customStyle="1" w:styleId="DCB64DD2D08A44219CC7CDE6728790081">
    <w:name w:val="DCB64DD2D08A44219CC7CDE6728790081"/>
    <w:rsid w:val="00F07A06"/>
    <w:pPr>
      <w:spacing w:after="0" w:line="240" w:lineRule="auto"/>
    </w:pPr>
    <w:rPr>
      <w:rFonts w:ascii="Arial" w:eastAsia="Times New Roman" w:hAnsi="Arial" w:cs="Times New Roman"/>
      <w:sz w:val="20"/>
      <w:szCs w:val="20"/>
    </w:rPr>
  </w:style>
  <w:style w:type="paragraph" w:customStyle="1" w:styleId="00AC1B6A878045088949BEC406C7A92C1">
    <w:name w:val="00AC1B6A878045088949BEC406C7A92C1"/>
    <w:rsid w:val="00F07A06"/>
    <w:pPr>
      <w:spacing w:after="0" w:line="240" w:lineRule="auto"/>
    </w:pPr>
    <w:rPr>
      <w:rFonts w:ascii="Arial" w:eastAsia="Times New Roman" w:hAnsi="Arial" w:cs="Times New Roman"/>
      <w:sz w:val="20"/>
      <w:szCs w:val="20"/>
    </w:rPr>
  </w:style>
  <w:style w:type="paragraph" w:customStyle="1" w:styleId="7E8A36A5151C4B339B14DE5904C175861">
    <w:name w:val="7E8A36A5151C4B339B14DE5904C175861"/>
    <w:rsid w:val="00F07A06"/>
    <w:pPr>
      <w:spacing w:after="0" w:line="240" w:lineRule="auto"/>
    </w:pPr>
    <w:rPr>
      <w:rFonts w:ascii="Arial" w:eastAsia="Times New Roman" w:hAnsi="Arial" w:cs="Times New Roman"/>
      <w:sz w:val="20"/>
      <w:szCs w:val="20"/>
    </w:rPr>
  </w:style>
  <w:style w:type="paragraph" w:customStyle="1" w:styleId="4C57BE11191D45508746766CBA61CD251">
    <w:name w:val="4C57BE11191D45508746766CBA61CD251"/>
    <w:rsid w:val="00F07A06"/>
    <w:pPr>
      <w:spacing w:after="0" w:line="240" w:lineRule="auto"/>
    </w:pPr>
    <w:rPr>
      <w:rFonts w:ascii="Arial" w:eastAsia="Times New Roman" w:hAnsi="Arial" w:cs="Times New Roman"/>
      <w:sz w:val="20"/>
      <w:szCs w:val="20"/>
    </w:rPr>
  </w:style>
  <w:style w:type="paragraph" w:customStyle="1" w:styleId="FE536AC873CF475CBE828599214E32AF1">
    <w:name w:val="FE536AC873CF475CBE828599214E32AF1"/>
    <w:rsid w:val="00F07A06"/>
    <w:pPr>
      <w:spacing w:after="0" w:line="240" w:lineRule="auto"/>
    </w:pPr>
    <w:rPr>
      <w:rFonts w:ascii="Arial" w:eastAsia="Times New Roman" w:hAnsi="Arial" w:cs="Times New Roman"/>
      <w:sz w:val="20"/>
      <w:szCs w:val="20"/>
    </w:rPr>
  </w:style>
  <w:style w:type="paragraph" w:customStyle="1" w:styleId="A4C35BE8EC1B4EDAAD749EEA4BB1FF251">
    <w:name w:val="A4C35BE8EC1B4EDAAD749EEA4BB1FF251"/>
    <w:rsid w:val="00F07A06"/>
    <w:pPr>
      <w:spacing w:after="0" w:line="240" w:lineRule="auto"/>
    </w:pPr>
    <w:rPr>
      <w:rFonts w:ascii="Arial" w:eastAsia="Times New Roman" w:hAnsi="Arial" w:cs="Times New Roman"/>
      <w:sz w:val="20"/>
      <w:szCs w:val="20"/>
    </w:rPr>
  </w:style>
  <w:style w:type="paragraph" w:customStyle="1" w:styleId="33A01698B2ED4646BDE279B09EE676171">
    <w:name w:val="33A01698B2ED4646BDE279B09EE676171"/>
    <w:rsid w:val="00F07A06"/>
    <w:pPr>
      <w:spacing w:after="0" w:line="240" w:lineRule="auto"/>
    </w:pPr>
    <w:rPr>
      <w:rFonts w:ascii="Arial" w:eastAsia="Times New Roman" w:hAnsi="Arial" w:cs="Times New Roman"/>
      <w:sz w:val="20"/>
      <w:szCs w:val="20"/>
    </w:rPr>
  </w:style>
  <w:style w:type="paragraph" w:customStyle="1" w:styleId="4D04547F53624125B65DA23313BCCA001">
    <w:name w:val="4D04547F53624125B65DA23313BCCA001"/>
    <w:rsid w:val="00F07A06"/>
    <w:pPr>
      <w:spacing w:after="0" w:line="240" w:lineRule="auto"/>
    </w:pPr>
    <w:rPr>
      <w:rFonts w:ascii="Arial" w:eastAsia="Times New Roman" w:hAnsi="Arial" w:cs="Times New Roman"/>
      <w:sz w:val="20"/>
      <w:szCs w:val="20"/>
    </w:rPr>
  </w:style>
  <w:style w:type="paragraph" w:customStyle="1" w:styleId="BE243D2B424F46A98DC2EA47FBC831ED1">
    <w:name w:val="BE243D2B424F46A98DC2EA47FBC831ED1"/>
    <w:rsid w:val="00F07A06"/>
    <w:pPr>
      <w:spacing w:after="0" w:line="240" w:lineRule="auto"/>
    </w:pPr>
    <w:rPr>
      <w:rFonts w:ascii="Arial" w:eastAsia="Times New Roman" w:hAnsi="Arial" w:cs="Times New Roman"/>
      <w:sz w:val="20"/>
      <w:szCs w:val="20"/>
    </w:rPr>
  </w:style>
  <w:style w:type="paragraph" w:customStyle="1" w:styleId="DEB2A0BAF4A345EB9B821BF9ADC7B89C1">
    <w:name w:val="DEB2A0BAF4A345EB9B821BF9ADC7B89C1"/>
    <w:rsid w:val="00F07A06"/>
    <w:pPr>
      <w:spacing w:after="0" w:line="240" w:lineRule="auto"/>
    </w:pPr>
    <w:rPr>
      <w:rFonts w:ascii="Arial" w:eastAsia="Times New Roman" w:hAnsi="Arial" w:cs="Times New Roman"/>
      <w:sz w:val="20"/>
      <w:szCs w:val="20"/>
    </w:rPr>
  </w:style>
  <w:style w:type="paragraph" w:customStyle="1" w:styleId="1C77BC811912465DBDC1DF9AEA73D8F61">
    <w:name w:val="1C77BC811912465DBDC1DF9AEA73D8F61"/>
    <w:rsid w:val="00F07A06"/>
    <w:pPr>
      <w:spacing w:after="0" w:line="240" w:lineRule="auto"/>
    </w:pPr>
    <w:rPr>
      <w:rFonts w:ascii="Arial" w:eastAsia="Times New Roman" w:hAnsi="Arial" w:cs="Times New Roman"/>
      <w:sz w:val="20"/>
      <w:szCs w:val="20"/>
    </w:rPr>
  </w:style>
  <w:style w:type="paragraph" w:customStyle="1" w:styleId="4D50B03575DB4DA5A1A2DB9DE6349C9B1">
    <w:name w:val="4D50B03575DB4DA5A1A2DB9DE6349C9B1"/>
    <w:rsid w:val="00F07A06"/>
    <w:pPr>
      <w:spacing w:after="0" w:line="240" w:lineRule="auto"/>
    </w:pPr>
    <w:rPr>
      <w:rFonts w:ascii="Arial" w:eastAsia="Times New Roman" w:hAnsi="Arial" w:cs="Times New Roman"/>
      <w:sz w:val="20"/>
      <w:szCs w:val="20"/>
    </w:rPr>
  </w:style>
  <w:style w:type="paragraph" w:customStyle="1" w:styleId="713BB52387034B2C96039761F671028E1">
    <w:name w:val="713BB52387034B2C96039761F671028E1"/>
    <w:rsid w:val="00F07A06"/>
    <w:pPr>
      <w:spacing w:after="0" w:line="240" w:lineRule="auto"/>
    </w:pPr>
    <w:rPr>
      <w:rFonts w:ascii="Arial" w:eastAsia="Times New Roman" w:hAnsi="Arial" w:cs="Times New Roman"/>
      <w:sz w:val="20"/>
      <w:szCs w:val="20"/>
    </w:rPr>
  </w:style>
  <w:style w:type="paragraph" w:customStyle="1" w:styleId="FF4D557AE1A7485CAC1E4AB1B560BC27">
    <w:name w:val="FF4D557AE1A7485CAC1E4AB1B560BC27"/>
    <w:rsid w:val="00F07A06"/>
  </w:style>
  <w:style w:type="paragraph" w:customStyle="1" w:styleId="AA87BDD871D24551994C0B9DF37051C4">
    <w:name w:val="AA87BDD871D24551994C0B9DF37051C4"/>
    <w:rsid w:val="00F07A06"/>
  </w:style>
  <w:style w:type="paragraph" w:customStyle="1" w:styleId="8460000D49FB4B149B25D366684781DB">
    <w:name w:val="8460000D49FB4B149B25D366684781DB"/>
    <w:rsid w:val="00F07A06"/>
  </w:style>
  <w:style w:type="paragraph" w:customStyle="1" w:styleId="F4C460B4049549D395BFCF3512AF2CE2">
    <w:name w:val="F4C460B4049549D395BFCF3512AF2CE2"/>
    <w:rsid w:val="00F07A06"/>
  </w:style>
  <w:style w:type="paragraph" w:customStyle="1" w:styleId="264E374CD0354BAF99C0A738E4F6E470">
    <w:name w:val="264E374CD0354BAF99C0A738E4F6E470"/>
    <w:rsid w:val="00F07A06"/>
  </w:style>
  <w:style w:type="paragraph" w:customStyle="1" w:styleId="20C887711732432B86F1F9E822880448">
    <w:name w:val="20C887711732432B86F1F9E822880448"/>
    <w:rsid w:val="00F07A06"/>
  </w:style>
  <w:style w:type="paragraph" w:customStyle="1" w:styleId="40711949E6654790AFFDF83C388D1640">
    <w:name w:val="40711949E6654790AFFDF83C388D1640"/>
    <w:rsid w:val="00F07A06"/>
  </w:style>
  <w:style w:type="paragraph" w:customStyle="1" w:styleId="9AB4EF4E83F94A18A1A138BE4C655E053">
    <w:name w:val="9AB4EF4E83F94A18A1A138BE4C655E053"/>
    <w:rsid w:val="00362DA7"/>
    <w:pPr>
      <w:spacing w:after="0" w:line="240" w:lineRule="auto"/>
    </w:pPr>
    <w:rPr>
      <w:rFonts w:ascii="Arial" w:eastAsia="Times New Roman" w:hAnsi="Arial" w:cs="Times New Roman"/>
      <w:sz w:val="20"/>
      <w:szCs w:val="20"/>
    </w:rPr>
  </w:style>
  <w:style w:type="paragraph" w:customStyle="1" w:styleId="5EF9AA687EE6494993006227FED1C5C33">
    <w:name w:val="5EF9AA687EE6494993006227FED1C5C33"/>
    <w:rsid w:val="00362DA7"/>
    <w:pPr>
      <w:spacing w:after="0" w:line="240" w:lineRule="auto"/>
    </w:pPr>
    <w:rPr>
      <w:rFonts w:ascii="Arial" w:eastAsia="Times New Roman" w:hAnsi="Arial" w:cs="Times New Roman"/>
      <w:sz w:val="20"/>
      <w:szCs w:val="20"/>
    </w:rPr>
  </w:style>
  <w:style w:type="paragraph" w:customStyle="1" w:styleId="6C80C5F95FBF42AA90F7ECF355CA15153">
    <w:name w:val="6C80C5F95FBF42AA90F7ECF355CA15153"/>
    <w:rsid w:val="00362DA7"/>
    <w:pPr>
      <w:spacing w:after="0" w:line="240" w:lineRule="auto"/>
    </w:pPr>
    <w:rPr>
      <w:rFonts w:ascii="Arial" w:eastAsia="Times New Roman" w:hAnsi="Arial" w:cs="Times New Roman"/>
      <w:sz w:val="20"/>
      <w:szCs w:val="20"/>
    </w:rPr>
  </w:style>
  <w:style w:type="paragraph" w:customStyle="1" w:styleId="EB664C1CA8864C8B871BBA11C3F490D93">
    <w:name w:val="EB664C1CA8864C8B871BBA11C3F490D93"/>
    <w:rsid w:val="00362DA7"/>
    <w:pPr>
      <w:spacing w:after="0" w:line="240" w:lineRule="auto"/>
    </w:pPr>
    <w:rPr>
      <w:rFonts w:ascii="Arial" w:eastAsia="Times New Roman" w:hAnsi="Arial" w:cs="Times New Roman"/>
      <w:sz w:val="20"/>
      <w:szCs w:val="20"/>
    </w:rPr>
  </w:style>
  <w:style w:type="paragraph" w:customStyle="1" w:styleId="FA71FBCE813940DDABC4F713F0415D253">
    <w:name w:val="FA71FBCE813940DDABC4F713F0415D253"/>
    <w:rsid w:val="00362DA7"/>
    <w:pPr>
      <w:spacing w:after="0" w:line="240" w:lineRule="auto"/>
    </w:pPr>
    <w:rPr>
      <w:rFonts w:ascii="Arial" w:eastAsia="Times New Roman" w:hAnsi="Arial" w:cs="Times New Roman"/>
      <w:sz w:val="20"/>
      <w:szCs w:val="20"/>
    </w:rPr>
  </w:style>
  <w:style w:type="paragraph" w:customStyle="1" w:styleId="222A88A5BBD8458CB19B25185BB505EA3">
    <w:name w:val="222A88A5BBD8458CB19B25185BB505EA3"/>
    <w:rsid w:val="00362DA7"/>
    <w:pPr>
      <w:spacing w:after="0" w:line="240" w:lineRule="auto"/>
    </w:pPr>
    <w:rPr>
      <w:rFonts w:ascii="Arial" w:eastAsia="Times New Roman" w:hAnsi="Arial" w:cs="Times New Roman"/>
      <w:sz w:val="20"/>
      <w:szCs w:val="20"/>
    </w:rPr>
  </w:style>
  <w:style w:type="paragraph" w:customStyle="1" w:styleId="43C1333735D04DF38423A9B76BE937573">
    <w:name w:val="43C1333735D04DF38423A9B76BE937573"/>
    <w:rsid w:val="00362DA7"/>
    <w:pPr>
      <w:spacing w:after="0" w:line="240" w:lineRule="auto"/>
    </w:pPr>
    <w:rPr>
      <w:rFonts w:ascii="Arial" w:eastAsia="Times New Roman" w:hAnsi="Arial" w:cs="Times New Roman"/>
      <w:sz w:val="20"/>
      <w:szCs w:val="20"/>
    </w:rPr>
  </w:style>
  <w:style w:type="paragraph" w:customStyle="1" w:styleId="6E8FFB0990C247A3B535ABFBC56E37E03">
    <w:name w:val="6E8FFB0990C247A3B535ABFBC56E37E03"/>
    <w:rsid w:val="00362DA7"/>
    <w:pPr>
      <w:spacing w:after="0" w:line="240" w:lineRule="auto"/>
    </w:pPr>
    <w:rPr>
      <w:rFonts w:ascii="Arial" w:eastAsia="Times New Roman" w:hAnsi="Arial" w:cs="Times New Roman"/>
      <w:sz w:val="20"/>
      <w:szCs w:val="20"/>
    </w:rPr>
  </w:style>
  <w:style w:type="paragraph" w:customStyle="1" w:styleId="B3693BBDAF924ADFA883EB64E0C939A93">
    <w:name w:val="B3693BBDAF924ADFA883EB64E0C939A93"/>
    <w:rsid w:val="00362DA7"/>
    <w:pPr>
      <w:spacing w:after="0" w:line="240" w:lineRule="auto"/>
    </w:pPr>
    <w:rPr>
      <w:rFonts w:ascii="Arial" w:eastAsia="Times New Roman" w:hAnsi="Arial" w:cs="Times New Roman"/>
      <w:sz w:val="20"/>
      <w:szCs w:val="20"/>
    </w:rPr>
  </w:style>
  <w:style w:type="paragraph" w:customStyle="1" w:styleId="9335A87539CD44C98EE2641B7AF055C33">
    <w:name w:val="9335A87539CD44C98EE2641B7AF055C33"/>
    <w:rsid w:val="00362DA7"/>
    <w:pPr>
      <w:spacing w:after="0" w:line="240" w:lineRule="auto"/>
    </w:pPr>
    <w:rPr>
      <w:rFonts w:ascii="Arial" w:eastAsia="Times New Roman" w:hAnsi="Arial" w:cs="Times New Roman"/>
      <w:sz w:val="20"/>
      <w:szCs w:val="20"/>
    </w:rPr>
  </w:style>
  <w:style w:type="paragraph" w:customStyle="1" w:styleId="0841719E424242EE87A9BBB986919B9D3">
    <w:name w:val="0841719E424242EE87A9BBB986919B9D3"/>
    <w:rsid w:val="00362DA7"/>
    <w:pPr>
      <w:spacing w:after="0" w:line="240" w:lineRule="auto"/>
    </w:pPr>
    <w:rPr>
      <w:rFonts w:ascii="Arial" w:eastAsia="Times New Roman" w:hAnsi="Arial" w:cs="Times New Roman"/>
      <w:sz w:val="20"/>
      <w:szCs w:val="20"/>
    </w:rPr>
  </w:style>
  <w:style w:type="paragraph" w:customStyle="1" w:styleId="086439F0E935497CBD737796B12923903">
    <w:name w:val="086439F0E935497CBD737796B12923903"/>
    <w:rsid w:val="00362DA7"/>
    <w:pPr>
      <w:spacing w:after="0" w:line="240" w:lineRule="auto"/>
    </w:pPr>
    <w:rPr>
      <w:rFonts w:ascii="Arial" w:eastAsia="Times New Roman" w:hAnsi="Arial" w:cs="Times New Roman"/>
      <w:sz w:val="20"/>
      <w:szCs w:val="20"/>
    </w:rPr>
  </w:style>
  <w:style w:type="paragraph" w:customStyle="1" w:styleId="A630D79126594BA4A9B080706B81336F3">
    <w:name w:val="A630D79126594BA4A9B080706B81336F3"/>
    <w:rsid w:val="00362DA7"/>
    <w:pPr>
      <w:spacing w:after="0" w:line="240" w:lineRule="auto"/>
    </w:pPr>
    <w:rPr>
      <w:rFonts w:ascii="Arial" w:eastAsia="Times New Roman" w:hAnsi="Arial" w:cs="Times New Roman"/>
      <w:sz w:val="20"/>
      <w:szCs w:val="20"/>
    </w:rPr>
  </w:style>
  <w:style w:type="paragraph" w:customStyle="1" w:styleId="DD549F33EA6A4183AEB707F509E342BB3">
    <w:name w:val="DD549F33EA6A4183AEB707F509E342BB3"/>
    <w:rsid w:val="00362DA7"/>
    <w:pPr>
      <w:spacing w:after="0" w:line="240" w:lineRule="auto"/>
    </w:pPr>
    <w:rPr>
      <w:rFonts w:ascii="Arial" w:eastAsia="Times New Roman" w:hAnsi="Arial" w:cs="Times New Roman"/>
      <w:sz w:val="20"/>
      <w:szCs w:val="20"/>
    </w:rPr>
  </w:style>
  <w:style w:type="paragraph" w:customStyle="1" w:styleId="F16F4F7B120F4A12A6D3FB1C083F38123">
    <w:name w:val="F16F4F7B120F4A12A6D3FB1C083F38123"/>
    <w:rsid w:val="00362DA7"/>
    <w:pPr>
      <w:spacing w:after="0" w:line="240" w:lineRule="auto"/>
    </w:pPr>
    <w:rPr>
      <w:rFonts w:ascii="Arial" w:eastAsia="Times New Roman" w:hAnsi="Arial" w:cs="Times New Roman"/>
      <w:sz w:val="20"/>
      <w:szCs w:val="20"/>
    </w:rPr>
  </w:style>
  <w:style w:type="paragraph" w:customStyle="1" w:styleId="E6ADEF660CD148E4AC6371BEE7DA063D3">
    <w:name w:val="E6ADEF660CD148E4AC6371BEE7DA063D3"/>
    <w:rsid w:val="00362DA7"/>
    <w:pPr>
      <w:spacing w:after="0" w:line="240" w:lineRule="auto"/>
    </w:pPr>
    <w:rPr>
      <w:rFonts w:ascii="Arial" w:eastAsia="Times New Roman" w:hAnsi="Arial" w:cs="Times New Roman"/>
      <w:sz w:val="20"/>
      <w:szCs w:val="20"/>
    </w:rPr>
  </w:style>
  <w:style w:type="paragraph" w:customStyle="1" w:styleId="C0841475EAF7484D84D8455E80E712F13">
    <w:name w:val="C0841475EAF7484D84D8455E80E712F13"/>
    <w:rsid w:val="00362DA7"/>
    <w:pPr>
      <w:spacing w:after="0" w:line="240" w:lineRule="auto"/>
    </w:pPr>
    <w:rPr>
      <w:rFonts w:ascii="Arial" w:eastAsia="Times New Roman" w:hAnsi="Arial" w:cs="Times New Roman"/>
      <w:sz w:val="20"/>
      <w:szCs w:val="20"/>
    </w:rPr>
  </w:style>
  <w:style w:type="paragraph" w:customStyle="1" w:styleId="D99017BAF63E41BFA4CBCEDCAF538CA93">
    <w:name w:val="D99017BAF63E41BFA4CBCEDCAF538CA93"/>
    <w:rsid w:val="00362DA7"/>
    <w:pPr>
      <w:spacing w:after="0" w:line="240" w:lineRule="auto"/>
    </w:pPr>
    <w:rPr>
      <w:rFonts w:ascii="Arial" w:eastAsia="Times New Roman" w:hAnsi="Arial" w:cs="Times New Roman"/>
      <w:sz w:val="20"/>
      <w:szCs w:val="20"/>
    </w:rPr>
  </w:style>
  <w:style w:type="paragraph" w:customStyle="1" w:styleId="79D6B18709F040F2B28071AE5C61ACC13">
    <w:name w:val="79D6B18709F040F2B28071AE5C61ACC13"/>
    <w:rsid w:val="00362DA7"/>
    <w:pPr>
      <w:spacing w:after="0" w:line="240" w:lineRule="auto"/>
    </w:pPr>
    <w:rPr>
      <w:rFonts w:ascii="Arial" w:eastAsia="Times New Roman" w:hAnsi="Arial" w:cs="Times New Roman"/>
      <w:sz w:val="20"/>
      <w:szCs w:val="20"/>
    </w:rPr>
  </w:style>
  <w:style w:type="paragraph" w:customStyle="1" w:styleId="AC757988D8EA4B999BEF883F86E940003">
    <w:name w:val="AC757988D8EA4B999BEF883F86E940003"/>
    <w:rsid w:val="00362DA7"/>
    <w:pPr>
      <w:spacing w:after="0" w:line="240" w:lineRule="auto"/>
    </w:pPr>
    <w:rPr>
      <w:rFonts w:ascii="Arial" w:eastAsia="Times New Roman" w:hAnsi="Arial" w:cs="Times New Roman"/>
      <w:sz w:val="20"/>
      <w:szCs w:val="20"/>
    </w:rPr>
  </w:style>
  <w:style w:type="paragraph" w:customStyle="1" w:styleId="851D90CC7272401EA4548610DD24CD0B3">
    <w:name w:val="851D90CC7272401EA4548610DD24CD0B3"/>
    <w:rsid w:val="00362DA7"/>
    <w:pPr>
      <w:spacing w:after="0" w:line="240" w:lineRule="auto"/>
    </w:pPr>
    <w:rPr>
      <w:rFonts w:ascii="Arial" w:eastAsia="Times New Roman" w:hAnsi="Arial" w:cs="Times New Roman"/>
      <w:sz w:val="20"/>
      <w:szCs w:val="20"/>
    </w:rPr>
  </w:style>
  <w:style w:type="paragraph" w:customStyle="1" w:styleId="D03DCAA092E0442FBE04BB565BDF6FB53">
    <w:name w:val="D03DCAA092E0442FBE04BB565BDF6FB53"/>
    <w:rsid w:val="00362DA7"/>
    <w:pPr>
      <w:spacing w:after="0" w:line="240" w:lineRule="auto"/>
    </w:pPr>
    <w:rPr>
      <w:rFonts w:ascii="Arial" w:eastAsia="Times New Roman" w:hAnsi="Arial" w:cs="Times New Roman"/>
      <w:sz w:val="20"/>
      <w:szCs w:val="20"/>
    </w:rPr>
  </w:style>
  <w:style w:type="paragraph" w:customStyle="1" w:styleId="E9EB5AE6CEAF4960AE928891DFCE04D83">
    <w:name w:val="E9EB5AE6CEAF4960AE928891DFCE04D83"/>
    <w:rsid w:val="00362DA7"/>
    <w:pPr>
      <w:spacing w:after="0" w:line="240" w:lineRule="auto"/>
    </w:pPr>
    <w:rPr>
      <w:rFonts w:ascii="Arial" w:eastAsia="Times New Roman" w:hAnsi="Arial" w:cs="Times New Roman"/>
      <w:sz w:val="20"/>
      <w:szCs w:val="20"/>
    </w:rPr>
  </w:style>
  <w:style w:type="paragraph" w:customStyle="1" w:styleId="900282E960934E108492B6B42F12625B3">
    <w:name w:val="900282E960934E108492B6B42F12625B3"/>
    <w:rsid w:val="00362DA7"/>
    <w:pPr>
      <w:spacing w:after="0" w:line="240" w:lineRule="auto"/>
    </w:pPr>
    <w:rPr>
      <w:rFonts w:ascii="Arial" w:eastAsia="Times New Roman" w:hAnsi="Arial" w:cs="Times New Roman"/>
      <w:sz w:val="20"/>
      <w:szCs w:val="20"/>
    </w:rPr>
  </w:style>
  <w:style w:type="paragraph" w:customStyle="1" w:styleId="13B53D17446546249364E3CC02966C253">
    <w:name w:val="13B53D17446546249364E3CC02966C253"/>
    <w:rsid w:val="00362DA7"/>
    <w:pPr>
      <w:spacing w:after="0" w:line="240" w:lineRule="auto"/>
    </w:pPr>
    <w:rPr>
      <w:rFonts w:ascii="Arial" w:eastAsia="Times New Roman" w:hAnsi="Arial" w:cs="Times New Roman"/>
      <w:sz w:val="20"/>
      <w:szCs w:val="20"/>
    </w:rPr>
  </w:style>
  <w:style w:type="paragraph" w:customStyle="1" w:styleId="1511C43B4AD647998864774C0A4BE3743">
    <w:name w:val="1511C43B4AD647998864774C0A4BE3743"/>
    <w:rsid w:val="00362DA7"/>
    <w:pPr>
      <w:spacing w:after="0" w:line="240" w:lineRule="auto"/>
    </w:pPr>
    <w:rPr>
      <w:rFonts w:ascii="Arial" w:eastAsia="Times New Roman" w:hAnsi="Arial" w:cs="Times New Roman"/>
      <w:sz w:val="20"/>
      <w:szCs w:val="20"/>
    </w:rPr>
  </w:style>
  <w:style w:type="paragraph" w:customStyle="1" w:styleId="C75144E8754543DEB655A7D1B167FC4E3">
    <w:name w:val="C75144E8754543DEB655A7D1B167FC4E3"/>
    <w:rsid w:val="00362DA7"/>
    <w:pPr>
      <w:spacing w:after="0" w:line="240" w:lineRule="auto"/>
    </w:pPr>
    <w:rPr>
      <w:rFonts w:ascii="Arial" w:eastAsia="Times New Roman" w:hAnsi="Arial" w:cs="Times New Roman"/>
      <w:sz w:val="20"/>
      <w:szCs w:val="20"/>
    </w:rPr>
  </w:style>
  <w:style w:type="paragraph" w:customStyle="1" w:styleId="1D2262F3F6EC46C6837F29FAE39E2C0D3">
    <w:name w:val="1D2262F3F6EC46C6837F29FAE39E2C0D3"/>
    <w:rsid w:val="00362DA7"/>
    <w:pPr>
      <w:spacing w:after="0" w:line="240" w:lineRule="auto"/>
    </w:pPr>
    <w:rPr>
      <w:rFonts w:ascii="Arial" w:eastAsia="Times New Roman" w:hAnsi="Arial" w:cs="Times New Roman"/>
      <w:sz w:val="20"/>
      <w:szCs w:val="20"/>
    </w:rPr>
  </w:style>
  <w:style w:type="paragraph" w:customStyle="1" w:styleId="0574655CFE2E4A38BF502B9EE1BBE24E3">
    <w:name w:val="0574655CFE2E4A38BF502B9EE1BBE24E3"/>
    <w:rsid w:val="00362DA7"/>
    <w:pPr>
      <w:spacing w:after="0" w:line="240" w:lineRule="auto"/>
    </w:pPr>
    <w:rPr>
      <w:rFonts w:ascii="Arial" w:eastAsia="Times New Roman" w:hAnsi="Arial" w:cs="Times New Roman"/>
      <w:sz w:val="20"/>
      <w:szCs w:val="20"/>
    </w:rPr>
  </w:style>
  <w:style w:type="paragraph" w:customStyle="1" w:styleId="E97B9B23C16F49DF9916EB40976C76553">
    <w:name w:val="E97B9B23C16F49DF9916EB40976C76553"/>
    <w:rsid w:val="00362DA7"/>
    <w:pPr>
      <w:spacing w:after="0" w:line="240" w:lineRule="auto"/>
    </w:pPr>
    <w:rPr>
      <w:rFonts w:ascii="Arial" w:eastAsia="Times New Roman" w:hAnsi="Arial" w:cs="Times New Roman"/>
      <w:sz w:val="20"/>
      <w:szCs w:val="20"/>
    </w:rPr>
  </w:style>
  <w:style w:type="paragraph" w:customStyle="1" w:styleId="75A828916BDB4F63A2346121CFF084233">
    <w:name w:val="75A828916BDB4F63A2346121CFF084233"/>
    <w:rsid w:val="00362DA7"/>
    <w:pPr>
      <w:spacing w:after="0" w:line="240" w:lineRule="auto"/>
    </w:pPr>
    <w:rPr>
      <w:rFonts w:ascii="Arial" w:eastAsia="Times New Roman" w:hAnsi="Arial" w:cs="Times New Roman"/>
      <w:sz w:val="20"/>
      <w:szCs w:val="20"/>
    </w:rPr>
  </w:style>
  <w:style w:type="paragraph" w:customStyle="1" w:styleId="88ED1DD544C74F728FDCE294BA1D5A973">
    <w:name w:val="88ED1DD544C74F728FDCE294BA1D5A973"/>
    <w:rsid w:val="00362DA7"/>
    <w:pPr>
      <w:spacing w:after="0" w:line="240" w:lineRule="auto"/>
    </w:pPr>
    <w:rPr>
      <w:rFonts w:ascii="Arial" w:eastAsia="Times New Roman" w:hAnsi="Arial" w:cs="Times New Roman"/>
      <w:sz w:val="20"/>
      <w:szCs w:val="20"/>
    </w:rPr>
  </w:style>
  <w:style w:type="paragraph" w:customStyle="1" w:styleId="FF4D557AE1A7485CAC1E4AB1B560BC271">
    <w:name w:val="FF4D557AE1A7485CAC1E4AB1B560BC271"/>
    <w:rsid w:val="00362DA7"/>
    <w:pPr>
      <w:spacing w:after="0" w:line="240" w:lineRule="auto"/>
    </w:pPr>
    <w:rPr>
      <w:rFonts w:ascii="Arial" w:eastAsia="Times New Roman" w:hAnsi="Arial" w:cs="Times New Roman"/>
      <w:sz w:val="20"/>
      <w:szCs w:val="20"/>
    </w:rPr>
  </w:style>
  <w:style w:type="paragraph" w:customStyle="1" w:styleId="720EB7486187422083AE13C9058D66643">
    <w:name w:val="720EB7486187422083AE13C9058D66643"/>
    <w:rsid w:val="00362DA7"/>
    <w:pPr>
      <w:spacing w:after="0" w:line="240" w:lineRule="auto"/>
    </w:pPr>
    <w:rPr>
      <w:rFonts w:ascii="Arial" w:eastAsia="Times New Roman" w:hAnsi="Arial" w:cs="Times New Roman"/>
      <w:sz w:val="20"/>
      <w:szCs w:val="20"/>
    </w:rPr>
  </w:style>
  <w:style w:type="paragraph" w:customStyle="1" w:styleId="4C9EC05C96B74D4FB7548446B030CB653">
    <w:name w:val="4C9EC05C96B74D4FB7548446B030CB653"/>
    <w:rsid w:val="00362DA7"/>
    <w:pPr>
      <w:spacing w:after="0" w:line="240" w:lineRule="auto"/>
    </w:pPr>
    <w:rPr>
      <w:rFonts w:ascii="Arial" w:eastAsia="Times New Roman" w:hAnsi="Arial" w:cs="Times New Roman"/>
      <w:sz w:val="20"/>
      <w:szCs w:val="20"/>
    </w:rPr>
  </w:style>
  <w:style w:type="paragraph" w:customStyle="1" w:styleId="7A17740EF46E416391405E56B507ABCA3">
    <w:name w:val="7A17740EF46E416391405E56B507ABCA3"/>
    <w:rsid w:val="00362DA7"/>
    <w:pPr>
      <w:spacing w:after="0" w:line="240" w:lineRule="auto"/>
    </w:pPr>
    <w:rPr>
      <w:rFonts w:ascii="Arial" w:eastAsia="Times New Roman" w:hAnsi="Arial" w:cs="Times New Roman"/>
      <w:sz w:val="20"/>
      <w:szCs w:val="20"/>
    </w:rPr>
  </w:style>
  <w:style w:type="paragraph" w:customStyle="1" w:styleId="23A7685BE37B4CAE8A7000BD3AFE12103">
    <w:name w:val="23A7685BE37B4CAE8A7000BD3AFE12103"/>
    <w:rsid w:val="00362DA7"/>
    <w:pPr>
      <w:spacing w:after="0" w:line="240" w:lineRule="auto"/>
    </w:pPr>
    <w:rPr>
      <w:rFonts w:ascii="Arial" w:eastAsia="Times New Roman" w:hAnsi="Arial" w:cs="Times New Roman"/>
      <w:sz w:val="20"/>
      <w:szCs w:val="20"/>
    </w:rPr>
  </w:style>
  <w:style w:type="paragraph" w:customStyle="1" w:styleId="290420721FEB4398B540D1F1468505813">
    <w:name w:val="290420721FEB4398B540D1F1468505813"/>
    <w:rsid w:val="00362DA7"/>
    <w:pPr>
      <w:spacing w:after="0" w:line="240" w:lineRule="auto"/>
    </w:pPr>
    <w:rPr>
      <w:rFonts w:ascii="Arial" w:eastAsia="Times New Roman" w:hAnsi="Arial" w:cs="Times New Roman"/>
      <w:sz w:val="20"/>
      <w:szCs w:val="20"/>
    </w:rPr>
  </w:style>
  <w:style w:type="paragraph" w:customStyle="1" w:styleId="A79D1B0C47F247538FC9B4787BB3FAC33">
    <w:name w:val="A79D1B0C47F247538FC9B4787BB3FAC33"/>
    <w:rsid w:val="00362DA7"/>
    <w:pPr>
      <w:spacing w:after="0" w:line="240" w:lineRule="auto"/>
    </w:pPr>
    <w:rPr>
      <w:rFonts w:ascii="Arial" w:eastAsia="Times New Roman" w:hAnsi="Arial" w:cs="Times New Roman"/>
      <w:sz w:val="20"/>
      <w:szCs w:val="20"/>
    </w:rPr>
  </w:style>
  <w:style w:type="paragraph" w:customStyle="1" w:styleId="2CAF0545E9D04558824A3C9959A675983">
    <w:name w:val="2CAF0545E9D04558824A3C9959A675983"/>
    <w:rsid w:val="00362DA7"/>
    <w:pPr>
      <w:spacing w:after="0" w:line="240" w:lineRule="auto"/>
    </w:pPr>
    <w:rPr>
      <w:rFonts w:ascii="Arial" w:eastAsia="Times New Roman" w:hAnsi="Arial" w:cs="Times New Roman"/>
      <w:sz w:val="20"/>
      <w:szCs w:val="20"/>
    </w:rPr>
  </w:style>
  <w:style w:type="paragraph" w:customStyle="1" w:styleId="CC857CF2F7F54365B8A56EFFED49052F3">
    <w:name w:val="CC857CF2F7F54365B8A56EFFED49052F3"/>
    <w:rsid w:val="00362DA7"/>
    <w:pPr>
      <w:spacing w:after="0" w:line="240" w:lineRule="auto"/>
    </w:pPr>
    <w:rPr>
      <w:rFonts w:ascii="Arial" w:eastAsia="Times New Roman" w:hAnsi="Arial" w:cs="Times New Roman"/>
      <w:sz w:val="20"/>
      <w:szCs w:val="20"/>
    </w:rPr>
  </w:style>
  <w:style w:type="paragraph" w:customStyle="1" w:styleId="BB4B8D134AB54C3792FB32C5BEBF7F4A3">
    <w:name w:val="BB4B8D134AB54C3792FB32C5BEBF7F4A3"/>
    <w:rsid w:val="00362DA7"/>
    <w:pPr>
      <w:spacing w:after="0" w:line="240" w:lineRule="auto"/>
    </w:pPr>
    <w:rPr>
      <w:rFonts w:ascii="Arial" w:eastAsia="Times New Roman" w:hAnsi="Arial" w:cs="Times New Roman"/>
      <w:sz w:val="20"/>
      <w:szCs w:val="20"/>
    </w:rPr>
  </w:style>
  <w:style w:type="paragraph" w:customStyle="1" w:styleId="C832C49159254D84B4B23D03F8B0EE253">
    <w:name w:val="C832C49159254D84B4B23D03F8B0EE253"/>
    <w:rsid w:val="00362DA7"/>
    <w:pPr>
      <w:spacing w:after="0" w:line="240" w:lineRule="auto"/>
    </w:pPr>
    <w:rPr>
      <w:rFonts w:ascii="Arial" w:eastAsia="Times New Roman" w:hAnsi="Arial" w:cs="Times New Roman"/>
      <w:sz w:val="20"/>
      <w:szCs w:val="20"/>
    </w:rPr>
  </w:style>
  <w:style w:type="paragraph" w:customStyle="1" w:styleId="3D22A7C47FC147E2AECF5AEC8C87F4003">
    <w:name w:val="3D22A7C47FC147E2AECF5AEC8C87F4003"/>
    <w:rsid w:val="00362DA7"/>
    <w:pPr>
      <w:spacing w:after="0" w:line="240" w:lineRule="auto"/>
    </w:pPr>
    <w:rPr>
      <w:rFonts w:ascii="Arial" w:eastAsia="Times New Roman" w:hAnsi="Arial" w:cs="Times New Roman"/>
      <w:sz w:val="20"/>
      <w:szCs w:val="20"/>
    </w:rPr>
  </w:style>
  <w:style w:type="paragraph" w:customStyle="1" w:styleId="998982BA49BE4AE48A79A73EDC6B542E3">
    <w:name w:val="998982BA49BE4AE48A79A73EDC6B542E3"/>
    <w:rsid w:val="00362DA7"/>
    <w:pPr>
      <w:spacing w:after="0" w:line="240" w:lineRule="auto"/>
    </w:pPr>
    <w:rPr>
      <w:rFonts w:ascii="Arial" w:eastAsia="Times New Roman" w:hAnsi="Arial" w:cs="Times New Roman"/>
      <w:sz w:val="20"/>
      <w:szCs w:val="20"/>
    </w:rPr>
  </w:style>
  <w:style w:type="paragraph" w:customStyle="1" w:styleId="8024A5C5B2DA4F7A83A159A29E2F6E143">
    <w:name w:val="8024A5C5B2DA4F7A83A159A29E2F6E143"/>
    <w:rsid w:val="00362DA7"/>
    <w:pPr>
      <w:spacing w:after="0" w:line="240" w:lineRule="auto"/>
    </w:pPr>
    <w:rPr>
      <w:rFonts w:ascii="Arial" w:eastAsia="Times New Roman" w:hAnsi="Arial" w:cs="Times New Roman"/>
      <w:sz w:val="20"/>
      <w:szCs w:val="20"/>
    </w:rPr>
  </w:style>
  <w:style w:type="paragraph" w:customStyle="1" w:styleId="B57111AD24784DD4B46E06BA25083DB93">
    <w:name w:val="B57111AD24784DD4B46E06BA25083DB93"/>
    <w:rsid w:val="00362DA7"/>
    <w:pPr>
      <w:spacing w:after="0" w:line="240" w:lineRule="auto"/>
    </w:pPr>
    <w:rPr>
      <w:rFonts w:ascii="Arial" w:eastAsia="Times New Roman" w:hAnsi="Arial" w:cs="Times New Roman"/>
      <w:sz w:val="20"/>
      <w:szCs w:val="20"/>
    </w:rPr>
  </w:style>
  <w:style w:type="paragraph" w:customStyle="1" w:styleId="21DC1D572F3C4571AA7332A0CCB7757D3">
    <w:name w:val="21DC1D572F3C4571AA7332A0CCB7757D3"/>
    <w:rsid w:val="00362DA7"/>
    <w:pPr>
      <w:spacing w:after="0" w:line="240" w:lineRule="auto"/>
    </w:pPr>
    <w:rPr>
      <w:rFonts w:ascii="Arial" w:eastAsia="Times New Roman" w:hAnsi="Arial" w:cs="Times New Roman"/>
      <w:sz w:val="20"/>
      <w:szCs w:val="20"/>
    </w:rPr>
  </w:style>
  <w:style w:type="paragraph" w:customStyle="1" w:styleId="CC9A05D5410B4ED8A4416AB3163746A23">
    <w:name w:val="CC9A05D5410B4ED8A4416AB3163746A23"/>
    <w:rsid w:val="00362DA7"/>
    <w:pPr>
      <w:spacing w:after="0" w:line="240" w:lineRule="auto"/>
    </w:pPr>
    <w:rPr>
      <w:rFonts w:ascii="Arial" w:eastAsia="Times New Roman" w:hAnsi="Arial" w:cs="Times New Roman"/>
      <w:sz w:val="20"/>
      <w:szCs w:val="20"/>
    </w:rPr>
  </w:style>
  <w:style w:type="paragraph" w:customStyle="1" w:styleId="DF2150B4A0224B2BB0B64D125031E2833">
    <w:name w:val="DF2150B4A0224B2BB0B64D125031E2833"/>
    <w:rsid w:val="00362DA7"/>
    <w:pPr>
      <w:spacing w:after="0" w:line="240" w:lineRule="auto"/>
    </w:pPr>
    <w:rPr>
      <w:rFonts w:ascii="Arial" w:eastAsia="Times New Roman" w:hAnsi="Arial" w:cs="Times New Roman"/>
      <w:sz w:val="20"/>
      <w:szCs w:val="20"/>
    </w:rPr>
  </w:style>
  <w:style w:type="paragraph" w:customStyle="1" w:styleId="AA87BDD871D24551994C0B9DF37051C41">
    <w:name w:val="AA87BDD871D24551994C0B9DF37051C41"/>
    <w:rsid w:val="00362DA7"/>
    <w:pPr>
      <w:spacing w:after="0" w:line="240" w:lineRule="auto"/>
    </w:pPr>
    <w:rPr>
      <w:rFonts w:ascii="Arial" w:eastAsia="Times New Roman" w:hAnsi="Arial" w:cs="Times New Roman"/>
      <w:sz w:val="20"/>
      <w:szCs w:val="20"/>
    </w:rPr>
  </w:style>
  <w:style w:type="paragraph" w:customStyle="1" w:styleId="E9D808D387A44A689BB11B7EBAFE4D393">
    <w:name w:val="E9D808D387A44A689BB11B7EBAFE4D393"/>
    <w:rsid w:val="00362DA7"/>
    <w:pPr>
      <w:spacing w:after="0" w:line="240" w:lineRule="auto"/>
    </w:pPr>
    <w:rPr>
      <w:rFonts w:ascii="Arial" w:eastAsia="Times New Roman" w:hAnsi="Arial" w:cs="Times New Roman"/>
      <w:sz w:val="20"/>
      <w:szCs w:val="20"/>
    </w:rPr>
  </w:style>
  <w:style w:type="paragraph" w:customStyle="1" w:styleId="CB4A25791CA14918937593CB876CFC353">
    <w:name w:val="CB4A25791CA14918937593CB876CFC353"/>
    <w:rsid w:val="00362DA7"/>
    <w:pPr>
      <w:spacing w:after="0" w:line="240" w:lineRule="auto"/>
    </w:pPr>
    <w:rPr>
      <w:rFonts w:ascii="Arial" w:eastAsia="Times New Roman" w:hAnsi="Arial" w:cs="Times New Roman"/>
      <w:sz w:val="20"/>
      <w:szCs w:val="20"/>
    </w:rPr>
  </w:style>
  <w:style w:type="paragraph" w:customStyle="1" w:styleId="CBF503459F26405B9761FD65F6710D983">
    <w:name w:val="CBF503459F26405B9761FD65F6710D983"/>
    <w:rsid w:val="00362DA7"/>
    <w:pPr>
      <w:spacing w:after="0" w:line="240" w:lineRule="auto"/>
    </w:pPr>
    <w:rPr>
      <w:rFonts w:ascii="Arial" w:eastAsia="Times New Roman" w:hAnsi="Arial" w:cs="Times New Roman"/>
      <w:sz w:val="20"/>
      <w:szCs w:val="20"/>
    </w:rPr>
  </w:style>
  <w:style w:type="paragraph" w:customStyle="1" w:styleId="F9BF6DD10B8E4E1F8753B9A42B99FFAB3">
    <w:name w:val="F9BF6DD10B8E4E1F8753B9A42B99FFAB3"/>
    <w:rsid w:val="00362DA7"/>
    <w:pPr>
      <w:spacing w:after="0" w:line="240" w:lineRule="auto"/>
    </w:pPr>
    <w:rPr>
      <w:rFonts w:ascii="Arial" w:eastAsia="Times New Roman" w:hAnsi="Arial" w:cs="Times New Roman"/>
      <w:sz w:val="20"/>
      <w:szCs w:val="20"/>
    </w:rPr>
  </w:style>
  <w:style w:type="paragraph" w:customStyle="1" w:styleId="DADE8D8CDC4A4EC484E622AD725716B23">
    <w:name w:val="DADE8D8CDC4A4EC484E622AD725716B23"/>
    <w:rsid w:val="00362DA7"/>
    <w:pPr>
      <w:spacing w:after="0" w:line="240" w:lineRule="auto"/>
    </w:pPr>
    <w:rPr>
      <w:rFonts w:ascii="Arial" w:eastAsia="Times New Roman" w:hAnsi="Arial" w:cs="Times New Roman"/>
      <w:sz w:val="20"/>
      <w:szCs w:val="20"/>
    </w:rPr>
  </w:style>
  <w:style w:type="paragraph" w:customStyle="1" w:styleId="2E67D82E5EC84D5D856E2D7EDF42C0C53">
    <w:name w:val="2E67D82E5EC84D5D856E2D7EDF42C0C53"/>
    <w:rsid w:val="00362DA7"/>
    <w:pPr>
      <w:spacing w:after="0" w:line="240" w:lineRule="auto"/>
    </w:pPr>
    <w:rPr>
      <w:rFonts w:ascii="Arial" w:eastAsia="Times New Roman" w:hAnsi="Arial" w:cs="Times New Roman"/>
      <w:sz w:val="20"/>
      <w:szCs w:val="20"/>
    </w:rPr>
  </w:style>
  <w:style w:type="paragraph" w:customStyle="1" w:styleId="8964891E4C8C40458483B83812EF1C873">
    <w:name w:val="8964891E4C8C40458483B83812EF1C873"/>
    <w:rsid w:val="00362DA7"/>
    <w:pPr>
      <w:spacing w:after="0" w:line="240" w:lineRule="auto"/>
    </w:pPr>
    <w:rPr>
      <w:rFonts w:ascii="Arial" w:eastAsia="Times New Roman" w:hAnsi="Arial" w:cs="Times New Roman"/>
      <w:sz w:val="20"/>
      <w:szCs w:val="20"/>
    </w:rPr>
  </w:style>
  <w:style w:type="paragraph" w:customStyle="1" w:styleId="24717540CB4641BF8A6201B994A702593">
    <w:name w:val="24717540CB4641BF8A6201B994A702593"/>
    <w:rsid w:val="00362DA7"/>
    <w:pPr>
      <w:spacing w:after="0" w:line="240" w:lineRule="auto"/>
    </w:pPr>
    <w:rPr>
      <w:rFonts w:ascii="Arial" w:eastAsia="Times New Roman" w:hAnsi="Arial" w:cs="Times New Roman"/>
      <w:sz w:val="20"/>
      <w:szCs w:val="20"/>
    </w:rPr>
  </w:style>
  <w:style w:type="paragraph" w:customStyle="1" w:styleId="F783AA2FCC1D4AA9A1AB2C576DA9BA993">
    <w:name w:val="F783AA2FCC1D4AA9A1AB2C576DA9BA993"/>
    <w:rsid w:val="00362DA7"/>
    <w:pPr>
      <w:spacing w:after="0" w:line="240" w:lineRule="auto"/>
    </w:pPr>
    <w:rPr>
      <w:rFonts w:ascii="Arial" w:eastAsia="Times New Roman" w:hAnsi="Arial" w:cs="Times New Roman"/>
      <w:sz w:val="20"/>
      <w:szCs w:val="20"/>
    </w:rPr>
  </w:style>
  <w:style w:type="paragraph" w:customStyle="1" w:styleId="DDFDABEE4FBC48EC89D1C3E79A37F8863">
    <w:name w:val="DDFDABEE4FBC48EC89D1C3E79A37F8863"/>
    <w:rsid w:val="00362DA7"/>
    <w:pPr>
      <w:spacing w:after="0" w:line="240" w:lineRule="auto"/>
    </w:pPr>
    <w:rPr>
      <w:rFonts w:ascii="Arial" w:eastAsia="Times New Roman" w:hAnsi="Arial" w:cs="Times New Roman"/>
      <w:sz w:val="20"/>
      <w:szCs w:val="20"/>
    </w:rPr>
  </w:style>
  <w:style w:type="paragraph" w:customStyle="1" w:styleId="DFE3505916B14501A8DA0DCEB9CB695D3">
    <w:name w:val="DFE3505916B14501A8DA0DCEB9CB695D3"/>
    <w:rsid w:val="00362DA7"/>
    <w:pPr>
      <w:spacing w:after="0" w:line="240" w:lineRule="auto"/>
    </w:pPr>
    <w:rPr>
      <w:rFonts w:ascii="Arial" w:eastAsia="Times New Roman" w:hAnsi="Arial" w:cs="Times New Roman"/>
      <w:sz w:val="20"/>
      <w:szCs w:val="20"/>
    </w:rPr>
  </w:style>
  <w:style w:type="paragraph" w:customStyle="1" w:styleId="55E8A903C54747B3A725B34BF7D2CCD03">
    <w:name w:val="55E8A903C54747B3A725B34BF7D2CCD03"/>
    <w:rsid w:val="00362DA7"/>
    <w:pPr>
      <w:spacing w:after="0" w:line="240" w:lineRule="auto"/>
    </w:pPr>
    <w:rPr>
      <w:rFonts w:ascii="Arial" w:eastAsia="Times New Roman" w:hAnsi="Arial" w:cs="Times New Roman"/>
      <w:sz w:val="20"/>
      <w:szCs w:val="20"/>
    </w:rPr>
  </w:style>
  <w:style w:type="paragraph" w:customStyle="1" w:styleId="EE8988C5D1F248929CBFBF013B9170353">
    <w:name w:val="EE8988C5D1F248929CBFBF013B9170353"/>
    <w:rsid w:val="00362DA7"/>
    <w:pPr>
      <w:spacing w:after="0" w:line="240" w:lineRule="auto"/>
    </w:pPr>
    <w:rPr>
      <w:rFonts w:ascii="Arial" w:eastAsia="Times New Roman" w:hAnsi="Arial" w:cs="Times New Roman"/>
      <w:sz w:val="20"/>
      <w:szCs w:val="20"/>
    </w:rPr>
  </w:style>
  <w:style w:type="paragraph" w:customStyle="1" w:styleId="A6A37767A9744BE982AE403F4799CFB43">
    <w:name w:val="A6A37767A9744BE982AE403F4799CFB43"/>
    <w:rsid w:val="00362DA7"/>
    <w:pPr>
      <w:spacing w:after="0" w:line="240" w:lineRule="auto"/>
    </w:pPr>
    <w:rPr>
      <w:rFonts w:ascii="Arial" w:eastAsia="Times New Roman" w:hAnsi="Arial" w:cs="Times New Roman"/>
      <w:sz w:val="20"/>
      <w:szCs w:val="20"/>
    </w:rPr>
  </w:style>
  <w:style w:type="paragraph" w:customStyle="1" w:styleId="BB4219C3A73A4963B71F02EE80E648093">
    <w:name w:val="BB4219C3A73A4963B71F02EE80E648093"/>
    <w:rsid w:val="00362DA7"/>
    <w:pPr>
      <w:spacing w:after="0" w:line="240" w:lineRule="auto"/>
    </w:pPr>
    <w:rPr>
      <w:rFonts w:ascii="Arial" w:eastAsia="Times New Roman" w:hAnsi="Arial" w:cs="Times New Roman"/>
      <w:sz w:val="20"/>
      <w:szCs w:val="20"/>
    </w:rPr>
  </w:style>
  <w:style w:type="paragraph" w:customStyle="1" w:styleId="C436BF8D64AF42C5B5507CAD2446B3C13">
    <w:name w:val="C436BF8D64AF42C5B5507CAD2446B3C13"/>
    <w:rsid w:val="00362DA7"/>
    <w:pPr>
      <w:spacing w:after="0" w:line="240" w:lineRule="auto"/>
    </w:pPr>
    <w:rPr>
      <w:rFonts w:ascii="Arial" w:eastAsia="Times New Roman" w:hAnsi="Arial" w:cs="Times New Roman"/>
      <w:sz w:val="20"/>
      <w:szCs w:val="20"/>
    </w:rPr>
  </w:style>
  <w:style w:type="paragraph" w:customStyle="1" w:styleId="0E9BB9B2E6C3462BB6930072DA0997BF3">
    <w:name w:val="0E9BB9B2E6C3462BB6930072DA0997BF3"/>
    <w:rsid w:val="00362DA7"/>
    <w:pPr>
      <w:spacing w:after="0" w:line="240" w:lineRule="auto"/>
    </w:pPr>
    <w:rPr>
      <w:rFonts w:ascii="Arial" w:eastAsia="Times New Roman" w:hAnsi="Arial" w:cs="Times New Roman"/>
      <w:sz w:val="20"/>
      <w:szCs w:val="20"/>
    </w:rPr>
  </w:style>
  <w:style w:type="paragraph" w:customStyle="1" w:styleId="8460000D49FB4B149B25D366684781DB1">
    <w:name w:val="8460000D49FB4B149B25D366684781DB1"/>
    <w:rsid w:val="00362DA7"/>
    <w:pPr>
      <w:spacing w:after="0" w:line="240" w:lineRule="auto"/>
    </w:pPr>
    <w:rPr>
      <w:rFonts w:ascii="Arial" w:eastAsia="Times New Roman" w:hAnsi="Arial" w:cs="Times New Roman"/>
      <w:sz w:val="20"/>
      <w:szCs w:val="20"/>
    </w:rPr>
  </w:style>
  <w:style w:type="paragraph" w:customStyle="1" w:styleId="1C6914196A0843B095D57F395BD41BD83">
    <w:name w:val="1C6914196A0843B095D57F395BD41BD83"/>
    <w:rsid w:val="00362DA7"/>
    <w:pPr>
      <w:spacing w:after="0" w:line="240" w:lineRule="auto"/>
    </w:pPr>
    <w:rPr>
      <w:rFonts w:ascii="Arial" w:eastAsia="Times New Roman" w:hAnsi="Arial" w:cs="Times New Roman"/>
      <w:sz w:val="20"/>
      <w:szCs w:val="20"/>
    </w:rPr>
  </w:style>
  <w:style w:type="paragraph" w:customStyle="1" w:styleId="D6C1A3D6717A42ED8F84E3ABB3C82F2D3">
    <w:name w:val="D6C1A3D6717A42ED8F84E3ABB3C82F2D3"/>
    <w:rsid w:val="00362DA7"/>
    <w:pPr>
      <w:spacing w:after="0" w:line="240" w:lineRule="auto"/>
    </w:pPr>
    <w:rPr>
      <w:rFonts w:ascii="Arial" w:eastAsia="Times New Roman" w:hAnsi="Arial" w:cs="Times New Roman"/>
      <w:sz w:val="20"/>
      <w:szCs w:val="20"/>
    </w:rPr>
  </w:style>
  <w:style w:type="paragraph" w:customStyle="1" w:styleId="CB47DB27EA7C4CDDA238170936AD1AD33">
    <w:name w:val="CB47DB27EA7C4CDDA238170936AD1AD33"/>
    <w:rsid w:val="00362DA7"/>
    <w:pPr>
      <w:spacing w:after="0" w:line="240" w:lineRule="auto"/>
    </w:pPr>
    <w:rPr>
      <w:rFonts w:ascii="Arial" w:eastAsia="Times New Roman" w:hAnsi="Arial" w:cs="Times New Roman"/>
      <w:sz w:val="20"/>
      <w:szCs w:val="20"/>
    </w:rPr>
  </w:style>
  <w:style w:type="paragraph" w:customStyle="1" w:styleId="0F1A134938FB42ECA66DE7A609D6E6813">
    <w:name w:val="0F1A134938FB42ECA66DE7A609D6E6813"/>
    <w:rsid w:val="00362DA7"/>
    <w:pPr>
      <w:spacing w:after="0" w:line="240" w:lineRule="auto"/>
    </w:pPr>
    <w:rPr>
      <w:rFonts w:ascii="Arial" w:eastAsia="Times New Roman" w:hAnsi="Arial" w:cs="Times New Roman"/>
      <w:sz w:val="20"/>
      <w:szCs w:val="20"/>
    </w:rPr>
  </w:style>
  <w:style w:type="paragraph" w:customStyle="1" w:styleId="BF68342B57534A54987AF72DAF7D2E4B3">
    <w:name w:val="BF68342B57534A54987AF72DAF7D2E4B3"/>
    <w:rsid w:val="00362DA7"/>
    <w:pPr>
      <w:spacing w:after="0" w:line="240" w:lineRule="auto"/>
    </w:pPr>
    <w:rPr>
      <w:rFonts w:ascii="Arial" w:eastAsia="Times New Roman" w:hAnsi="Arial" w:cs="Times New Roman"/>
      <w:sz w:val="20"/>
      <w:szCs w:val="20"/>
    </w:rPr>
  </w:style>
  <w:style w:type="paragraph" w:customStyle="1" w:styleId="FFAD883406634C9A89A7BAD88BAECBD63">
    <w:name w:val="FFAD883406634C9A89A7BAD88BAECBD63"/>
    <w:rsid w:val="00362DA7"/>
    <w:pPr>
      <w:spacing w:after="0" w:line="240" w:lineRule="auto"/>
    </w:pPr>
    <w:rPr>
      <w:rFonts w:ascii="Arial" w:eastAsia="Times New Roman" w:hAnsi="Arial" w:cs="Times New Roman"/>
      <w:sz w:val="20"/>
      <w:szCs w:val="20"/>
    </w:rPr>
  </w:style>
  <w:style w:type="paragraph" w:customStyle="1" w:styleId="C7E02C963BD84B4DA77D847A37B56BCD3">
    <w:name w:val="C7E02C963BD84B4DA77D847A37B56BCD3"/>
    <w:rsid w:val="00362DA7"/>
    <w:pPr>
      <w:spacing w:after="0" w:line="240" w:lineRule="auto"/>
    </w:pPr>
    <w:rPr>
      <w:rFonts w:ascii="Arial" w:eastAsia="Times New Roman" w:hAnsi="Arial" w:cs="Times New Roman"/>
      <w:sz w:val="20"/>
      <w:szCs w:val="20"/>
    </w:rPr>
  </w:style>
  <w:style w:type="paragraph" w:customStyle="1" w:styleId="014A0EA6BD5A44E1AE8C5DCB20BCF01F3">
    <w:name w:val="014A0EA6BD5A44E1AE8C5DCB20BCF01F3"/>
    <w:rsid w:val="00362DA7"/>
    <w:pPr>
      <w:spacing w:after="0" w:line="240" w:lineRule="auto"/>
    </w:pPr>
    <w:rPr>
      <w:rFonts w:ascii="Arial" w:eastAsia="Times New Roman" w:hAnsi="Arial" w:cs="Times New Roman"/>
      <w:sz w:val="20"/>
      <w:szCs w:val="20"/>
    </w:rPr>
  </w:style>
  <w:style w:type="paragraph" w:customStyle="1" w:styleId="F9126E5024F14B779C3DBB64812E3B1E3">
    <w:name w:val="F9126E5024F14B779C3DBB64812E3B1E3"/>
    <w:rsid w:val="00362DA7"/>
    <w:pPr>
      <w:spacing w:after="0" w:line="240" w:lineRule="auto"/>
    </w:pPr>
    <w:rPr>
      <w:rFonts w:ascii="Arial" w:eastAsia="Times New Roman" w:hAnsi="Arial" w:cs="Times New Roman"/>
      <w:sz w:val="20"/>
      <w:szCs w:val="20"/>
    </w:rPr>
  </w:style>
  <w:style w:type="paragraph" w:customStyle="1" w:styleId="47AA0FD14EF04F00AA8E82AB5D5A61E93">
    <w:name w:val="47AA0FD14EF04F00AA8E82AB5D5A61E93"/>
    <w:rsid w:val="00362DA7"/>
    <w:pPr>
      <w:spacing w:after="0" w:line="240" w:lineRule="auto"/>
    </w:pPr>
    <w:rPr>
      <w:rFonts w:ascii="Arial" w:eastAsia="Times New Roman" w:hAnsi="Arial" w:cs="Times New Roman"/>
      <w:sz w:val="20"/>
      <w:szCs w:val="20"/>
    </w:rPr>
  </w:style>
  <w:style w:type="paragraph" w:customStyle="1" w:styleId="18DC54027AEC46FE8B79BE5C98F23BF93">
    <w:name w:val="18DC54027AEC46FE8B79BE5C98F23BF93"/>
    <w:rsid w:val="00362DA7"/>
    <w:pPr>
      <w:spacing w:after="0" w:line="240" w:lineRule="auto"/>
    </w:pPr>
    <w:rPr>
      <w:rFonts w:ascii="Arial" w:eastAsia="Times New Roman" w:hAnsi="Arial" w:cs="Times New Roman"/>
      <w:sz w:val="20"/>
      <w:szCs w:val="20"/>
    </w:rPr>
  </w:style>
  <w:style w:type="paragraph" w:customStyle="1" w:styleId="3E4B0BD5B05C41B198377C183B52F48A3">
    <w:name w:val="3E4B0BD5B05C41B198377C183B52F48A3"/>
    <w:rsid w:val="00362DA7"/>
    <w:pPr>
      <w:spacing w:after="0" w:line="240" w:lineRule="auto"/>
    </w:pPr>
    <w:rPr>
      <w:rFonts w:ascii="Arial" w:eastAsia="Times New Roman" w:hAnsi="Arial" w:cs="Times New Roman"/>
      <w:sz w:val="20"/>
      <w:szCs w:val="20"/>
    </w:rPr>
  </w:style>
  <w:style w:type="paragraph" w:customStyle="1" w:styleId="B765F829800943B6B40B73C9559D23CF3">
    <w:name w:val="B765F829800943B6B40B73C9559D23CF3"/>
    <w:rsid w:val="00362DA7"/>
    <w:pPr>
      <w:spacing w:after="0" w:line="240" w:lineRule="auto"/>
    </w:pPr>
    <w:rPr>
      <w:rFonts w:ascii="Arial" w:eastAsia="Times New Roman" w:hAnsi="Arial" w:cs="Times New Roman"/>
      <w:sz w:val="20"/>
      <w:szCs w:val="20"/>
    </w:rPr>
  </w:style>
  <w:style w:type="paragraph" w:customStyle="1" w:styleId="7F12CF24514448BC87C3AC8DEA6CEECC3">
    <w:name w:val="7F12CF24514448BC87C3AC8DEA6CEECC3"/>
    <w:rsid w:val="00362DA7"/>
    <w:pPr>
      <w:spacing w:after="0" w:line="240" w:lineRule="auto"/>
    </w:pPr>
    <w:rPr>
      <w:rFonts w:ascii="Arial" w:eastAsia="Times New Roman" w:hAnsi="Arial" w:cs="Times New Roman"/>
      <w:sz w:val="20"/>
      <w:szCs w:val="20"/>
    </w:rPr>
  </w:style>
  <w:style w:type="paragraph" w:customStyle="1" w:styleId="BFB9B1532B5B4C4AAA5A41D5A6C2BA3C3">
    <w:name w:val="BFB9B1532B5B4C4AAA5A41D5A6C2BA3C3"/>
    <w:rsid w:val="00362DA7"/>
    <w:pPr>
      <w:spacing w:after="0" w:line="240" w:lineRule="auto"/>
    </w:pPr>
    <w:rPr>
      <w:rFonts w:ascii="Arial" w:eastAsia="Times New Roman" w:hAnsi="Arial" w:cs="Times New Roman"/>
      <w:sz w:val="20"/>
      <w:szCs w:val="20"/>
    </w:rPr>
  </w:style>
  <w:style w:type="paragraph" w:customStyle="1" w:styleId="54BDC6A40B5A45D5B695127AC7A364F03">
    <w:name w:val="54BDC6A40B5A45D5B695127AC7A364F03"/>
    <w:rsid w:val="00362DA7"/>
    <w:pPr>
      <w:spacing w:after="0" w:line="240" w:lineRule="auto"/>
    </w:pPr>
    <w:rPr>
      <w:rFonts w:ascii="Arial" w:eastAsia="Times New Roman" w:hAnsi="Arial" w:cs="Times New Roman"/>
      <w:sz w:val="20"/>
      <w:szCs w:val="20"/>
    </w:rPr>
  </w:style>
  <w:style w:type="paragraph" w:customStyle="1" w:styleId="67A4D38C5F034A0282086272D19AD8F33">
    <w:name w:val="67A4D38C5F034A0282086272D19AD8F33"/>
    <w:rsid w:val="00362DA7"/>
    <w:pPr>
      <w:spacing w:after="0" w:line="240" w:lineRule="auto"/>
    </w:pPr>
    <w:rPr>
      <w:rFonts w:ascii="Arial" w:eastAsia="Times New Roman" w:hAnsi="Arial" w:cs="Times New Roman"/>
      <w:sz w:val="20"/>
      <w:szCs w:val="20"/>
    </w:rPr>
  </w:style>
  <w:style w:type="paragraph" w:customStyle="1" w:styleId="F4C460B4049549D395BFCF3512AF2CE21">
    <w:name w:val="F4C460B4049549D395BFCF3512AF2CE21"/>
    <w:rsid w:val="00362DA7"/>
    <w:pPr>
      <w:spacing w:after="0" w:line="240" w:lineRule="auto"/>
    </w:pPr>
    <w:rPr>
      <w:rFonts w:ascii="Arial" w:eastAsia="Times New Roman" w:hAnsi="Arial" w:cs="Times New Roman"/>
      <w:sz w:val="20"/>
      <w:szCs w:val="20"/>
    </w:rPr>
  </w:style>
  <w:style w:type="paragraph" w:customStyle="1" w:styleId="674A8D3B264842B096CDD018DF855D9C3">
    <w:name w:val="674A8D3B264842B096CDD018DF855D9C3"/>
    <w:rsid w:val="00362DA7"/>
    <w:pPr>
      <w:spacing w:after="0" w:line="240" w:lineRule="auto"/>
    </w:pPr>
    <w:rPr>
      <w:rFonts w:ascii="Arial" w:eastAsia="Times New Roman" w:hAnsi="Arial" w:cs="Times New Roman"/>
      <w:sz w:val="20"/>
      <w:szCs w:val="20"/>
    </w:rPr>
  </w:style>
  <w:style w:type="paragraph" w:customStyle="1" w:styleId="1709B62A368647DC8343DDA5B7F69BE63">
    <w:name w:val="1709B62A368647DC8343DDA5B7F69BE63"/>
    <w:rsid w:val="00362DA7"/>
    <w:pPr>
      <w:spacing w:after="0" w:line="240" w:lineRule="auto"/>
    </w:pPr>
    <w:rPr>
      <w:rFonts w:ascii="Arial" w:eastAsia="Times New Roman" w:hAnsi="Arial" w:cs="Times New Roman"/>
      <w:sz w:val="20"/>
      <w:szCs w:val="20"/>
    </w:rPr>
  </w:style>
  <w:style w:type="paragraph" w:customStyle="1" w:styleId="B4FACB5A9D4249D7B042CC52856309F13">
    <w:name w:val="B4FACB5A9D4249D7B042CC52856309F13"/>
    <w:rsid w:val="00362DA7"/>
    <w:pPr>
      <w:spacing w:after="0" w:line="240" w:lineRule="auto"/>
    </w:pPr>
    <w:rPr>
      <w:rFonts w:ascii="Arial" w:eastAsia="Times New Roman" w:hAnsi="Arial" w:cs="Times New Roman"/>
      <w:sz w:val="20"/>
      <w:szCs w:val="20"/>
    </w:rPr>
  </w:style>
  <w:style w:type="paragraph" w:customStyle="1" w:styleId="73FD3C3778294E3D8F5B942054D939BA3">
    <w:name w:val="73FD3C3778294E3D8F5B942054D939BA3"/>
    <w:rsid w:val="00362DA7"/>
    <w:pPr>
      <w:spacing w:after="0" w:line="240" w:lineRule="auto"/>
    </w:pPr>
    <w:rPr>
      <w:rFonts w:ascii="Arial" w:eastAsia="Times New Roman" w:hAnsi="Arial" w:cs="Times New Roman"/>
      <w:sz w:val="20"/>
      <w:szCs w:val="20"/>
    </w:rPr>
  </w:style>
  <w:style w:type="paragraph" w:customStyle="1" w:styleId="9A8279021D274945B16550F2CAAC06C63">
    <w:name w:val="9A8279021D274945B16550F2CAAC06C63"/>
    <w:rsid w:val="00362DA7"/>
    <w:pPr>
      <w:spacing w:after="0" w:line="240" w:lineRule="auto"/>
    </w:pPr>
    <w:rPr>
      <w:rFonts w:ascii="Arial" w:eastAsia="Times New Roman" w:hAnsi="Arial" w:cs="Times New Roman"/>
      <w:sz w:val="20"/>
      <w:szCs w:val="20"/>
    </w:rPr>
  </w:style>
  <w:style w:type="paragraph" w:customStyle="1" w:styleId="D4E74067E71B47C1AE4B2F9BEC78E1983">
    <w:name w:val="D4E74067E71B47C1AE4B2F9BEC78E1983"/>
    <w:rsid w:val="00362DA7"/>
    <w:pPr>
      <w:spacing w:after="0" w:line="240" w:lineRule="auto"/>
    </w:pPr>
    <w:rPr>
      <w:rFonts w:ascii="Arial" w:eastAsia="Times New Roman" w:hAnsi="Arial" w:cs="Times New Roman"/>
      <w:sz w:val="20"/>
      <w:szCs w:val="20"/>
    </w:rPr>
  </w:style>
  <w:style w:type="paragraph" w:customStyle="1" w:styleId="5967C890B2B84713AF2BF3D9A5231D433">
    <w:name w:val="5967C890B2B84713AF2BF3D9A5231D433"/>
    <w:rsid w:val="00362DA7"/>
    <w:pPr>
      <w:spacing w:after="0" w:line="240" w:lineRule="auto"/>
    </w:pPr>
    <w:rPr>
      <w:rFonts w:ascii="Arial" w:eastAsia="Times New Roman" w:hAnsi="Arial" w:cs="Times New Roman"/>
      <w:sz w:val="20"/>
      <w:szCs w:val="20"/>
    </w:rPr>
  </w:style>
  <w:style w:type="paragraph" w:customStyle="1" w:styleId="E95316BFC98242BC9DB87FAE92F2ECBF3">
    <w:name w:val="E95316BFC98242BC9DB87FAE92F2ECBF3"/>
    <w:rsid w:val="00362DA7"/>
    <w:pPr>
      <w:spacing w:after="0" w:line="240" w:lineRule="auto"/>
    </w:pPr>
    <w:rPr>
      <w:rFonts w:ascii="Arial" w:eastAsia="Times New Roman" w:hAnsi="Arial" w:cs="Times New Roman"/>
      <w:sz w:val="20"/>
      <w:szCs w:val="20"/>
    </w:rPr>
  </w:style>
  <w:style w:type="paragraph" w:customStyle="1" w:styleId="D57EB61CD4FC480392C79D610879C4353">
    <w:name w:val="D57EB61CD4FC480392C79D610879C4353"/>
    <w:rsid w:val="00362DA7"/>
    <w:pPr>
      <w:spacing w:after="0" w:line="240" w:lineRule="auto"/>
    </w:pPr>
    <w:rPr>
      <w:rFonts w:ascii="Arial" w:eastAsia="Times New Roman" w:hAnsi="Arial" w:cs="Times New Roman"/>
      <w:sz w:val="20"/>
      <w:szCs w:val="20"/>
    </w:rPr>
  </w:style>
  <w:style w:type="paragraph" w:customStyle="1" w:styleId="94B324E96C3B4F53993E7DDB67F312F73">
    <w:name w:val="94B324E96C3B4F53993E7DDB67F312F73"/>
    <w:rsid w:val="00362DA7"/>
    <w:pPr>
      <w:spacing w:after="0" w:line="240" w:lineRule="auto"/>
    </w:pPr>
    <w:rPr>
      <w:rFonts w:ascii="Arial" w:eastAsia="Times New Roman" w:hAnsi="Arial" w:cs="Times New Roman"/>
      <w:sz w:val="20"/>
      <w:szCs w:val="20"/>
    </w:rPr>
  </w:style>
  <w:style w:type="paragraph" w:customStyle="1" w:styleId="D86B594E3FDA4F719A81A9CBB5A848043">
    <w:name w:val="D86B594E3FDA4F719A81A9CBB5A848043"/>
    <w:rsid w:val="00362DA7"/>
    <w:pPr>
      <w:spacing w:after="0" w:line="240" w:lineRule="auto"/>
    </w:pPr>
    <w:rPr>
      <w:rFonts w:ascii="Arial" w:eastAsia="Times New Roman" w:hAnsi="Arial" w:cs="Times New Roman"/>
      <w:sz w:val="20"/>
      <w:szCs w:val="20"/>
    </w:rPr>
  </w:style>
  <w:style w:type="paragraph" w:customStyle="1" w:styleId="84378A0BF3754DF7A7FA6A76251F80FD3">
    <w:name w:val="84378A0BF3754DF7A7FA6A76251F80FD3"/>
    <w:rsid w:val="00362DA7"/>
    <w:pPr>
      <w:spacing w:after="0" w:line="240" w:lineRule="auto"/>
    </w:pPr>
    <w:rPr>
      <w:rFonts w:ascii="Arial" w:eastAsia="Times New Roman" w:hAnsi="Arial" w:cs="Times New Roman"/>
      <w:sz w:val="20"/>
      <w:szCs w:val="20"/>
    </w:rPr>
  </w:style>
  <w:style w:type="paragraph" w:customStyle="1" w:styleId="9C9CFA8D78DC4CDCAAF45E9E1FEA27F83">
    <w:name w:val="9C9CFA8D78DC4CDCAAF45E9E1FEA27F83"/>
    <w:rsid w:val="00362DA7"/>
    <w:pPr>
      <w:spacing w:after="0" w:line="240" w:lineRule="auto"/>
    </w:pPr>
    <w:rPr>
      <w:rFonts w:ascii="Arial" w:eastAsia="Times New Roman" w:hAnsi="Arial" w:cs="Times New Roman"/>
      <w:sz w:val="20"/>
      <w:szCs w:val="20"/>
    </w:rPr>
  </w:style>
  <w:style w:type="paragraph" w:customStyle="1" w:styleId="85DBB9895D2A4FD798E97082C86D75813">
    <w:name w:val="85DBB9895D2A4FD798E97082C86D75813"/>
    <w:rsid w:val="00362DA7"/>
    <w:pPr>
      <w:spacing w:after="0" w:line="240" w:lineRule="auto"/>
    </w:pPr>
    <w:rPr>
      <w:rFonts w:ascii="Arial" w:eastAsia="Times New Roman" w:hAnsi="Arial" w:cs="Times New Roman"/>
      <w:sz w:val="20"/>
      <w:szCs w:val="20"/>
    </w:rPr>
  </w:style>
  <w:style w:type="paragraph" w:customStyle="1" w:styleId="BBB086E9AB5E404F94E0AB2C2308E2083">
    <w:name w:val="BBB086E9AB5E404F94E0AB2C2308E2083"/>
    <w:rsid w:val="00362DA7"/>
    <w:pPr>
      <w:spacing w:after="0" w:line="240" w:lineRule="auto"/>
    </w:pPr>
    <w:rPr>
      <w:rFonts w:ascii="Arial" w:eastAsia="Times New Roman" w:hAnsi="Arial" w:cs="Times New Roman"/>
      <w:sz w:val="20"/>
      <w:szCs w:val="20"/>
    </w:rPr>
  </w:style>
  <w:style w:type="paragraph" w:customStyle="1" w:styleId="FFE9F8B393904D418E9030A2E0AAE93E3">
    <w:name w:val="FFE9F8B393904D418E9030A2E0AAE93E3"/>
    <w:rsid w:val="00362DA7"/>
    <w:pPr>
      <w:spacing w:after="0" w:line="240" w:lineRule="auto"/>
    </w:pPr>
    <w:rPr>
      <w:rFonts w:ascii="Arial" w:eastAsia="Times New Roman" w:hAnsi="Arial" w:cs="Times New Roman"/>
      <w:sz w:val="20"/>
      <w:szCs w:val="20"/>
    </w:rPr>
  </w:style>
  <w:style w:type="paragraph" w:customStyle="1" w:styleId="DA0FF38D1DBE448EA943CECE8B7FDBE33">
    <w:name w:val="DA0FF38D1DBE448EA943CECE8B7FDBE33"/>
    <w:rsid w:val="00362DA7"/>
    <w:pPr>
      <w:spacing w:after="0" w:line="240" w:lineRule="auto"/>
    </w:pPr>
    <w:rPr>
      <w:rFonts w:ascii="Arial" w:eastAsia="Times New Roman" w:hAnsi="Arial" w:cs="Times New Roman"/>
      <w:sz w:val="20"/>
      <w:szCs w:val="20"/>
    </w:rPr>
  </w:style>
  <w:style w:type="paragraph" w:customStyle="1" w:styleId="264E374CD0354BAF99C0A738E4F6E4701">
    <w:name w:val="264E374CD0354BAF99C0A738E4F6E4701"/>
    <w:rsid w:val="00362DA7"/>
    <w:pPr>
      <w:spacing w:after="0" w:line="240" w:lineRule="auto"/>
    </w:pPr>
    <w:rPr>
      <w:rFonts w:ascii="Arial" w:eastAsia="Times New Roman" w:hAnsi="Arial" w:cs="Times New Roman"/>
      <w:sz w:val="20"/>
      <w:szCs w:val="20"/>
    </w:rPr>
  </w:style>
  <w:style w:type="paragraph" w:customStyle="1" w:styleId="D1A705D41AC04FF99E39D0EC2DB3241E3">
    <w:name w:val="D1A705D41AC04FF99E39D0EC2DB3241E3"/>
    <w:rsid w:val="00362DA7"/>
    <w:pPr>
      <w:spacing w:after="0" w:line="240" w:lineRule="auto"/>
    </w:pPr>
    <w:rPr>
      <w:rFonts w:ascii="Arial" w:eastAsia="Times New Roman" w:hAnsi="Arial" w:cs="Times New Roman"/>
      <w:sz w:val="20"/>
      <w:szCs w:val="20"/>
    </w:rPr>
  </w:style>
  <w:style w:type="paragraph" w:customStyle="1" w:styleId="23468311F8CF45D8B4DBE40A8B1BF63D3">
    <w:name w:val="23468311F8CF45D8B4DBE40A8B1BF63D3"/>
    <w:rsid w:val="00362DA7"/>
    <w:pPr>
      <w:spacing w:after="0" w:line="240" w:lineRule="auto"/>
    </w:pPr>
    <w:rPr>
      <w:rFonts w:ascii="Arial" w:eastAsia="Times New Roman" w:hAnsi="Arial" w:cs="Times New Roman"/>
      <w:sz w:val="20"/>
      <w:szCs w:val="20"/>
    </w:rPr>
  </w:style>
  <w:style w:type="paragraph" w:customStyle="1" w:styleId="528530ED7EE64F5987EA93C0CCDE91173">
    <w:name w:val="528530ED7EE64F5987EA93C0CCDE91173"/>
    <w:rsid w:val="00362DA7"/>
    <w:pPr>
      <w:spacing w:after="0" w:line="240" w:lineRule="auto"/>
    </w:pPr>
    <w:rPr>
      <w:rFonts w:ascii="Arial" w:eastAsia="Times New Roman" w:hAnsi="Arial" w:cs="Times New Roman"/>
      <w:sz w:val="20"/>
      <w:szCs w:val="20"/>
    </w:rPr>
  </w:style>
  <w:style w:type="paragraph" w:customStyle="1" w:styleId="77ECCD1C3C0F4451B608DB16526136AC3">
    <w:name w:val="77ECCD1C3C0F4451B608DB16526136AC3"/>
    <w:rsid w:val="00362DA7"/>
    <w:pPr>
      <w:spacing w:after="0" w:line="240" w:lineRule="auto"/>
    </w:pPr>
    <w:rPr>
      <w:rFonts w:ascii="Arial" w:eastAsia="Times New Roman" w:hAnsi="Arial" w:cs="Times New Roman"/>
      <w:sz w:val="20"/>
      <w:szCs w:val="20"/>
    </w:rPr>
  </w:style>
  <w:style w:type="paragraph" w:customStyle="1" w:styleId="0871EE19F7EE4AD9A5E7965BEE9B8B093">
    <w:name w:val="0871EE19F7EE4AD9A5E7965BEE9B8B093"/>
    <w:rsid w:val="00362DA7"/>
    <w:pPr>
      <w:spacing w:after="0" w:line="240" w:lineRule="auto"/>
    </w:pPr>
    <w:rPr>
      <w:rFonts w:ascii="Arial" w:eastAsia="Times New Roman" w:hAnsi="Arial" w:cs="Times New Roman"/>
      <w:sz w:val="20"/>
      <w:szCs w:val="20"/>
    </w:rPr>
  </w:style>
  <w:style w:type="paragraph" w:customStyle="1" w:styleId="2CC648AB472A46AABDC85370F4E4CBF13">
    <w:name w:val="2CC648AB472A46AABDC85370F4E4CBF13"/>
    <w:rsid w:val="00362DA7"/>
    <w:pPr>
      <w:spacing w:after="0" w:line="240" w:lineRule="auto"/>
    </w:pPr>
    <w:rPr>
      <w:rFonts w:ascii="Arial" w:eastAsia="Times New Roman" w:hAnsi="Arial" w:cs="Times New Roman"/>
      <w:sz w:val="20"/>
      <w:szCs w:val="20"/>
    </w:rPr>
  </w:style>
  <w:style w:type="paragraph" w:customStyle="1" w:styleId="EE7AC2F6E7DE48E78DA55AA67925F15B3">
    <w:name w:val="EE7AC2F6E7DE48E78DA55AA67925F15B3"/>
    <w:rsid w:val="00362DA7"/>
    <w:pPr>
      <w:spacing w:after="0" w:line="240" w:lineRule="auto"/>
    </w:pPr>
    <w:rPr>
      <w:rFonts w:ascii="Arial" w:eastAsia="Times New Roman" w:hAnsi="Arial" w:cs="Times New Roman"/>
      <w:sz w:val="20"/>
      <w:szCs w:val="20"/>
    </w:rPr>
  </w:style>
  <w:style w:type="paragraph" w:customStyle="1" w:styleId="91AC6D2A6D414BC59FEE3A915588D4A63">
    <w:name w:val="91AC6D2A6D414BC59FEE3A915588D4A63"/>
    <w:rsid w:val="00362DA7"/>
    <w:pPr>
      <w:spacing w:after="0" w:line="240" w:lineRule="auto"/>
    </w:pPr>
    <w:rPr>
      <w:rFonts w:ascii="Arial" w:eastAsia="Times New Roman" w:hAnsi="Arial" w:cs="Times New Roman"/>
      <w:sz w:val="20"/>
      <w:szCs w:val="20"/>
    </w:rPr>
  </w:style>
  <w:style w:type="paragraph" w:customStyle="1" w:styleId="9CE606F4EF0941DDB11474B8606EB1BA3">
    <w:name w:val="9CE606F4EF0941DDB11474B8606EB1BA3"/>
    <w:rsid w:val="00362DA7"/>
    <w:pPr>
      <w:spacing w:after="0" w:line="240" w:lineRule="auto"/>
    </w:pPr>
    <w:rPr>
      <w:rFonts w:ascii="Arial" w:eastAsia="Times New Roman" w:hAnsi="Arial" w:cs="Times New Roman"/>
      <w:sz w:val="20"/>
      <w:szCs w:val="20"/>
    </w:rPr>
  </w:style>
  <w:style w:type="paragraph" w:customStyle="1" w:styleId="BA95DCD3EF14409281B96C41B6AC6F963">
    <w:name w:val="BA95DCD3EF14409281B96C41B6AC6F963"/>
    <w:rsid w:val="00362DA7"/>
    <w:pPr>
      <w:spacing w:after="0" w:line="240" w:lineRule="auto"/>
    </w:pPr>
    <w:rPr>
      <w:rFonts w:ascii="Arial" w:eastAsia="Times New Roman" w:hAnsi="Arial" w:cs="Times New Roman"/>
      <w:sz w:val="20"/>
      <w:szCs w:val="20"/>
    </w:rPr>
  </w:style>
  <w:style w:type="paragraph" w:customStyle="1" w:styleId="4141695BC4204C64A99B526883A719523">
    <w:name w:val="4141695BC4204C64A99B526883A719523"/>
    <w:rsid w:val="00362DA7"/>
    <w:pPr>
      <w:spacing w:after="0" w:line="240" w:lineRule="auto"/>
    </w:pPr>
    <w:rPr>
      <w:rFonts w:ascii="Arial" w:eastAsia="Times New Roman" w:hAnsi="Arial" w:cs="Times New Roman"/>
      <w:sz w:val="20"/>
      <w:szCs w:val="20"/>
    </w:rPr>
  </w:style>
  <w:style w:type="paragraph" w:customStyle="1" w:styleId="79B7AA6C9C1744F5A8FE7B79D19CDA4C3">
    <w:name w:val="79B7AA6C9C1744F5A8FE7B79D19CDA4C3"/>
    <w:rsid w:val="00362DA7"/>
    <w:pPr>
      <w:spacing w:after="0" w:line="240" w:lineRule="auto"/>
    </w:pPr>
    <w:rPr>
      <w:rFonts w:ascii="Arial" w:eastAsia="Times New Roman" w:hAnsi="Arial" w:cs="Times New Roman"/>
      <w:sz w:val="20"/>
      <w:szCs w:val="20"/>
    </w:rPr>
  </w:style>
  <w:style w:type="paragraph" w:customStyle="1" w:styleId="F3E974029F214683A113D2991DF7730E3">
    <w:name w:val="F3E974029F214683A113D2991DF7730E3"/>
    <w:rsid w:val="00362DA7"/>
    <w:pPr>
      <w:spacing w:after="0" w:line="240" w:lineRule="auto"/>
    </w:pPr>
    <w:rPr>
      <w:rFonts w:ascii="Arial" w:eastAsia="Times New Roman" w:hAnsi="Arial" w:cs="Times New Roman"/>
      <w:sz w:val="20"/>
      <w:szCs w:val="20"/>
    </w:rPr>
  </w:style>
  <w:style w:type="paragraph" w:customStyle="1" w:styleId="FABA233ACB5D4703B6DC8E5CA07D0AEC3">
    <w:name w:val="FABA233ACB5D4703B6DC8E5CA07D0AEC3"/>
    <w:rsid w:val="00362DA7"/>
    <w:pPr>
      <w:spacing w:after="0" w:line="240" w:lineRule="auto"/>
    </w:pPr>
    <w:rPr>
      <w:rFonts w:ascii="Arial" w:eastAsia="Times New Roman" w:hAnsi="Arial" w:cs="Times New Roman"/>
      <w:sz w:val="20"/>
      <w:szCs w:val="20"/>
    </w:rPr>
  </w:style>
  <w:style w:type="paragraph" w:customStyle="1" w:styleId="81C9FCE3341241D6A7D0E883A228B9FC3">
    <w:name w:val="81C9FCE3341241D6A7D0E883A228B9FC3"/>
    <w:rsid w:val="00362DA7"/>
    <w:pPr>
      <w:spacing w:after="0" w:line="240" w:lineRule="auto"/>
    </w:pPr>
    <w:rPr>
      <w:rFonts w:ascii="Arial" w:eastAsia="Times New Roman" w:hAnsi="Arial" w:cs="Times New Roman"/>
      <w:sz w:val="20"/>
      <w:szCs w:val="20"/>
    </w:rPr>
  </w:style>
  <w:style w:type="paragraph" w:customStyle="1" w:styleId="C3955D65B01140A697A832C8EBB3DB063">
    <w:name w:val="C3955D65B01140A697A832C8EBB3DB063"/>
    <w:rsid w:val="00362DA7"/>
    <w:pPr>
      <w:spacing w:after="0" w:line="240" w:lineRule="auto"/>
    </w:pPr>
    <w:rPr>
      <w:rFonts w:ascii="Arial" w:eastAsia="Times New Roman" w:hAnsi="Arial" w:cs="Times New Roman"/>
      <w:sz w:val="20"/>
      <w:szCs w:val="20"/>
    </w:rPr>
  </w:style>
  <w:style w:type="paragraph" w:customStyle="1" w:styleId="8A3C38456B26425C94CE9F5D8C1AC1FF3">
    <w:name w:val="8A3C38456B26425C94CE9F5D8C1AC1FF3"/>
    <w:rsid w:val="00362DA7"/>
    <w:pPr>
      <w:spacing w:after="0" w:line="240" w:lineRule="auto"/>
    </w:pPr>
    <w:rPr>
      <w:rFonts w:ascii="Arial" w:eastAsia="Times New Roman" w:hAnsi="Arial" w:cs="Times New Roman"/>
      <w:sz w:val="20"/>
      <w:szCs w:val="20"/>
    </w:rPr>
  </w:style>
  <w:style w:type="paragraph" w:customStyle="1" w:styleId="20C887711732432B86F1F9E8228804481">
    <w:name w:val="20C887711732432B86F1F9E8228804481"/>
    <w:rsid w:val="00362DA7"/>
    <w:pPr>
      <w:spacing w:after="0" w:line="240" w:lineRule="auto"/>
    </w:pPr>
    <w:rPr>
      <w:rFonts w:ascii="Arial" w:eastAsia="Times New Roman" w:hAnsi="Arial" w:cs="Times New Roman"/>
      <w:sz w:val="20"/>
      <w:szCs w:val="20"/>
    </w:rPr>
  </w:style>
  <w:style w:type="paragraph" w:customStyle="1" w:styleId="52592EF98F3E434995E8A38AD26C2C663">
    <w:name w:val="52592EF98F3E434995E8A38AD26C2C663"/>
    <w:rsid w:val="00362DA7"/>
    <w:pPr>
      <w:spacing w:after="0" w:line="240" w:lineRule="auto"/>
    </w:pPr>
    <w:rPr>
      <w:rFonts w:ascii="Arial" w:eastAsia="Times New Roman" w:hAnsi="Arial" w:cs="Times New Roman"/>
      <w:sz w:val="20"/>
      <w:szCs w:val="20"/>
    </w:rPr>
  </w:style>
  <w:style w:type="paragraph" w:customStyle="1" w:styleId="B58B830DB718478188E310591A935A973">
    <w:name w:val="B58B830DB718478188E310591A935A973"/>
    <w:rsid w:val="00362DA7"/>
    <w:pPr>
      <w:spacing w:after="0" w:line="240" w:lineRule="auto"/>
    </w:pPr>
    <w:rPr>
      <w:rFonts w:ascii="Arial" w:eastAsia="Times New Roman" w:hAnsi="Arial" w:cs="Times New Roman"/>
      <w:sz w:val="20"/>
      <w:szCs w:val="20"/>
    </w:rPr>
  </w:style>
  <w:style w:type="paragraph" w:customStyle="1" w:styleId="B4F0032BFF9D4D15ADC792EFB4581EE53">
    <w:name w:val="B4F0032BFF9D4D15ADC792EFB4581EE53"/>
    <w:rsid w:val="00362DA7"/>
    <w:pPr>
      <w:spacing w:after="0" w:line="240" w:lineRule="auto"/>
    </w:pPr>
    <w:rPr>
      <w:rFonts w:ascii="Arial" w:eastAsia="Times New Roman" w:hAnsi="Arial" w:cs="Times New Roman"/>
      <w:sz w:val="20"/>
      <w:szCs w:val="20"/>
    </w:rPr>
  </w:style>
  <w:style w:type="paragraph" w:customStyle="1" w:styleId="0C28ADD7724D40B4969ECE710C6FC0D73">
    <w:name w:val="0C28ADD7724D40B4969ECE710C6FC0D73"/>
    <w:rsid w:val="00362DA7"/>
    <w:pPr>
      <w:spacing w:after="0" w:line="240" w:lineRule="auto"/>
    </w:pPr>
    <w:rPr>
      <w:rFonts w:ascii="Arial" w:eastAsia="Times New Roman" w:hAnsi="Arial" w:cs="Times New Roman"/>
      <w:sz w:val="20"/>
      <w:szCs w:val="20"/>
    </w:rPr>
  </w:style>
  <w:style w:type="paragraph" w:customStyle="1" w:styleId="A82A52DEA09F4E76A4D821657B4796A13">
    <w:name w:val="A82A52DEA09F4E76A4D821657B4796A13"/>
    <w:rsid w:val="00362DA7"/>
    <w:pPr>
      <w:spacing w:after="0" w:line="240" w:lineRule="auto"/>
    </w:pPr>
    <w:rPr>
      <w:rFonts w:ascii="Arial" w:eastAsia="Times New Roman" w:hAnsi="Arial" w:cs="Times New Roman"/>
      <w:sz w:val="20"/>
      <w:szCs w:val="20"/>
    </w:rPr>
  </w:style>
  <w:style w:type="paragraph" w:customStyle="1" w:styleId="9FBBCFDAE0574B58BF7D196E0F5C7D833">
    <w:name w:val="9FBBCFDAE0574B58BF7D196E0F5C7D833"/>
    <w:rsid w:val="00362DA7"/>
    <w:pPr>
      <w:spacing w:after="0" w:line="240" w:lineRule="auto"/>
    </w:pPr>
    <w:rPr>
      <w:rFonts w:ascii="Arial" w:eastAsia="Times New Roman" w:hAnsi="Arial" w:cs="Times New Roman"/>
      <w:sz w:val="20"/>
      <w:szCs w:val="20"/>
    </w:rPr>
  </w:style>
  <w:style w:type="paragraph" w:customStyle="1" w:styleId="A60ECD126C8D464BA56D781E76A474993">
    <w:name w:val="A60ECD126C8D464BA56D781E76A474993"/>
    <w:rsid w:val="00362DA7"/>
    <w:pPr>
      <w:spacing w:after="0" w:line="240" w:lineRule="auto"/>
    </w:pPr>
    <w:rPr>
      <w:rFonts w:ascii="Arial" w:eastAsia="Times New Roman" w:hAnsi="Arial" w:cs="Times New Roman"/>
      <w:sz w:val="20"/>
      <w:szCs w:val="20"/>
    </w:rPr>
  </w:style>
  <w:style w:type="paragraph" w:customStyle="1" w:styleId="E64B2C4F7DA04597A2857002D63644023">
    <w:name w:val="E64B2C4F7DA04597A2857002D63644023"/>
    <w:rsid w:val="00362DA7"/>
    <w:pPr>
      <w:spacing w:after="0" w:line="240" w:lineRule="auto"/>
    </w:pPr>
    <w:rPr>
      <w:rFonts w:ascii="Arial" w:eastAsia="Times New Roman" w:hAnsi="Arial" w:cs="Times New Roman"/>
      <w:sz w:val="20"/>
      <w:szCs w:val="20"/>
    </w:rPr>
  </w:style>
  <w:style w:type="paragraph" w:customStyle="1" w:styleId="D01E8151137341C5998972EDD9054D693">
    <w:name w:val="D01E8151137341C5998972EDD9054D693"/>
    <w:rsid w:val="00362DA7"/>
    <w:pPr>
      <w:spacing w:after="0" w:line="240" w:lineRule="auto"/>
    </w:pPr>
    <w:rPr>
      <w:rFonts w:ascii="Arial" w:eastAsia="Times New Roman" w:hAnsi="Arial" w:cs="Times New Roman"/>
      <w:sz w:val="20"/>
      <w:szCs w:val="20"/>
    </w:rPr>
  </w:style>
  <w:style w:type="paragraph" w:customStyle="1" w:styleId="D020BD1124D14C4A87C75B1E55C1574D3">
    <w:name w:val="D020BD1124D14C4A87C75B1E55C1574D3"/>
    <w:rsid w:val="00362DA7"/>
    <w:pPr>
      <w:spacing w:after="0" w:line="240" w:lineRule="auto"/>
    </w:pPr>
    <w:rPr>
      <w:rFonts w:ascii="Arial" w:eastAsia="Times New Roman" w:hAnsi="Arial" w:cs="Times New Roman"/>
      <w:sz w:val="20"/>
      <w:szCs w:val="20"/>
    </w:rPr>
  </w:style>
  <w:style w:type="paragraph" w:customStyle="1" w:styleId="C6F038210F5E439DACE64B43F548067D2">
    <w:name w:val="C6F038210F5E439DACE64B43F548067D2"/>
    <w:rsid w:val="00362DA7"/>
    <w:pPr>
      <w:spacing w:after="0" w:line="240" w:lineRule="auto"/>
    </w:pPr>
    <w:rPr>
      <w:rFonts w:ascii="Arial" w:eastAsia="Times New Roman" w:hAnsi="Arial" w:cs="Times New Roman"/>
      <w:sz w:val="20"/>
      <w:szCs w:val="20"/>
    </w:rPr>
  </w:style>
  <w:style w:type="paragraph" w:customStyle="1" w:styleId="8FE56F2C05AF49F9A597A7B13992B8772">
    <w:name w:val="8FE56F2C05AF49F9A597A7B13992B8772"/>
    <w:rsid w:val="00362DA7"/>
    <w:pPr>
      <w:spacing w:after="0" w:line="240" w:lineRule="auto"/>
    </w:pPr>
    <w:rPr>
      <w:rFonts w:ascii="Arial" w:eastAsia="Times New Roman" w:hAnsi="Arial" w:cs="Times New Roman"/>
      <w:sz w:val="20"/>
      <w:szCs w:val="20"/>
    </w:rPr>
  </w:style>
  <w:style w:type="paragraph" w:customStyle="1" w:styleId="FC5AF6FA51674FF78B33A54751D1401F2">
    <w:name w:val="FC5AF6FA51674FF78B33A54751D1401F2"/>
    <w:rsid w:val="00362DA7"/>
    <w:pPr>
      <w:spacing w:after="0" w:line="240" w:lineRule="auto"/>
    </w:pPr>
    <w:rPr>
      <w:rFonts w:ascii="Arial" w:eastAsia="Times New Roman" w:hAnsi="Arial" w:cs="Times New Roman"/>
      <w:sz w:val="20"/>
      <w:szCs w:val="20"/>
    </w:rPr>
  </w:style>
  <w:style w:type="paragraph" w:customStyle="1" w:styleId="44EB154444224AB5B2B0DC729D92C87F2">
    <w:name w:val="44EB154444224AB5B2B0DC729D92C87F2"/>
    <w:rsid w:val="00362DA7"/>
    <w:pPr>
      <w:spacing w:after="0" w:line="240" w:lineRule="auto"/>
    </w:pPr>
    <w:rPr>
      <w:rFonts w:ascii="Arial" w:eastAsia="Times New Roman" w:hAnsi="Arial" w:cs="Times New Roman"/>
      <w:sz w:val="20"/>
      <w:szCs w:val="20"/>
    </w:rPr>
  </w:style>
  <w:style w:type="paragraph" w:customStyle="1" w:styleId="CF9BC71E94D640549A0BF1B4C2171CB82">
    <w:name w:val="CF9BC71E94D640549A0BF1B4C2171CB82"/>
    <w:rsid w:val="00362DA7"/>
    <w:pPr>
      <w:spacing w:after="0" w:line="240" w:lineRule="auto"/>
    </w:pPr>
    <w:rPr>
      <w:rFonts w:ascii="Arial" w:eastAsia="Times New Roman" w:hAnsi="Arial" w:cs="Times New Roman"/>
      <w:sz w:val="20"/>
      <w:szCs w:val="20"/>
    </w:rPr>
  </w:style>
  <w:style w:type="paragraph" w:customStyle="1" w:styleId="DCB64DD2D08A44219CC7CDE6728790082">
    <w:name w:val="DCB64DD2D08A44219CC7CDE6728790082"/>
    <w:rsid w:val="00362DA7"/>
    <w:pPr>
      <w:spacing w:after="0" w:line="240" w:lineRule="auto"/>
    </w:pPr>
    <w:rPr>
      <w:rFonts w:ascii="Arial" w:eastAsia="Times New Roman" w:hAnsi="Arial" w:cs="Times New Roman"/>
      <w:sz w:val="20"/>
      <w:szCs w:val="20"/>
    </w:rPr>
  </w:style>
  <w:style w:type="paragraph" w:customStyle="1" w:styleId="00AC1B6A878045088949BEC406C7A92C2">
    <w:name w:val="00AC1B6A878045088949BEC406C7A92C2"/>
    <w:rsid w:val="00362DA7"/>
    <w:pPr>
      <w:spacing w:after="0" w:line="240" w:lineRule="auto"/>
    </w:pPr>
    <w:rPr>
      <w:rFonts w:ascii="Arial" w:eastAsia="Times New Roman" w:hAnsi="Arial" w:cs="Times New Roman"/>
      <w:sz w:val="20"/>
      <w:szCs w:val="20"/>
    </w:rPr>
  </w:style>
  <w:style w:type="paragraph" w:customStyle="1" w:styleId="40711949E6654790AFFDF83C388D16401">
    <w:name w:val="40711949E6654790AFFDF83C388D16401"/>
    <w:rsid w:val="00362DA7"/>
    <w:pPr>
      <w:spacing w:after="0" w:line="240" w:lineRule="auto"/>
    </w:pPr>
    <w:rPr>
      <w:rFonts w:ascii="Arial" w:eastAsia="Times New Roman" w:hAnsi="Arial" w:cs="Times New Roman"/>
      <w:sz w:val="20"/>
      <w:szCs w:val="20"/>
    </w:rPr>
  </w:style>
  <w:style w:type="paragraph" w:customStyle="1" w:styleId="4C57BE11191D45508746766CBA61CD252">
    <w:name w:val="4C57BE11191D45508746766CBA61CD252"/>
    <w:rsid w:val="00362DA7"/>
    <w:pPr>
      <w:spacing w:after="0" w:line="240" w:lineRule="auto"/>
    </w:pPr>
    <w:rPr>
      <w:rFonts w:ascii="Arial" w:eastAsia="Times New Roman" w:hAnsi="Arial" w:cs="Times New Roman"/>
      <w:sz w:val="20"/>
      <w:szCs w:val="20"/>
    </w:rPr>
  </w:style>
  <w:style w:type="paragraph" w:customStyle="1" w:styleId="FE536AC873CF475CBE828599214E32AF2">
    <w:name w:val="FE536AC873CF475CBE828599214E32AF2"/>
    <w:rsid w:val="00362DA7"/>
    <w:pPr>
      <w:spacing w:after="0" w:line="240" w:lineRule="auto"/>
    </w:pPr>
    <w:rPr>
      <w:rFonts w:ascii="Arial" w:eastAsia="Times New Roman" w:hAnsi="Arial" w:cs="Times New Roman"/>
      <w:sz w:val="20"/>
      <w:szCs w:val="20"/>
    </w:rPr>
  </w:style>
  <w:style w:type="paragraph" w:customStyle="1" w:styleId="A4C35BE8EC1B4EDAAD749EEA4BB1FF252">
    <w:name w:val="A4C35BE8EC1B4EDAAD749EEA4BB1FF252"/>
    <w:rsid w:val="00362DA7"/>
    <w:pPr>
      <w:spacing w:after="0" w:line="240" w:lineRule="auto"/>
    </w:pPr>
    <w:rPr>
      <w:rFonts w:ascii="Arial" w:eastAsia="Times New Roman" w:hAnsi="Arial" w:cs="Times New Roman"/>
      <w:sz w:val="20"/>
      <w:szCs w:val="20"/>
    </w:rPr>
  </w:style>
  <w:style w:type="paragraph" w:customStyle="1" w:styleId="33A01698B2ED4646BDE279B09EE676172">
    <w:name w:val="33A01698B2ED4646BDE279B09EE676172"/>
    <w:rsid w:val="00362DA7"/>
    <w:pPr>
      <w:spacing w:after="0" w:line="240" w:lineRule="auto"/>
    </w:pPr>
    <w:rPr>
      <w:rFonts w:ascii="Arial" w:eastAsia="Times New Roman" w:hAnsi="Arial" w:cs="Times New Roman"/>
      <w:sz w:val="20"/>
      <w:szCs w:val="20"/>
    </w:rPr>
  </w:style>
  <w:style w:type="paragraph" w:customStyle="1" w:styleId="4D04547F53624125B65DA23313BCCA002">
    <w:name w:val="4D04547F53624125B65DA23313BCCA002"/>
    <w:rsid w:val="00362DA7"/>
    <w:pPr>
      <w:spacing w:after="0" w:line="240" w:lineRule="auto"/>
    </w:pPr>
    <w:rPr>
      <w:rFonts w:ascii="Arial" w:eastAsia="Times New Roman" w:hAnsi="Arial" w:cs="Times New Roman"/>
      <w:sz w:val="20"/>
      <w:szCs w:val="2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362DA7"/>
    <w:rPr>
      <w:color w:val="808080"/>
    </w:rPr>
  </w:style>
  <w:style w:type="paragraph" w:customStyle="1" w:styleId="9AB4EF4E83F94A18A1A138BE4C655E05">
    <w:name w:val="9AB4EF4E83F94A18A1A138BE4C655E05"/>
    <w:rsid w:val="001B0398"/>
  </w:style>
  <w:style w:type="paragraph" w:customStyle="1" w:styleId="5EF9AA687EE6494993006227FED1C5C3">
    <w:name w:val="5EF9AA687EE6494993006227FED1C5C3"/>
    <w:rsid w:val="001B0398"/>
  </w:style>
  <w:style w:type="paragraph" w:customStyle="1" w:styleId="6C80C5F95FBF42AA90F7ECF355CA1515">
    <w:name w:val="6C80C5F95FBF42AA90F7ECF355CA1515"/>
    <w:rsid w:val="001B0398"/>
  </w:style>
  <w:style w:type="paragraph" w:customStyle="1" w:styleId="EB664C1CA8864C8B871BBA11C3F490D9">
    <w:name w:val="EB664C1CA8864C8B871BBA11C3F490D9"/>
    <w:rsid w:val="001B0398"/>
  </w:style>
  <w:style w:type="paragraph" w:customStyle="1" w:styleId="9335A87539CD44C98EE2641B7AF055C3">
    <w:name w:val="9335A87539CD44C98EE2641B7AF055C3"/>
    <w:rsid w:val="001B0398"/>
  </w:style>
  <w:style w:type="paragraph" w:customStyle="1" w:styleId="1D2262F3F6EC46C6837F29FAE39E2C0D">
    <w:name w:val="1D2262F3F6EC46C6837F29FAE39E2C0D"/>
    <w:rsid w:val="001B0398"/>
  </w:style>
  <w:style w:type="paragraph" w:customStyle="1" w:styleId="8024A5C5B2DA4F7A83A159A29E2F6E14">
    <w:name w:val="8024A5C5B2DA4F7A83A159A29E2F6E14"/>
    <w:rsid w:val="001B0398"/>
  </w:style>
  <w:style w:type="paragraph" w:customStyle="1" w:styleId="EE8988C5D1F248929CBFBF013B917035">
    <w:name w:val="EE8988C5D1F248929CBFBF013B917035"/>
    <w:rsid w:val="001B0398"/>
  </w:style>
  <w:style w:type="paragraph" w:customStyle="1" w:styleId="B765F829800943B6B40B73C9559D23CF">
    <w:name w:val="B765F829800943B6B40B73C9559D23CF"/>
    <w:rsid w:val="001B0398"/>
  </w:style>
  <w:style w:type="paragraph" w:customStyle="1" w:styleId="9C9CFA8D78DC4CDCAAF45E9E1FEA27F8">
    <w:name w:val="9C9CFA8D78DC4CDCAAF45E9E1FEA27F8"/>
    <w:rsid w:val="001B0398"/>
  </w:style>
  <w:style w:type="paragraph" w:customStyle="1" w:styleId="F3E974029F214683A113D2991DF7730E">
    <w:name w:val="F3E974029F214683A113D2991DF7730E"/>
    <w:rsid w:val="001B0398"/>
  </w:style>
  <w:style w:type="paragraph" w:customStyle="1" w:styleId="96E642FB45F147A497BCE47C08875577">
    <w:name w:val="96E642FB45F147A497BCE47C08875577"/>
    <w:rsid w:val="001B0398"/>
  </w:style>
  <w:style w:type="paragraph" w:customStyle="1" w:styleId="086439F0E935497CBD737796B1292390">
    <w:name w:val="086439F0E935497CBD737796B1292390"/>
    <w:rsid w:val="001B0398"/>
  </w:style>
  <w:style w:type="paragraph" w:customStyle="1" w:styleId="E97B9B23C16F49DF9916EB40976C7655">
    <w:name w:val="E97B9B23C16F49DF9916EB40976C7655"/>
    <w:rsid w:val="001B0398"/>
  </w:style>
  <w:style w:type="paragraph" w:customStyle="1" w:styleId="21DC1D572F3C4571AA7332A0CCB7757D">
    <w:name w:val="21DC1D572F3C4571AA7332A0CCB7757D"/>
    <w:rsid w:val="001B0398"/>
  </w:style>
  <w:style w:type="paragraph" w:customStyle="1" w:styleId="BB4219C3A73A4963B71F02EE80E64809">
    <w:name w:val="BB4219C3A73A4963B71F02EE80E64809"/>
    <w:rsid w:val="001B0398"/>
  </w:style>
  <w:style w:type="paragraph" w:customStyle="1" w:styleId="BFB9B1532B5B4C4AAA5A41D5A6C2BA3C">
    <w:name w:val="BFB9B1532B5B4C4AAA5A41D5A6C2BA3C"/>
    <w:rsid w:val="001B0398"/>
  </w:style>
  <w:style w:type="paragraph" w:customStyle="1" w:styleId="BBB086E9AB5E404F94E0AB2C2308E208">
    <w:name w:val="BBB086E9AB5E404F94E0AB2C2308E208"/>
    <w:rsid w:val="001B0398"/>
  </w:style>
  <w:style w:type="paragraph" w:customStyle="1" w:styleId="81C9FCE3341241D6A7D0E883A228B9FC">
    <w:name w:val="81C9FCE3341241D6A7D0E883A228B9FC"/>
    <w:rsid w:val="001B0398"/>
  </w:style>
  <w:style w:type="paragraph" w:customStyle="1" w:styleId="4131B09F46EC4493AA53A167F872197C">
    <w:name w:val="4131B09F46EC4493AA53A167F872197C"/>
    <w:rsid w:val="001B0398"/>
  </w:style>
  <w:style w:type="paragraph" w:customStyle="1" w:styleId="140EDBD626564ABB90EAC71BCD9B43E9">
    <w:name w:val="140EDBD626564ABB90EAC71BCD9B43E9"/>
    <w:rsid w:val="001B0398"/>
  </w:style>
  <w:style w:type="paragraph" w:customStyle="1" w:styleId="FA71FBCE813940DDABC4F713F0415D25">
    <w:name w:val="FA71FBCE813940DDABC4F713F0415D25"/>
    <w:rsid w:val="001B0398"/>
  </w:style>
  <w:style w:type="paragraph" w:customStyle="1" w:styleId="E9EB5AE6CEAF4960AE928891DFCE04D8">
    <w:name w:val="E9EB5AE6CEAF4960AE928891DFCE04D8"/>
    <w:rsid w:val="001B0398"/>
  </w:style>
  <w:style w:type="paragraph" w:customStyle="1" w:styleId="CC857CF2F7F54365B8A56EFFED49052F">
    <w:name w:val="CC857CF2F7F54365B8A56EFFED49052F"/>
    <w:rsid w:val="001B0398"/>
  </w:style>
  <w:style w:type="paragraph" w:customStyle="1" w:styleId="24717540CB4641BF8A6201B994A70259">
    <w:name w:val="24717540CB4641BF8A6201B994A70259"/>
    <w:rsid w:val="001B0398"/>
  </w:style>
  <w:style w:type="paragraph" w:customStyle="1" w:styleId="014A0EA6BD5A44E1AE8C5DCB20BCF01F">
    <w:name w:val="014A0EA6BD5A44E1AE8C5DCB20BCF01F"/>
    <w:rsid w:val="001B0398"/>
  </w:style>
  <w:style w:type="paragraph" w:customStyle="1" w:styleId="E95316BFC98242BC9DB87FAE92F2ECBF">
    <w:name w:val="E95316BFC98242BC9DB87FAE92F2ECBF"/>
    <w:rsid w:val="001B0398"/>
  </w:style>
  <w:style w:type="paragraph" w:customStyle="1" w:styleId="91AC6D2A6D414BC59FEE3A915588D4A6">
    <w:name w:val="91AC6D2A6D414BC59FEE3A915588D4A6"/>
    <w:rsid w:val="001B0398"/>
  </w:style>
  <w:style w:type="paragraph" w:customStyle="1" w:styleId="E64B2C4F7DA04597A2857002D6364402">
    <w:name w:val="E64B2C4F7DA04597A2857002D6364402"/>
    <w:rsid w:val="001B0398"/>
  </w:style>
  <w:style w:type="paragraph" w:customStyle="1" w:styleId="222A88A5BBD8458CB19B25185BB505EA">
    <w:name w:val="222A88A5BBD8458CB19B25185BB505EA"/>
    <w:rsid w:val="001B0398"/>
  </w:style>
  <w:style w:type="paragraph" w:customStyle="1" w:styleId="900282E960934E108492B6B42F12625B">
    <w:name w:val="900282E960934E108492B6B42F12625B"/>
    <w:rsid w:val="001B0398"/>
  </w:style>
  <w:style w:type="paragraph" w:customStyle="1" w:styleId="BB4B8D134AB54C3792FB32C5BEBF7F4A">
    <w:name w:val="BB4B8D134AB54C3792FB32C5BEBF7F4A"/>
    <w:rsid w:val="001B0398"/>
  </w:style>
  <w:style w:type="paragraph" w:customStyle="1" w:styleId="F783AA2FCC1D4AA9A1AB2C576DA9BA99">
    <w:name w:val="F783AA2FCC1D4AA9A1AB2C576DA9BA99"/>
    <w:rsid w:val="001B0398"/>
  </w:style>
  <w:style w:type="paragraph" w:customStyle="1" w:styleId="F9126E5024F14B779C3DBB64812E3B1E">
    <w:name w:val="F9126E5024F14B779C3DBB64812E3B1E"/>
    <w:rsid w:val="001B0398"/>
  </w:style>
  <w:style w:type="paragraph" w:customStyle="1" w:styleId="D57EB61CD4FC480392C79D610879C435">
    <w:name w:val="D57EB61CD4FC480392C79D610879C435"/>
    <w:rsid w:val="001B0398"/>
  </w:style>
  <w:style w:type="paragraph" w:customStyle="1" w:styleId="9CE606F4EF0941DDB11474B8606EB1BA">
    <w:name w:val="9CE606F4EF0941DDB11474B8606EB1BA"/>
    <w:rsid w:val="001B0398"/>
  </w:style>
  <w:style w:type="paragraph" w:customStyle="1" w:styleId="D01E8151137341C5998972EDD9054D69">
    <w:name w:val="D01E8151137341C5998972EDD9054D69"/>
    <w:rsid w:val="001B0398"/>
  </w:style>
  <w:style w:type="paragraph" w:customStyle="1" w:styleId="43C1333735D04DF38423A9B76BE93757">
    <w:name w:val="43C1333735D04DF38423A9B76BE93757"/>
    <w:rsid w:val="001B0398"/>
  </w:style>
  <w:style w:type="paragraph" w:customStyle="1" w:styleId="13B53D17446546249364E3CC02966C25">
    <w:name w:val="13B53D17446546249364E3CC02966C25"/>
    <w:rsid w:val="001B0398"/>
  </w:style>
  <w:style w:type="paragraph" w:customStyle="1" w:styleId="C832C49159254D84B4B23D03F8B0EE25">
    <w:name w:val="C832C49159254D84B4B23D03F8B0EE25"/>
    <w:rsid w:val="001B0398"/>
  </w:style>
  <w:style w:type="paragraph" w:customStyle="1" w:styleId="DDFDABEE4FBC48EC89D1C3E79A37F886">
    <w:name w:val="DDFDABEE4FBC48EC89D1C3E79A37F886"/>
    <w:rsid w:val="001B0398"/>
  </w:style>
  <w:style w:type="paragraph" w:customStyle="1" w:styleId="47AA0FD14EF04F00AA8E82AB5D5A61E9">
    <w:name w:val="47AA0FD14EF04F00AA8E82AB5D5A61E9"/>
    <w:rsid w:val="001B0398"/>
  </w:style>
  <w:style w:type="paragraph" w:customStyle="1" w:styleId="94B324E96C3B4F53993E7DDB67F312F7">
    <w:name w:val="94B324E96C3B4F53993E7DDB67F312F7"/>
    <w:rsid w:val="001B0398"/>
  </w:style>
  <w:style w:type="paragraph" w:customStyle="1" w:styleId="BA95DCD3EF14409281B96C41B6AC6F96">
    <w:name w:val="BA95DCD3EF14409281B96C41B6AC6F96"/>
    <w:rsid w:val="001B0398"/>
  </w:style>
  <w:style w:type="paragraph" w:customStyle="1" w:styleId="D020BD1124D14C4A87C75B1E55C1574D">
    <w:name w:val="D020BD1124D14C4A87C75B1E55C1574D"/>
    <w:rsid w:val="001B0398"/>
  </w:style>
  <w:style w:type="paragraph" w:customStyle="1" w:styleId="6E8FFB0990C247A3B535ABFBC56E37E0">
    <w:name w:val="6E8FFB0990C247A3B535ABFBC56E37E0"/>
    <w:rsid w:val="001B0398"/>
  </w:style>
  <w:style w:type="paragraph" w:customStyle="1" w:styleId="1511C43B4AD647998864774C0A4BE374">
    <w:name w:val="1511C43B4AD647998864774C0A4BE374"/>
    <w:rsid w:val="001B0398"/>
  </w:style>
  <w:style w:type="paragraph" w:customStyle="1" w:styleId="3D22A7C47FC147E2AECF5AEC8C87F400">
    <w:name w:val="3D22A7C47FC147E2AECF5AEC8C87F400"/>
    <w:rsid w:val="001B0398"/>
  </w:style>
  <w:style w:type="paragraph" w:customStyle="1" w:styleId="DFE3505916B14501A8DA0DCEB9CB695D">
    <w:name w:val="DFE3505916B14501A8DA0DCEB9CB695D"/>
    <w:rsid w:val="001B0398"/>
  </w:style>
  <w:style w:type="paragraph" w:customStyle="1" w:styleId="18DC54027AEC46FE8B79BE5C98F23BF9">
    <w:name w:val="18DC54027AEC46FE8B79BE5C98F23BF9"/>
    <w:rsid w:val="001B0398"/>
  </w:style>
  <w:style w:type="paragraph" w:customStyle="1" w:styleId="D86B594E3FDA4F719A81A9CBB5A84804">
    <w:name w:val="D86B594E3FDA4F719A81A9CBB5A84804"/>
    <w:rsid w:val="001B0398"/>
  </w:style>
  <w:style w:type="paragraph" w:customStyle="1" w:styleId="4141695BC4204C64A99B526883A71952">
    <w:name w:val="4141695BC4204C64A99B526883A71952"/>
    <w:rsid w:val="001B0398"/>
  </w:style>
  <w:style w:type="paragraph" w:customStyle="1" w:styleId="77F29419B33A427EAAE161B53604EC55">
    <w:name w:val="77F29419B33A427EAAE161B53604EC55"/>
    <w:rsid w:val="001B0398"/>
  </w:style>
  <w:style w:type="paragraph" w:customStyle="1" w:styleId="B3693BBDAF924ADFA883EB64E0C939A9">
    <w:name w:val="B3693BBDAF924ADFA883EB64E0C939A9"/>
    <w:rsid w:val="001B0398"/>
  </w:style>
  <w:style w:type="paragraph" w:customStyle="1" w:styleId="C75144E8754543DEB655A7D1B167FC4E">
    <w:name w:val="C75144E8754543DEB655A7D1B167FC4E"/>
    <w:rsid w:val="001B0398"/>
  </w:style>
  <w:style w:type="paragraph" w:customStyle="1" w:styleId="998982BA49BE4AE48A79A73EDC6B542E">
    <w:name w:val="998982BA49BE4AE48A79A73EDC6B542E"/>
    <w:rsid w:val="001B0398"/>
  </w:style>
  <w:style w:type="paragraph" w:customStyle="1" w:styleId="55E8A903C54747B3A725B34BF7D2CCD0">
    <w:name w:val="55E8A903C54747B3A725B34BF7D2CCD0"/>
    <w:rsid w:val="001B0398"/>
  </w:style>
  <w:style w:type="paragraph" w:customStyle="1" w:styleId="3E4B0BD5B05C41B198377C183B52F48A">
    <w:name w:val="3E4B0BD5B05C41B198377C183B52F48A"/>
    <w:rsid w:val="001B0398"/>
  </w:style>
  <w:style w:type="paragraph" w:customStyle="1" w:styleId="84378A0BF3754DF7A7FA6A76251F80FD">
    <w:name w:val="84378A0BF3754DF7A7FA6A76251F80FD"/>
    <w:rsid w:val="001B0398"/>
  </w:style>
  <w:style w:type="paragraph" w:customStyle="1" w:styleId="79B7AA6C9C1744F5A8FE7B79D19CDA4C">
    <w:name w:val="79B7AA6C9C1744F5A8FE7B79D19CDA4C"/>
    <w:rsid w:val="001B0398"/>
  </w:style>
  <w:style w:type="paragraph" w:customStyle="1" w:styleId="27A03A8440874D5A83BBA425E3FF2DC4">
    <w:name w:val="27A03A8440874D5A83BBA425E3FF2DC4"/>
    <w:rsid w:val="001B0398"/>
  </w:style>
  <w:style w:type="paragraph" w:customStyle="1" w:styleId="0AA4DC2E53804444A6EAD599BC6DC2C5">
    <w:name w:val="0AA4DC2E53804444A6EAD599BC6DC2C5"/>
    <w:rsid w:val="001B0398"/>
  </w:style>
  <w:style w:type="paragraph" w:customStyle="1" w:styleId="FABA233ACB5D4703B6DC8E5CA07D0AEC">
    <w:name w:val="FABA233ACB5D4703B6DC8E5CA07D0AEC"/>
    <w:rsid w:val="001B0398"/>
  </w:style>
  <w:style w:type="paragraph" w:customStyle="1" w:styleId="85DBB9895D2A4FD798E97082C86D7581">
    <w:name w:val="85DBB9895D2A4FD798E97082C86D7581"/>
    <w:rsid w:val="001B0398"/>
  </w:style>
  <w:style w:type="paragraph" w:customStyle="1" w:styleId="7F12CF24514448BC87C3AC8DEA6CEECC">
    <w:name w:val="7F12CF24514448BC87C3AC8DEA6CEECC"/>
    <w:rsid w:val="001B0398"/>
  </w:style>
  <w:style w:type="paragraph" w:customStyle="1" w:styleId="A6A37767A9744BE982AE403F4799CFB4">
    <w:name w:val="A6A37767A9744BE982AE403F4799CFB4"/>
    <w:rsid w:val="001B0398"/>
  </w:style>
  <w:style w:type="paragraph" w:customStyle="1" w:styleId="B57111AD24784DD4B46E06BA25083DB9">
    <w:name w:val="B57111AD24784DD4B46E06BA25083DB9"/>
    <w:rsid w:val="001B0398"/>
  </w:style>
  <w:style w:type="paragraph" w:customStyle="1" w:styleId="0574655CFE2E4A38BF502B9EE1BBE24E">
    <w:name w:val="0574655CFE2E4A38BF502B9EE1BBE24E"/>
    <w:rsid w:val="001B0398"/>
  </w:style>
  <w:style w:type="paragraph" w:customStyle="1" w:styleId="0841719E424242EE87A9BBB986919B9D">
    <w:name w:val="0841719E424242EE87A9BBB986919B9D"/>
    <w:rsid w:val="001B0398"/>
  </w:style>
  <w:style w:type="paragraph" w:customStyle="1" w:styleId="A630D79126594BA4A9B080706B81336F">
    <w:name w:val="A630D79126594BA4A9B080706B81336F"/>
    <w:rsid w:val="001B0398"/>
  </w:style>
  <w:style w:type="paragraph" w:customStyle="1" w:styleId="75A828916BDB4F63A2346121CFF08423">
    <w:name w:val="75A828916BDB4F63A2346121CFF08423"/>
    <w:rsid w:val="001B0398"/>
  </w:style>
  <w:style w:type="paragraph" w:customStyle="1" w:styleId="CC9A05D5410B4ED8A4416AB3163746A2">
    <w:name w:val="CC9A05D5410B4ED8A4416AB3163746A2"/>
    <w:rsid w:val="001B0398"/>
  </w:style>
  <w:style w:type="paragraph" w:customStyle="1" w:styleId="C436BF8D64AF42C5B5507CAD2446B3C1">
    <w:name w:val="C436BF8D64AF42C5B5507CAD2446B3C1"/>
    <w:rsid w:val="001B0398"/>
  </w:style>
  <w:style w:type="paragraph" w:customStyle="1" w:styleId="54BDC6A40B5A45D5B695127AC7A364F0">
    <w:name w:val="54BDC6A40B5A45D5B695127AC7A364F0"/>
    <w:rsid w:val="001B0398"/>
  </w:style>
  <w:style w:type="paragraph" w:customStyle="1" w:styleId="FFE9F8B393904D418E9030A2E0AAE93E">
    <w:name w:val="FFE9F8B393904D418E9030A2E0AAE93E"/>
    <w:rsid w:val="001B0398"/>
  </w:style>
  <w:style w:type="paragraph" w:customStyle="1" w:styleId="C3955D65B01140A697A832C8EBB3DB06">
    <w:name w:val="C3955D65B01140A697A832C8EBB3DB06"/>
    <w:rsid w:val="001B0398"/>
  </w:style>
  <w:style w:type="paragraph" w:customStyle="1" w:styleId="719928334D19455E8F3CF4E5B1200EDC">
    <w:name w:val="719928334D19455E8F3CF4E5B1200EDC"/>
    <w:rsid w:val="001B0398"/>
  </w:style>
  <w:style w:type="paragraph" w:customStyle="1" w:styleId="DD549F33EA6A4183AEB707F509E342BB">
    <w:name w:val="DD549F33EA6A4183AEB707F509E342BB"/>
    <w:rsid w:val="001B0398"/>
  </w:style>
  <w:style w:type="paragraph" w:customStyle="1" w:styleId="88ED1DD544C74F728FDCE294BA1D5A97">
    <w:name w:val="88ED1DD544C74F728FDCE294BA1D5A97"/>
    <w:rsid w:val="001B0398"/>
  </w:style>
  <w:style w:type="paragraph" w:customStyle="1" w:styleId="DF2150B4A0224B2BB0B64D125031E283">
    <w:name w:val="DF2150B4A0224B2BB0B64D125031E283"/>
    <w:rsid w:val="001B0398"/>
  </w:style>
  <w:style w:type="paragraph" w:customStyle="1" w:styleId="0E9BB9B2E6C3462BB6930072DA0997BF">
    <w:name w:val="0E9BB9B2E6C3462BB6930072DA0997BF"/>
    <w:rsid w:val="001B0398"/>
  </w:style>
  <w:style w:type="paragraph" w:customStyle="1" w:styleId="67A4D38C5F034A0282086272D19AD8F3">
    <w:name w:val="67A4D38C5F034A0282086272D19AD8F3"/>
    <w:rsid w:val="001B0398"/>
  </w:style>
  <w:style w:type="paragraph" w:customStyle="1" w:styleId="DA0FF38D1DBE448EA943CECE8B7FDBE3">
    <w:name w:val="DA0FF38D1DBE448EA943CECE8B7FDBE3"/>
    <w:rsid w:val="001B0398"/>
  </w:style>
  <w:style w:type="paragraph" w:customStyle="1" w:styleId="8A3C38456B26425C94CE9F5D8C1AC1FF">
    <w:name w:val="8A3C38456B26425C94CE9F5D8C1AC1FF"/>
    <w:rsid w:val="001B0398"/>
  </w:style>
  <w:style w:type="paragraph" w:customStyle="1" w:styleId="8203CD001EE04376B719EB9CD92978FD">
    <w:name w:val="8203CD001EE04376B719EB9CD92978FD"/>
    <w:rsid w:val="001B0398"/>
  </w:style>
  <w:style w:type="paragraph" w:customStyle="1" w:styleId="4A28C6B9F9CD41EF96CD99871F3B72BB">
    <w:name w:val="4A28C6B9F9CD41EF96CD99871F3B72BB"/>
    <w:rsid w:val="001B0398"/>
  </w:style>
  <w:style w:type="paragraph" w:customStyle="1" w:styleId="BC4F599B432F4933BCDF248B38044194">
    <w:name w:val="BC4F599B432F4933BCDF248B38044194"/>
    <w:rsid w:val="001B0398"/>
  </w:style>
  <w:style w:type="paragraph" w:customStyle="1" w:styleId="5243B712D8634AA38DC234DCDA3C6A6A">
    <w:name w:val="5243B712D8634AA38DC234DCDA3C6A6A"/>
    <w:rsid w:val="001B0398"/>
  </w:style>
  <w:style w:type="paragraph" w:customStyle="1" w:styleId="308A4E584D724247AFD1D57357656CB7">
    <w:name w:val="308A4E584D724247AFD1D57357656CB7"/>
    <w:rsid w:val="001B0398"/>
  </w:style>
  <w:style w:type="paragraph" w:customStyle="1" w:styleId="F8265791E8BA4FFAB66BE919E792F3B7">
    <w:name w:val="F8265791E8BA4FFAB66BE919E792F3B7"/>
    <w:rsid w:val="001B0398"/>
  </w:style>
  <w:style w:type="paragraph" w:customStyle="1" w:styleId="78D2554F0DBD4FC5A2DC3556C418E4D1">
    <w:name w:val="78D2554F0DBD4FC5A2DC3556C418E4D1"/>
    <w:rsid w:val="001B0398"/>
  </w:style>
  <w:style w:type="paragraph" w:customStyle="1" w:styleId="21A57D3CBA374678A9F3C506E7443973">
    <w:name w:val="21A57D3CBA374678A9F3C506E7443973"/>
    <w:rsid w:val="001B0398"/>
  </w:style>
  <w:style w:type="paragraph" w:customStyle="1" w:styleId="F16F4F7B120F4A12A6D3FB1C083F3812">
    <w:name w:val="F16F4F7B120F4A12A6D3FB1C083F3812"/>
    <w:rsid w:val="001B0398"/>
  </w:style>
  <w:style w:type="paragraph" w:customStyle="1" w:styleId="E6ADEF660CD148E4AC6371BEE7DA063D">
    <w:name w:val="E6ADEF660CD148E4AC6371BEE7DA063D"/>
    <w:rsid w:val="001B0398"/>
  </w:style>
  <w:style w:type="paragraph" w:customStyle="1" w:styleId="720EB7486187422083AE13C9058D6664">
    <w:name w:val="720EB7486187422083AE13C9058D6664"/>
    <w:rsid w:val="001B0398"/>
  </w:style>
  <w:style w:type="paragraph" w:customStyle="1" w:styleId="E9D808D387A44A689BB11B7EBAFE4D39">
    <w:name w:val="E9D808D387A44A689BB11B7EBAFE4D39"/>
    <w:rsid w:val="001B0398"/>
  </w:style>
  <w:style w:type="paragraph" w:customStyle="1" w:styleId="1C6914196A0843B095D57F395BD41BD8">
    <w:name w:val="1C6914196A0843B095D57F395BD41BD8"/>
    <w:rsid w:val="001B0398"/>
  </w:style>
  <w:style w:type="paragraph" w:customStyle="1" w:styleId="674A8D3B264842B096CDD018DF855D9C">
    <w:name w:val="674A8D3B264842B096CDD018DF855D9C"/>
    <w:rsid w:val="001B0398"/>
  </w:style>
  <w:style w:type="paragraph" w:customStyle="1" w:styleId="D1A705D41AC04FF99E39D0EC2DB3241E">
    <w:name w:val="D1A705D41AC04FF99E39D0EC2DB3241E"/>
    <w:rsid w:val="001B0398"/>
  </w:style>
  <w:style w:type="paragraph" w:customStyle="1" w:styleId="52592EF98F3E434995E8A38AD26C2C66">
    <w:name w:val="52592EF98F3E434995E8A38AD26C2C66"/>
    <w:rsid w:val="001B0398"/>
  </w:style>
  <w:style w:type="paragraph" w:customStyle="1" w:styleId="6D5B99493E9140C4894B919843C828EA">
    <w:name w:val="6D5B99493E9140C4894B919843C828EA"/>
    <w:rsid w:val="001B0398"/>
  </w:style>
  <w:style w:type="paragraph" w:customStyle="1" w:styleId="73C5B747E6274294A82CDACC5CBE2CF1">
    <w:name w:val="73C5B747E6274294A82CDACC5CBE2CF1"/>
    <w:rsid w:val="001B0398"/>
  </w:style>
  <w:style w:type="paragraph" w:customStyle="1" w:styleId="B58B830DB718478188E310591A935A97">
    <w:name w:val="B58B830DB718478188E310591A935A97"/>
    <w:rsid w:val="001B0398"/>
  </w:style>
  <w:style w:type="paragraph" w:customStyle="1" w:styleId="23468311F8CF45D8B4DBE40A8B1BF63D">
    <w:name w:val="23468311F8CF45D8B4DBE40A8B1BF63D"/>
    <w:rsid w:val="001B0398"/>
  </w:style>
  <w:style w:type="paragraph" w:customStyle="1" w:styleId="1709B62A368647DC8343DDA5B7F69BE6">
    <w:name w:val="1709B62A368647DC8343DDA5B7F69BE6"/>
    <w:rsid w:val="001B0398"/>
  </w:style>
  <w:style w:type="paragraph" w:customStyle="1" w:styleId="D6C1A3D6717A42ED8F84E3ABB3C82F2D">
    <w:name w:val="D6C1A3D6717A42ED8F84E3ABB3C82F2D"/>
    <w:rsid w:val="001B0398"/>
  </w:style>
  <w:style w:type="paragraph" w:customStyle="1" w:styleId="CB4A25791CA14918937593CB876CFC35">
    <w:name w:val="CB4A25791CA14918937593CB876CFC35"/>
    <w:rsid w:val="001B0398"/>
  </w:style>
  <w:style w:type="paragraph" w:customStyle="1" w:styleId="4C9EC05C96B74D4FB7548446B030CB65">
    <w:name w:val="4C9EC05C96B74D4FB7548446B030CB65"/>
    <w:rsid w:val="001B0398"/>
  </w:style>
  <w:style w:type="paragraph" w:customStyle="1" w:styleId="C0841475EAF7484D84D8455E80E712F1">
    <w:name w:val="C0841475EAF7484D84D8455E80E712F1"/>
    <w:rsid w:val="001B0398"/>
  </w:style>
  <w:style w:type="paragraph" w:customStyle="1" w:styleId="D99017BAF63E41BFA4CBCEDCAF538CA9">
    <w:name w:val="D99017BAF63E41BFA4CBCEDCAF538CA9"/>
    <w:rsid w:val="001B0398"/>
  </w:style>
  <w:style w:type="paragraph" w:customStyle="1" w:styleId="7A17740EF46E416391405E56B507ABCA">
    <w:name w:val="7A17740EF46E416391405E56B507ABCA"/>
    <w:rsid w:val="001B0398"/>
  </w:style>
  <w:style w:type="paragraph" w:customStyle="1" w:styleId="CBF503459F26405B9761FD65F6710D98">
    <w:name w:val="CBF503459F26405B9761FD65F6710D98"/>
    <w:rsid w:val="001B0398"/>
  </w:style>
  <w:style w:type="paragraph" w:customStyle="1" w:styleId="CB47DB27EA7C4CDDA238170936AD1AD3">
    <w:name w:val="CB47DB27EA7C4CDDA238170936AD1AD3"/>
    <w:rsid w:val="001B0398"/>
  </w:style>
  <w:style w:type="paragraph" w:customStyle="1" w:styleId="B4FACB5A9D4249D7B042CC52856309F1">
    <w:name w:val="B4FACB5A9D4249D7B042CC52856309F1"/>
    <w:rsid w:val="001B0398"/>
  </w:style>
  <w:style w:type="paragraph" w:customStyle="1" w:styleId="528530ED7EE64F5987EA93C0CCDE9117">
    <w:name w:val="528530ED7EE64F5987EA93C0CCDE9117"/>
    <w:rsid w:val="001B0398"/>
  </w:style>
  <w:style w:type="paragraph" w:customStyle="1" w:styleId="B4F0032BFF9D4D15ADC792EFB4581EE5">
    <w:name w:val="B4F0032BFF9D4D15ADC792EFB4581EE5"/>
    <w:rsid w:val="001B0398"/>
  </w:style>
  <w:style w:type="paragraph" w:customStyle="1" w:styleId="956E634CD12A4EA1972750D855EFD82A">
    <w:name w:val="956E634CD12A4EA1972750D855EFD82A"/>
    <w:rsid w:val="001B0398"/>
  </w:style>
  <w:style w:type="paragraph" w:customStyle="1" w:styleId="874FB5D9B8224D1C935C3FBDF3BFAD6A">
    <w:name w:val="874FB5D9B8224D1C935C3FBDF3BFAD6A"/>
    <w:rsid w:val="001B0398"/>
  </w:style>
  <w:style w:type="paragraph" w:customStyle="1" w:styleId="0C28ADD7724D40B4969ECE710C6FC0D7">
    <w:name w:val="0C28ADD7724D40B4969ECE710C6FC0D7"/>
    <w:rsid w:val="001B0398"/>
  </w:style>
  <w:style w:type="paragraph" w:customStyle="1" w:styleId="77ECCD1C3C0F4451B608DB16526136AC">
    <w:name w:val="77ECCD1C3C0F4451B608DB16526136AC"/>
    <w:rsid w:val="001B0398"/>
  </w:style>
  <w:style w:type="paragraph" w:customStyle="1" w:styleId="73FD3C3778294E3D8F5B942054D939BA">
    <w:name w:val="73FD3C3778294E3D8F5B942054D939BA"/>
    <w:rsid w:val="001B0398"/>
  </w:style>
  <w:style w:type="paragraph" w:customStyle="1" w:styleId="0F1A134938FB42ECA66DE7A609D6E681">
    <w:name w:val="0F1A134938FB42ECA66DE7A609D6E681"/>
    <w:rsid w:val="001B0398"/>
  </w:style>
  <w:style w:type="paragraph" w:customStyle="1" w:styleId="F9BF6DD10B8E4E1F8753B9A42B99FFAB">
    <w:name w:val="F9BF6DD10B8E4E1F8753B9A42B99FFAB"/>
    <w:rsid w:val="001B0398"/>
  </w:style>
  <w:style w:type="paragraph" w:customStyle="1" w:styleId="23A7685BE37B4CAE8A7000BD3AFE1210">
    <w:name w:val="23A7685BE37B4CAE8A7000BD3AFE1210"/>
    <w:rsid w:val="001B0398"/>
  </w:style>
  <w:style w:type="paragraph" w:customStyle="1" w:styleId="79D6B18709F040F2B28071AE5C61ACC1">
    <w:name w:val="79D6B18709F040F2B28071AE5C61ACC1"/>
    <w:rsid w:val="001B0398"/>
  </w:style>
  <w:style w:type="paragraph" w:customStyle="1" w:styleId="AC757988D8EA4B999BEF883F86E94000">
    <w:name w:val="AC757988D8EA4B999BEF883F86E94000"/>
    <w:rsid w:val="001B0398"/>
  </w:style>
  <w:style w:type="paragraph" w:customStyle="1" w:styleId="290420721FEB4398B540D1F146850581">
    <w:name w:val="290420721FEB4398B540D1F146850581"/>
    <w:rsid w:val="001B0398"/>
  </w:style>
  <w:style w:type="paragraph" w:customStyle="1" w:styleId="A79D1B0C47F247538FC9B4787BB3FAC3">
    <w:name w:val="A79D1B0C47F247538FC9B4787BB3FAC3"/>
    <w:rsid w:val="001B0398"/>
  </w:style>
  <w:style w:type="paragraph" w:customStyle="1" w:styleId="851D90CC7272401EA4548610DD24CD0B">
    <w:name w:val="851D90CC7272401EA4548610DD24CD0B"/>
    <w:rsid w:val="001B0398"/>
  </w:style>
  <w:style w:type="paragraph" w:customStyle="1" w:styleId="DADE8D8CDC4A4EC484E622AD725716B2">
    <w:name w:val="DADE8D8CDC4A4EC484E622AD725716B2"/>
    <w:rsid w:val="001B0398"/>
  </w:style>
  <w:style w:type="paragraph" w:customStyle="1" w:styleId="BF68342B57534A54987AF72DAF7D2E4B">
    <w:name w:val="BF68342B57534A54987AF72DAF7D2E4B"/>
    <w:rsid w:val="001B0398"/>
  </w:style>
  <w:style w:type="paragraph" w:customStyle="1" w:styleId="9A8279021D274945B16550F2CAAC06C6">
    <w:name w:val="9A8279021D274945B16550F2CAAC06C6"/>
    <w:rsid w:val="001B0398"/>
  </w:style>
  <w:style w:type="paragraph" w:customStyle="1" w:styleId="0871EE19F7EE4AD9A5E7965BEE9B8B09">
    <w:name w:val="0871EE19F7EE4AD9A5E7965BEE9B8B09"/>
    <w:rsid w:val="001B0398"/>
  </w:style>
  <w:style w:type="paragraph" w:customStyle="1" w:styleId="A82A52DEA09F4E76A4D821657B4796A1">
    <w:name w:val="A82A52DEA09F4E76A4D821657B4796A1"/>
    <w:rsid w:val="001B0398"/>
  </w:style>
  <w:style w:type="paragraph" w:customStyle="1" w:styleId="F3541480CAC34524881DE5B45E46E468">
    <w:name w:val="F3541480CAC34524881DE5B45E46E468"/>
    <w:rsid w:val="001B0398"/>
  </w:style>
  <w:style w:type="paragraph" w:customStyle="1" w:styleId="2E67D82E5EC84D5D856E2D7EDF42C0C5">
    <w:name w:val="2E67D82E5EC84D5D856E2D7EDF42C0C5"/>
    <w:rsid w:val="001B0398"/>
  </w:style>
  <w:style w:type="paragraph" w:customStyle="1" w:styleId="FFAD883406634C9A89A7BAD88BAECBD6">
    <w:name w:val="FFAD883406634C9A89A7BAD88BAECBD6"/>
    <w:rsid w:val="001B0398"/>
  </w:style>
  <w:style w:type="paragraph" w:customStyle="1" w:styleId="D4E74067E71B47C1AE4B2F9BEC78E198">
    <w:name w:val="D4E74067E71B47C1AE4B2F9BEC78E198"/>
    <w:rsid w:val="001B0398"/>
  </w:style>
  <w:style w:type="paragraph" w:customStyle="1" w:styleId="2CC648AB472A46AABDC85370F4E4CBF1">
    <w:name w:val="2CC648AB472A46AABDC85370F4E4CBF1"/>
    <w:rsid w:val="001B0398"/>
  </w:style>
  <w:style w:type="paragraph" w:customStyle="1" w:styleId="9FBBCFDAE0574B58BF7D196E0F5C7D83">
    <w:name w:val="9FBBCFDAE0574B58BF7D196E0F5C7D83"/>
    <w:rsid w:val="001B0398"/>
  </w:style>
  <w:style w:type="paragraph" w:customStyle="1" w:styleId="C78FA0F6494B4F2AAEDC8AE8973F51AA">
    <w:name w:val="C78FA0F6494B4F2AAEDC8AE8973F51AA"/>
    <w:rsid w:val="001B0398"/>
  </w:style>
  <w:style w:type="paragraph" w:customStyle="1" w:styleId="3BA98AE84B4144CFB30FE9C4BEEDE313">
    <w:name w:val="3BA98AE84B4144CFB30FE9C4BEEDE313"/>
    <w:rsid w:val="001B0398"/>
  </w:style>
  <w:style w:type="paragraph" w:customStyle="1" w:styleId="A60ECD126C8D464BA56D781E76A47499">
    <w:name w:val="A60ECD126C8D464BA56D781E76A47499"/>
    <w:rsid w:val="001B0398"/>
  </w:style>
  <w:style w:type="paragraph" w:customStyle="1" w:styleId="EE7AC2F6E7DE48E78DA55AA67925F15B">
    <w:name w:val="EE7AC2F6E7DE48E78DA55AA67925F15B"/>
    <w:rsid w:val="001B0398"/>
  </w:style>
  <w:style w:type="paragraph" w:customStyle="1" w:styleId="5967C890B2B84713AF2BF3D9A5231D43">
    <w:name w:val="5967C890B2B84713AF2BF3D9A5231D43"/>
    <w:rsid w:val="001B0398"/>
  </w:style>
  <w:style w:type="paragraph" w:customStyle="1" w:styleId="C7E02C963BD84B4DA77D847A37B56BCD">
    <w:name w:val="C7E02C963BD84B4DA77D847A37B56BCD"/>
    <w:rsid w:val="001B0398"/>
  </w:style>
  <w:style w:type="paragraph" w:customStyle="1" w:styleId="8964891E4C8C40458483B83812EF1C87">
    <w:name w:val="8964891E4C8C40458483B83812EF1C87"/>
    <w:rsid w:val="001B0398"/>
  </w:style>
  <w:style w:type="paragraph" w:customStyle="1" w:styleId="2CAF0545E9D04558824A3C9959A67598">
    <w:name w:val="2CAF0545E9D04558824A3C9959A67598"/>
    <w:rsid w:val="001B0398"/>
  </w:style>
  <w:style w:type="paragraph" w:customStyle="1" w:styleId="D03DCAA092E0442FBE04BB565BDF6FB5">
    <w:name w:val="D03DCAA092E0442FBE04BB565BDF6FB5"/>
    <w:rsid w:val="001B0398"/>
  </w:style>
  <w:style w:type="paragraph" w:customStyle="1" w:styleId="46B459861F8A4EA884A2CFA3BDD5B9C6">
    <w:name w:val="46B459861F8A4EA884A2CFA3BDD5B9C6"/>
    <w:rsid w:val="001B0398"/>
  </w:style>
  <w:style w:type="paragraph" w:customStyle="1" w:styleId="5AF116365D084F6195702F84B7C548E3">
    <w:name w:val="5AF116365D084F6195702F84B7C548E3"/>
    <w:rsid w:val="001B0398"/>
  </w:style>
  <w:style w:type="paragraph" w:customStyle="1" w:styleId="15BB5F05308F4732B9D81510E0CBDB4C">
    <w:name w:val="15BB5F05308F4732B9D81510E0CBDB4C"/>
    <w:rsid w:val="001B0398"/>
  </w:style>
  <w:style w:type="paragraph" w:customStyle="1" w:styleId="A133EE5999BD4A64910F5CBDB3E64FB6">
    <w:name w:val="A133EE5999BD4A64910F5CBDB3E64FB6"/>
    <w:rsid w:val="00AD2A79"/>
  </w:style>
  <w:style w:type="paragraph" w:customStyle="1" w:styleId="9AB4EF4E83F94A18A1A138BE4C655E051">
    <w:name w:val="9AB4EF4E83F94A18A1A138BE4C655E051"/>
    <w:rsid w:val="00F07A06"/>
    <w:pPr>
      <w:spacing w:after="0" w:line="240" w:lineRule="auto"/>
    </w:pPr>
    <w:rPr>
      <w:rFonts w:ascii="Arial" w:eastAsia="Times New Roman" w:hAnsi="Arial" w:cs="Times New Roman"/>
      <w:sz w:val="20"/>
      <w:szCs w:val="20"/>
    </w:rPr>
  </w:style>
  <w:style w:type="paragraph" w:customStyle="1" w:styleId="5EF9AA687EE6494993006227FED1C5C31">
    <w:name w:val="5EF9AA687EE6494993006227FED1C5C31"/>
    <w:rsid w:val="00F07A06"/>
    <w:pPr>
      <w:spacing w:after="0" w:line="240" w:lineRule="auto"/>
    </w:pPr>
    <w:rPr>
      <w:rFonts w:ascii="Arial" w:eastAsia="Times New Roman" w:hAnsi="Arial" w:cs="Times New Roman"/>
      <w:sz w:val="20"/>
      <w:szCs w:val="20"/>
    </w:rPr>
  </w:style>
  <w:style w:type="paragraph" w:customStyle="1" w:styleId="6C80C5F95FBF42AA90F7ECF355CA15151">
    <w:name w:val="6C80C5F95FBF42AA90F7ECF355CA15151"/>
    <w:rsid w:val="00F07A06"/>
    <w:pPr>
      <w:spacing w:after="0" w:line="240" w:lineRule="auto"/>
    </w:pPr>
    <w:rPr>
      <w:rFonts w:ascii="Arial" w:eastAsia="Times New Roman" w:hAnsi="Arial" w:cs="Times New Roman"/>
      <w:sz w:val="20"/>
      <w:szCs w:val="20"/>
    </w:rPr>
  </w:style>
  <w:style w:type="paragraph" w:customStyle="1" w:styleId="EB664C1CA8864C8B871BBA11C3F490D91">
    <w:name w:val="EB664C1CA8864C8B871BBA11C3F490D91"/>
    <w:rsid w:val="00F07A06"/>
    <w:pPr>
      <w:spacing w:after="0" w:line="240" w:lineRule="auto"/>
    </w:pPr>
    <w:rPr>
      <w:rFonts w:ascii="Arial" w:eastAsia="Times New Roman" w:hAnsi="Arial" w:cs="Times New Roman"/>
      <w:sz w:val="20"/>
      <w:szCs w:val="20"/>
    </w:rPr>
  </w:style>
  <w:style w:type="paragraph" w:customStyle="1" w:styleId="FA71FBCE813940DDABC4F713F0415D251">
    <w:name w:val="FA71FBCE813940DDABC4F713F0415D251"/>
    <w:rsid w:val="00F07A06"/>
    <w:pPr>
      <w:spacing w:after="0" w:line="240" w:lineRule="auto"/>
    </w:pPr>
    <w:rPr>
      <w:rFonts w:ascii="Arial" w:eastAsia="Times New Roman" w:hAnsi="Arial" w:cs="Times New Roman"/>
      <w:sz w:val="20"/>
      <w:szCs w:val="20"/>
    </w:rPr>
  </w:style>
  <w:style w:type="paragraph" w:customStyle="1" w:styleId="222A88A5BBD8458CB19B25185BB505EA1">
    <w:name w:val="222A88A5BBD8458CB19B25185BB505EA1"/>
    <w:rsid w:val="00F07A06"/>
    <w:pPr>
      <w:spacing w:after="0" w:line="240" w:lineRule="auto"/>
    </w:pPr>
    <w:rPr>
      <w:rFonts w:ascii="Arial" w:eastAsia="Times New Roman" w:hAnsi="Arial" w:cs="Times New Roman"/>
      <w:sz w:val="20"/>
      <w:szCs w:val="20"/>
    </w:rPr>
  </w:style>
  <w:style w:type="paragraph" w:customStyle="1" w:styleId="43C1333735D04DF38423A9B76BE937571">
    <w:name w:val="43C1333735D04DF38423A9B76BE937571"/>
    <w:rsid w:val="00F07A06"/>
    <w:pPr>
      <w:spacing w:after="0" w:line="240" w:lineRule="auto"/>
    </w:pPr>
    <w:rPr>
      <w:rFonts w:ascii="Arial" w:eastAsia="Times New Roman" w:hAnsi="Arial" w:cs="Times New Roman"/>
      <w:sz w:val="20"/>
      <w:szCs w:val="20"/>
    </w:rPr>
  </w:style>
  <w:style w:type="paragraph" w:customStyle="1" w:styleId="6E8FFB0990C247A3B535ABFBC56E37E01">
    <w:name w:val="6E8FFB0990C247A3B535ABFBC56E37E01"/>
    <w:rsid w:val="00F07A06"/>
    <w:pPr>
      <w:spacing w:after="0" w:line="240" w:lineRule="auto"/>
    </w:pPr>
    <w:rPr>
      <w:rFonts w:ascii="Arial" w:eastAsia="Times New Roman" w:hAnsi="Arial" w:cs="Times New Roman"/>
      <w:sz w:val="20"/>
      <w:szCs w:val="20"/>
    </w:rPr>
  </w:style>
  <w:style w:type="paragraph" w:customStyle="1" w:styleId="B3693BBDAF924ADFA883EB64E0C939A91">
    <w:name w:val="B3693BBDAF924ADFA883EB64E0C939A91"/>
    <w:rsid w:val="00F07A06"/>
    <w:pPr>
      <w:spacing w:after="0" w:line="240" w:lineRule="auto"/>
    </w:pPr>
    <w:rPr>
      <w:rFonts w:ascii="Arial" w:eastAsia="Times New Roman" w:hAnsi="Arial" w:cs="Times New Roman"/>
      <w:sz w:val="20"/>
      <w:szCs w:val="20"/>
    </w:rPr>
  </w:style>
  <w:style w:type="paragraph" w:customStyle="1" w:styleId="9335A87539CD44C98EE2641B7AF055C31">
    <w:name w:val="9335A87539CD44C98EE2641B7AF055C31"/>
    <w:rsid w:val="00F07A06"/>
    <w:pPr>
      <w:spacing w:after="0" w:line="240" w:lineRule="auto"/>
    </w:pPr>
    <w:rPr>
      <w:rFonts w:ascii="Arial" w:eastAsia="Times New Roman" w:hAnsi="Arial" w:cs="Times New Roman"/>
      <w:sz w:val="20"/>
      <w:szCs w:val="20"/>
    </w:rPr>
  </w:style>
  <w:style w:type="paragraph" w:customStyle="1" w:styleId="0841719E424242EE87A9BBB986919B9D1">
    <w:name w:val="0841719E424242EE87A9BBB986919B9D1"/>
    <w:rsid w:val="00F07A06"/>
    <w:pPr>
      <w:spacing w:after="0" w:line="240" w:lineRule="auto"/>
    </w:pPr>
    <w:rPr>
      <w:rFonts w:ascii="Arial" w:eastAsia="Times New Roman" w:hAnsi="Arial" w:cs="Times New Roman"/>
      <w:sz w:val="20"/>
      <w:szCs w:val="20"/>
    </w:rPr>
  </w:style>
  <w:style w:type="paragraph" w:customStyle="1" w:styleId="086439F0E935497CBD737796B12923901">
    <w:name w:val="086439F0E935497CBD737796B12923901"/>
    <w:rsid w:val="00F07A06"/>
    <w:pPr>
      <w:spacing w:after="0" w:line="240" w:lineRule="auto"/>
    </w:pPr>
    <w:rPr>
      <w:rFonts w:ascii="Arial" w:eastAsia="Times New Roman" w:hAnsi="Arial" w:cs="Times New Roman"/>
      <w:sz w:val="20"/>
      <w:szCs w:val="20"/>
    </w:rPr>
  </w:style>
  <w:style w:type="paragraph" w:customStyle="1" w:styleId="A630D79126594BA4A9B080706B81336F1">
    <w:name w:val="A630D79126594BA4A9B080706B81336F1"/>
    <w:rsid w:val="00F07A06"/>
    <w:pPr>
      <w:spacing w:after="0" w:line="240" w:lineRule="auto"/>
    </w:pPr>
    <w:rPr>
      <w:rFonts w:ascii="Arial" w:eastAsia="Times New Roman" w:hAnsi="Arial" w:cs="Times New Roman"/>
      <w:sz w:val="20"/>
      <w:szCs w:val="20"/>
    </w:rPr>
  </w:style>
  <w:style w:type="paragraph" w:customStyle="1" w:styleId="DD549F33EA6A4183AEB707F509E342BB1">
    <w:name w:val="DD549F33EA6A4183AEB707F509E342BB1"/>
    <w:rsid w:val="00F07A06"/>
    <w:pPr>
      <w:spacing w:after="0" w:line="240" w:lineRule="auto"/>
    </w:pPr>
    <w:rPr>
      <w:rFonts w:ascii="Arial" w:eastAsia="Times New Roman" w:hAnsi="Arial" w:cs="Times New Roman"/>
      <w:sz w:val="20"/>
      <w:szCs w:val="20"/>
    </w:rPr>
  </w:style>
  <w:style w:type="paragraph" w:customStyle="1" w:styleId="F16F4F7B120F4A12A6D3FB1C083F38121">
    <w:name w:val="F16F4F7B120F4A12A6D3FB1C083F38121"/>
    <w:rsid w:val="00F07A06"/>
    <w:pPr>
      <w:spacing w:after="0" w:line="240" w:lineRule="auto"/>
    </w:pPr>
    <w:rPr>
      <w:rFonts w:ascii="Arial" w:eastAsia="Times New Roman" w:hAnsi="Arial" w:cs="Times New Roman"/>
      <w:sz w:val="20"/>
      <w:szCs w:val="20"/>
    </w:rPr>
  </w:style>
  <w:style w:type="paragraph" w:customStyle="1" w:styleId="E6ADEF660CD148E4AC6371BEE7DA063D1">
    <w:name w:val="E6ADEF660CD148E4AC6371BEE7DA063D1"/>
    <w:rsid w:val="00F07A06"/>
    <w:pPr>
      <w:spacing w:after="0" w:line="240" w:lineRule="auto"/>
    </w:pPr>
    <w:rPr>
      <w:rFonts w:ascii="Arial" w:eastAsia="Times New Roman" w:hAnsi="Arial" w:cs="Times New Roman"/>
      <w:sz w:val="20"/>
      <w:szCs w:val="20"/>
    </w:rPr>
  </w:style>
  <w:style w:type="paragraph" w:customStyle="1" w:styleId="C0841475EAF7484D84D8455E80E712F11">
    <w:name w:val="C0841475EAF7484D84D8455E80E712F11"/>
    <w:rsid w:val="00F07A06"/>
    <w:pPr>
      <w:spacing w:after="0" w:line="240" w:lineRule="auto"/>
    </w:pPr>
    <w:rPr>
      <w:rFonts w:ascii="Arial" w:eastAsia="Times New Roman" w:hAnsi="Arial" w:cs="Times New Roman"/>
      <w:sz w:val="20"/>
      <w:szCs w:val="20"/>
    </w:rPr>
  </w:style>
  <w:style w:type="paragraph" w:customStyle="1" w:styleId="D99017BAF63E41BFA4CBCEDCAF538CA91">
    <w:name w:val="D99017BAF63E41BFA4CBCEDCAF538CA91"/>
    <w:rsid w:val="00F07A06"/>
    <w:pPr>
      <w:spacing w:after="0" w:line="240" w:lineRule="auto"/>
    </w:pPr>
    <w:rPr>
      <w:rFonts w:ascii="Arial" w:eastAsia="Times New Roman" w:hAnsi="Arial" w:cs="Times New Roman"/>
      <w:sz w:val="20"/>
      <w:szCs w:val="20"/>
    </w:rPr>
  </w:style>
  <w:style w:type="paragraph" w:customStyle="1" w:styleId="79D6B18709F040F2B28071AE5C61ACC11">
    <w:name w:val="79D6B18709F040F2B28071AE5C61ACC11"/>
    <w:rsid w:val="00F07A06"/>
    <w:pPr>
      <w:spacing w:after="0" w:line="240" w:lineRule="auto"/>
    </w:pPr>
    <w:rPr>
      <w:rFonts w:ascii="Arial" w:eastAsia="Times New Roman" w:hAnsi="Arial" w:cs="Times New Roman"/>
      <w:sz w:val="20"/>
      <w:szCs w:val="20"/>
    </w:rPr>
  </w:style>
  <w:style w:type="paragraph" w:customStyle="1" w:styleId="AC757988D8EA4B999BEF883F86E940001">
    <w:name w:val="AC757988D8EA4B999BEF883F86E940001"/>
    <w:rsid w:val="00F07A06"/>
    <w:pPr>
      <w:spacing w:after="0" w:line="240" w:lineRule="auto"/>
    </w:pPr>
    <w:rPr>
      <w:rFonts w:ascii="Arial" w:eastAsia="Times New Roman" w:hAnsi="Arial" w:cs="Times New Roman"/>
      <w:sz w:val="20"/>
      <w:szCs w:val="20"/>
    </w:rPr>
  </w:style>
  <w:style w:type="paragraph" w:customStyle="1" w:styleId="851D90CC7272401EA4548610DD24CD0B1">
    <w:name w:val="851D90CC7272401EA4548610DD24CD0B1"/>
    <w:rsid w:val="00F07A06"/>
    <w:pPr>
      <w:spacing w:after="0" w:line="240" w:lineRule="auto"/>
    </w:pPr>
    <w:rPr>
      <w:rFonts w:ascii="Arial" w:eastAsia="Times New Roman" w:hAnsi="Arial" w:cs="Times New Roman"/>
      <w:sz w:val="20"/>
      <w:szCs w:val="20"/>
    </w:rPr>
  </w:style>
  <w:style w:type="paragraph" w:customStyle="1" w:styleId="D03DCAA092E0442FBE04BB565BDF6FB51">
    <w:name w:val="D03DCAA092E0442FBE04BB565BDF6FB51"/>
    <w:rsid w:val="00F07A06"/>
    <w:pPr>
      <w:spacing w:after="0" w:line="240" w:lineRule="auto"/>
    </w:pPr>
    <w:rPr>
      <w:rFonts w:ascii="Arial" w:eastAsia="Times New Roman" w:hAnsi="Arial" w:cs="Times New Roman"/>
      <w:sz w:val="20"/>
      <w:szCs w:val="20"/>
    </w:rPr>
  </w:style>
  <w:style w:type="paragraph" w:customStyle="1" w:styleId="E9EB5AE6CEAF4960AE928891DFCE04D81">
    <w:name w:val="E9EB5AE6CEAF4960AE928891DFCE04D81"/>
    <w:rsid w:val="00F07A06"/>
    <w:pPr>
      <w:spacing w:after="0" w:line="240" w:lineRule="auto"/>
    </w:pPr>
    <w:rPr>
      <w:rFonts w:ascii="Arial" w:eastAsia="Times New Roman" w:hAnsi="Arial" w:cs="Times New Roman"/>
      <w:sz w:val="20"/>
      <w:szCs w:val="20"/>
    </w:rPr>
  </w:style>
  <w:style w:type="paragraph" w:customStyle="1" w:styleId="900282E960934E108492B6B42F12625B1">
    <w:name w:val="900282E960934E108492B6B42F12625B1"/>
    <w:rsid w:val="00F07A06"/>
    <w:pPr>
      <w:spacing w:after="0" w:line="240" w:lineRule="auto"/>
    </w:pPr>
    <w:rPr>
      <w:rFonts w:ascii="Arial" w:eastAsia="Times New Roman" w:hAnsi="Arial" w:cs="Times New Roman"/>
      <w:sz w:val="20"/>
      <w:szCs w:val="20"/>
    </w:rPr>
  </w:style>
  <w:style w:type="paragraph" w:customStyle="1" w:styleId="13B53D17446546249364E3CC02966C251">
    <w:name w:val="13B53D17446546249364E3CC02966C251"/>
    <w:rsid w:val="00F07A06"/>
    <w:pPr>
      <w:spacing w:after="0" w:line="240" w:lineRule="auto"/>
    </w:pPr>
    <w:rPr>
      <w:rFonts w:ascii="Arial" w:eastAsia="Times New Roman" w:hAnsi="Arial" w:cs="Times New Roman"/>
      <w:sz w:val="20"/>
      <w:szCs w:val="20"/>
    </w:rPr>
  </w:style>
  <w:style w:type="paragraph" w:customStyle="1" w:styleId="1511C43B4AD647998864774C0A4BE3741">
    <w:name w:val="1511C43B4AD647998864774C0A4BE3741"/>
    <w:rsid w:val="00F07A06"/>
    <w:pPr>
      <w:spacing w:after="0" w:line="240" w:lineRule="auto"/>
    </w:pPr>
    <w:rPr>
      <w:rFonts w:ascii="Arial" w:eastAsia="Times New Roman" w:hAnsi="Arial" w:cs="Times New Roman"/>
      <w:sz w:val="20"/>
      <w:szCs w:val="20"/>
    </w:rPr>
  </w:style>
  <w:style w:type="paragraph" w:customStyle="1" w:styleId="C75144E8754543DEB655A7D1B167FC4E1">
    <w:name w:val="C75144E8754543DEB655A7D1B167FC4E1"/>
    <w:rsid w:val="00F07A06"/>
    <w:pPr>
      <w:spacing w:after="0" w:line="240" w:lineRule="auto"/>
    </w:pPr>
    <w:rPr>
      <w:rFonts w:ascii="Arial" w:eastAsia="Times New Roman" w:hAnsi="Arial" w:cs="Times New Roman"/>
      <w:sz w:val="20"/>
      <w:szCs w:val="20"/>
    </w:rPr>
  </w:style>
  <w:style w:type="paragraph" w:customStyle="1" w:styleId="1D2262F3F6EC46C6837F29FAE39E2C0D1">
    <w:name w:val="1D2262F3F6EC46C6837F29FAE39E2C0D1"/>
    <w:rsid w:val="00F07A06"/>
    <w:pPr>
      <w:spacing w:after="0" w:line="240" w:lineRule="auto"/>
    </w:pPr>
    <w:rPr>
      <w:rFonts w:ascii="Arial" w:eastAsia="Times New Roman" w:hAnsi="Arial" w:cs="Times New Roman"/>
      <w:sz w:val="20"/>
      <w:szCs w:val="20"/>
    </w:rPr>
  </w:style>
  <w:style w:type="paragraph" w:customStyle="1" w:styleId="0574655CFE2E4A38BF502B9EE1BBE24E1">
    <w:name w:val="0574655CFE2E4A38BF502B9EE1BBE24E1"/>
    <w:rsid w:val="00F07A06"/>
    <w:pPr>
      <w:spacing w:after="0" w:line="240" w:lineRule="auto"/>
    </w:pPr>
    <w:rPr>
      <w:rFonts w:ascii="Arial" w:eastAsia="Times New Roman" w:hAnsi="Arial" w:cs="Times New Roman"/>
      <w:sz w:val="20"/>
      <w:szCs w:val="20"/>
    </w:rPr>
  </w:style>
  <w:style w:type="paragraph" w:customStyle="1" w:styleId="E97B9B23C16F49DF9916EB40976C76551">
    <w:name w:val="E97B9B23C16F49DF9916EB40976C76551"/>
    <w:rsid w:val="00F07A06"/>
    <w:pPr>
      <w:spacing w:after="0" w:line="240" w:lineRule="auto"/>
    </w:pPr>
    <w:rPr>
      <w:rFonts w:ascii="Arial" w:eastAsia="Times New Roman" w:hAnsi="Arial" w:cs="Times New Roman"/>
      <w:sz w:val="20"/>
      <w:szCs w:val="20"/>
    </w:rPr>
  </w:style>
  <w:style w:type="paragraph" w:customStyle="1" w:styleId="75A828916BDB4F63A2346121CFF084231">
    <w:name w:val="75A828916BDB4F63A2346121CFF084231"/>
    <w:rsid w:val="00F07A06"/>
    <w:pPr>
      <w:spacing w:after="0" w:line="240" w:lineRule="auto"/>
    </w:pPr>
    <w:rPr>
      <w:rFonts w:ascii="Arial" w:eastAsia="Times New Roman" w:hAnsi="Arial" w:cs="Times New Roman"/>
      <w:sz w:val="20"/>
      <w:szCs w:val="20"/>
    </w:rPr>
  </w:style>
  <w:style w:type="paragraph" w:customStyle="1" w:styleId="88ED1DD544C74F728FDCE294BA1D5A971">
    <w:name w:val="88ED1DD544C74F728FDCE294BA1D5A971"/>
    <w:rsid w:val="00F07A06"/>
    <w:pPr>
      <w:spacing w:after="0" w:line="240" w:lineRule="auto"/>
    </w:pPr>
    <w:rPr>
      <w:rFonts w:ascii="Arial" w:eastAsia="Times New Roman" w:hAnsi="Arial" w:cs="Times New Roman"/>
      <w:sz w:val="20"/>
      <w:szCs w:val="20"/>
    </w:rPr>
  </w:style>
  <w:style w:type="paragraph" w:customStyle="1" w:styleId="21A57D3CBA374678A9F3C506E74439731">
    <w:name w:val="21A57D3CBA374678A9F3C506E74439731"/>
    <w:rsid w:val="00F07A06"/>
    <w:pPr>
      <w:spacing w:after="0" w:line="240" w:lineRule="auto"/>
    </w:pPr>
    <w:rPr>
      <w:rFonts w:ascii="Arial" w:eastAsia="Times New Roman" w:hAnsi="Arial" w:cs="Times New Roman"/>
      <w:sz w:val="20"/>
      <w:szCs w:val="20"/>
    </w:rPr>
  </w:style>
  <w:style w:type="paragraph" w:customStyle="1" w:styleId="720EB7486187422083AE13C9058D66641">
    <w:name w:val="720EB7486187422083AE13C9058D66641"/>
    <w:rsid w:val="00F07A06"/>
    <w:pPr>
      <w:spacing w:after="0" w:line="240" w:lineRule="auto"/>
    </w:pPr>
    <w:rPr>
      <w:rFonts w:ascii="Arial" w:eastAsia="Times New Roman" w:hAnsi="Arial" w:cs="Times New Roman"/>
      <w:sz w:val="20"/>
      <w:szCs w:val="20"/>
    </w:rPr>
  </w:style>
  <w:style w:type="paragraph" w:customStyle="1" w:styleId="4C9EC05C96B74D4FB7548446B030CB651">
    <w:name w:val="4C9EC05C96B74D4FB7548446B030CB651"/>
    <w:rsid w:val="00F07A06"/>
    <w:pPr>
      <w:spacing w:after="0" w:line="240" w:lineRule="auto"/>
    </w:pPr>
    <w:rPr>
      <w:rFonts w:ascii="Arial" w:eastAsia="Times New Roman" w:hAnsi="Arial" w:cs="Times New Roman"/>
      <w:sz w:val="20"/>
      <w:szCs w:val="20"/>
    </w:rPr>
  </w:style>
  <w:style w:type="paragraph" w:customStyle="1" w:styleId="7A17740EF46E416391405E56B507ABCA1">
    <w:name w:val="7A17740EF46E416391405E56B507ABCA1"/>
    <w:rsid w:val="00F07A06"/>
    <w:pPr>
      <w:spacing w:after="0" w:line="240" w:lineRule="auto"/>
    </w:pPr>
    <w:rPr>
      <w:rFonts w:ascii="Arial" w:eastAsia="Times New Roman" w:hAnsi="Arial" w:cs="Times New Roman"/>
      <w:sz w:val="20"/>
      <w:szCs w:val="20"/>
    </w:rPr>
  </w:style>
  <w:style w:type="paragraph" w:customStyle="1" w:styleId="23A7685BE37B4CAE8A7000BD3AFE12101">
    <w:name w:val="23A7685BE37B4CAE8A7000BD3AFE12101"/>
    <w:rsid w:val="00F07A06"/>
    <w:pPr>
      <w:spacing w:after="0" w:line="240" w:lineRule="auto"/>
    </w:pPr>
    <w:rPr>
      <w:rFonts w:ascii="Arial" w:eastAsia="Times New Roman" w:hAnsi="Arial" w:cs="Times New Roman"/>
      <w:sz w:val="20"/>
      <w:szCs w:val="20"/>
    </w:rPr>
  </w:style>
  <w:style w:type="paragraph" w:customStyle="1" w:styleId="290420721FEB4398B540D1F1468505811">
    <w:name w:val="290420721FEB4398B540D1F1468505811"/>
    <w:rsid w:val="00F07A06"/>
    <w:pPr>
      <w:spacing w:after="0" w:line="240" w:lineRule="auto"/>
    </w:pPr>
    <w:rPr>
      <w:rFonts w:ascii="Arial" w:eastAsia="Times New Roman" w:hAnsi="Arial" w:cs="Times New Roman"/>
      <w:sz w:val="20"/>
      <w:szCs w:val="20"/>
    </w:rPr>
  </w:style>
  <w:style w:type="paragraph" w:customStyle="1" w:styleId="A79D1B0C47F247538FC9B4787BB3FAC31">
    <w:name w:val="A79D1B0C47F247538FC9B4787BB3FAC31"/>
    <w:rsid w:val="00F07A06"/>
    <w:pPr>
      <w:spacing w:after="0" w:line="240" w:lineRule="auto"/>
    </w:pPr>
    <w:rPr>
      <w:rFonts w:ascii="Arial" w:eastAsia="Times New Roman" w:hAnsi="Arial" w:cs="Times New Roman"/>
      <w:sz w:val="20"/>
      <w:szCs w:val="20"/>
    </w:rPr>
  </w:style>
  <w:style w:type="paragraph" w:customStyle="1" w:styleId="2CAF0545E9D04558824A3C9959A675981">
    <w:name w:val="2CAF0545E9D04558824A3C9959A675981"/>
    <w:rsid w:val="00F07A06"/>
    <w:pPr>
      <w:spacing w:after="0" w:line="240" w:lineRule="auto"/>
    </w:pPr>
    <w:rPr>
      <w:rFonts w:ascii="Arial" w:eastAsia="Times New Roman" w:hAnsi="Arial" w:cs="Times New Roman"/>
      <w:sz w:val="20"/>
      <w:szCs w:val="20"/>
    </w:rPr>
  </w:style>
  <w:style w:type="paragraph" w:customStyle="1" w:styleId="CC857CF2F7F54365B8A56EFFED49052F1">
    <w:name w:val="CC857CF2F7F54365B8A56EFFED49052F1"/>
    <w:rsid w:val="00F07A06"/>
    <w:pPr>
      <w:spacing w:after="0" w:line="240" w:lineRule="auto"/>
    </w:pPr>
    <w:rPr>
      <w:rFonts w:ascii="Arial" w:eastAsia="Times New Roman" w:hAnsi="Arial" w:cs="Times New Roman"/>
      <w:sz w:val="20"/>
      <w:szCs w:val="20"/>
    </w:rPr>
  </w:style>
  <w:style w:type="paragraph" w:customStyle="1" w:styleId="BB4B8D134AB54C3792FB32C5BEBF7F4A1">
    <w:name w:val="BB4B8D134AB54C3792FB32C5BEBF7F4A1"/>
    <w:rsid w:val="00F07A06"/>
    <w:pPr>
      <w:spacing w:after="0" w:line="240" w:lineRule="auto"/>
    </w:pPr>
    <w:rPr>
      <w:rFonts w:ascii="Arial" w:eastAsia="Times New Roman" w:hAnsi="Arial" w:cs="Times New Roman"/>
      <w:sz w:val="20"/>
      <w:szCs w:val="20"/>
    </w:rPr>
  </w:style>
  <w:style w:type="paragraph" w:customStyle="1" w:styleId="C832C49159254D84B4B23D03F8B0EE251">
    <w:name w:val="C832C49159254D84B4B23D03F8B0EE251"/>
    <w:rsid w:val="00F07A06"/>
    <w:pPr>
      <w:spacing w:after="0" w:line="240" w:lineRule="auto"/>
    </w:pPr>
    <w:rPr>
      <w:rFonts w:ascii="Arial" w:eastAsia="Times New Roman" w:hAnsi="Arial" w:cs="Times New Roman"/>
      <w:sz w:val="20"/>
      <w:szCs w:val="20"/>
    </w:rPr>
  </w:style>
  <w:style w:type="paragraph" w:customStyle="1" w:styleId="3D22A7C47FC147E2AECF5AEC8C87F4001">
    <w:name w:val="3D22A7C47FC147E2AECF5AEC8C87F4001"/>
    <w:rsid w:val="00F07A06"/>
    <w:pPr>
      <w:spacing w:after="0" w:line="240" w:lineRule="auto"/>
    </w:pPr>
    <w:rPr>
      <w:rFonts w:ascii="Arial" w:eastAsia="Times New Roman" w:hAnsi="Arial" w:cs="Times New Roman"/>
      <w:sz w:val="20"/>
      <w:szCs w:val="20"/>
    </w:rPr>
  </w:style>
  <w:style w:type="paragraph" w:customStyle="1" w:styleId="998982BA49BE4AE48A79A73EDC6B542E1">
    <w:name w:val="998982BA49BE4AE48A79A73EDC6B542E1"/>
    <w:rsid w:val="00F07A06"/>
    <w:pPr>
      <w:spacing w:after="0" w:line="240" w:lineRule="auto"/>
    </w:pPr>
    <w:rPr>
      <w:rFonts w:ascii="Arial" w:eastAsia="Times New Roman" w:hAnsi="Arial" w:cs="Times New Roman"/>
      <w:sz w:val="20"/>
      <w:szCs w:val="20"/>
    </w:rPr>
  </w:style>
  <w:style w:type="paragraph" w:customStyle="1" w:styleId="8024A5C5B2DA4F7A83A159A29E2F6E141">
    <w:name w:val="8024A5C5B2DA4F7A83A159A29E2F6E141"/>
    <w:rsid w:val="00F07A06"/>
    <w:pPr>
      <w:spacing w:after="0" w:line="240" w:lineRule="auto"/>
    </w:pPr>
    <w:rPr>
      <w:rFonts w:ascii="Arial" w:eastAsia="Times New Roman" w:hAnsi="Arial" w:cs="Times New Roman"/>
      <w:sz w:val="20"/>
      <w:szCs w:val="20"/>
    </w:rPr>
  </w:style>
  <w:style w:type="paragraph" w:customStyle="1" w:styleId="B57111AD24784DD4B46E06BA25083DB91">
    <w:name w:val="B57111AD24784DD4B46E06BA25083DB91"/>
    <w:rsid w:val="00F07A06"/>
    <w:pPr>
      <w:spacing w:after="0" w:line="240" w:lineRule="auto"/>
    </w:pPr>
    <w:rPr>
      <w:rFonts w:ascii="Arial" w:eastAsia="Times New Roman" w:hAnsi="Arial" w:cs="Times New Roman"/>
      <w:sz w:val="20"/>
      <w:szCs w:val="20"/>
    </w:rPr>
  </w:style>
  <w:style w:type="paragraph" w:customStyle="1" w:styleId="21DC1D572F3C4571AA7332A0CCB7757D1">
    <w:name w:val="21DC1D572F3C4571AA7332A0CCB7757D1"/>
    <w:rsid w:val="00F07A06"/>
    <w:pPr>
      <w:spacing w:after="0" w:line="240" w:lineRule="auto"/>
    </w:pPr>
    <w:rPr>
      <w:rFonts w:ascii="Arial" w:eastAsia="Times New Roman" w:hAnsi="Arial" w:cs="Times New Roman"/>
      <w:sz w:val="20"/>
      <w:szCs w:val="20"/>
    </w:rPr>
  </w:style>
  <w:style w:type="paragraph" w:customStyle="1" w:styleId="CC9A05D5410B4ED8A4416AB3163746A21">
    <w:name w:val="CC9A05D5410B4ED8A4416AB3163746A21"/>
    <w:rsid w:val="00F07A06"/>
    <w:pPr>
      <w:spacing w:after="0" w:line="240" w:lineRule="auto"/>
    </w:pPr>
    <w:rPr>
      <w:rFonts w:ascii="Arial" w:eastAsia="Times New Roman" w:hAnsi="Arial" w:cs="Times New Roman"/>
      <w:sz w:val="20"/>
      <w:szCs w:val="20"/>
    </w:rPr>
  </w:style>
  <w:style w:type="paragraph" w:customStyle="1" w:styleId="DF2150B4A0224B2BB0B64D125031E2831">
    <w:name w:val="DF2150B4A0224B2BB0B64D125031E2831"/>
    <w:rsid w:val="00F07A06"/>
    <w:pPr>
      <w:spacing w:after="0" w:line="240" w:lineRule="auto"/>
    </w:pPr>
    <w:rPr>
      <w:rFonts w:ascii="Arial" w:eastAsia="Times New Roman" w:hAnsi="Arial" w:cs="Times New Roman"/>
      <w:sz w:val="20"/>
      <w:szCs w:val="20"/>
    </w:rPr>
  </w:style>
  <w:style w:type="paragraph" w:customStyle="1" w:styleId="78D2554F0DBD4FC5A2DC3556C418E4D11">
    <w:name w:val="78D2554F0DBD4FC5A2DC3556C418E4D11"/>
    <w:rsid w:val="00F07A06"/>
    <w:pPr>
      <w:spacing w:after="0" w:line="240" w:lineRule="auto"/>
    </w:pPr>
    <w:rPr>
      <w:rFonts w:ascii="Arial" w:eastAsia="Times New Roman" w:hAnsi="Arial" w:cs="Times New Roman"/>
      <w:sz w:val="20"/>
      <w:szCs w:val="20"/>
    </w:rPr>
  </w:style>
  <w:style w:type="paragraph" w:customStyle="1" w:styleId="E9D808D387A44A689BB11B7EBAFE4D391">
    <w:name w:val="E9D808D387A44A689BB11B7EBAFE4D391"/>
    <w:rsid w:val="00F07A06"/>
    <w:pPr>
      <w:spacing w:after="0" w:line="240" w:lineRule="auto"/>
    </w:pPr>
    <w:rPr>
      <w:rFonts w:ascii="Arial" w:eastAsia="Times New Roman" w:hAnsi="Arial" w:cs="Times New Roman"/>
      <w:sz w:val="20"/>
      <w:szCs w:val="20"/>
    </w:rPr>
  </w:style>
  <w:style w:type="paragraph" w:customStyle="1" w:styleId="CB4A25791CA14918937593CB876CFC351">
    <w:name w:val="CB4A25791CA14918937593CB876CFC351"/>
    <w:rsid w:val="00F07A06"/>
    <w:pPr>
      <w:spacing w:after="0" w:line="240" w:lineRule="auto"/>
    </w:pPr>
    <w:rPr>
      <w:rFonts w:ascii="Arial" w:eastAsia="Times New Roman" w:hAnsi="Arial" w:cs="Times New Roman"/>
      <w:sz w:val="20"/>
      <w:szCs w:val="20"/>
    </w:rPr>
  </w:style>
  <w:style w:type="paragraph" w:customStyle="1" w:styleId="CBF503459F26405B9761FD65F6710D981">
    <w:name w:val="CBF503459F26405B9761FD65F6710D981"/>
    <w:rsid w:val="00F07A06"/>
    <w:pPr>
      <w:spacing w:after="0" w:line="240" w:lineRule="auto"/>
    </w:pPr>
    <w:rPr>
      <w:rFonts w:ascii="Arial" w:eastAsia="Times New Roman" w:hAnsi="Arial" w:cs="Times New Roman"/>
      <w:sz w:val="20"/>
      <w:szCs w:val="20"/>
    </w:rPr>
  </w:style>
  <w:style w:type="paragraph" w:customStyle="1" w:styleId="F9BF6DD10B8E4E1F8753B9A42B99FFAB1">
    <w:name w:val="F9BF6DD10B8E4E1F8753B9A42B99FFAB1"/>
    <w:rsid w:val="00F07A06"/>
    <w:pPr>
      <w:spacing w:after="0" w:line="240" w:lineRule="auto"/>
    </w:pPr>
    <w:rPr>
      <w:rFonts w:ascii="Arial" w:eastAsia="Times New Roman" w:hAnsi="Arial" w:cs="Times New Roman"/>
      <w:sz w:val="20"/>
      <w:szCs w:val="20"/>
    </w:rPr>
  </w:style>
  <w:style w:type="paragraph" w:customStyle="1" w:styleId="DADE8D8CDC4A4EC484E622AD725716B21">
    <w:name w:val="DADE8D8CDC4A4EC484E622AD725716B21"/>
    <w:rsid w:val="00F07A06"/>
    <w:pPr>
      <w:spacing w:after="0" w:line="240" w:lineRule="auto"/>
    </w:pPr>
    <w:rPr>
      <w:rFonts w:ascii="Arial" w:eastAsia="Times New Roman" w:hAnsi="Arial" w:cs="Times New Roman"/>
      <w:sz w:val="20"/>
      <w:szCs w:val="20"/>
    </w:rPr>
  </w:style>
  <w:style w:type="paragraph" w:customStyle="1" w:styleId="2E67D82E5EC84D5D856E2D7EDF42C0C51">
    <w:name w:val="2E67D82E5EC84D5D856E2D7EDF42C0C51"/>
    <w:rsid w:val="00F07A06"/>
    <w:pPr>
      <w:spacing w:after="0" w:line="240" w:lineRule="auto"/>
    </w:pPr>
    <w:rPr>
      <w:rFonts w:ascii="Arial" w:eastAsia="Times New Roman" w:hAnsi="Arial" w:cs="Times New Roman"/>
      <w:sz w:val="20"/>
      <w:szCs w:val="20"/>
    </w:rPr>
  </w:style>
  <w:style w:type="paragraph" w:customStyle="1" w:styleId="8964891E4C8C40458483B83812EF1C871">
    <w:name w:val="8964891E4C8C40458483B83812EF1C871"/>
    <w:rsid w:val="00F07A06"/>
    <w:pPr>
      <w:spacing w:after="0" w:line="240" w:lineRule="auto"/>
    </w:pPr>
    <w:rPr>
      <w:rFonts w:ascii="Arial" w:eastAsia="Times New Roman" w:hAnsi="Arial" w:cs="Times New Roman"/>
      <w:sz w:val="20"/>
      <w:szCs w:val="20"/>
    </w:rPr>
  </w:style>
  <w:style w:type="paragraph" w:customStyle="1" w:styleId="24717540CB4641BF8A6201B994A702591">
    <w:name w:val="24717540CB4641BF8A6201B994A702591"/>
    <w:rsid w:val="00F07A06"/>
    <w:pPr>
      <w:spacing w:after="0" w:line="240" w:lineRule="auto"/>
    </w:pPr>
    <w:rPr>
      <w:rFonts w:ascii="Arial" w:eastAsia="Times New Roman" w:hAnsi="Arial" w:cs="Times New Roman"/>
      <w:sz w:val="20"/>
      <w:szCs w:val="20"/>
    </w:rPr>
  </w:style>
  <w:style w:type="paragraph" w:customStyle="1" w:styleId="F783AA2FCC1D4AA9A1AB2C576DA9BA991">
    <w:name w:val="F783AA2FCC1D4AA9A1AB2C576DA9BA991"/>
    <w:rsid w:val="00F07A06"/>
    <w:pPr>
      <w:spacing w:after="0" w:line="240" w:lineRule="auto"/>
    </w:pPr>
    <w:rPr>
      <w:rFonts w:ascii="Arial" w:eastAsia="Times New Roman" w:hAnsi="Arial" w:cs="Times New Roman"/>
      <w:sz w:val="20"/>
      <w:szCs w:val="20"/>
    </w:rPr>
  </w:style>
  <w:style w:type="paragraph" w:customStyle="1" w:styleId="DDFDABEE4FBC48EC89D1C3E79A37F8861">
    <w:name w:val="DDFDABEE4FBC48EC89D1C3E79A37F8861"/>
    <w:rsid w:val="00F07A06"/>
    <w:pPr>
      <w:spacing w:after="0" w:line="240" w:lineRule="auto"/>
    </w:pPr>
    <w:rPr>
      <w:rFonts w:ascii="Arial" w:eastAsia="Times New Roman" w:hAnsi="Arial" w:cs="Times New Roman"/>
      <w:sz w:val="20"/>
      <w:szCs w:val="20"/>
    </w:rPr>
  </w:style>
  <w:style w:type="paragraph" w:customStyle="1" w:styleId="DFE3505916B14501A8DA0DCEB9CB695D1">
    <w:name w:val="DFE3505916B14501A8DA0DCEB9CB695D1"/>
    <w:rsid w:val="00F07A06"/>
    <w:pPr>
      <w:spacing w:after="0" w:line="240" w:lineRule="auto"/>
    </w:pPr>
    <w:rPr>
      <w:rFonts w:ascii="Arial" w:eastAsia="Times New Roman" w:hAnsi="Arial" w:cs="Times New Roman"/>
      <w:sz w:val="20"/>
      <w:szCs w:val="20"/>
    </w:rPr>
  </w:style>
  <w:style w:type="paragraph" w:customStyle="1" w:styleId="55E8A903C54747B3A725B34BF7D2CCD01">
    <w:name w:val="55E8A903C54747B3A725B34BF7D2CCD01"/>
    <w:rsid w:val="00F07A06"/>
    <w:pPr>
      <w:spacing w:after="0" w:line="240" w:lineRule="auto"/>
    </w:pPr>
    <w:rPr>
      <w:rFonts w:ascii="Arial" w:eastAsia="Times New Roman" w:hAnsi="Arial" w:cs="Times New Roman"/>
      <w:sz w:val="20"/>
      <w:szCs w:val="20"/>
    </w:rPr>
  </w:style>
  <w:style w:type="paragraph" w:customStyle="1" w:styleId="EE8988C5D1F248929CBFBF013B9170351">
    <w:name w:val="EE8988C5D1F248929CBFBF013B9170351"/>
    <w:rsid w:val="00F07A06"/>
    <w:pPr>
      <w:spacing w:after="0" w:line="240" w:lineRule="auto"/>
    </w:pPr>
    <w:rPr>
      <w:rFonts w:ascii="Arial" w:eastAsia="Times New Roman" w:hAnsi="Arial" w:cs="Times New Roman"/>
      <w:sz w:val="20"/>
      <w:szCs w:val="20"/>
    </w:rPr>
  </w:style>
  <w:style w:type="paragraph" w:customStyle="1" w:styleId="A6A37767A9744BE982AE403F4799CFB41">
    <w:name w:val="A6A37767A9744BE982AE403F4799CFB41"/>
    <w:rsid w:val="00F07A06"/>
    <w:pPr>
      <w:spacing w:after="0" w:line="240" w:lineRule="auto"/>
    </w:pPr>
    <w:rPr>
      <w:rFonts w:ascii="Arial" w:eastAsia="Times New Roman" w:hAnsi="Arial" w:cs="Times New Roman"/>
      <w:sz w:val="20"/>
      <w:szCs w:val="20"/>
    </w:rPr>
  </w:style>
  <w:style w:type="paragraph" w:customStyle="1" w:styleId="BB4219C3A73A4963B71F02EE80E648091">
    <w:name w:val="BB4219C3A73A4963B71F02EE80E648091"/>
    <w:rsid w:val="00F07A06"/>
    <w:pPr>
      <w:spacing w:after="0" w:line="240" w:lineRule="auto"/>
    </w:pPr>
    <w:rPr>
      <w:rFonts w:ascii="Arial" w:eastAsia="Times New Roman" w:hAnsi="Arial" w:cs="Times New Roman"/>
      <w:sz w:val="20"/>
      <w:szCs w:val="20"/>
    </w:rPr>
  </w:style>
  <w:style w:type="paragraph" w:customStyle="1" w:styleId="C436BF8D64AF42C5B5507CAD2446B3C11">
    <w:name w:val="C436BF8D64AF42C5B5507CAD2446B3C11"/>
    <w:rsid w:val="00F07A06"/>
    <w:pPr>
      <w:spacing w:after="0" w:line="240" w:lineRule="auto"/>
    </w:pPr>
    <w:rPr>
      <w:rFonts w:ascii="Arial" w:eastAsia="Times New Roman" w:hAnsi="Arial" w:cs="Times New Roman"/>
      <w:sz w:val="20"/>
      <w:szCs w:val="20"/>
    </w:rPr>
  </w:style>
  <w:style w:type="paragraph" w:customStyle="1" w:styleId="0E9BB9B2E6C3462BB6930072DA0997BF1">
    <w:name w:val="0E9BB9B2E6C3462BB6930072DA0997BF1"/>
    <w:rsid w:val="00F07A06"/>
    <w:pPr>
      <w:spacing w:after="0" w:line="240" w:lineRule="auto"/>
    </w:pPr>
    <w:rPr>
      <w:rFonts w:ascii="Arial" w:eastAsia="Times New Roman" w:hAnsi="Arial" w:cs="Times New Roman"/>
      <w:sz w:val="20"/>
      <w:szCs w:val="20"/>
    </w:rPr>
  </w:style>
  <w:style w:type="paragraph" w:customStyle="1" w:styleId="F8265791E8BA4FFAB66BE919E792F3B71">
    <w:name w:val="F8265791E8BA4FFAB66BE919E792F3B71"/>
    <w:rsid w:val="00F07A06"/>
    <w:pPr>
      <w:spacing w:after="0" w:line="240" w:lineRule="auto"/>
    </w:pPr>
    <w:rPr>
      <w:rFonts w:ascii="Arial" w:eastAsia="Times New Roman" w:hAnsi="Arial" w:cs="Times New Roman"/>
      <w:sz w:val="20"/>
      <w:szCs w:val="20"/>
    </w:rPr>
  </w:style>
  <w:style w:type="paragraph" w:customStyle="1" w:styleId="1C6914196A0843B095D57F395BD41BD81">
    <w:name w:val="1C6914196A0843B095D57F395BD41BD81"/>
    <w:rsid w:val="00F07A06"/>
    <w:pPr>
      <w:spacing w:after="0" w:line="240" w:lineRule="auto"/>
    </w:pPr>
    <w:rPr>
      <w:rFonts w:ascii="Arial" w:eastAsia="Times New Roman" w:hAnsi="Arial" w:cs="Times New Roman"/>
      <w:sz w:val="20"/>
      <w:szCs w:val="20"/>
    </w:rPr>
  </w:style>
  <w:style w:type="paragraph" w:customStyle="1" w:styleId="D6C1A3D6717A42ED8F84E3ABB3C82F2D1">
    <w:name w:val="D6C1A3D6717A42ED8F84E3ABB3C82F2D1"/>
    <w:rsid w:val="00F07A06"/>
    <w:pPr>
      <w:spacing w:after="0" w:line="240" w:lineRule="auto"/>
    </w:pPr>
    <w:rPr>
      <w:rFonts w:ascii="Arial" w:eastAsia="Times New Roman" w:hAnsi="Arial" w:cs="Times New Roman"/>
      <w:sz w:val="20"/>
      <w:szCs w:val="20"/>
    </w:rPr>
  </w:style>
  <w:style w:type="paragraph" w:customStyle="1" w:styleId="CB47DB27EA7C4CDDA238170936AD1AD31">
    <w:name w:val="CB47DB27EA7C4CDDA238170936AD1AD31"/>
    <w:rsid w:val="00F07A06"/>
    <w:pPr>
      <w:spacing w:after="0" w:line="240" w:lineRule="auto"/>
    </w:pPr>
    <w:rPr>
      <w:rFonts w:ascii="Arial" w:eastAsia="Times New Roman" w:hAnsi="Arial" w:cs="Times New Roman"/>
      <w:sz w:val="20"/>
      <w:szCs w:val="20"/>
    </w:rPr>
  </w:style>
  <w:style w:type="paragraph" w:customStyle="1" w:styleId="0F1A134938FB42ECA66DE7A609D6E6811">
    <w:name w:val="0F1A134938FB42ECA66DE7A609D6E6811"/>
    <w:rsid w:val="00F07A06"/>
    <w:pPr>
      <w:spacing w:after="0" w:line="240" w:lineRule="auto"/>
    </w:pPr>
    <w:rPr>
      <w:rFonts w:ascii="Arial" w:eastAsia="Times New Roman" w:hAnsi="Arial" w:cs="Times New Roman"/>
      <w:sz w:val="20"/>
      <w:szCs w:val="20"/>
    </w:rPr>
  </w:style>
  <w:style w:type="paragraph" w:customStyle="1" w:styleId="BF68342B57534A54987AF72DAF7D2E4B1">
    <w:name w:val="BF68342B57534A54987AF72DAF7D2E4B1"/>
    <w:rsid w:val="00F07A06"/>
    <w:pPr>
      <w:spacing w:after="0" w:line="240" w:lineRule="auto"/>
    </w:pPr>
    <w:rPr>
      <w:rFonts w:ascii="Arial" w:eastAsia="Times New Roman" w:hAnsi="Arial" w:cs="Times New Roman"/>
      <w:sz w:val="20"/>
      <w:szCs w:val="20"/>
    </w:rPr>
  </w:style>
  <w:style w:type="paragraph" w:customStyle="1" w:styleId="FFAD883406634C9A89A7BAD88BAECBD61">
    <w:name w:val="FFAD883406634C9A89A7BAD88BAECBD61"/>
    <w:rsid w:val="00F07A06"/>
    <w:pPr>
      <w:spacing w:after="0" w:line="240" w:lineRule="auto"/>
    </w:pPr>
    <w:rPr>
      <w:rFonts w:ascii="Arial" w:eastAsia="Times New Roman" w:hAnsi="Arial" w:cs="Times New Roman"/>
      <w:sz w:val="20"/>
      <w:szCs w:val="20"/>
    </w:rPr>
  </w:style>
  <w:style w:type="paragraph" w:customStyle="1" w:styleId="C7E02C963BD84B4DA77D847A37B56BCD1">
    <w:name w:val="C7E02C963BD84B4DA77D847A37B56BCD1"/>
    <w:rsid w:val="00F07A06"/>
    <w:pPr>
      <w:spacing w:after="0" w:line="240" w:lineRule="auto"/>
    </w:pPr>
    <w:rPr>
      <w:rFonts w:ascii="Arial" w:eastAsia="Times New Roman" w:hAnsi="Arial" w:cs="Times New Roman"/>
      <w:sz w:val="20"/>
      <w:szCs w:val="20"/>
    </w:rPr>
  </w:style>
  <w:style w:type="paragraph" w:customStyle="1" w:styleId="014A0EA6BD5A44E1AE8C5DCB20BCF01F1">
    <w:name w:val="014A0EA6BD5A44E1AE8C5DCB20BCF01F1"/>
    <w:rsid w:val="00F07A06"/>
    <w:pPr>
      <w:spacing w:after="0" w:line="240" w:lineRule="auto"/>
    </w:pPr>
    <w:rPr>
      <w:rFonts w:ascii="Arial" w:eastAsia="Times New Roman" w:hAnsi="Arial" w:cs="Times New Roman"/>
      <w:sz w:val="20"/>
      <w:szCs w:val="20"/>
    </w:rPr>
  </w:style>
  <w:style w:type="paragraph" w:customStyle="1" w:styleId="F9126E5024F14B779C3DBB64812E3B1E1">
    <w:name w:val="F9126E5024F14B779C3DBB64812E3B1E1"/>
    <w:rsid w:val="00F07A06"/>
    <w:pPr>
      <w:spacing w:after="0" w:line="240" w:lineRule="auto"/>
    </w:pPr>
    <w:rPr>
      <w:rFonts w:ascii="Arial" w:eastAsia="Times New Roman" w:hAnsi="Arial" w:cs="Times New Roman"/>
      <w:sz w:val="20"/>
      <w:szCs w:val="20"/>
    </w:rPr>
  </w:style>
  <w:style w:type="paragraph" w:customStyle="1" w:styleId="47AA0FD14EF04F00AA8E82AB5D5A61E91">
    <w:name w:val="47AA0FD14EF04F00AA8E82AB5D5A61E91"/>
    <w:rsid w:val="00F07A06"/>
    <w:pPr>
      <w:spacing w:after="0" w:line="240" w:lineRule="auto"/>
    </w:pPr>
    <w:rPr>
      <w:rFonts w:ascii="Arial" w:eastAsia="Times New Roman" w:hAnsi="Arial" w:cs="Times New Roman"/>
      <w:sz w:val="20"/>
      <w:szCs w:val="20"/>
    </w:rPr>
  </w:style>
  <w:style w:type="paragraph" w:customStyle="1" w:styleId="18DC54027AEC46FE8B79BE5C98F23BF91">
    <w:name w:val="18DC54027AEC46FE8B79BE5C98F23BF91"/>
    <w:rsid w:val="00F07A06"/>
    <w:pPr>
      <w:spacing w:after="0" w:line="240" w:lineRule="auto"/>
    </w:pPr>
    <w:rPr>
      <w:rFonts w:ascii="Arial" w:eastAsia="Times New Roman" w:hAnsi="Arial" w:cs="Times New Roman"/>
      <w:sz w:val="20"/>
      <w:szCs w:val="20"/>
    </w:rPr>
  </w:style>
  <w:style w:type="paragraph" w:customStyle="1" w:styleId="3E4B0BD5B05C41B198377C183B52F48A1">
    <w:name w:val="3E4B0BD5B05C41B198377C183B52F48A1"/>
    <w:rsid w:val="00F07A06"/>
    <w:pPr>
      <w:spacing w:after="0" w:line="240" w:lineRule="auto"/>
    </w:pPr>
    <w:rPr>
      <w:rFonts w:ascii="Arial" w:eastAsia="Times New Roman" w:hAnsi="Arial" w:cs="Times New Roman"/>
      <w:sz w:val="20"/>
      <w:szCs w:val="20"/>
    </w:rPr>
  </w:style>
  <w:style w:type="paragraph" w:customStyle="1" w:styleId="B765F829800943B6B40B73C9559D23CF1">
    <w:name w:val="B765F829800943B6B40B73C9559D23CF1"/>
    <w:rsid w:val="00F07A06"/>
    <w:pPr>
      <w:spacing w:after="0" w:line="240" w:lineRule="auto"/>
    </w:pPr>
    <w:rPr>
      <w:rFonts w:ascii="Arial" w:eastAsia="Times New Roman" w:hAnsi="Arial" w:cs="Times New Roman"/>
      <w:sz w:val="20"/>
      <w:szCs w:val="20"/>
    </w:rPr>
  </w:style>
  <w:style w:type="paragraph" w:customStyle="1" w:styleId="7F12CF24514448BC87C3AC8DEA6CEECC1">
    <w:name w:val="7F12CF24514448BC87C3AC8DEA6CEECC1"/>
    <w:rsid w:val="00F07A06"/>
    <w:pPr>
      <w:spacing w:after="0" w:line="240" w:lineRule="auto"/>
    </w:pPr>
    <w:rPr>
      <w:rFonts w:ascii="Arial" w:eastAsia="Times New Roman" w:hAnsi="Arial" w:cs="Times New Roman"/>
      <w:sz w:val="20"/>
      <w:szCs w:val="20"/>
    </w:rPr>
  </w:style>
  <w:style w:type="paragraph" w:customStyle="1" w:styleId="BFB9B1532B5B4C4AAA5A41D5A6C2BA3C1">
    <w:name w:val="BFB9B1532B5B4C4AAA5A41D5A6C2BA3C1"/>
    <w:rsid w:val="00F07A06"/>
    <w:pPr>
      <w:spacing w:after="0" w:line="240" w:lineRule="auto"/>
    </w:pPr>
    <w:rPr>
      <w:rFonts w:ascii="Arial" w:eastAsia="Times New Roman" w:hAnsi="Arial" w:cs="Times New Roman"/>
      <w:sz w:val="20"/>
      <w:szCs w:val="20"/>
    </w:rPr>
  </w:style>
  <w:style w:type="paragraph" w:customStyle="1" w:styleId="54BDC6A40B5A45D5B695127AC7A364F01">
    <w:name w:val="54BDC6A40B5A45D5B695127AC7A364F01"/>
    <w:rsid w:val="00F07A06"/>
    <w:pPr>
      <w:spacing w:after="0" w:line="240" w:lineRule="auto"/>
    </w:pPr>
    <w:rPr>
      <w:rFonts w:ascii="Arial" w:eastAsia="Times New Roman" w:hAnsi="Arial" w:cs="Times New Roman"/>
      <w:sz w:val="20"/>
      <w:szCs w:val="20"/>
    </w:rPr>
  </w:style>
  <w:style w:type="paragraph" w:customStyle="1" w:styleId="67A4D38C5F034A0282086272D19AD8F31">
    <w:name w:val="67A4D38C5F034A0282086272D19AD8F31"/>
    <w:rsid w:val="00F07A06"/>
    <w:pPr>
      <w:spacing w:after="0" w:line="240" w:lineRule="auto"/>
    </w:pPr>
    <w:rPr>
      <w:rFonts w:ascii="Arial" w:eastAsia="Times New Roman" w:hAnsi="Arial" w:cs="Times New Roman"/>
      <w:sz w:val="20"/>
      <w:szCs w:val="20"/>
    </w:rPr>
  </w:style>
  <w:style w:type="paragraph" w:customStyle="1" w:styleId="308A4E584D724247AFD1D57357656CB71">
    <w:name w:val="308A4E584D724247AFD1D57357656CB71"/>
    <w:rsid w:val="00F07A06"/>
    <w:pPr>
      <w:spacing w:after="0" w:line="240" w:lineRule="auto"/>
    </w:pPr>
    <w:rPr>
      <w:rFonts w:ascii="Arial" w:eastAsia="Times New Roman" w:hAnsi="Arial" w:cs="Times New Roman"/>
      <w:sz w:val="20"/>
      <w:szCs w:val="20"/>
    </w:rPr>
  </w:style>
  <w:style w:type="paragraph" w:customStyle="1" w:styleId="674A8D3B264842B096CDD018DF855D9C1">
    <w:name w:val="674A8D3B264842B096CDD018DF855D9C1"/>
    <w:rsid w:val="00F07A06"/>
    <w:pPr>
      <w:spacing w:after="0" w:line="240" w:lineRule="auto"/>
    </w:pPr>
    <w:rPr>
      <w:rFonts w:ascii="Arial" w:eastAsia="Times New Roman" w:hAnsi="Arial" w:cs="Times New Roman"/>
      <w:sz w:val="20"/>
      <w:szCs w:val="20"/>
    </w:rPr>
  </w:style>
  <w:style w:type="paragraph" w:customStyle="1" w:styleId="1709B62A368647DC8343DDA5B7F69BE61">
    <w:name w:val="1709B62A368647DC8343DDA5B7F69BE61"/>
    <w:rsid w:val="00F07A06"/>
    <w:pPr>
      <w:spacing w:after="0" w:line="240" w:lineRule="auto"/>
    </w:pPr>
    <w:rPr>
      <w:rFonts w:ascii="Arial" w:eastAsia="Times New Roman" w:hAnsi="Arial" w:cs="Times New Roman"/>
      <w:sz w:val="20"/>
      <w:szCs w:val="20"/>
    </w:rPr>
  </w:style>
  <w:style w:type="paragraph" w:customStyle="1" w:styleId="B4FACB5A9D4249D7B042CC52856309F11">
    <w:name w:val="B4FACB5A9D4249D7B042CC52856309F11"/>
    <w:rsid w:val="00F07A06"/>
    <w:pPr>
      <w:spacing w:after="0" w:line="240" w:lineRule="auto"/>
    </w:pPr>
    <w:rPr>
      <w:rFonts w:ascii="Arial" w:eastAsia="Times New Roman" w:hAnsi="Arial" w:cs="Times New Roman"/>
      <w:sz w:val="20"/>
      <w:szCs w:val="20"/>
    </w:rPr>
  </w:style>
  <w:style w:type="paragraph" w:customStyle="1" w:styleId="73FD3C3778294E3D8F5B942054D939BA1">
    <w:name w:val="73FD3C3778294E3D8F5B942054D939BA1"/>
    <w:rsid w:val="00F07A06"/>
    <w:pPr>
      <w:spacing w:after="0" w:line="240" w:lineRule="auto"/>
    </w:pPr>
    <w:rPr>
      <w:rFonts w:ascii="Arial" w:eastAsia="Times New Roman" w:hAnsi="Arial" w:cs="Times New Roman"/>
      <w:sz w:val="20"/>
      <w:szCs w:val="20"/>
    </w:rPr>
  </w:style>
  <w:style w:type="paragraph" w:customStyle="1" w:styleId="9A8279021D274945B16550F2CAAC06C61">
    <w:name w:val="9A8279021D274945B16550F2CAAC06C61"/>
    <w:rsid w:val="00F07A06"/>
    <w:pPr>
      <w:spacing w:after="0" w:line="240" w:lineRule="auto"/>
    </w:pPr>
    <w:rPr>
      <w:rFonts w:ascii="Arial" w:eastAsia="Times New Roman" w:hAnsi="Arial" w:cs="Times New Roman"/>
      <w:sz w:val="20"/>
      <w:szCs w:val="20"/>
    </w:rPr>
  </w:style>
  <w:style w:type="paragraph" w:customStyle="1" w:styleId="D4E74067E71B47C1AE4B2F9BEC78E1981">
    <w:name w:val="D4E74067E71B47C1AE4B2F9BEC78E1981"/>
    <w:rsid w:val="00F07A06"/>
    <w:pPr>
      <w:spacing w:after="0" w:line="240" w:lineRule="auto"/>
    </w:pPr>
    <w:rPr>
      <w:rFonts w:ascii="Arial" w:eastAsia="Times New Roman" w:hAnsi="Arial" w:cs="Times New Roman"/>
      <w:sz w:val="20"/>
      <w:szCs w:val="20"/>
    </w:rPr>
  </w:style>
  <w:style w:type="paragraph" w:customStyle="1" w:styleId="5967C890B2B84713AF2BF3D9A5231D431">
    <w:name w:val="5967C890B2B84713AF2BF3D9A5231D431"/>
    <w:rsid w:val="00F07A06"/>
    <w:pPr>
      <w:spacing w:after="0" w:line="240" w:lineRule="auto"/>
    </w:pPr>
    <w:rPr>
      <w:rFonts w:ascii="Arial" w:eastAsia="Times New Roman" w:hAnsi="Arial" w:cs="Times New Roman"/>
      <w:sz w:val="20"/>
      <w:szCs w:val="20"/>
    </w:rPr>
  </w:style>
  <w:style w:type="paragraph" w:customStyle="1" w:styleId="E95316BFC98242BC9DB87FAE92F2ECBF1">
    <w:name w:val="E95316BFC98242BC9DB87FAE92F2ECBF1"/>
    <w:rsid w:val="00F07A06"/>
    <w:pPr>
      <w:spacing w:after="0" w:line="240" w:lineRule="auto"/>
    </w:pPr>
    <w:rPr>
      <w:rFonts w:ascii="Arial" w:eastAsia="Times New Roman" w:hAnsi="Arial" w:cs="Times New Roman"/>
      <w:sz w:val="20"/>
      <w:szCs w:val="20"/>
    </w:rPr>
  </w:style>
  <w:style w:type="paragraph" w:customStyle="1" w:styleId="D57EB61CD4FC480392C79D610879C4351">
    <w:name w:val="D57EB61CD4FC480392C79D610879C4351"/>
    <w:rsid w:val="00F07A06"/>
    <w:pPr>
      <w:spacing w:after="0" w:line="240" w:lineRule="auto"/>
    </w:pPr>
    <w:rPr>
      <w:rFonts w:ascii="Arial" w:eastAsia="Times New Roman" w:hAnsi="Arial" w:cs="Times New Roman"/>
      <w:sz w:val="20"/>
      <w:szCs w:val="20"/>
    </w:rPr>
  </w:style>
  <w:style w:type="paragraph" w:customStyle="1" w:styleId="94B324E96C3B4F53993E7DDB67F312F71">
    <w:name w:val="94B324E96C3B4F53993E7DDB67F312F71"/>
    <w:rsid w:val="00F07A06"/>
    <w:pPr>
      <w:spacing w:after="0" w:line="240" w:lineRule="auto"/>
    </w:pPr>
    <w:rPr>
      <w:rFonts w:ascii="Arial" w:eastAsia="Times New Roman" w:hAnsi="Arial" w:cs="Times New Roman"/>
      <w:sz w:val="20"/>
      <w:szCs w:val="20"/>
    </w:rPr>
  </w:style>
  <w:style w:type="paragraph" w:customStyle="1" w:styleId="D86B594E3FDA4F719A81A9CBB5A848041">
    <w:name w:val="D86B594E3FDA4F719A81A9CBB5A848041"/>
    <w:rsid w:val="00F07A06"/>
    <w:pPr>
      <w:spacing w:after="0" w:line="240" w:lineRule="auto"/>
    </w:pPr>
    <w:rPr>
      <w:rFonts w:ascii="Arial" w:eastAsia="Times New Roman" w:hAnsi="Arial" w:cs="Times New Roman"/>
      <w:sz w:val="20"/>
      <w:szCs w:val="20"/>
    </w:rPr>
  </w:style>
  <w:style w:type="paragraph" w:customStyle="1" w:styleId="84378A0BF3754DF7A7FA6A76251F80FD1">
    <w:name w:val="84378A0BF3754DF7A7FA6A76251F80FD1"/>
    <w:rsid w:val="00F07A06"/>
    <w:pPr>
      <w:spacing w:after="0" w:line="240" w:lineRule="auto"/>
    </w:pPr>
    <w:rPr>
      <w:rFonts w:ascii="Arial" w:eastAsia="Times New Roman" w:hAnsi="Arial" w:cs="Times New Roman"/>
      <w:sz w:val="20"/>
      <w:szCs w:val="20"/>
    </w:rPr>
  </w:style>
  <w:style w:type="paragraph" w:customStyle="1" w:styleId="9C9CFA8D78DC4CDCAAF45E9E1FEA27F81">
    <w:name w:val="9C9CFA8D78DC4CDCAAF45E9E1FEA27F81"/>
    <w:rsid w:val="00F07A06"/>
    <w:pPr>
      <w:spacing w:after="0" w:line="240" w:lineRule="auto"/>
    </w:pPr>
    <w:rPr>
      <w:rFonts w:ascii="Arial" w:eastAsia="Times New Roman" w:hAnsi="Arial" w:cs="Times New Roman"/>
      <w:sz w:val="20"/>
      <w:szCs w:val="20"/>
    </w:rPr>
  </w:style>
  <w:style w:type="paragraph" w:customStyle="1" w:styleId="85DBB9895D2A4FD798E97082C86D75811">
    <w:name w:val="85DBB9895D2A4FD798E97082C86D75811"/>
    <w:rsid w:val="00F07A06"/>
    <w:pPr>
      <w:spacing w:after="0" w:line="240" w:lineRule="auto"/>
    </w:pPr>
    <w:rPr>
      <w:rFonts w:ascii="Arial" w:eastAsia="Times New Roman" w:hAnsi="Arial" w:cs="Times New Roman"/>
      <w:sz w:val="20"/>
      <w:szCs w:val="20"/>
    </w:rPr>
  </w:style>
  <w:style w:type="paragraph" w:customStyle="1" w:styleId="BBB086E9AB5E404F94E0AB2C2308E2081">
    <w:name w:val="BBB086E9AB5E404F94E0AB2C2308E2081"/>
    <w:rsid w:val="00F07A06"/>
    <w:pPr>
      <w:spacing w:after="0" w:line="240" w:lineRule="auto"/>
    </w:pPr>
    <w:rPr>
      <w:rFonts w:ascii="Arial" w:eastAsia="Times New Roman" w:hAnsi="Arial" w:cs="Times New Roman"/>
      <w:sz w:val="20"/>
      <w:szCs w:val="20"/>
    </w:rPr>
  </w:style>
  <w:style w:type="paragraph" w:customStyle="1" w:styleId="FFE9F8B393904D418E9030A2E0AAE93E1">
    <w:name w:val="FFE9F8B393904D418E9030A2E0AAE93E1"/>
    <w:rsid w:val="00F07A06"/>
    <w:pPr>
      <w:spacing w:after="0" w:line="240" w:lineRule="auto"/>
    </w:pPr>
    <w:rPr>
      <w:rFonts w:ascii="Arial" w:eastAsia="Times New Roman" w:hAnsi="Arial" w:cs="Times New Roman"/>
      <w:sz w:val="20"/>
      <w:szCs w:val="20"/>
    </w:rPr>
  </w:style>
  <w:style w:type="paragraph" w:customStyle="1" w:styleId="DA0FF38D1DBE448EA943CECE8B7FDBE31">
    <w:name w:val="DA0FF38D1DBE448EA943CECE8B7FDBE31"/>
    <w:rsid w:val="00F07A06"/>
    <w:pPr>
      <w:spacing w:after="0" w:line="240" w:lineRule="auto"/>
    </w:pPr>
    <w:rPr>
      <w:rFonts w:ascii="Arial" w:eastAsia="Times New Roman" w:hAnsi="Arial" w:cs="Times New Roman"/>
      <w:sz w:val="20"/>
      <w:szCs w:val="20"/>
    </w:rPr>
  </w:style>
  <w:style w:type="paragraph" w:customStyle="1" w:styleId="5243B712D8634AA38DC234DCDA3C6A6A1">
    <w:name w:val="5243B712D8634AA38DC234DCDA3C6A6A1"/>
    <w:rsid w:val="00F07A06"/>
    <w:pPr>
      <w:spacing w:after="0" w:line="240" w:lineRule="auto"/>
    </w:pPr>
    <w:rPr>
      <w:rFonts w:ascii="Arial" w:eastAsia="Times New Roman" w:hAnsi="Arial" w:cs="Times New Roman"/>
      <w:sz w:val="20"/>
      <w:szCs w:val="20"/>
    </w:rPr>
  </w:style>
  <w:style w:type="paragraph" w:customStyle="1" w:styleId="D1A705D41AC04FF99E39D0EC2DB3241E1">
    <w:name w:val="D1A705D41AC04FF99E39D0EC2DB3241E1"/>
    <w:rsid w:val="00F07A06"/>
    <w:pPr>
      <w:spacing w:after="0" w:line="240" w:lineRule="auto"/>
    </w:pPr>
    <w:rPr>
      <w:rFonts w:ascii="Arial" w:eastAsia="Times New Roman" w:hAnsi="Arial" w:cs="Times New Roman"/>
      <w:sz w:val="20"/>
      <w:szCs w:val="20"/>
    </w:rPr>
  </w:style>
  <w:style w:type="paragraph" w:customStyle="1" w:styleId="23468311F8CF45D8B4DBE40A8B1BF63D1">
    <w:name w:val="23468311F8CF45D8B4DBE40A8B1BF63D1"/>
    <w:rsid w:val="00F07A06"/>
    <w:pPr>
      <w:spacing w:after="0" w:line="240" w:lineRule="auto"/>
    </w:pPr>
    <w:rPr>
      <w:rFonts w:ascii="Arial" w:eastAsia="Times New Roman" w:hAnsi="Arial" w:cs="Times New Roman"/>
      <w:sz w:val="20"/>
      <w:szCs w:val="20"/>
    </w:rPr>
  </w:style>
  <w:style w:type="paragraph" w:customStyle="1" w:styleId="528530ED7EE64F5987EA93C0CCDE91171">
    <w:name w:val="528530ED7EE64F5987EA93C0CCDE91171"/>
    <w:rsid w:val="00F07A06"/>
    <w:pPr>
      <w:spacing w:after="0" w:line="240" w:lineRule="auto"/>
    </w:pPr>
    <w:rPr>
      <w:rFonts w:ascii="Arial" w:eastAsia="Times New Roman" w:hAnsi="Arial" w:cs="Times New Roman"/>
      <w:sz w:val="20"/>
      <w:szCs w:val="20"/>
    </w:rPr>
  </w:style>
  <w:style w:type="paragraph" w:customStyle="1" w:styleId="77ECCD1C3C0F4451B608DB16526136AC1">
    <w:name w:val="77ECCD1C3C0F4451B608DB16526136AC1"/>
    <w:rsid w:val="00F07A06"/>
    <w:pPr>
      <w:spacing w:after="0" w:line="240" w:lineRule="auto"/>
    </w:pPr>
    <w:rPr>
      <w:rFonts w:ascii="Arial" w:eastAsia="Times New Roman" w:hAnsi="Arial" w:cs="Times New Roman"/>
      <w:sz w:val="20"/>
      <w:szCs w:val="20"/>
    </w:rPr>
  </w:style>
  <w:style w:type="paragraph" w:customStyle="1" w:styleId="0871EE19F7EE4AD9A5E7965BEE9B8B091">
    <w:name w:val="0871EE19F7EE4AD9A5E7965BEE9B8B091"/>
    <w:rsid w:val="00F07A06"/>
    <w:pPr>
      <w:spacing w:after="0" w:line="240" w:lineRule="auto"/>
    </w:pPr>
    <w:rPr>
      <w:rFonts w:ascii="Arial" w:eastAsia="Times New Roman" w:hAnsi="Arial" w:cs="Times New Roman"/>
      <w:sz w:val="20"/>
      <w:szCs w:val="20"/>
    </w:rPr>
  </w:style>
  <w:style w:type="paragraph" w:customStyle="1" w:styleId="2CC648AB472A46AABDC85370F4E4CBF11">
    <w:name w:val="2CC648AB472A46AABDC85370F4E4CBF11"/>
    <w:rsid w:val="00F07A06"/>
    <w:pPr>
      <w:spacing w:after="0" w:line="240" w:lineRule="auto"/>
    </w:pPr>
    <w:rPr>
      <w:rFonts w:ascii="Arial" w:eastAsia="Times New Roman" w:hAnsi="Arial" w:cs="Times New Roman"/>
      <w:sz w:val="20"/>
      <w:szCs w:val="20"/>
    </w:rPr>
  </w:style>
  <w:style w:type="paragraph" w:customStyle="1" w:styleId="EE7AC2F6E7DE48E78DA55AA67925F15B1">
    <w:name w:val="EE7AC2F6E7DE48E78DA55AA67925F15B1"/>
    <w:rsid w:val="00F07A06"/>
    <w:pPr>
      <w:spacing w:after="0" w:line="240" w:lineRule="auto"/>
    </w:pPr>
    <w:rPr>
      <w:rFonts w:ascii="Arial" w:eastAsia="Times New Roman" w:hAnsi="Arial" w:cs="Times New Roman"/>
      <w:sz w:val="20"/>
      <w:szCs w:val="20"/>
    </w:rPr>
  </w:style>
  <w:style w:type="paragraph" w:customStyle="1" w:styleId="91AC6D2A6D414BC59FEE3A915588D4A61">
    <w:name w:val="91AC6D2A6D414BC59FEE3A915588D4A61"/>
    <w:rsid w:val="00F07A06"/>
    <w:pPr>
      <w:spacing w:after="0" w:line="240" w:lineRule="auto"/>
    </w:pPr>
    <w:rPr>
      <w:rFonts w:ascii="Arial" w:eastAsia="Times New Roman" w:hAnsi="Arial" w:cs="Times New Roman"/>
      <w:sz w:val="20"/>
      <w:szCs w:val="20"/>
    </w:rPr>
  </w:style>
  <w:style w:type="paragraph" w:customStyle="1" w:styleId="9CE606F4EF0941DDB11474B8606EB1BA1">
    <w:name w:val="9CE606F4EF0941DDB11474B8606EB1BA1"/>
    <w:rsid w:val="00F07A06"/>
    <w:pPr>
      <w:spacing w:after="0" w:line="240" w:lineRule="auto"/>
    </w:pPr>
    <w:rPr>
      <w:rFonts w:ascii="Arial" w:eastAsia="Times New Roman" w:hAnsi="Arial" w:cs="Times New Roman"/>
      <w:sz w:val="20"/>
      <w:szCs w:val="20"/>
    </w:rPr>
  </w:style>
  <w:style w:type="paragraph" w:customStyle="1" w:styleId="BA95DCD3EF14409281B96C41B6AC6F961">
    <w:name w:val="BA95DCD3EF14409281B96C41B6AC6F961"/>
    <w:rsid w:val="00F07A06"/>
    <w:pPr>
      <w:spacing w:after="0" w:line="240" w:lineRule="auto"/>
    </w:pPr>
    <w:rPr>
      <w:rFonts w:ascii="Arial" w:eastAsia="Times New Roman" w:hAnsi="Arial" w:cs="Times New Roman"/>
      <w:sz w:val="20"/>
      <w:szCs w:val="20"/>
    </w:rPr>
  </w:style>
  <w:style w:type="paragraph" w:customStyle="1" w:styleId="4141695BC4204C64A99B526883A719521">
    <w:name w:val="4141695BC4204C64A99B526883A719521"/>
    <w:rsid w:val="00F07A06"/>
    <w:pPr>
      <w:spacing w:after="0" w:line="240" w:lineRule="auto"/>
    </w:pPr>
    <w:rPr>
      <w:rFonts w:ascii="Arial" w:eastAsia="Times New Roman" w:hAnsi="Arial" w:cs="Times New Roman"/>
      <w:sz w:val="20"/>
      <w:szCs w:val="20"/>
    </w:rPr>
  </w:style>
  <w:style w:type="paragraph" w:customStyle="1" w:styleId="79B7AA6C9C1744F5A8FE7B79D19CDA4C1">
    <w:name w:val="79B7AA6C9C1744F5A8FE7B79D19CDA4C1"/>
    <w:rsid w:val="00F07A06"/>
    <w:pPr>
      <w:spacing w:after="0" w:line="240" w:lineRule="auto"/>
    </w:pPr>
    <w:rPr>
      <w:rFonts w:ascii="Arial" w:eastAsia="Times New Roman" w:hAnsi="Arial" w:cs="Times New Roman"/>
      <w:sz w:val="20"/>
      <w:szCs w:val="20"/>
    </w:rPr>
  </w:style>
  <w:style w:type="paragraph" w:customStyle="1" w:styleId="F3E974029F214683A113D2991DF7730E1">
    <w:name w:val="F3E974029F214683A113D2991DF7730E1"/>
    <w:rsid w:val="00F07A06"/>
    <w:pPr>
      <w:spacing w:after="0" w:line="240" w:lineRule="auto"/>
    </w:pPr>
    <w:rPr>
      <w:rFonts w:ascii="Arial" w:eastAsia="Times New Roman" w:hAnsi="Arial" w:cs="Times New Roman"/>
      <w:sz w:val="20"/>
      <w:szCs w:val="20"/>
    </w:rPr>
  </w:style>
  <w:style w:type="paragraph" w:customStyle="1" w:styleId="FABA233ACB5D4703B6DC8E5CA07D0AEC1">
    <w:name w:val="FABA233ACB5D4703B6DC8E5CA07D0AEC1"/>
    <w:rsid w:val="00F07A06"/>
    <w:pPr>
      <w:spacing w:after="0" w:line="240" w:lineRule="auto"/>
    </w:pPr>
    <w:rPr>
      <w:rFonts w:ascii="Arial" w:eastAsia="Times New Roman" w:hAnsi="Arial" w:cs="Times New Roman"/>
      <w:sz w:val="20"/>
      <w:szCs w:val="20"/>
    </w:rPr>
  </w:style>
  <w:style w:type="paragraph" w:customStyle="1" w:styleId="81C9FCE3341241D6A7D0E883A228B9FC1">
    <w:name w:val="81C9FCE3341241D6A7D0E883A228B9FC1"/>
    <w:rsid w:val="00F07A06"/>
    <w:pPr>
      <w:spacing w:after="0" w:line="240" w:lineRule="auto"/>
    </w:pPr>
    <w:rPr>
      <w:rFonts w:ascii="Arial" w:eastAsia="Times New Roman" w:hAnsi="Arial" w:cs="Times New Roman"/>
      <w:sz w:val="20"/>
      <w:szCs w:val="20"/>
    </w:rPr>
  </w:style>
  <w:style w:type="paragraph" w:customStyle="1" w:styleId="C3955D65B01140A697A832C8EBB3DB061">
    <w:name w:val="C3955D65B01140A697A832C8EBB3DB061"/>
    <w:rsid w:val="00F07A06"/>
    <w:pPr>
      <w:spacing w:after="0" w:line="240" w:lineRule="auto"/>
    </w:pPr>
    <w:rPr>
      <w:rFonts w:ascii="Arial" w:eastAsia="Times New Roman" w:hAnsi="Arial" w:cs="Times New Roman"/>
      <w:sz w:val="20"/>
      <w:szCs w:val="20"/>
    </w:rPr>
  </w:style>
  <w:style w:type="paragraph" w:customStyle="1" w:styleId="8A3C38456B26425C94CE9F5D8C1AC1FF1">
    <w:name w:val="8A3C38456B26425C94CE9F5D8C1AC1FF1"/>
    <w:rsid w:val="00F07A06"/>
    <w:pPr>
      <w:spacing w:after="0" w:line="240" w:lineRule="auto"/>
    </w:pPr>
    <w:rPr>
      <w:rFonts w:ascii="Arial" w:eastAsia="Times New Roman" w:hAnsi="Arial" w:cs="Times New Roman"/>
      <w:sz w:val="20"/>
      <w:szCs w:val="20"/>
    </w:rPr>
  </w:style>
  <w:style w:type="paragraph" w:customStyle="1" w:styleId="BC4F599B432F4933BCDF248B380441941">
    <w:name w:val="BC4F599B432F4933BCDF248B380441941"/>
    <w:rsid w:val="00F07A06"/>
    <w:pPr>
      <w:spacing w:after="0" w:line="240" w:lineRule="auto"/>
    </w:pPr>
    <w:rPr>
      <w:rFonts w:ascii="Arial" w:eastAsia="Times New Roman" w:hAnsi="Arial" w:cs="Times New Roman"/>
      <w:sz w:val="20"/>
      <w:szCs w:val="20"/>
    </w:rPr>
  </w:style>
  <w:style w:type="paragraph" w:customStyle="1" w:styleId="52592EF98F3E434995E8A38AD26C2C661">
    <w:name w:val="52592EF98F3E434995E8A38AD26C2C661"/>
    <w:rsid w:val="00F07A06"/>
    <w:pPr>
      <w:spacing w:after="0" w:line="240" w:lineRule="auto"/>
    </w:pPr>
    <w:rPr>
      <w:rFonts w:ascii="Arial" w:eastAsia="Times New Roman" w:hAnsi="Arial" w:cs="Times New Roman"/>
      <w:sz w:val="20"/>
      <w:szCs w:val="20"/>
    </w:rPr>
  </w:style>
  <w:style w:type="paragraph" w:customStyle="1" w:styleId="B58B830DB718478188E310591A935A971">
    <w:name w:val="B58B830DB718478188E310591A935A971"/>
    <w:rsid w:val="00F07A06"/>
    <w:pPr>
      <w:spacing w:after="0" w:line="240" w:lineRule="auto"/>
    </w:pPr>
    <w:rPr>
      <w:rFonts w:ascii="Arial" w:eastAsia="Times New Roman" w:hAnsi="Arial" w:cs="Times New Roman"/>
      <w:sz w:val="20"/>
      <w:szCs w:val="20"/>
    </w:rPr>
  </w:style>
  <w:style w:type="paragraph" w:customStyle="1" w:styleId="B4F0032BFF9D4D15ADC792EFB4581EE51">
    <w:name w:val="B4F0032BFF9D4D15ADC792EFB4581EE51"/>
    <w:rsid w:val="00F07A06"/>
    <w:pPr>
      <w:spacing w:after="0" w:line="240" w:lineRule="auto"/>
    </w:pPr>
    <w:rPr>
      <w:rFonts w:ascii="Arial" w:eastAsia="Times New Roman" w:hAnsi="Arial" w:cs="Times New Roman"/>
      <w:sz w:val="20"/>
      <w:szCs w:val="20"/>
    </w:rPr>
  </w:style>
  <w:style w:type="paragraph" w:customStyle="1" w:styleId="0C28ADD7724D40B4969ECE710C6FC0D71">
    <w:name w:val="0C28ADD7724D40B4969ECE710C6FC0D71"/>
    <w:rsid w:val="00F07A06"/>
    <w:pPr>
      <w:spacing w:after="0" w:line="240" w:lineRule="auto"/>
    </w:pPr>
    <w:rPr>
      <w:rFonts w:ascii="Arial" w:eastAsia="Times New Roman" w:hAnsi="Arial" w:cs="Times New Roman"/>
      <w:sz w:val="20"/>
      <w:szCs w:val="20"/>
    </w:rPr>
  </w:style>
  <w:style w:type="paragraph" w:customStyle="1" w:styleId="A82A52DEA09F4E76A4D821657B4796A11">
    <w:name w:val="A82A52DEA09F4E76A4D821657B4796A11"/>
    <w:rsid w:val="00F07A06"/>
    <w:pPr>
      <w:spacing w:after="0" w:line="240" w:lineRule="auto"/>
    </w:pPr>
    <w:rPr>
      <w:rFonts w:ascii="Arial" w:eastAsia="Times New Roman" w:hAnsi="Arial" w:cs="Times New Roman"/>
      <w:sz w:val="20"/>
      <w:szCs w:val="20"/>
    </w:rPr>
  </w:style>
  <w:style w:type="paragraph" w:customStyle="1" w:styleId="9FBBCFDAE0574B58BF7D196E0F5C7D831">
    <w:name w:val="9FBBCFDAE0574B58BF7D196E0F5C7D831"/>
    <w:rsid w:val="00F07A06"/>
    <w:pPr>
      <w:spacing w:after="0" w:line="240" w:lineRule="auto"/>
    </w:pPr>
    <w:rPr>
      <w:rFonts w:ascii="Arial" w:eastAsia="Times New Roman" w:hAnsi="Arial" w:cs="Times New Roman"/>
      <w:sz w:val="20"/>
      <w:szCs w:val="20"/>
    </w:rPr>
  </w:style>
  <w:style w:type="paragraph" w:customStyle="1" w:styleId="A60ECD126C8D464BA56D781E76A474991">
    <w:name w:val="A60ECD126C8D464BA56D781E76A474991"/>
    <w:rsid w:val="00F07A06"/>
    <w:pPr>
      <w:spacing w:after="0" w:line="240" w:lineRule="auto"/>
    </w:pPr>
    <w:rPr>
      <w:rFonts w:ascii="Arial" w:eastAsia="Times New Roman" w:hAnsi="Arial" w:cs="Times New Roman"/>
      <w:sz w:val="20"/>
      <w:szCs w:val="20"/>
    </w:rPr>
  </w:style>
  <w:style w:type="paragraph" w:customStyle="1" w:styleId="E64B2C4F7DA04597A2857002D63644021">
    <w:name w:val="E64B2C4F7DA04597A2857002D63644021"/>
    <w:rsid w:val="00F07A06"/>
    <w:pPr>
      <w:spacing w:after="0" w:line="240" w:lineRule="auto"/>
    </w:pPr>
    <w:rPr>
      <w:rFonts w:ascii="Arial" w:eastAsia="Times New Roman" w:hAnsi="Arial" w:cs="Times New Roman"/>
      <w:sz w:val="20"/>
      <w:szCs w:val="20"/>
    </w:rPr>
  </w:style>
  <w:style w:type="paragraph" w:customStyle="1" w:styleId="D01E8151137341C5998972EDD9054D691">
    <w:name w:val="D01E8151137341C5998972EDD9054D691"/>
    <w:rsid w:val="00F07A06"/>
    <w:pPr>
      <w:spacing w:after="0" w:line="240" w:lineRule="auto"/>
    </w:pPr>
    <w:rPr>
      <w:rFonts w:ascii="Arial" w:eastAsia="Times New Roman" w:hAnsi="Arial" w:cs="Times New Roman"/>
      <w:sz w:val="20"/>
      <w:szCs w:val="20"/>
    </w:rPr>
  </w:style>
  <w:style w:type="paragraph" w:customStyle="1" w:styleId="D020BD1124D14C4A87C75B1E55C1574D1">
    <w:name w:val="D020BD1124D14C4A87C75B1E55C1574D1"/>
    <w:rsid w:val="00F07A06"/>
    <w:pPr>
      <w:spacing w:after="0" w:line="240" w:lineRule="auto"/>
    </w:pPr>
    <w:rPr>
      <w:rFonts w:ascii="Arial" w:eastAsia="Times New Roman" w:hAnsi="Arial" w:cs="Times New Roman"/>
      <w:sz w:val="20"/>
      <w:szCs w:val="20"/>
    </w:rPr>
  </w:style>
  <w:style w:type="paragraph" w:customStyle="1" w:styleId="C6F038210F5E439DACE64B43F548067D">
    <w:name w:val="C6F038210F5E439DACE64B43F548067D"/>
    <w:rsid w:val="00F07A06"/>
    <w:pPr>
      <w:spacing w:after="0" w:line="240" w:lineRule="auto"/>
    </w:pPr>
    <w:rPr>
      <w:rFonts w:ascii="Arial" w:eastAsia="Times New Roman" w:hAnsi="Arial" w:cs="Times New Roman"/>
      <w:sz w:val="20"/>
      <w:szCs w:val="20"/>
    </w:rPr>
  </w:style>
  <w:style w:type="paragraph" w:customStyle="1" w:styleId="8FE56F2C05AF49F9A597A7B13992B877">
    <w:name w:val="8FE56F2C05AF49F9A597A7B13992B877"/>
    <w:rsid w:val="00F07A06"/>
    <w:pPr>
      <w:spacing w:after="0" w:line="240" w:lineRule="auto"/>
    </w:pPr>
    <w:rPr>
      <w:rFonts w:ascii="Arial" w:eastAsia="Times New Roman" w:hAnsi="Arial" w:cs="Times New Roman"/>
      <w:sz w:val="20"/>
      <w:szCs w:val="20"/>
    </w:rPr>
  </w:style>
  <w:style w:type="paragraph" w:customStyle="1" w:styleId="FC5AF6FA51674FF78B33A54751D1401F">
    <w:name w:val="FC5AF6FA51674FF78B33A54751D1401F"/>
    <w:rsid w:val="00F07A06"/>
    <w:pPr>
      <w:spacing w:after="0" w:line="240" w:lineRule="auto"/>
    </w:pPr>
    <w:rPr>
      <w:rFonts w:ascii="Arial" w:eastAsia="Times New Roman" w:hAnsi="Arial" w:cs="Times New Roman"/>
      <w:sz w:val="20"/>
      <w:szCs w:val="20"/>
    </w:rPr>
  </w:style>
  <w:style w:type="paragraph" w:customStyle="1" w:styleId="44EB154444224AB5B2B0DC729D92C87F">
    <w:name w:val="44EB154444224AB5B2B0DC729D92C87F"/>
    <w:rsid w:val="00F07A06"/>
    <w:pPr>
      <w:spacing w:after="0" w:line="240" w:lineRule="auto"/>
    </w:pPr>
    <w:rPr>
      <w:rFonts w:ascii="Arial" w:eastAsia="Times New Roman" w:hAnsi="Arial" w:cs="Times New Roman"/>
      <w:sz w:val="20"/>
      <w:szCs w:val="20"/>
    </w:rPr>
  </w:style>
  <w:style w:type="paragraph" w:customStyle="1" w:styleId="CF9BC71E94D640549A0BF1B4C2171CB8">
    <w:name w:val="CF9BC71E94D640549A0BF1B4C2171CB8"/>
    <w:rsid w:val="00F07A06"/>
    <w:pPr>
      <w:spacing w:after="0" w:line="240" w:lineRule="auto"/>
    </w:pPr>
    <w:rPr>
      <w:rFonts w:ascii="Arial" w:eastAsia="Times New Roman" w:hAnsi="Arial" w:cs="Times New Roman"/>
      <w:sz w:val="20"/>
      <w:szCs w:val="20"/>
    </w:rPr>
  </w:style>
  <w:style w:type="paragraph" w:customStyle="1" w:styleId="DCB64DD2D08A44219CC7CDE672879008">
    <w:name w:val="DCB64DD2D08A44219CC7CDE672879008"/>
    <w:rsid w:val="00F07A06"/>
    <w:pPr>
      <w:spacing w:after="0" w:line="240" w:lineRule="auto"/>
    </w:pPr>
    <w:rPr>
      <w:rFonts w:ascii="Arial" w:eastAsia="Times New Roman" w:hAnsi="Arial" w:cs="Times New Roman"/>
      <w:sz w:val="20"/>
      <w:szCs w:val="20"/>
    </w:rPr>
  </w:style>
  <w:style w:type="paragraph" w:customStyle="1" w:styleId="00AC1B6A878045088949BEC406C7A92C">
    <w:name w:val="00AC1B6A878045088949BEC406C7A92C"/>
    <w:rsid w:val="00F07A06"/>
    <w:pPr>
      <w:spacing w:after="0" w:line="240" w:lineRule="auto"/>
    </w:pPr>
    <w:rPr>
      <w:rFonts w:ascii="Arial" w:eastAsia="Times New Roman" w:hAnsi="Arial" w:cs="Times New Roman"/>
      <w:sz w:val="20"/>
      <w:szCs w:val="20"/>
    </w:rPr>
  </w:style>
  <w:style w:type="paragraph" w:customStyle="1" w:styleId="7E8A36A5151C4B339B14DE5904C17586">
    <w:name w:val="7E8A36A5151C4B339B14DE5904C17586"/>
    <w:rsid w:val="00F07A06"/>
    <w:pPr>
      <w:spacing w:after="0" w:line="240" w:lineRule="auto"/>
    </w:pPr>
    <w:rPr>
      <w:rFonts w:ascii="Arial" w:eastAsia="Times New Roman" w:hAnsi="Arial" w:cs="Times New Roman"/>
      <w:sz w:val="20"/>
      <w:szCs w:val="20"/>
    </w:rPr>
  </w:style>
  <w:style w:type="paragraph" w:customStyle="1" w:styleId="4C57BE11191D45508746766CBA61CD25">
    <w:name w:val="4C57BE11191D45508746766CBA61CD25"/>
    <w:rsid w:val="00F07A06"/>
    <w:pPr>
      <w:spacing w:after="0" w:line="240" w:lineRule="auto"/>
    </w:pPr>
    <w:rPr>
      <w:rFonts w:ascii="Arial" w:eastAsia="Times New Roman" w:hAnsi="Arial" w:cs="Times New Roman"/>
      <w:sz w:val="20"/>
      <w:szCs w:val="20"/>
    </w:rPr>
  </w:style>
  <w:style w:type="paragraph" w:customStyle="1" w:styleId="FE536AC873CF475CBE828599214E32AF">
    <w:name w:val="FE536AC873CF475CBE828599214E32AF"/>
    <w:rsid w:val="00F07A06"/>
    <w:pPr>
      <w:spacing w:after="0" w:line="240" w:lineRule="auto"/>
    </w:pPr>
    <w:rPr>
      <w:rFonts w:ascii="Arial" w:eastAsia="Times New Roman" w:hAnsi="Arial" w:cs="Times New Roman"/>
      <w:sz w:val="20"/>
      <w:szCs w:val="20"/>
    </w:rPr>
  </w:style>
  <w:style w:type="paragraph" w:customStyle="1" w:styleId="A4C35BE8EC1B4EDAAD749EEA4BB1FF25">
    <w:name w:val="A4C35BE8EC1B4EDAAD749EEA4BB1FF25"/>
    <w:rsid w:val="00F07A06"/>
    <w:pPr>
      <w:spacing w:after="0" w:line="240" w:lineRule="auto"/>
    </w:pPr>
    <w:rPr>
      <w:rFonts w:ascii="Arial" w:eastAsia="Times New Roman" w:hAnsi="Arial" w:cs="Times New Roman"/>
      <w:sz w:val="20"/>
      <w:szCs w:val="20"/>
    </w:rPr>
  </w:style>
  <w:style w:type="paragraph" w:customStyle="1" w:styleId="33A01698B2ED4646BDE279B09EE67617">
    <w:name w:val="33A01698B2ED4646BDE279B09EE67617"/>
    <w:rsid w:val="00F07A06"/>
    <w:pPr>
      <w:spacing w:after="0" w:line="240" w:lineRule="auto"/>
    </w:pPr>
    <w:rPr>
      <w:rFonts w:ascii="Arial" w:eastAsia="Times New Roman" w:hAnsi="Arial" w:cs="Times New Roman"/>
      <w:sz w:val="20"/>
      <w:szCs w:val="20"/>
    </w:rPr>
  </w:style>
  <w:style w:type="paragraph" w:customStyle="1" w:styleId="4D04547F53624125B65DA23313BCCA00">
    <w:name w:val="4D04547F53624125B65DA23313BCCA00"/>
    <w:rsid w:val="00F07A06"/>
    <w:pPr>
      <w:spacing w:after="0" w:line="240" w:lineRule="auto"/>
    </w:pPr>
    <w:rPr>
      <w:rFonts w:ascii="Arial" w:eastAsia="Times New Roman" w:hAnsi="Arial" w:cs="Times New Roman"/>
      <w:sz w:val="20"/>
      <w:szCs w:val="20"/>
    </w:rPr>
  </w:style>
  <w:style w:type="paragraph" w:customStyle="1" w:styleId="BE243D2B424F46A98DC2EA47FBC831ED">
    <w:name w:val="BE243D2B424F46A98DC2EA47FBC831ED"/>
    <w:rsid w:val="00F07A06"/>
    <w:pPr>
      <w:spacing w:after="0" w:line="240" w:lineRule="auto"/>
    </w:pPr>
    <w:rPr>
      <w:rFonts w:ascii="Arial" w:eastAsia="Times New Roman" w:hAnsi="Arial" w:cs="Times New Roman"/>
      <w:sz w:val="20"/>
      <w:szCs w:val="20"/>
    </w:rPr>
  </w:style>
  <w:style w:type="paragraph" w:customStyle="1" w:styleId="DEB2A0BAF4A345EB9B821BF9ADC7B89C">
    <w:name w:val="DEB2A0BAF4A345EB9B821BF9ADC7B89C"/>
    <w:rsid w:val="00F07A06"/>
    <w:pPr>
      <w:spacing w:after="0" w:line="240" w:lineRule="auto"/>
    </w:pPr>
    <w:rPr>
      <w:rFonts w:ascii="Arial" w:eastAsia="Times New Roman" w:hAnsi="Arial" w:cs="Times New Roman"/>
      <w:sz w:val="20"/>
      <w:szCs w:val="20"/>
    </w:rPr>
  </w:style>
  <w:style w:type="paragraph" w:customStyle="1" w:styleId="1C77BC811912465DBDC1DF9AEA73D8F6">
    <w:name w:val="1C77BC811912465DBDC1DF9AEA73D8F6"/>
    <w:rsid w:val="00F07A06"/>
    <w:pPr>
      <w:spacing w:after="0" w:line="240" w:lineRule="auto"/>
    </w:pPr>
    <w:rPr>
      <w:rFonts w:ascii="Arial" w:eastAsia="Times New Roman" w:hAnsi="Arial" w:cs="Times New Roman"/>
      <w:sz w:val="20"/>
      <w:szCs w:val="20"/>
    </w:rPr>
  </w:style>
  <w:style w:type="paragraph" w:customStyle="1" w:styleId="4D50B03575DB4DA5A1A2DB9DE6349C9B">
    <w:name w:val="4D50B03575DB4DA5A1A2DB9DE6349C9B"/>
    <w:rsid w:val="00F07A06"/>
    <w:pPr>
      <w:spacing w:after="0" w:line="240" w:lineRule="auto"/>
    </w:pPr>
    <w:rPr>
      <w:rFonts w:ascii="Arial" w:eastAsia="Times New Roman" w:hAnsi="Arial" w:cs="Times New Roman"/>
      <w:sz w:val="20"/>
      <w:szCs w:val="20"/>
    </w:rPr>
  </w:style>
  <w:style w:type="paragraph" w:customStyle="1" w:styleId="713BB52387034B2C96039761F671028E">
    <w:name w:val="713BB52387034B2C96039761F671028E"/>
    <w:rsid w:val="00F07A06"/>
    <w:pPr>
      <w:spacing w:after="0" w:line="240" w:lineRule="auto"/>
    </w:pPr>
    <w:rPr>
      <w:rFonts w:ascii="Arial" w:eastAsia="Times New Roman" w:hAnsi="Arial" w:cs="Times New Roman"/>
      <w:sz w:val="20"/>
      <w:szCs w:val="20"/>
    </w:rPr>
  </w:style>
  <w:style w:type="paragraph" w:customStyle="1" w:styleId="9AB4EF4E83F94A18A1A138BE4C655E052">
    <w:name w:val="9AB4EF4E83F94A18A1A138BE4C655E052"/>
    <w:rsid w:val="00F07A06"/>
    <w:pPr>
      <w:spacing w:after="0" w:line="240" w:lineRule="auto"/>
    </w:pPr>
    <w:rPr>
      <w:rFonts w:ascii="Arial" w:eastAsia="Times New Roman" w:hAnsi="Arial" w:cs="Times New Roman"/>
      <w:sz w:val="20"/>
      <w:szCs w:val="20"/>
    </w:rPr>
  </w:style>
  <w:style w:type="paragraph" w:customStyle="1" w:styleId="5EF9AA687EE6494993006227FED1C5C32">
    <w:name w:val="5EF9AA687EE6494993006227FED1C5C32"/>
    <w:rsid w:val="00F07A06"/>
    <w:pPr>
      <w:spacing w:after="0" w:line="240" w:lineRule="auto"/>
    </w:pPr>
    <w:rPr>
      <w:rFonts w:ascii="Arial" w:eastAsia="Times New Roman" w:hAnsi="Arial" w:cs="Times New Roman"/>
      <w:sz w:val="20"/>
      <w:szCs w:val="20"/>
    </w:rPr>
  </w:style>
  <w:style w:type="paragraph" w:customStyle="1" w:styleId="6C80C5F95FBF42AA90F7ECF355CA15152">
    <w:name w:val="6C80C5F95FBF42AA90F7ECF355CA15152"/>
    <w:rsid w:val="00F07A06"/>
    <w:pPr>
      <w:spacing w:after="0" w:line="240" w:lineRule="auto"/>
    </w:pPr>
    <w:rPr>
      <w:rFonts w:ascii="Arial" w:eastAsia="Times New Roman" w:hAnsi="Arial" w:cs="Times New Roman"/>
      <w:sz w:val="20"/>
      <w:szCs w:val="20"/>
    </w:rPr>
  </w:style>
  <w:style w:type="paragraph" w:customStyle="1" w:styleId="EB664C1CA8864C8B871BBA11C3F490D92">
    <w:name w:val="EB664C1CA8864C8B871BBA11C3F490D92"/>
    <w:rsid w:val="00F07A06"/>
    <w:pPr>
      <w:spacing w:after="0" w:line="240" w:lineRule="auto"/>
    </w:pPr>
    <w:rPr>
      <w:rFonts w:ascii="Arial" w:eastAsia="Times New Roman" w:hAnsi="Arial" w:cs="Times New Roman"/>
      <w:sz w:val="20"/>
      <w:szCs w:val="20"/>
    </w:rPr>
  </w:style>
  <w:style w:type="paragraph" w:customStyle="1" w:styleId="FA71FBCE813940DDABC4F713F0415D252">
    <w:name w:val="FA71FBCE813940DDABC4F713F0415D252"/>
    <w:rsid w:val="00F07A06"/>
    <w:pPr>
      <w:spacing w:after="0" w:line="240" w:lineRule="auto"/>
    </w:pPr>
    <w:rPr>
      <w:rFonts w:ascii="Arial" w:eastAsia="Times New Roman" w:hAnsi="Arial" w:cs="Times New Roman"/>
      <w:sz w:val="20"/>
      <w:szCs w:val="20"/>
    </w:rPr>
  </w:style>
  <w:style w:type="paragraph" w:customStyle="1" w:styleId="222A88A5BBD8458CB19B25185BB505EA2">
    <w:name w:val="222A88A5BBD8458CB19B25185BB505EA2"/>
    <w:rsid w:val="00F07A06"/>
    <w:pPr>
      <w:spacing w:after="0" w:line="240" w:lineRule="auto"/>
    </w:pPr>
    <w:rPr>
      <w:rFonts w:ascii="Arial" w:eastAsia="Times New Roman" w:hAnsi="Arial" w:cs="Times New Roman"/>
      <w:sz w:val="20"/>
      <w:szCs w:val="20"/>
    </w:rPr>
  </w:style>
  <w:style w:type="paragraph" w:customStyle="1" w:styleId="43C1333735D04DF38423A9B76BE937572">
    <w:name w:val="43C1333735D04DF38423A9B76BE937572"/>
    <w:rsid w:val="00F07A06"/>
    <w:pPr>
      <w:spacing w:after="0" w:line="240" w:lineRule="auto"/>
    </w:pPr>
    <w:rPr>
      <w:rFonts w:ascii="Arial" w:eastAsia="Times New Roman" w:hAnsi="Arial" w:cs="Times New Roman"/>
      <w:sz w:val="20"/>
      <w:szCs w:val="20"/>
    </w:rPr>
  </w:style>
  <w:style w:type="paragraph" w:customStyle="1" w:styleId="6E8FFB0990C247A3B535ABFBC56E37E02">
    <w:name w:val="6E8FFB0990C247A3B535ABFBC56E37E02"/>
    <w:rsid w:val="00F07A06"/>
    <w:pPr>
      <w:spacing w:after="0" w:line="240" w:lineRule="auto"/>
    </w:pPr>
    <w:rPr>
      <w:rFonts w:ascii="Arial" w:eastAsia="Times New Roman" w:hAnsi="Arial" w:cs="Times New Roman"/>
      <w:sz w:val="20"/>
      <w:szCs w:val="20"/>
    </w:rPr>
  </w:style>
  <w:style w:type="paragraph" w:customStyle="1" w:styleId="B3693BBDAF924ADFA883EB64E0C939A92">
    <w:name w:val="B3693BBDAF924ADFA883EB64E0C939A92"/>
    <w:rsid w:val="00F07A06"/>
    <w:pPr>
      <w:spacing w:after="0" w:line="240" w:lineRule="auto"/>
    </w:pPr>
    <w:rPr>
      <w:rFonts w:ascii="Arial" w:eastAsia="Times New Roman" w:hAnsi="Arial" w:cs="Times New Roman"/>
      <w:sz w:val="20"/>
      <w:szCs w:val="20"/>
    </w:rPr>
  </w:style>
  <w:style w:type="paragraph" w:customStyle="1" w:styleId="9335A87539CD44C98EE2641B7AF055C32">
    <w:name w:val="9335A87539CD44C98EE2641B7AF055C32"/>
    <w:rsid w:val="00F07A06"/>
    <w:pPr>
      <w:spacing w:after="0" w:line="240" w:lineRule="auto"/>
    </w:pPr>
    <w:rPr>
      <w:rFonts w:ascii="Arial" w:eastAsia="Times New Roman" w:hAnsi="Arial" w:cs="Times New Roman"/>
      <w:sz w:val="20"/>
      <w:szCs w:val="20"/>
    </w:rPr>
  </w:style>
  <w:style w:type="paragraph" w:customStyle="1" w:styleId="0841719E424242EE87A9BBB986919B9D2">
    <w:name w:val="0841719E424242EE87A9BBB986919B9D2"/>
    <w:rsid w:val="00F07A06"/>
    <w:pPr>
      <w:spacing w:after="0" w:line="240" w:lineRule="auto"/>
    </w:pPr>
    <w:rPr>
      <w:rFonts w:ascii="Arial" w:eastAsia="Times New Roman" w:hAnsi="Arial" w:cs="Times New Roman"/>
      <w:sz w:val="20"/>
      <w:szCs w:val="20"/>
    </w:rPr>
  </w:style>
  <w:style w:type="paragraph" w:customStyle="1" w:styleId="086439F0E935497CBD737796B12923902">
    <w:name w:val="086439F0E935497CBD737796B12923902"/>
    <w:rsid w:val="00F07A06"/>
    <w:pPr>
      <w:spacing w:after="0" w:line="240" w:lineRule="auto"/>
    </w:pPr>
    <w:rPr>
      <w:rFonts w:ascii="Arial" w:eastAsia="Times New Roman" w:hAnsi="Arial" w:cs="Times New Roman"/>
      <w:sz w:val="20"/>
      <w:szCs w:val="20"/>
    </w:rPr>
  </w:style>
  <w:style w:type="paragraph" w:customStyle="1" w:styleId="A630D79126594BA4A9B080706B81336F2">
    <w:name w:val="A630D79126594BA4A9B080706B81336F2"/>
    <w:rsid w:val="00F07A06"/>
    <w:pPr>
      <w:spacing w:after="0" w:line="240" w:lineRule="auto"/>
    </w:pPr>
    <w:rPr>
      <w:rFonts w:ascii="Arial" w:eastAsia="Times New Roman" w:hAnsi="Arial" w:cs="Times New Roman"/>
      <w:sz w:val="20"/>
      <w:szCs w:val="20"/>
    </w:rPr>
  </w:style>
  <w:style w:type="paragraph" w:customStyle="1" w:styleId="DD549F33EA6A4183AEB707F509E342BB2">
    <w:name w:val="DD549F33EA6A4183AEB707F509E342BB2"/>
    <w:rsid w:val="00F07A06"/>
    <w:pPr>
      <w:spacing w:after="0" w:line="240" w:lineRule="auto"/>
    </w:pPr>
    <w:rPr>
      <w:rFonts w:ascii="Arial" w:eastAsia="Times New Roman" w:hAnsi="Arial" w:cs="Times New Roman"/>
      <w:sz w:val="20"/>
      <w:szCs w:val="20"/>
    </w:rPr>
  </w:style>
  <w:style w:type="paragraph" w:customStyle="1" w:styleId="F16F4F7B120F4A12A6D3FB1C083F38122">
    <w:name w:val="F16F4F7B120F4A12A6D3FB1C083F38122"/>
    <w:rsid w:val="00F07A06"/>
    <w:pPr>
      <w:spacing w:after="0" w:line="240" w:lineRule="auto"/>
    </w:pPr>
    <w:rPr>
      <w:rFonts w:ascii="Arial" w:eastAsia="Times New Roman" w:hAnsi="Arial" w:cs="Times New Roman"/>
      <w:sz w:val="20"/>
      <w:szCs w:val="20"/>
    </w:rPr>
  </w:style>
  <w:style w:type="paragraph" w:customStyle="1" w:styleId="E6ADEF660CD148E4AC6371BEE7DA063D2">
    <w:name w:val="E6ADEF660CD148E4AC6371BEE7DA063D2"/>
    <w:rsid w:val="00F07A06"/>
    <w:pPr>
      <w:spacing w:after="0" w:line="240" w:lineRule="auto"/>
    </w:pPr>
    <w:rPr>
      <w:rFonts w:ascii="Arial" w:eastAsia="Times New Roman" w:hAnsi="Arial" w:cs="Times New Roman"/>
      <w:sz w:val="20"/>
      <w:szCs w:val="20"/>
    </w:rPr>
  </w:style>
  <w:style w:type="paragraph" w:customStyle="1" w:styleId="C0841475EAF7484D84D8455E80E712F12">
    <w:name w:val="C0841475EAF7484D84D8455E80E712F12"/>
    <w:rsid w:val="00F07A06"/>
    <w:pPr>
      <w:spacing w:after="0" w:line="240" w:lineRule="auto"/>
    </w:pPr>
    <w:rPr>
      <w:rFonts w:ascii="Arial" w:eastAsia="Times New Roman" w:hAnsi="Arial" w:cs="Times New Roman"/>
      <w:sz w:val="20"/>
      <w:szCs w:val="20"/>
    </w:rPr>
  </w:style>
  <w:style w:type="paragraph" w:customStyle="1" w:styleId="D99017BAF63E41BFA4CBCEDCAF538CA92">
    <w:name w:val="D99017BAF63E41BFA4CBCEDCAF538CA92"/>
    <w:rsid w:val="00F07A06"/>
    <w:pPr>
      <w:spacing w:after="0" w:line="240" w:lineRule="auto"/>
    </w:pPr>
    <w:rPr>
      <w:rFonts w:ascii="Arial" w:eastAsia="Times New Roman" w:hAnsi="Arial" w:cs="Times New Roman"/>
      <w:sz w:val="20"/>
      <w:szCs w:val="20"/>
    </w:rPr>
  </w:style>
  <w:style w:type="paragraph" w:customStyle="1" w:styleId="79D6B18709F040F2B28071AE5C61ACC12">
    <w:name w:val="79D6B18709F040F2B28071AE5C61ACC12"/>
    <w:rsid w:val="00F07A06"/>
    <w:pPr>
      <w:spacing w:after="0" w:line="240" w:lineRule="auto"/>
    </w:pPr>
    <w:rPr>
      <w:rFonts w:ascii="Arial" w:eastAsia="Times New Roman" w:hAnsi="Arial" w:cs="Times New Roman"/>
      <w:sz w:val="20"/>
      <w:szCs w:val="20"/>
    </w:rPr>
  </w:style>
  <w:style w:type="paragraph" w:customStyle="1" w:styleId="AC757988D8EA4B999BEF883F86E940002">
    <w:name w:val="AC757988D8EA4B999BEF883F86E940002"/>
    <w:rsid w:val="00F07A06"/>
    <w:pPr>
      <w:spacing w:after="0" w:line="240" w:lineRule="auto"/>
    </w:pPr>
    <w:rPr>
      <w:rFonts w:ascii="Arial" w:eastAsia="Times New Roman" w:hAnsi="Arial" w:cs="Times New Roman"/>
      <w:sz w:val="20"/>
      <w:szCs w:val="20"/>
    </w:rPr>
  </w:style>
  <w:style w:type="paragraph" w:customStyle="1" w:styleId="851D90CC7272401EA4548610DD24CD0B2">
    <w:name w:val="851D90CC7272401EA4548610DD24CD0B2"/>
    <w:rsid w:val="00F07A06"/>
    <w:pPr>
      <w:spacing w:after="0" w:line="240" w:lineRule="auto"/>
    </w:pPr>
    <w:rPr>
      <w:rFonts w:ascii="Arial" w:eastAsia="Times New Roman" w:hAnsi="Arial" w:cs="Times New Roman"/>
      <w:sz w:val="20"/>
      <w:szCs w:val="20"/>
    </w:rPr>
  </w:style>
  <w:style w:type="paragraph" w:customStyle="1" w:styleId="D03DCAA092E0442FBE04BB565BDF6FB52">
    <w:name w:val="D03DCAA092E0442FBE04BB565BDF6FB52"/>
    <w:rsid w:val="00F07A06"/>
    <w:pPr>
      <w:spacing w:after="0" w:line="240" w:lineRule="auto"/>
    </w:pPr>
    <w:rPr>
      <w:rFonts w:ascii="Arial" w:eastAsia="Times New Roman" w:hAnsi="Arial" w:cs="Times New Roman"/>
      <w:sz w:val="20"/>
      <w:szCs w:val="20"/>
    </w:rPr>
  </w:style>
  <w:style w:type="paragraph" w:customStyle="1" w:styleId="E9EB5AE6CEAF4960AE928891DFCE04D82">
    <w:name w:val="E9EB5AE6CEAF4960AE928891DFCE04D82"/>
    <w:rsid w:val="00F07A06"/>
    <w:pPr>
      <w:spacing w:after="0" w:line="240" w:lineRule="auto"/>
    </w:pPr>
    <w:rPr>
      <w:rFonts w:ascii="Arial" w:eastAsia="Times New Roman" w:hAnsi="Arial" w:cs="Times New Roman"/>
      <w:sz w:val="20"/>
      <w:szCs w:val="20"/>
    </w:rPr>
  </w:style>
  <w:style w:type="paragraph" w:customStyle="1" w:styleId="900282E960934E108492B6B42F12625B2">
    <w:name w:val="900282E960934E108492B6B42F12625B2"/>
    <w:rsid w:val="00F07A06"/>
    <w:pPr>
      <w:spacing w:after="0" w:line="240" w:lineRule="auto"/>
    </w:pPr>
    <w:rPr>
      <w:rFonts w:ascii="Arial" w:eastAsia="Times New Roman" w:hAnsi="Arial" w:cs="Times New Roman"/>
      <w:sz w:val="20"/>
      <w:szCs w:val="20"/>
    </w:rPr>
  </w:style>
  <w:style w:type="paragraph" w:customStyle="1" w:styleId="13B53D17446546249364E3CC02966C252">
    <w:name w:val="13B53D17446546249364E3CC02966C252"/>
    <w:rsid w:val="00F07A06"/>
    <w:pPr>
      <w:spacing w:after="0" w:line="240" w:lineRule="auto"/>
    </w:pPr>
    <w:rPr>
      <w:rFonts w:ascii="Arial" w:eastAsia="Times New Roman" w:hAnsi="Arial" w:cs="Times New Roman"/>
      <w:sz w:val="20"/>
      <w:szCs w:val="20"/>
    </w:rPr>
  </w:style>
  <w:style w:type="paragraph" w:customStyle="1" w:styleId="1511C43B4AD647998864774C0A4BE3742">
    <w:name w:val="1511C43B4AD647998864774C0A4BE3742"/>
    <w:rsid w:val="00F07A06"/>
    <w:pPr>
      <w:spacing w:after="0" w:line="240" w:lineRule="auto"/>
    </w:pPr>
    <w:rPr>
      <w:rFonts w:ascii="Arial" w:eastAsia="Times New Roman" w:hAnsi="Arial" w:cs="Times New Roman"/>
      <w:sz w:val="20"/>
      <w:szCs w:val="20"/>
    </w:rPr>
  </w:style>
  <w:style w:type="paragraph" w:customStyle="1" w:styleId="C75144E8754543DEB655A7D1B167FC4E2">
    <w:name w:val="C75144E8754543DEB655A7D1B167FC4E2"/>
    <w:rsid w:val="00F07A06"/>
    <w:pPr>
      <w:spacing w:after="0" w:line="240" w:lineRule="auto"/>
    </w:pPr>
    <w:rPr>
      <w:rFonts w:ascii="Arial" w:eastAsia="Times New Roman" w:hAnsi="Arial" w:cs="Times New Roman"/>
      <w:sz w:val="20"/>
      <w:szCs w:val="20"/>
    </w:rPr>
  </w:style>
  <w:style w:type="paragraph" w:customStyle="1" w:styleId="1D2262F3F6EC46C6837F29FAE39E2C0D2">
    <w:name w:val="1D2262F3F6EC46C6837F29FAE39E2C0D2"/>
    <w:rsid w:val="00F07A06"/>
    <w:pPr>
      <w:spacing w:after="0" w:line="240" w:lineRule="auto"/>
    </w:pPr>
    <w:rPr>
      <w:rFonts w:ascii="Arial" w:eastAsia="Times New Roman" w:hAnsi="Arial" w:cs="Times New Roman"/>
      <w:sz w:val="20"/>
      <w:szCs w:val="20"/>
    </w:rPr>
  </w:style>
  <w:style w:type="paragraph" w:customStyle="1" w:styleId="0574655CFE2E4A38BF502B9EE1BBE24E2">
    <w:name w:val="0574655CFE2E4A38BF502B9EE1BBE24E2"/>
    <w:rsid w:val="00F07A06"/>
    <w:pPr>
      <w:spacing w:after="0" w:line="240" w:lineRule="auto"/>
    </w:pPr>
    <w:rPr>
      <w:rFonts w:ascii="Arial" w:eastAsia="Times New Roman" w:hAnsi="Arial" w:cs="Times New Roman"/>
      <w:sz w:val="20"/>
      <w:szCs w:val="20"/>
    </w:rPr>
  </w:style>
  <w:style w:type="paragraph" w:customStyle="1" w:styleId="E97B9B23C16F49DF9916EB40976C76552">
    <w:name w:val="E97B9B23C16F49DF9916EB40976C76552"/>
    <w:rsid w:val="00F07A06"/>
    <w:pPr>
      <w:spacing w:after="0" w:line="240" w:lineRule="auto"/>
    </w:pPr>
    <w:rPr>
      <w:rFonts w:ascii="Arial" w:eastAsia="Times New Roman" w:hAnsi="Arial" w:cs="Times New Roman"/>
      <w:sz w:val="20"/>
      <w:szCs w:val="20"/>
    </w:rPr>
  </w:style>
  <w:style w:type="paragraph" w:customStyle="1" w:styleId="75A828916BDB4F63A2346121CFF084232">
    <w:name w:val="75A828916BDB4F63A2346121CFF084232"/>
    <w:rsid w:val="00F07A06"/>
    <w:pPr>
      <w:spacing w:after="0" w:line="240" w:lineRule="auto"/>
    </w:pPr>
    <w:rPr>
      <w:rFonts w:ascii="Arial" w:eastAsia="Times New Roman" w:hAnsi="Arial" w:cs="Times New Roman"/>
      <w:sz w:val="20"/>
      <w:szCs w:val="20"/>
    </w:rPr>
  </w:style>
  <w:style w:type="paragraph" w:customStyle="1" w:styleId="88ED1DD544C74F728FDCE294BA1D5A972">
    <w:name w:val="88ED1DD544C74F728FDCE294BA1D5A972"/>
    <w:rsid w:val="00F07A06"/>
    <w:pPr>
      <w:spacing w:after="0" w:line="240" w:lineRule="auto"/>
    </w:pPr>
    <w:rPr>
      <w:rFonts w:ascii="Arial" w:eastAsia="Times New Roman" w:hAnsi="Arial" w:cs="Times New Roman"/>
      <w:sz w:val="20"/>
      <w:szCs w:val="20"/>
    </w:rPr>
  </w:style>
  <w:style w:type="paragraph" w:customStyle="1" w:styleId="21A57D3CBA374678A9F3C506E74439732">
    <w:name w:val="21A57D3CBA374678A9F3C506E74439732"/>
    <w:rsid w:val="00F07A06"/>
    <w:pPr>
      <w:spacing w:after="0" w:line="240" w:lineRule="auto"/>
    </w:pPr>
    <w:rPr>
      <w:rFonts w:ascii="Arial" w:eastAsia="Times New Roman" w:hAnsi="Arial" w:cs="Times New Roman"/>
      <w:sz w:val="20"/>
      <w:szCs w:val="20"/>
    </w:rPr>
  </w:style>
  <w:style w:type="paragraph" w:customStyle="1" w:styleId="720EB7486187422083AE13C9058D66642">
    <w:name w:val="720EB7486187422083AE13C9058D66642"/>
    <w:rsid w:val="00F07A06"/>
    <w:pPr>
      <w:spacing w:after="0" w:line="240" w:lineRule="auto"/>
    </w:pPr>
    <w:rPr>
      <w:rFonts w:ascii="Arial" w:eastAsia="Times New Roman" w:hAnsi="Arial" w:cs="Times New Roman"/>
      <w:sz w:val="20"/>
      <w:szCs w:val="20"/>
    </w:rPr>
  </w:style>
  <w:style w:type="paragraph" w:customStyle="1" w:styleId="4C9EC05C96B74D4FB7548446B030CB652">
    <w:name w:val="4C9EC05C96B74D4FB7548446B030CB652"/>
    <w:rsid w:val="00F07A06"/>
    <w:pPr>
      <w:spacing w:after="0" w:line="240" w:lineRule="auto"/>
    </w:pPr>
    <w:rPr>
      <w:rFonts w:ascii="Arial" w:eastAsia="Times New Roman" w:hAnsi="Arial" w:cs="Times New Roman"/>
      <w:sz w:val="20"/>
      <w:szCs w:val="20"/>
    </w:rPr>
  </w:style>
  <w:style w:type="paragraph" w:customStyle="1" w:styleId="7A17740EF46E416391405E56B507ABCA2">
    <w:name w:val="7A17740EF46E416391405E56B507ABCA2"/>
    <w:rsid w:val="00F07A06"/>
    <w:pPr>
      <w:spacing w:after="0" w:line="240" w:lineRule="auto"/>
    </w:pPr>
    <w:rPr>
      <w:rFonts w:ascii="Arial" w:eastAsia="Times New Roman" w:hAnsi="Arial" w:cs="Times New Roman"/>
      <w:sz w:val="20"/>
      <w:szCs w:val="20"/>
    </w:rPr>
  </w:style>
  <w:style w:type="paragraph" w:customStyle="1" w:styleId="23A7685BE37B4CAE8A7000BD3AFE12102">
    <w:name w:val="23A7685BE37B4CAE8A7000BD3AFE12102"/>
    <w:rsid w:val="00F07A06"/>
    <w:pPr>
      <w:spacing w:after="0" w:line="240" w:lineRule="auto"/>
    </w:pPr>
    <w:rPr>
      <w:rFonts w:ascii="Arial" w:eastAsia="Times New Roman" w:hAnsi="Arial" w:cs="Times New Roman"/>
      <w:sz w:val="20"/>
      <w:szCs w:val="20"/>
    </w:rPr>
  </w:style>
  <w:style w:type="paragraph" w:customStyle="1" w:styleId="290420721FEB4398B540D1F1468505812">
    <w:name w:val="290420721FEB4398B540D1F1468505812"/>
    <w:rsid w:val="00F07A06"/>
    <w:pPr>
      <w:spacing w:after="0" w:line="240" w:lineRule="auto"/>
    </w:pPr>
    <w:rPr>
      <w:rFonts w:ascii="Arial" w:eastAsia="Times New Roman" w:hAnsi="Arial" w:cs="Times New Roman"/>
      <w:sz w:val="20"/>
      <w:szCs w:val="20"/>
    </w:rPr>
  </w:style>
  <w:style w:type="paragraph" w:customStyle="1" w:styleId="A79D1B0C47F247538FC9B4787BB3FAC32">
    <w:name w:val="A79D1B0C47F247538FC9B4787BB3FAC32"/>
    <w:rsid w:val="00F07A06"/>
    <w:pPr>
      <w:spacing w:after="0" w:line="240" w:lineRule="auto"/>
    </w:pPr>
    <w:rPr>
      <w:rFonts w:ascii="Arial" w:eastAsia="Times New Roman" w:hAnsi="Arial" w:cs="Times New Roman"/>
      <w:sz w:val="20"/>
      <w:szCs w:val="20"/>
    </w:rPr>
  </w:style>
  <w:style w:type="paragraph" w:customStyle="1" w:styleId="2CAF0545E9D04558824A3C9959A675982">
    <w:name w:val="2CAF0545E9D04558824A3C9959A675982"/>
    <w:rsid w:val="00F07A06"/>
    <w:pPr>
      <w:spacing w:after="0" w:line="240" w:lineRule="auto"/>
    </w:pPr>
    <w:rPr>
      <w:rFonts w:ascii="Arial" w:eastAsia="Times New Roman" w:hAnsi="Arial" w:cs="Times New Roman"/>
      <w:sz w:val="20"/>
      <w:szCs w:val="20"/>
    </w:rPr>
  </w:style>
  <w:style w:type="paragraph" w:customStyle="1" w:styleId="CC857CF2F7F54365B8A56EFFED49052F2">
    <w:name w:val="CC857CF2F7F54365B8A56EFFED49052F2"/>
    <w:rsid w:val="00F07A06"/>
    <w:pPr>
      <w:spacing w:after="0" w:line="240" w:lineRule="auto"/>
    </w:pPr>
    <w:rPr>
      <w:rFonts w:ascii="Arial" w:eastAsia="Times New Roman" w:hAnsi="Arial" w:cs="Times New Roman"/>
      <w:sz w:val="20"/>
      <w:szCs w:val="20"/>
    </w:rPr>
  </w:style>
  <w:style w:type="paragraph" w:customStyle="1" w:styleId="BB4B8D134AB54C3792FB32C5BEBF7F4A2">
    <w:name w:val="BB4B8D134AB54C3792FB32C5BEBF7F4A2"/>
    <w:rsid w:val="00F07A06"/>
    <w:pPr>
      <w:spacing w:after="0" w:line="240" w:lineRule="auto"/>
    </w:pPr>
    <w:rPr>
      <w:rFonts w:ascii="Arial" w:eastAsia="Times New Roman" w:hAnsi="Arial" w:cs="Times New Roman"/>
      <w:sz w:val="20"/>
      <w:szCs w:val="20"/>
    </w:rPr>
  </w:style>
  <w:style w:type="paragraph" w:customStyle="1" w:styleId="C832C49159254D84B4B23D03F8B0EE252">
    <w:name w:val="C832C49159254D84B4B23D03F8B0EE252"/>
    <w:rsid w:val="00F07A06"/>
    <w:pPr>
      <w:spacing w:after="0" w:line="240" w:lineRule="auto"/>
    </w:pPr>
    <w:rPr>
      <w:rFonts w:ascii="Arial" w:eastAsia="Times New Roman" w:hAnsi="Arial" w:cs="Times New Roman"/>
      <w:sz w:val="20"/>
      <w:szCs w:val="20"/>
    </w:rPr>
  </w:style>
  <w:style w:type="paragraph" w:customStyle="1" w:styleId="3D22A7C47FC147E2AECF5AEC8C87F4002">
    <w:name w:val="3D22A7C47FC147E2AECF5AEC8C87F4002"/>
    <w:rsid w:val="00F07A06"/>
    <w:pPr>
      <w:spacing w:after="0" w:line="240" w:lineRule="auto"/>
    </w:pPr>
    <w:rPr>
      <w:rFonts w:ascii="Arial" w:eastAsia="Times New Roman" w:hAnsi="Arial" w:cs="Times New Roman"/>
      <w:sz w:val="20"/>
      <w:szCs w:val="20"/>
    </w:rPr>
  </w:style>
  <w:style w:type="paragraph" w:customStyle="1" w:styleId="998982BA49BE4AE48A79A73EDC6B542E2">
    <w:name w:val="998982BA49BE4AE48A79A73EDC6B542E2"/>
    <w:rsid w:val="00F07A06"/>
    <w:pPr>
      <w:spacing w:after="0" w:line="240" w:lineRule="auto"/>
    </w:pPr>
    <w:rPr>
      <w:rFonts w:ascii="Arial" w:eastAsia="Times New Roman" w:hAnsi="Arial" w:cs="Times New Roman"/>
      <w:sz w:val="20"/>
      <w:szCs w:val="20"/>
    </w:rPr>
  </w:style>
  <w:style w:type="paragraph" w:customStyle="1" w:styleId="8024A5C5B2DA4F7A83A159A29E2F6E142">
    <w:name w:val="8024A5C5B2DA4F7A83A159A29E2F6E142"/>
    <w:rsid w:val="00F07A06"/>
    <w:pPr>
      <w:spacing w:after="0" w:line="240" w:lineRule="auto"/>
    </w:pPr>
    <w:rPr>
      <w:rFonts w:ascii="Arial" w:eastAsia="Times New Roman" w:hAnsi="Arial" w:cs="Times New Roman"/>
      <w:sz w:val="20"/>
      <w:szCs w:val="20"/>
    </w:rPr>
  </w:style>
  <w:style w:type="paragraph" w:customStyle="1" w:styleId="B57111AD24784DD4B46E06BA25083DB92">
    <w:name w:val="B57111AD24784DD4B46E06BA25083DB92"/>
    <w:rsid w:val="00F07A06"/>
    <w:pPr>
      <w:spacing w:after="0" w:line="240" w:lineRule="auto"/>
    </w:pPr>
    <w:rPr>
      <w:rFonts w:ascii="Arial" w:eastAsia="Times New Roman" w:hAnsi="Arial" w:cs="Times New Roman"/>
      <w:sz w:val="20"/>
      <w:szCs w:val="20"/>
    </w:rPr>
  </w:style>
  <w:style w:type="paragraph" w:customStyle="1" w:styleId="21DC1D572F3C4571AA7332A0CCB7757D2">
    <w:name w:val="21DC1D572F3C4571AA7332A0CCB7757D2"/>
    <w:rsid w:val="00F07A06"/>
    <w:pPr>
      <w:spacing w:after="0" w:line="240" w:lineRule="auto"/>
    </w:pPr>
    <w:rPr>
      <w:rFonts w:ascii="Arial" w:eastAsia="Times New Roman" w:hAnsi="Arial" w:cs="Times New Roman"/>
      <w:sz w:val="20"/>
      <w:szCs w:val="20"/>
    </w:rPr>
  </w:style>
  <w:style w:type="paragraph" w:customStyle="1" w:styleId="CC9A05D5410B4ED8A4416AB3163746A22">
    <w:name w:val="CC9A05D5410B4ED8A4416AB3163746A22"/>
    <w:rsid w:val="00F07A06"/>
    <w:pPr>
      <w:spacing w:after="0" w:line="240" w:lineRule="auto"/>
    </w:pPr>
    <w:rPr>
      <w:rFonts w:ascii="Arial" w:eastAsia="Times New Roman" w:hAnsi="Arial" w:cs="Times New Roman"/>
      <w:sz w:val="20"/>
      <w:szCs w:val="20"/>
    </w:rPr>
  </w:style>
  <w:style w:type="paragraph" w:customStyle="1" w:styleId="DF2150B4A0224B2BB0B64D125031E2832">
    <w:name w:val="DF2150B4A0224B2BB0B64D125031E2832"/>
    <w:rsid w:val="00F07A06"/>
    <w:pPr>
      <w:spacing w:after="0" w:line="240" w:lineRule="auto"/>
    </w:pPr>
    <w:rPr>
      <w:rFonts w:ascii="Arial" w:eastAsia="Times New Roman" w:hAnsi="Arial" w:cs="Times New Roman"/>
      <w:sz w:val="20"/>
      <w:szCs w:val="20"/>
    </w:rPr>
  </w:style>
  <w:style w:type="paragraph" w:customStyle="1" w:styleId="78D2554F0DBD4FC5A2DC3556C418E4D12">
    <w:name w:val="78D2554F0DBD4FC5A2DC3556C418E4D12"/>
    <w:rsid w:val="00F07A06"/>
    <w:pPr>
      <w:spacing w:after="0" w:line="240" w:lineRule="auto"/>
    </w:pPr>
    <w:rPr>
      <w:rFonts w:ascii="Arial" w:eastAsia="Times New Roman" w:hAnsi="Arial" w:cs="Times New Roman"/>
      <w:sz w:val="20"/>
      <w:szCs w:val="20"/>
    </w:rPr>
  </w:style>
  <w:style w:type="paragraph" w:customStyle="1" w:styleId="E9D808D387A44A689BB11B7EBAFE4D392">
    <w:name w:val="E9D808D387A44A689BB11B7EBAFE4D392"/>
    <w:rsid w:val="00F07A06"/>
    <w:pPr>
      <w:spacing w:after="0" w:line="240" w:lineRule="auto"/>
    </w:pPr>
    <w:rPr>
      <w:rFonts w:ascii="Arial" w:eastAsia="Times New Roman" w:hAnsi="Arial" w:cs="Times New Roman"/>
      <w:sz w:val="20"/>
      <w:szCs w:val="20"/>
    </w:rPr>
  </w:style>
  <w:style w:type="paragraph" w:customStyle="1" w:styleId="CB4A25791CA14918937593CB876CFC352">
    <w:name w:val="CB4A25791CA14918937593CB876CFC352"/>
    <w:rsid w:val="00F07A06"/>
    <w:pPr>
      <w:spacing w:after="0" w:line="240" w:lineRule="auto"/>
    </w:pPr>
    <w:rPr>
      <w:rFonts w:ascii="Arial" w:eastAsia="Times New Roman" w:hAnsi="Arial" w:cs="Times New Roman"/>
      <w:sz w:val="20"/>
      <w:szCs w:val="20"/>
    </w:rPr>
  </w:style>
  <w:style w:type="paragraph" w:customStyle="1" w:styleId="CBF503459F26405B9761FD65F6710D982">
    <w:name w:val="CBF503459F26405B9761FD65F6710D982"/>
    <w:rsid w:val="00F07A06"/>
    <w:pPr>
      <w:spacing w:after="0" w:line="240" w:lineRule="auto"/>
    </w:pPr>
    <w:rPr>
      <w:rFonts w:ascii="Arial" w:eastAsia="Times New Roman" w:hAnsi="Arial" w:cs="Times New Roman"/>
      <w:sz w:val="20"/>
      <w:szCs w:val="20"/>
    </w:rPr>
  </w:style>
  <w:style w:type="paragraph" w:customStyle="1" w:styleId="F9BF6DD10B8E4E1F8753B9A42B99FFAB2">
    <w:name w:val="F9BF6DD10B8E4E1F8753B9A42B99FFAB2"/>
    <w:rsid w:val="00F07A06"/>
    <w:pPr>
      <w:spacing w:after="0" w:line="240" w:lineRule="auto"/>
    </w:pPr>
    <w:rPr>
      <w:rFonts w:ascii="Arial" w:eastAsia="Times New Roman" w:hAnsi="Arial" w:cs="Times New Roman"/>
      <w:sz w:val="20"/>
      <w:szCs w:val="20"/>
    </w:rPr>
  </w:style>
  <w:style w:type="paragraph" w:customStyle="1" w:styleId="DADE8D8CDC4A4EC484E622AD725716B22">
    <w:name w:val="DADE8D8CDC4A4EC484E622AD725716B22"/>
    <w:rsid w:val="00F07A06"/>
    <w:pPr>
      <w:spacing w:after="0" w:line="240" w:lineRule="auto"/>
    </w:pPr>
    <w:rPr>
      <w:rFonts w:ascii="Arial" w:eastAsia="Times New Roman" w:hAnsi="Arial" w:cs="Times New Roman"/>
      <w:sz w:val="20"/>
      <w:szCs w:val="20"/>
    </w:rPr>
  </w:style>
  <w:style w:type="paragraph" w:customStyle="1" w:styleId="2E67D82E5EC84D5D856E2D7EDF42C0C52">
    <w:name w:val="2E67D82E5EC84D5D856E2D7EDF42C0C52"/>
    <w:rsid w:val="00F07A06"/>
    <w:pPr>
      <w:spacing w:after="0" w:line="240" w:lineRule="auto"/>
    </w:pPr>
    <w:rPr>
      <w:rFonts w:ascii="Arial" w:eastAsia="Times New Roman" w:hAnsi="Arial" w:cs="Times New Roman"/>
      <w:sz w:val="20"/>
      <w:szCs w:val="20"/>
    </w:rPr>
  </w:style>
  <w:style w:type="paragraph" w:customStyle="1" w:styleId="8964891E4C8C40458483B83812EF1C872">
    <w:name w:val="8964891E4C8C40458483B83812EF1C872"/>
    <w:rsid w:val="00F07A06"/>
    <w:pPr>
      <w:spacing w:after="0" w:line="240" w:lineRule="auto"/>
    </w:pPr>
    <w:rPr>
      <w:rFonts w:ascii="Arial" w:eastAsia="Times New Roman" w:hAnsi="Arial" w:cs="Times New Roman"/>
      <w:sz w:val="20"/>
      <w:szCs w:val="20"/>
    </w:rPr>
  </w:style>
  <w:style w:type="paragraph" w:customStyle="1" w:styleId="24717540CB4641BF8A6201B994A702592">
    <w:name w:val="24717540CB4641BF8A6201B994A702592"/>
    <w:rsid w:val="00F07A06"/>
    <w:pPr>
      <w:spacing w:after="0" w:line="240" w:lineRule="auto"/>
    </w:pPr>
    <w:rPr>
      <w:rFonts w:ascii="Arial" w:eastAsia="Times New Roman" w:hAnsi="Arial" w:cs="Times New Roman"/>
      <w:sz w:val="20"/>
      <w:szCs w:val="20"/>
    </w:rPr>
  </w:style>
  <w:style w:type="paragraph" w:customStyle="1" w:styleId="F783AA2FCC1D4AA9A1AB2C576DA9BA992">
    <w:name w:val="F783AA2FCC1D4AA9A1AB2C576DA9BA992"/>
    <w:rsid w:val="00F07A06"/>
    <w:pPr>
      <w:spacing w:after="0" w:line="240" w:lineRule="auto"/>
    </w:pPr>
    <w:rPr>
      <w:rFonts w:ascii="Arial" w:eastAsia="Times New Roman" w:hAnsi="Arial" w:cs="Times New Roman"/>
      <w:sz w:val="20"/>
      <w:szCs w:val="20"/>
    </w:rPr>
  </w:style>
  <w:style w:type="paragraph" w:customStyle="1" w:styleId="DDFDABEE4FBC48EC89D1C3E79A37F8862">
    <w:name w:val="DDFDABEE4FBC48EC89D1C3E79A37F8862"/>
    <w:rsid w:val="00F07A06"/>
    <w:pPr>
      <w:spacing w:after="0" w:line="240" w:lineRule="auto"/>
    </w:pPr>
    <w:rPr>
      <w:rFonts w:ascii="Arial" w:eastAsia="Times New Roman" w:hAnsi="Arial" w:cs="Times New Roman"/>
      <w:sz w:val="20"/>
      <w:szCs w:val="20"/>
    </w:rPr>
  </w:style>
  <w:style w:type="paragraph" w:customStyle="1" w:styleId="DFE3505916B14501A8DA0DCEB9CB695D2">
    <w:name w:val="DFE3505916B14501A8DA0DCEB9CB695D2"/>
    <w:rsid w:val="00F07A06"/>
    <w:pPr>
      <w:spacing w:after="0" w:line="240" w:lineRule="auto"/>
    </w:pPr>
    <w:rPr>
      <w:rFonts w:ascii="Arial" w:eastAsia="Times New Roman" w:hAnsi="Arial" w:cs="Times New Roman"/>
      <w:sz w:val="20"/>
      <w:szCs w:val="20"/>
    </w:rPr>
  </w:style>
  <w:style w:type="paragraph" w:customStyle="1" w:styleId="55E8A903C54747B3A725B34BF7D2CCD02">
    <w:name w:val="55E8A903C54747B3A725B34BF7D2CCD02"/>
    <w:rsid w:val="00F07A06"/>
    <w:pPr>
      <w:spacing w:after="0" w:line="240" w:lineRule="auto"/>
    </w:pPr>
    <w:rPr>
      <w:rFonts w:ascii="Arial" w:eastAsia="Times New Roman" w:hAnsi="Arial" w:cs="Times New Roman"/>
      <w:sz w:val="20"/>
      <w:szCs w:val="20"/>
    </w:rPr>
  </w:style>
  <w:style w:type="paragraph" w:customStyle="1" w:styleId="EE8988C5D1F248929CBFBF013B9170352">
    <w:name w:val="EE8988C5D1F248929CBFBF013B9170352"/>
    <w:rsid w:val="00F07A06"/>
    <w:pPr>
      <w:spacing w:after="0" w:line="240" w:lineRule="auto"/>
    </w:pPr>
    <w:rPr>
      <w:rFonts w:ascii="Arial" w:eastAsia="Times New Roman" w:hAnsi="Arial" w:cs="Times New Roman"/>
      <w:sz w:val="20"/>
      <w:szCs w:val="20"/>
    </w:rPr>
  </w:style>
  <w:style w:type="paragraph" w:customStyle="1" w:styleId="A6A37767A9744BE982AE403F4799CFB42">
    <w:name w:val="A6A37767A9744BE982AE403F4799CFB42"/>
    <w:rsid w:val="00F07A06"/>
    <w:pPr>
      <w:spacing w:after="0" w:line="240" w:lineRule="auto"/>
    </w:pPr>
    <w:rPr>
      <w:rFonts w:ascii="Arial" w:eastAsia="Times New Roman" w:hAnsi="Arial" w:cs="Times New Roman"/>
      <w:sz w:val="20"/>
      <w:szCs w:val="20"/>
    </w:rPr>
  </w:style>
  <w:style w:type="paragraph" w:customStyle="1" w:styleId="BB4219C3A73A4963B71F02EE80E648092">
    <w:name w:val="BB4219C3A73A4963B71F02EE80E648092"/>
    <w:rsid w:val="00F07A06"/>
    <w:pPr>
      <w:spacing w:after="0" w:line="240" w:lineRule="auto"/>
    </w:pPr>
    <w:rPr>
      <w:rFonts w:ascii="Arial" w:eastAsia="Times New Roman" w:hAnsi="Arial" w:cs="Times New Roman"/>
      <w:sz w:val="20"/>
      <w:szCs w:val="20"/>
    </w:rPr>
  </w:style>
  <w:style w:type="paragraph" w:customStyle="1" w:styleId="C436BF8D64AF42C5B5507CAD2446B3C12">
    <w:name w:val="C436BF8D64AF42C5B5507CAD2446B3C12"/>
    <w:rsid w:val="00F07A06"/>
    <w:pPr>
      <w:spacing w:after="0" w:line="240" w:lineRule="auto"/>
    </w:pPr>
    <w:rPr>
      <w:rFonts w:ascii="Arial" w:eastAsia="Times New Roman" w:hAnsi="Arial" w:cs="Times New Roman"/>
      <w:sz w:val="20"/>
      <w:szCs w:val="20"/>
    </w:rPr>
  </w:style>
  <w:style w:type="paragraph" w:customStyle="1" w:styleId="0E9BB9B2E6C3462BB6930072DA0997BF2">
    <w:name w:val="0E9BB9B2E6C3462BB6930072DA0997BF2"/>
    <w:rsid w:val="00F07A06"/>
    <w:pPr>
      <w:spacing w:after="0" w:line="240" w:lineRule="auto"/>
    </w:pPr>
    <w:rPr>
      <w:rFonts w:ascii="Arial" w:eastAsia="Times New Roman" w:hAnsi="Arial" w:cs="Times New Roman"/>
      <w:sz w:val="20"/>
      <w:szCs w:val="20"/>
    </w:rPr>
  </w:style>
  <w:style w:type="paragraph" w:customStyle="1" w:styleId="F8265791E8BA4FFAB66BE919E792F3B72">
    <w:name w:val="F8265791E8BA4FFAB66BE919E792F3B72"/>
    <w:rsid w:val="00F07A06"/>
    <w:pPr>
      <w:spacing w:after="0" w:line="240" w:lineRule="auto"/>
    </w:pPr>
    <w:rPr>
      <w:rFonts w:ascii="Arial" w:eastAsia="Times New Roman" w:hAnsi="Arial" w:cs="Times New Roman"/>
      <w:sz w:val="20"/>
      <w:szCs w:val="20"/>
    </w:rPr>
  </w:style>
  <w:style w:type="paragraph" w:customStyle="1" w:styleId="1C6914196A0843B095D57F395BD41BD82">
    <w:name w:val="1C6914196A0843B095D57F395BD41BD82"/>
    <w:rsid w:val="00F07A06"/>
    <w:pPr>
      <w:spacing w:after="0" w:line="240" w:lineRule="auto"/>
    </w:pPr>
    <w:rPr>
      <w:rFonts w:ascii="Arial" w:eastAsia="Times New Roman" w:hAnsi="Arial" w:cs="Times New Roman"/>
      <w:sz w:val="20"/>
      <w:szCs w:val="20"/>
    </w:rPr>
  </w:style>
  <w:style w:type="paragraph" w:customStyle="1" w:styleId="D6C1A3D6717A42ED8F84E3ABB3C82F2D2">
    <w:name w:val="D6C1A3D6717A42ED8F84E3ABB3C82F2D2"/>
    <w:rsid w:val="00F07A06"/>
    <w:pPr>
      <w:spacing w:after="0" w:line="240" w:lineRule="auto"/>
    </w:pPr>
    <w:rPr>
      <w:rFonts w:ascii="Arial" w:eastAsia="Times New Roman" w:hAnsi="Arial" w:cs="Times New Roman"/>
      <w:sz w:val="20"/>
      <w:szCs w:val="20"/>
    </w:rPr>
  </w:style>
  <w:style w:type="paragraph" w:customStyle="1" w:styleId="CB47DB27EA7C4CDDA238170936AD1AD32">
    <w:name w:val="CB47DB27EA7C4CDDA238170936AD1AD32"/>
    <w:rsid w:val="00F07A06"/>
    <w:pPr>
      <w:spacing w:after="0" w:line="240" w:lineRule="auto"/>
    </w:pPr>
    <w:rPr>
      <w:rFonts w:ascii="Arial" w:eastAsia="Times New Roman" w:hAnsi="Arial" w:cs="Times New Roman"/>
      <w:sz w:val="20"/>
      <w:szCs w:val="20"/>
    </w:rPr>
  </w:style>
  <w:style w:type="paragraph" w:customStyle="1" w:styleId="0F1A134938FB42ECA66DE7A609D6E6812">
    <w:name w:val="0F1A134938FB42ECA66DE7A609D6E6812"/>
    <w:rsid w:val="00F07A06"/>
    <w:pPr>
      <w:spacing w:after="0" w:line="240" w:lineRule="auto"/>
    </w:pPr>
    <w:rPr>
      <w:rFonts w:ascii="Arial" w:eastAsia="Times New Roman" w:hAnsi="Arial" w:cs="Times New Roman"/>
      <w:sz w:val="20"/>
      <w:szCs w:val="20"/>
    </w:rPr>
  </w:style>
  <w:style w:type="paragraph" w:customStyle="1" w:styleId="BF68342B57534A54987AF72DAF7D2E4B2">
    <w:name w:val="BF68342B57534A54987AF72DAF7D2E4B2"/>
    <w:rsid w:val="00F07A06"/>
    <w:pPr>
      <w:spacing w:after="0" w:line="240" w:lineRule="auto"/>
    </w:pPr>
    <w:rPr>
      <w:rFonts w:ascii="Arial" w:eastAsia="Times New Roman" w:hAnsi="Arial" w:cs="Times New Roman"/>
      <w:sz w:val="20"/>
      <w:szCs w:val="20"/>
    </w:rPr>
  </w:style>
  <w:style w:type="paragraph" w:customStyle="1" w:styleId="FFAD883406634C9A89A7BAD88BAECBD62">
    <w:name w:val="FFAD883406634C9A89A7BAD88BAECBD62"/>
    <w:rsid w:val="00F07A06"/>
    <w:pPr>
      <w:spacing w:after="0" w:line="240" w:lineRule="auto"/>
    </w:pPr>
    <w:rPr>
      <w:rFonts w:ascii="Arial" w:eastAsia="Times New Roman" w:hAnsi="Arial" w:cs="Times New Roman"/>
      <w:sz w:val="20"/>
      <w:szCs w:val="20"/>
    </w:rPr>
  </w:style>
  <w:style w:type="paragraph" w:customStyle="1" w:styleId="C7E02C963BD84B4DA77D847A37B56BCD2">
    <w:name w:val="C7E02C963BD84B4DA77D847A37B56BCD2"/>
    <w:rsid w:val="00F07A06"/>
    <w:pPr>
      <w:spacing w:after="0" w:line="240" w:lineRule="auto"/>
    </w:pPr>
    <w:rPr>
      <w:rFonts w:ascii="Arial" w:eastAsia="Times New Roman" w:hAnsi="Arial" w:cs="Times New Roman"/>
      <w:sz w:val="20"/>
      <w:szCs w:val="20"/>
    </w:rPr>
  </w:style>
  <w:style w:type="paragraph" w:customStyle="1" w:styleId="014A0EA6BD5A44E1AE8C5DCB20BCF01F2">
    <w:name w:val="014A0EA6BD5A44E1AE8C5DCB20BCF01F2"/>
    <w:rsid w:val="00F07A06"/>
    <w:pPr>
      <w:spacing w:after="0" w:line="240" w:lineRule="auto"/>
    </w:pPr>
    <w:rPr>
      <w:rFonts w:ascii="Arial" w:eastAsia="Times New Roman" w:hAnsi="Arial" w:cs="Times New Roman"/>
      <w:sz w:val="20"/>
      <w:szCs w:val="20"/>
    </w:rPr>
  </w:style>
  <w:style w:type="paragraph" w:customStyle="1" w:styleId="F9126E5024F14B779C3DBB64812E3B1E2">
    <w:name w:val="F9126E5024F14B779C3DBB64812E3B1E2"/>
    <w:rsid w:val="00F07A06"/>
    <w:pPr>
      <w:spacing w:after="0" w:line="240" w:lineRule="auto"/>
    </w:pPr>
    <w:rPr>
      <w:rFonts w:ascii="Arial" w:eastAsia="Times New Roman" w:hAnsi="Arial" w:cs="Times New Roman"/>
      <w:sz w:val="20"/>
      <w:szCs w:val="20"/>
    </w:rPr>
  </w:style>
  <w:style w:type="paragraph" w:customStyle="1" w:styleId="47AA0FD14EF04F00AA8E82AB5D5A61E92">
    <w:name w:val="47AA0FD14EF04F00AA8E82AB5D5A61E92"/>
    <w:rsid w:val="00F07A06"/>
    <w:pPr>
      <w:spacing w:after="0" w:line="240" w:lineRule="auto"/>
    </w:pPr>
    <w:rPr>
      <w:rFonts w:ascii="Arial" w:eastAsia="Times New Roman" w:hAnsi="Arial" w:cs="Times New Roman"/>
      <w:sz w:val="20"/>
      <w:szCs w:val="20"/>
    </w:rPr>
  </w:style>
  <w:style w:type="paragraph" w:customStyle="1" w:styleId="18DC54027AEC46FE8B79BE5C98F23BF92">
    <w:name w:val="18DC54027AEC46FE8B79BE5C98F23BF92"/>
    <w:rsid w:val="00F07A06"/>
    <w:pPr>
      <w:spacing w:after="0" w:line="240" w:lineRule="auto"/>
    </w:pPr>
    <w:rPr>
      <w:rFonts w:ascii="Arial" w:eastAsia="Times New Roman" w:hAnsi="Arial" w:cs="Times New Roman"/>
      <w:sz w:val="20"/>
      <w:szCs w:val="20"/>
    </w:rPr>
  </w:style>
  <w:style w:type="paragraph" w:customStyle="1" w:styleId="3E4B0BD5B05C41B198377C183B52F48A2">
    <w:name w:val="3E4B0BD5B05C41B198377C183B52F48A2"/>
    <w:rsid w:val="00F07A06"/>
    <w:pPr>
      <w:spacing w:after="0" w:line="240" w:lineRule="auto"/>
    </w:pPr>
    <w:rPr>
      <w:rFonts w:ascii="Arial" w:eastAsia="Times New Roman" w:hAnsi="Arial" w:cs="Times New Roman"/>
      <w:sz w:val="20"/>
      <w:szCs w:val="20"/>
    </w:rPr>
  </w:style>
  <w:style w:type="paragraph" w:customStyle="1" w:styleId="B765F829800943B6B40B73C9559D23CF2">
    <w:name w:val="B765F829800943B6B40B73C9559D23CF2"/>
    <w:rsid w:val="00F07A06"/>
    <w:pPr>
      <w:spacing w:after="0" w:line="240" w:lineRule="auto"/>
    </w:pPr>
    <w:rPr>
      <w:rFonts w:ascii="Arial" w:eastAsia="Times New Roman" w:hAnsi="Arial" w:cs="Times New Roman"/>
      <w:sz w:val="20"/>
      <w:szCs w:val="20"/>
    </w:rPr>
  </w:style>
  <w:style w:type="paragraph" w:customStyle="1" w:styleId="7F12CF24514448BC87C3AC8DEA6CEECC2">
    <w:name w:val="7F12CF24514448BC87C3AC8DEA6CEECC2"/>
    <w:rsid w:val="00F07A06"/>
    <w:pPr>
      <w:spacing w:after="0" w:line="240" w:lineRule="auto"/>
    </w:pPr>
    <w:rPr>
      <w:rFonts w:ascii="Arial" w:eastAsia="Times New Roman" w:hAnsi="Arial" w:cs="Times New Roman"/>
      <w:sz w:val="20"/>
      <w:szCs w:val="20"/>
    </w:rPr>
  </w:style>
  <w:style w:type="paragraph" w:customStyle="1" w:styleId="BFB9B1532B5B4C4AAA5A41D5A6C2BA3C2">
    <w:name w:val="BFB9B1532B5B4C4AAA5A41D5A6C2BA3C2"/>
    <w:rsid w:val="00F07A06"/>
    <w:pPr>
      <w:spacing w:after="0" w:line="240" w:lineRule="auto"/>
    </w:pPr>
    <w:rPr>
      <w:rFonts w:ascii="Arial" w:eastAsia="Times New Roman" w:hAnsi="Arial" w:cs="Times New Roman"/>
      <w:sz w:val="20"/>
      <w:szCs w:val="20"/>
    </w:rPr>
  </w:style>
  <w:style w:type="paragraph" w:customStyle="1" w:styleId="54BDC6A40B5A45D5B695127AC7A364F02">
    <w:name w:val="54BDC6A40B5A45D5B695127AC7A364F02"/>
    <w:rsid w:val="00F07A06"/>
    <w:pPr>
      <w:spacing w:after="0" w:line="240" w:lineRule="auto"/>
    </w:pPr>
    <w:rPr>
      <w:rFonts w:ascii="Arial" w:eastAsia="Times New Roman" w:hAnsi="Arial" w:cs="Times New Roman"/>
      <w:sz w:val="20"/>
      <w:szCs w:val="20"/>
    </w:rPr>
  </w:style>
  <w:style w:type="paragraph" w:customStyle="1" w:styleId="67A4D38C5F034A0282086272D19AD8F32">
    <w:name w:val="67A4D38C5F034A0282086272D19AD8F32"/>
    <w:rsid w:val="00F07A06"/>
    <w:pPr>
      <w:spacing w:after="0" w:line="240" w:lineRule="auto"/>
    </w:pPr>
    <w:rPr>
      <w:rFonts w:ascii="Arial" w:eastAsia="Times New Roman" w:hAnsi="Arial" w:cs="Times New Roman"/>
      <w:sz w:val="20"/>
      <w:szCs w:val="20"/>
    </w:rPr>
  </w:style>
  <w:style w:type="paragraph" w:customStyle="1" w:styleId="308A4E584D724247AFD1D57357656CB72">
    <w:name w:val="308A4E584D724247AFD1D57357656CB72"/>
    <w:rsid w:val="00F07A06"/>
    <w:pPr>
      <w:spacing w:after="0" w:line="240" w:lineRule="auto"/>
    </w:pPr>
    <w:rPr>
      <w:rFonts w:ascii="Arial" w:eastAsia="Times New Roman" w:hAnsi="Arial" w:cs="Times New Roman"/>
      <w:sz w:val="20"/>
      <w:szCs w:val="20"/>
    </w:rPr>
  </w:style>
  <w:style w:type="paragraph" w:customStyle="1" w:styleId="674A8D3B264842B096CDD018DF855D9C2">
    <w:name w:val="674A8D3B264842B096CDD018DF855D9C2"/>
    <w:rsid w:val="00F07A06"/>
    <w:pPr>
      <w:spacing w:after="0" w:line="240" w:lineRule="auto"/>
    </w:pPr>
    <w:rPr>
      <w:rFonts w:ascii="Arial" w:eastAsia="Times New Roman" w:hAnsi="Arial" w:cs="Times New Roman"/>
      <w:sz w:val="20"/>
      <w:szCs w:val="20"/>
    </w:rPr>
  </w:style>
  <w:style w:type="paragraph" w:customStyle="1" w:styleId="1709B62A368647DC8343DDA5B7F69BE62">
    <w:name w:val="1709B62A368647DC8343DDA5B7F69BE62"/>
    <w:rsid w:val="00F07A06"/>
    <w:pPr>
      <w:spacing w:after="0" w:line="240" w:lineRule="auto"/>
    </w:pPr>
    <w:rPr>
      <w:rFonts w:ascii="Arial" w:eastAsia="Times New Roman" w:hAnsi="Arial" w:cs="Times New Roman"/>
      <w:sz w:val="20"/>
      <w:szCs w:val="20"/>
    </w:rPr>
  </w:style>
  <w:style w:type="paragraph" w:customStyle="1" w:styleId="B4FACB5A9D4249D7B042CC52856309F12">
    <w:name w:val="B4FACB5A9D4249D7B042CC52856309F12"/>
    <w:rsid w:val="00F07A06"/>
    <w:pPr>
      <w:spacing w:after="0" w:line="240" w:lineRule="auto"/>
    </w:pPr>
    <w:rPr>
      <w:rFonts w:ascii="Arial" w:eastAsia="Times New Roman" w:hAnsi="Arial" w:cs="Times New Roman"/>
      <w:sz w:val="20"/>
      <w:szCs w:val="20"/>
    </w:rPr>
  </w:style>
  <w:style w:type="paragraph" w:customStyle="1" w:styleId="73FD3C3778294E3D8F5B942054D939BA2">
    <w:name w:val="73FD3C3778294E3D8F5B942054D939BA2"/>
    <w:rsid w:val="00F07A06"/>
    <w:pPr>
      <w:spacing w:after="0" w:line="240" w:lineRule="auto"/>
    </w:pPr>
    <w:rPr>
      <w:rFonts w:ascii="Arial" w:eastAsia="Times New Roman" w:hAnsi="Arial" w:cs="Times New Roman"/>
      <w:sz w:val="20"/>
      <w:szCs w:val="20"/>
    </w:rPr>
  </w:style>
  <w:style w:type="paragraph" w:customStyle="1" w:styleId="9A8279021D274945B16550F2CAAC06C62">
    <w:name w:val="9A8279021D274945B16550F2CAAC06C62"/>
    <w:rsid w:val="00F07A06"/>
    <w:pPr>
      <w:spacing w:after="0" w:line="240" w:lineRule="auto"/>
    </w:pPr>
    <w:rPr>
      <w:rFonts w:ascii="Arial" w:eastAsia="Times New Roman" w:hAnsi="Arial" w:cs="Times New Roman"/>
      <w:sz w:val="20"/>
      <w:szCs w:val="20"/>
    </w:rPr>
  </w:style>
  <w:style w:type="paragraph" w:customStyle="1" w:styleId="D4E74067E71B47C1AE4B2F9BEC78E1982">
    <w:name w:val="D4E74067E71B47C1AE4B2F9BEC78E1982"/>
    <w:rsid w:val="00F07A06"/>
    <w:pPr>
      <w:spacing w:after="0" w:line="240" w:lineRule="auto"/>
    </w:pPr>
    <w:rPr>
      <w:rFonts w:ascii="Arial" w:eastAsia="Times New Roman" w:hAnsi="Arial" w:cs="Times New Roman"/>
      <w:sz w:val="20"/>
      <w:szCs w:val="20"/>
    </w:rPr>
  </w:style>
  <w:style w:type="paragraph" w:customStyle="1" w:styleId="5967C890B2B84713AF2BF3D9A5231D432">
    <w:name w:val="5967C890B2B84713AF2BF3D9A5231D432"/>
    <w:rsid w:val="00F07A06"/>
    <w:pPr>
      <w:spacing w:after="0" w:line="240" w:lineRule="auto"/>
    </w:pPr>
    <w:rPr>
      <w:rFonts w:ascii="Arial" w:eastAsia="Times New Roman" w:hAnsi="Arial" w:cs="Times New Roman"/>
      <w:sz w:val="20"/>
      <w:szCs w:val="20"/>
    </w:rPr>
  </w:style>
  <w:style w:type="paragraph" w:customStyle="1" w:styleId="E95316BFC98242BC9DB87FAE92F2ECBF2">
    <w:name w:val="E95316BFC98242BC9DB87FAE92F2ECBF2"/>
    <w:rsid w:val="00F07A06"/>
    <w:pPr>
      <w:spacing w:after="0" w:line="240" w:lineRule="auto"/>
    </w:pPr>
    <w:rPr>
      <w:rFonts w:ascii="Arial" w:eastAsia="Times New Roman" w:hAnsi="Arial" w:cs="Times New Roman"/>
      <w:sz w:val="20"/>
      <w:szCs w:val="20"/>
    </w:rPr>
  </w:style>
  <w:style w:type="paragraph" w:customStyle="1" w:styleId="D57EB61CD4FC480392C79D610879C4352">
    <w:name w:val="D57EB61CD4FC480392C79D610879C4352"/>
    <w:rsid w:val="00F07A06"/>
    <w:pPr>
      <w:spacing w:after="0" w:line="240" w:lineRule="auto"/>
    </w:pPr>
    <w:rPr>
      <w:rFonts w:ascii="Arial" w:eastAsia="Times New Roman" w:hAnsi="Arial" w:cs="Times New Roman"/>
      <w:sz w:val="20"/>
      <w:szCs w:val="20"/>
    </w:rPr>
  </w:style>
  <w:style w:type="paragraph" w:customStyle="1" w:styleId="94B324E96C3B4F53993E7DDB67F312F72">
    <w:name w:val="94B324E96C3B4F53993E7DDB67F312F72"/>
    <w:rsid w:val="00F07A06"/>
    <w:pPr>
      <w:spacing w:after="0" w:line="240" w:lineRule="auto"/>
    </w:pPr>
    <w:rPr>
      <w:rFonts w:ascii="Arial" w:eastAsia="Times New Roman" w:hAnsi="Arial" w:cs="Times New Roman"/>
      <w:sz w:val="20"/>
      <w:szCs w:val="20"/>
    </w:rPr>
  </w:style>
  <w:style w:type="paragraph" w:customStyle="1" w:styleId="D86B594E3FDA4F719A81A9CBB5A848042">
    <w:name w:val="D86B594E3FDA4F719A81A9CBB5A848042"/>
    <w:rsid w:val="00F07A06"/>
    <w:pPr>
      <w:spacing w:after="0" w:line="240" w:lineRule="auto"/>
    </w:pPr>
    <w:rPr>
      <w:rFonts w:ascii="Arial" w:eastAsia="Times New Roman" w:hAnsi="Arial" w:cs="Times New Roman"/>
      <w:sz w:val="20"/>
      <w:szCs w:val="20"/>
    </w:rPr>
  </w:style>
  <w:style w:type="paragraph" w:customStyle="1" w:styleId="84378A0BF3754DF7A7FA6A76251F80FD2">
    <w:name w:val="84378A0BF3754DF7A7FA6A76251F80FD2"/>
    <w:rsid w:val="00F07A06"/>
    <w:pPr>
      <w:spacing w:after="0" w:line="240" w:lineRule="auto"/>
    </w:pPr>
    <w:rPr>
      <w:rFonts w:ascii="Arial" w:eastAsia="Times New Roman" w:hAnsi="Arial" w:cs="Times New Roman"/>
      <w:sz w:val="20"/>
      <w:szCs w:val="20"/>
    </w:rPr>
  </w:style>
  <w:style w:type="paragraph" w:customStyle="1" w:styleId="9C9CFA8D78DC4CDCAAF45E9E1FEA27F82">
    <w:name w:val="9C9CFA8D78DC4CDCAAF45E9E1FEA27F82"/>
    <w:rsid w:val="00F07A06"/>
    <w:pPr>
      <w:spacing w:after="0" w:line="240" w:lineRule="auto"/>
    </w:pPr>
    <w:rPr>
      <w:rFonts w:ascii="Arial" w:eastAsia="Times New Roman" w:hAnsi="Arial" w:cs="Times New Roman"/>
      <w:sz w:val="20"/>
      <w:szCs w:val="20"/>
    </w:rPr>
  </w:style>
  <w:style w:type="paragraph" w:customStyle="1" w:styleId="85DBB9895D2A4FD798E97082C86D75812">
    <w:name w:val="85DBB9895D2A4FD798E97082C86D75812"/>
    <w:rsid w:val="00F07A06"/>
    <w:pPr>
      <w:spacing w:after="0" w:line="240" w:lineRule="auto"/>
    </w:pPr>
    <w:rPr>
      <w:rFonts w:ascii="Arial" w:eastAsia="Times New Roman" w:hAnsi="Arial" w:cs="Times New Roman"/>
      <w:sz w:val="20"/>
      <w:szCs w:val="20"/>
    </w:rPr>
  </w:style>
  <w:style w:type="paragraph" w:customStyle="1" w:styleId="BBB086E9AB5E404F94E0AB2C2308E2082">
    <w:name w:val="BBB086E9AB5E404F94E0AB2C2308E2082"/>
    <w:rsid w:val="00F07A06"/>
    <w:pPr>
      <w:spacing w:after="0" w:line="240" w:lineRule="auto"/>
    </w:pPr>
    <w:rPr>
      <w:rFonts w:ascii="Arial" w:eastAsia="Times New Roman" w:hAnsi="Arial" w:cs="Times New Roman"/>
      <w:sz w:val="20"/>
      <w:szCs w:val="20"/>
    </w:rPr>
  </w:style>
  <w:style w:type="paragraph" w:customStyle="1" w:styleId="FFE9F8B393904D418E9030A2E0AAE93E2">
    <w:name w:val="FFE9F8B393904D418E9030A2E0AAE93E2"/>
    <w:rsid w:val="00F07A06"/>
    <w:pPr>
      <w:spacing w:after="0" w:line="240" w:lineRule="auto"/>
    </w:pPr>
    <w:rPr>
      <w:rFonts w:ascii="Arial" w:eastAsia="Times New Roman" w:hAnsi="Arial" w:cs="Times New Roman"/>
      <w:sz w:val="20"/>
      <w:szCs w:val="20"/>
    </w:rPr>
  </w:style>
  <w:style w:type="paragraph" w:customStyle="1" w:styleId="DA0FF38D1DBE448EA943CECE8B7FDBE32">
    <w:name w:val="DA0FF38D1DBE448EA943CECE8B7FDBE32"/>
    <w:rsid w:val="00F07A06"/>
    <w:pPr>
      <w:spacing w:after="0" w:line="240" w:lineRule="auto"/>
    </w:pPr>
    <w:rPr>
      <w:rFonts w:ascii="Arial" w:eastAsia="Times New Roman" w:hAnsi="Arial" w:cs="Times New Roman"/>
      <w:sz w:val="20"/>
      <w:szCs w:val="20"/>
    </w:rPr>
  </w:style>
  <w:style w:type="paragraph" w:customStyle="1" w:styleId="5243B712D8634AA38DC234DCDA3C6A6A2">
    <w:name w:val="5243B712D8634AA38DC234DCDA3C6A6A2"/>
    <w:rsid w:val="00F07A06"/>
    <w:pPr>
      <w:spacing w:after="0" w:line="240" w:lineRule="auto"/>
    </w:pPr>
    <w:rPr>
      <w:rFonts w:ascii="Arial" w:eastAsia="Times New Roman" w:hAnsi="Arial" w:cs="Times New Roman"/>
      <w:sz w:val="20"/>
      <w:szCs w:val="20"/>
    </w:rPr>
  </w:style>
  <w:style w:type="paragraph" w:customStyle="1" w:styleId="D1A705D41AC04FF99E39D0EC2DB3241E2">
    <w:name w:val="D1A705D41AC04FF99E39D0EC2DB3241E2"/>
    <w:rsid w:val="00F07A06"/>
    <w:pPr>
      <w:spacing w:after="0" w:line="240" w:lineRule="auto"/>
    </w:pPr>
    <w:rPr>
      <w:rFonts w:ascii="Arial" w:eastAsia="Times New Roman" w:hAnsi="Arial" w:cs="Times New Roman"/>
      <w:sz w:val="20"/>
      <w:szCs w:val="20"/>
    </w:rPr>
  </w:style>
  <w:style w:type="paragraph" w:customStyle="1" w:styleId="23468311F8CF45D8B4DBE40A8B1BF63D2">
    <w:name w:val="23468311F8CF45D8B4DBE40A8B1BF63D2"/>
    <w:rsid w:val="00F07A06"/>
    <w:pPr>
      <w:spacing w:after="0" w:line="240" w:lineRule="auto"/>
    </w:pPr>
    <w:rPr>
      <w:rFonts w:ascii="Arial" w:eastAsia="Times New Roman" w:hAnsi="Arial" w:cs="Times New Roman"/>
      <w:sz w:val="20"/>
      <w:szCs w:val="20"/>
    </w:rPr>
  </w:style>
  <w:style w:type="paragraph" w:customStyle="1" w:styleId="528530ED7EE64F5987EA93C0CCDE91172">
    <w:name w:val="528530ED7EE64F5987EA93C0CCDE91172"/>
    <w:rsid w:val="00F07A06"/>
    <w:pPr>
      <w:spacing w:after="0" w:line="240" w:lineRule="auto"/>
    </w:pPr>
    <w:rPr>
      <w:rFonts w:ascii="Arial" w:eastAsia="Times New Roman" w:hAnsi="Arial" w:cs="Times New Roman"/>
      <w:sz w:val="20"/>
      <w:szCs w:val="20"/>
    </w:rPr>
  </w:style>
  <w:style w:type="paragraph" w:customStyle="1" w:styleId="77ECCD1C3C0F4451B608DB16526136AC2">
    <w:name w:val="77ECCD1C3C0F4451B608DB16526136AC2"/>
    <w:rsid w:val="00F07A06"/>
    <w:pPr>
      <w:spacing w:after="0" w:line="240" w:lineRule="auto"/>
    </w:pPr>
    <w:rPr>
      <w:rFonts w:ascii="Arial" w:eastAsia="Times New Roman" w:hAnsi="Arial" w:cs="Times New Roman"/>
      <w:sz w:val="20"/>
      <w:szCs w:val="20"/>
    </w:rPr>
  </w:style>
  <w:style w:type="paragraph" w:customStyle="1" w:styleId="0871EE19F7EE4AD9A5E7965BEE9B8B092">
    <w:name w:val="0871EE19F7EE4AD9A5E7965BEE9B8B092"/>
    <w:rsid w:val="00F07A06"/>
    <w:pPr>
      <w:spacing w:after="0" w:line="240" w:lineRule="auto"/>
    </w:pPr>
    <w:rPr>
      <w:rFonts w:ascii="Arial" w:eastAsia="Times New Roman" w:hAnsi="Arial" w:cs="Times New Roman"/>
      <w:sz w:val="20"/>
      <w:szCs w:val="20"/>
    </w:rPr>
  </w:style>
  <w:style w:type="paragraph" w:customStyle="1" w:styleId="2CC648AB472A46AABDC85370F4E4CBF12">
    <w:name w:val="2CC648AB472A46AABDC85370F4E4CBF12"/>
    <w:rsid w:val="00F07A06"/>
    <w:pPr>
      <w:spacing w:after="0" w:line="240" w:lineRule="auto"/>
    </w:pPr>
    <w:rPr>
      <w:rFonts w:ascii="Arial" w:eastAsia="Times New Roman" w:hAnsi="Arial" w:cs="Times New Roman"/>
      <w:sz w:val="20"/>
      <w:szCs w:val="20"/>
    </w:rPr>
  </w:style>
  <w:style w:type="paragraph" w:customStyle="1" w:styleId="EE7AC2F6E7DE48E78DA55AA67925F15B2">
    <w:name w:val="EE7AC2F6E7DE48E78DA55AA67925F15B2"/>
    <w:rsid w:val="00F07A06"/>
    <w:pPr>
      <w:spacing w:after="0" w:line="240" w:lineRule="auto"/>
    </w:pPr>
    <w:rPr>
      <w:rFonts w:ascii="Arial" w:eastAsia="Times New Roman" w:hAnsi="Arial" w:cs="Times New Roman"/>
      <w:sz w:val="20"/>
      <w:szCs w:val="20"/>
    </w:rPr>
  </w:style>
  <w:style w:type="paragraph" w:customStyle="1" w:styleId="91AC6D2A6D414BC59FEE3A915588D4A62">
    <w:name w:val="91AC6D2A6D414BC59FEE3A915588D4A62"/>
    <w:rsid w:val="00F07A06"/>
    <w:pPr>
      <w:spacing w:after="0" w:line="240" w:lineRule="auto"/>
    </w:pPr>
    <w:rPr>
      <w:rFonts w:ascii="Arial" w:eastAsia="Times New Roman" w:hAnsi="Arial" w:cs="Times New Roman"/>
      <w:sz w:val="20"/>
      <w:szCs w:val="20"/>
    </w:rPr>
  </w:style>
  <w:style w:type="paragraph" w:customStyle="1" w:styleId="9CE606F4EF0941DDB11474B8606EB1BA2">
    <w:name w:val="9CE606F4EF0941DDB11474B8606EB1BA2"/>
    <w:rsid w:val="00F07A06"/>
    <w:pPr>
      <w:spacing w:after="0" w:line="240" w:lineRule="auto"/>
    </w:pPr>
    <w:rPr>
      <w:rFonts w:ascii="Arial" w:eastAsia="Times New Roman" w:hAnsi="Arial" w:cs="Times New Roman"/>
      <w:sz w:val="20"/>
      <w:szCs w:val="20"/>
    </w:rPr>
  </w:style>
  <w:style w:type="paragraph" w:customStyle="1" w:styleId="BA95DCD3EF14409281B96C41B6AC6F962">
    <w:name w:val="BA95DCD3EF14409281B96C41B6AC6F962"/>
    <w:rsid w:val="00F07A06"/>
    <w:pPr>
      <w:spacing w:after="0" w:line="240" w:lineRule="auto"/>
    </w:pPr>
    <w:rPr>
      <w:rFonts w:ascii="Arial" w:eastAsia="Times New Roman" w:hAnsi="Arial" w:cs="Times New Roman"/>
      <w:sz w:val="20"/>
      <w:szCs w:val="20"/>
    </w:rPr>
  </w:style>
  <w:style w:type="paragraph" w:customStyle="1" w:styleId="4141695BC4204C64A99B526883A719522">
    <w:name w:val="4141695BC4204C64A99B526883A719522"/>
    <w:rsid w:val="00F07A06"/>
    <w:pPr>
      <w:spacing w:after="0" w:line="240" w:lineRule="auto"/>
    </w:pPr>
    <w:rPr>
      <w:rFonts w:ascii="Arial" w:eastAsia="Times New Roman" w:hAnsi="Arial" w:cs="Times New Roman"/>
      <w:sz w:val="20"/>
      <w:szCs w:val="20"/>
    </w:rPr>
  </w:style>
  <w:style w:type="paragraph" w:customStyle="1" w:styleId="79B7AA6C9C1744F5A8FE7B79D19CDA4C2">
    <w:name w:val="79B7AA6C9C1744F5A8FE7B79D19CDA4C2"/>
    <w:rsid w:val="00F07A06"/>
    <w:pPr>
      <w:spacing w:after="0" w:line="240" w:lineRule="auto"/>
    </w:pPr>
    <w:rPr>
      <w:rFonts w:ascii="Arial" w:eastAsia="Times New Roman" w:hAnsi="Arial" w:cs="Times New Roman"/>
      <w:sz w:val="20"/>
      <w:szCs w:val="20"/>
    </w:rPr>
  </w:style>
  <w:style w:type="paragraph" w:customStyle="1" w:styleId="F3E974029F214683A113D2991DF7730E2">
    <w:name w:val="F3E974029F214683A113D2991DF7730E2"/>
    <w:rsid w:val="00F07A06"/>
    <w:pPr>
      <w:spacing w:after="0" w:line="240" w:lineRule="auto"/>
    </w:pPr>
    <w:rPr>
      <w:rFonts w:ascii="Arial" w:eastAsia="Times New Roman" w:hAnsi="Arial" w:cs="Times New Roman"/>
      <w:sz w:val="20"/>
      <w:szCs w:val="20"/>
    </w:rPr>
  </w:style>
  <w:style w:type="paragraph" w:customStyle="1" w:styleId="FABA233ACB5D4703B6DC8E5CA07D0AEC2">
    <w:name w:val="FABA233ACB5D4703B6DC8E5CA07D0AEC2"/>
    <w:rsid w:val="00F07A06"/>
    <w:pPr>
      <w:spacing w:after="0" w:line="240" w:lineRule="auto"/>
    </w:pPr>
    <w:rPr>
      <w:rFonts w:ascii="Arial" w:eastAsia="Times New Roman" w:hAnsi="Arial" w:cs="Times New Roman"/>
      <w:sz w:val="20"/>
      <w:szCs w:val="20"/>
    </w:rPr>
  </w:style>
  <w:style w:type="paragraph" w:customStyle="1" w:styleId="81C9FCE3341241D6A7D0E883A228B9FC2">
    <w:name w:val="81C9FCE3341241D6A7D0E883A228B9FC2"/>
    <w:rsid w:val="00F07A06"/>
    <w:pPr>
      <w:spacing w:after="0" w:line="240" w:lineRule="auto"/>
    </w:pPr>
    <w:rPr>
      <w:rFonts w:ascii="Arial" w:eastAsia="Times New Roman" w:hAnsi="Arial" w:cs="Times New Roman"/>
      <w:sz w:val="20"/>
      <w:szCs w:val="20"/>
    </w:rPr>
  </w:style>
  <w:style w:type="paragraph" w:customStyle="1" w:styleId="C3955D65B01140A697A832C8EBB3DB062">
    <w:name w:val="C3955D65B01140A697A832C8EBB3DB062"/>
    <w:rsid w:val="00F07A06"/>
    <w:pPr>
      <w:spacing w:after="0" w:line="240" w:lineRule="auto"/>
    </w:pPr>
    <w:rPr>
      <w:rFonts w:ascii="Arial" w:eastAsia="Times New Roman" w:hAnsi="Arial" w:cs="Times New Roman"/>
      <w:sz w:val="20"/>
      <w:szCs w:val="20"/>
    </w:rPr>
  </w:style>
  <w:style w:type="paragraph" w:customStyle="1" w:styleId="8A3C38456B26425C94CE9F5D8C1AC1FF2">
    <w:name w:val="8A3C38456B26425C94CE9F5D8C1AC1FF2"/>
    <w:rsid w:val="00F07A06"/>
    <w:pPr>
      <w:spacing w:after="0" w:line="240" w:lineRule="auto"/>
    </w:pPr>
    <w:rPr>
      <w:rFonts w:ascii="Arial" w:eastAsia="Times New Roman" w:hAnsi="Arial" w:cs="Times New Roman"/>
      <w:sz w:val="20"/>
      <w:szCs w:val="20"/>
    </w:rPr>
  </w:style>
  <w:style w:type="paragraph" w:customStyle="1" w:styleId="BC4F599B432F4933BCDF248B380441942">
    <w:name w:val="BC4F599B432F4933BCDF248B380441942"/>
    <w:rsid w:val="00F07A06"/>
    <w:pPr>
      <w:spacing w:after="0" w:line="240" w:lineRule="auto"/>
    </w:pPr>
    <w:rPr>
      <w:rFonts w:ascii="Arial" w:eastAsia="Times New Roman" w:hAnsi="Arial" w:cs="Times New Roman"/>
      <w:sz w:val="20"/>
      <w:szCs w:val="20"/>
    </w:rPr>
  </w:style>
  <w:style w:type="paragraph" w:customStyle="1" w:styleId="52592EF98F3E434995E8A38AD26C2C662">
    <w:name w:val="52592EF98F3E434995E8A38AD26C2C662"/>
    <w:rsid w:val="00F07A06"/>
    <w:pPr>
      <w:spacing w:after="0" w:line="240" w:lineRule="auto"/>
    </w:pPr>
    <w:rPr>
      <w:rFonts w:ascii="Arial" w:eastAsia="Times New Roman" w:hAnsi="Arial" w:cs="Times New Roman"/>
      <w:sz w:val="20"/>
      <w:szCs w:val="20"/>
    </w:rPr>
  </w:style>
  <w:style w:type="paragraph" w:customStyle="1" w:styleId="B58B830DB718478188E310591A935A972">
    <w:name w:val="B58B830DB718478188E310591A935A972"/>
    <w:rsid w:val="00F07A06"/>
    <w:pPr>
      <w:spacing w:after="0" w:line="240" w:lineRule="auto"/>
    </w:pPr>
    <w:rPr>
      <w:rFonts w:ascii="Arial" w:eastAsia="Times New Roman" w:hAnsi="Arial" w:cs="Times New Roman"/>
      <w:sz w:val="20"/>
      <w:szCs w:val="20"/>
    </w:rPr>
  </w:style>
  <w:style w:type="paragraph" w:customStyle="1" w:styleId="B4F0032BFF9D4D15ADC792EFB4581EE52">
    <w:name w:val="B4F0032BFF9D4D15ADC792EFB4581EE52"/>
    <w:rsid w:val="00F07A06"/>
    <w:pPr>
      <w:spacing w:after="0" w:line="240" w:lineRule="auto"/>
    </w:pPr>
    <w:rPr>
      <w:rFonts w:ascii="Arial" w:eastAsia="Times New Roman" w:hAnsi="Arial" w:cs="Times New Roman"/>
      <w:sz w:val="20"/>
      <w:szCs w:val="20"/>
    </w:rPr>
  </w:style>
  <w:style w:type="paragraph" w:customStyle="1" w:styleId="0C28ADD7724D40B4969ECE710C6FC0D72">
    <w:name w:val="0C28ADD7724D40B4969ECE710C6FC0D72"/>
    <w:rsid w:val="00F07A06"/>
    <w:pPr>
      <w:spacing w:after="0" w:line="240" w:lineRule="auto"/>
    </w:pPr>
    <w:rPr>
      <w:rFonts w:ascii="Arial" w:eastAsia="Times New Roman" w:hAnsi="Arial" w:cs="Times New Roman"/>
      <w:sz w:val="20"/>
      <w:szCs w:val="20"/>
    </w:rPr>
  </w:style>
  <w:style w:type="paragraph" w:customStyle="1" w:styleId="A82A52DEA09F4E76A4D821657B4796A12">
    <w:name w:val="A82A52DEA09F4E76A4D821657B4796A12"/>
    <w:rsid w:val="00F07A06"/>
    <w:pPr>
      <w:spacing w:after="0" w:line="240" w:lineRule="auto"/>
    </w:pPr>
    <w:rPr>
      <w:rFonts w:ascii="Arial" w:eastAsia="Times New Roman" w:hAnsi="Arial" w:cs="Times New Roman"/>
      <w:sz w:val="20"/>
      <w:szCs w:val="20"/>
    </w:rPr>
  </w:style>
  <w:style w:type="paragraph" w:customStyle="1" w:styleId="9FBBCFDAE0574B58BF7D196E0F5C7D832">
    <w:name w:val="9FBBCFDAE0574B58BF7D196E0F5C7D832"/>
    <w:rsid w:val="00F07A06"/>
    <w:pPr>
      <w:spacing w:after="0" w:line="240" w:lineRule="auto"/>
    </w:pPr>
    <w:rPr>
      <w:rFonts w:ascii="Arial" w:eastAsia="Times New Roman" w:hAnsi="Arial" w:cs="Times New Roman"/>
      <w:sz w:val="20"/>
      <w:szCs w:val="20"/>
    </w:rPr>
  </w:style>
  <w:style w:type="paragraph" w:customStyle="1" w:styleId="A60ECD126C8D464BA56D781E76A474992">
    <w:name w:val="A60ECD126C8D464BA56D781E76A474992"/>
    <w:rsid w:val="00F07A06"/>
    <w:pPr>
      <w:spacing w:after="0" w:line="240" w:lineRule="auto"/>
    </w:pPr>
    <w:rPr>
      <w:rFonts w:ascii="Arial" w:eastAsia="Times New Roman" w:hAnsi="Arial" w:cs="Times New Roman"/>
      <w:sz w:val="20"/>
      <w:szCs w:val="20"/>
    </w:rPr>
  </w:style>
  <w:style w:type="paragraph" w:customStyle="1" w:styleId="E64B2C4F7DA04597A2857002D63644022">
    <w:name w:val="E64B2C4F7DA04597A2857002D63644022"/>
    <w:rsid w:val="00F07A06"/>
    <w:pPr>
      <w:spacing w:after="0" w:line="240" w:lineRule="auto"/>
    </w:pPr>
    <w:rPr>
      <w:rFonts w:ascii="Arial" w:eastAsia="Times New Roman" w:hAnsi="Arial" w:cs="Times New Roman"/>
      <w:sz w:val="20"/>
      <w:szCs w:val="20"/>
    </w:rPr>
  </w:style>
  <w:style w:type="paragraph" w:customStyle="1" w:styleId="D01E8151137341C5998972EDD9054D692">
    <w:name w:val="D01E8151137341C5998972EDD9054D692"/>
    <w:rsid w:val="00F07A06"/>
    <w:pPr>
      <w:spacing w:after="0" w:line="240" w:lineRule="auto"/>
    </w:pPr>
    <w:rPr>
      <w:rFonts w:ascii="Arial" w:eastAsia="Times New Roman" w:hAnsi="Arial" w:cs="Times New Roman"/>
      <w:sz w:val="20"/>
      <w:szCs w:val="20"/>
    </w:rPr>
  </w:style>
  <w:style w:type="paragraph" w:customStyle="1" w:styleId="D020BD1124D14C4A87C75B1E55C1574D2">
    <w:name w:val="D020BD1124D14C4A87C75B1E55C1574D2"/>
    <w:rsid w:val="00F07A06"/>
    <w:pPr>
      <w:spacing w:after="0" w:line="240" w:lineRule="auto"/>
    </w:pPr>
    <w:rPr>
      <w:rFonts w:ascii="Arial" w:eastAsia="Times New Roman" w:hAnsi="Arial" w:cs="Times New Roman"/>
      <w:sz w:val="20"/>
      <w:szCs w:val="20"/>
    </w:rPr>
  </w:style>
  <w:style w:type="paragraph" w:customStyle="1" w:styleId="C6F038210F5E439DACE64B43F548067D1">
    <w:name w:val="C6F038210F5E439DACE64B43F548067D1"/>
    <w:rsid w:val="00F07A06"/>
    <w:pPr>
      <w:spacing w:after="0" w:line="240" w:lineRule="auto"/>
    </w:pPr>
    <w:rPr>
      <w:rFonts w:ascii="Arial" w:eastAsia="Times New Roman" w:hAnsi="Arial" w:cs="Times New Roman"/>
      <w:sz w:val="20"/>
      <w:szCs w:val="20"/>
    </w:rPr>
  </w:style>
  <w:style w:type="paragraph" w:customStyle="1" w:styleId="8FE56F2C05AF49F9A597A7B13992B8771">
    <w:name w:val="8FE56F2C05AF49F9A597A7B13992B8771"/>
    <w:rsid w:val="00F07A06"/>
    <w:pPr>
      <w:spacing w:after="0" w:line="240" w:lineRule="auto"/>
    </w:pPr>
    <w:rPr>
      <w:rFonts w:ascii="Arial" w:eastAsia="Times New Roman" w:hAnsi="Arial" w:cs="Times New Roman"/>
      <w:sz w:val="20"/>
      <w:szCs w:val="20"/>
    </w:rPr>
  </w:style>
  <w:style w:type="paragraph" w:customStyle="1" w:styleId="FC5AF6FA51674FF78B33A54751D1401F1">
    <w:name w:val="FC5AF6FA51674FF78B33A54751D1401F1"/>
    <w:rsid w:val="00F07A06"/>
    <w:pPr>
      <w:spacing w:after="0" w:line="240" w:lineRule="auto"/>
    </w:pPr>
    <w:rPr>
      <w:rFonts w:ascii="Arial" w:eastAsia="Times New Roman" w:hAnsi="Arial" w:cs="Times New Roman"/>
      <w:sz w:val="20"/>
      <w:szCs w:val="20"/>
    </w:rPr>
  </w:style>
  <w:style w:type="paragraph" w:customStyle="1" w:styleId="44EB154444224AB5B2B0DC729D92C87F1">
    <w:name w:val="44EB154444224AB5B2B0DC729D92C87F1"/>
    <w:rsid w:val="00F07A06"/>
    <w:pPr>
      <w:spacing w:after="0" w:line="240" w:lineRule="auto"/>
    </w:pPr>
    <w:rPr>
      <w:rFonts w:ascii="Arial" w:eastAsia="Times New Roman" w:hAnsi="Arial" w:cs="Times New Roman"/>
      <w:sz w:val="20"/>
      <w:szCs w:val="20"/>
    </w:rPr>
  </w:style>
  <w:style w:type="paragraph" w:customStyle="1" w:styleId="CF9BC71E94D640549A0BF1B4C2171CB81">
    <w:name w:val="CF9BC71E94D640549A0BF1B4C2171CB81"/>
    <w:rsid w:val="00F07A06"/>
    <w:pPr>
      <w:spacing w:after="0" w:line="240" w:lineRule="auto"/>
    </w:pPr>
    <w:rPr>
      <w:rFonts w:ascii="Arial" w:eastAsia="Times New Roman" w:hAnsi="Arial" w:cs="Times New Roman"/>
      <w:sz w:val="20"/>
      <w:szCs w:val="20"/>
    </w:rPr>
  </w:style>
  <w:style w:type="paragraph" w:customStyle="1" w:styleId="DCB64DD2D08A44219CC7CDE6728790081">
    <w:name w:val="DCB64DD2D08A44219CC7CDE6728790081"/>
    <w:rsid w:val="00F07A06"/>
    <w:pPr>
      <w:spacing w:after="0" w:line="240" w:lineRule="auto"/>
    </w:pPr>
    <w:rPr>
      <w:rFonts w:ascii="Arial" w:eastAsia="Times New Roman" w:hAnsi="Arial" w:cs="Times New Roman"/>
      <w:sz w:val="20"/>
      <w:szCs w:val="20"/>
    </w:rPr>
  </w:style>
  <w:style w:type="paragraph" w:customStyle="1" w:styleId="00AC1B6A878045088949BEC406C7A92C1">
    <w:name w:val="00AC1B6A878045088949BEC406C7A92C1"/>
    <w:rsid w:val="00F07A06"/>
    <w:pPr>
      <w:spacing w:after="0" w:line="240" w:lineRule="auto"/>
    </w:pPr>
    <w:rPr>
      <w:rFonts w:ascii="Arial" w:eastAsia="Times New Roman" w:hAnsi="Arial" w:cs="Times New Roman"/>
      <w:sz w:val="20"/>
      <w:szCs w:val="20"/>
    </w:rPr>
  </w:style>
  <w:style w:type="paragraph" w:customStyle="1" w:styleId="7E8A36A5151C4B339B14DE5904C175861">
    <w:name w:val="7E8A36A5151C4B339B14DE5904C175861"/>
    <w:rsid w:val="00F07A06"/>
    <w:pPr>
      <w:spacing w:after="0" w:line="240" w:lineRule="auto"/>
    </w:pPr>
    <w:rPr>
      <w:rFonts w:ascii="Arial" w:eastAsia="Times New Roman" w:hAnsi="Arial" w:cs="Times New Roman"/>
      <w:sz w:val="20"/>
      <w:szCs w:val="20"/>
    </w:rPr>
  </w:style>
  <w:style w:type="paragraph" w:customStyle="1" w:styleId="4C57BE11191D45508746766CBA61CD251">
    <w:name w:val="4C57BE11191D45508746766CBA61CD251"/>
    <w:rsid w:val="00F07A06"/>
    <w:pPr>
      <w:spacing w:after="0" w:line="240" w:lineRule="auto"/>
    </w:pPr>
    <w:rPr>
      <w:rFonts w:ascii="Arial" w:eastAsia="Times New Roman" w:hAnsi="Arial" w:cs="Times New Roman"/>
      <w:sz w:val="20"/>
      <w:szCs w:val="20"/>
    </w:rPr>
  </w:style>
  <w:style w:type="paragraph" w:customStyle="1" w:styleId="FE536AC873CF475CBE828599214E32AF1">
    <w:name w:val="FE536AC873CF475CBE828599214E32AF1"/>
    <w:rsid w:val="00F07A06"/>
    <w:pPr>
      <w:spacing w:after="0" w:line="240" w:lineRule="auto"/>
    </w:pPr>
    <w:rPr>
      <w:rFonts w:ascii="Arial" w:eastAsia="Times New Roman" w:hAnsi="Arial" w:cs="Times New Roman"/>
      <w:sz w:val="20"/>
      <w:szCs w:val="20"/>
    </w:rPr>
  </w:style>
  <w:style w:type="paragraph" w:customStyle="1" w:styleId="A4C35BE8EC1B4EDAAD749EEA4BB1FF251">
    <w:name w:val="A4C35BE8EC1B4EDAAD749EEA4BB1FF251"/>
    <w:rsid w:val="00F07A06"/>
    <w:pPr>
      <w:spacing w:after="0" w:line="240" w:lineRule="auto"/>
    </w:pPr>
    <w:rPr>
      <w:rFonts w:ascii="Arial" w:eastAsia="Times New Roman" w:hAnsi="Arial" w:cs="Times New Roman"/>
      <w:sz w:val="20"/>
      <w:szCs w:val="20"/>
    </w:rPr>
  </w:style>
  <w:style w:type="paragraph" w:customStyle="1" w:styleId="33A01698B2ED4646BDE279B09EE676171">
    <w:name w:val="33A01698B2ED4646BDE279B09EE676171"/>
    <w:rsid w:val="00F07A06"/>
    <w:pPr>
      <w:spacing w:after="0" w:line="240" w:lineRule="auto"/>
    </w:pPr>
    <w:rPr>
      <w:rFonts w:ascii="Arial" w:eastAsia="Times New Roman" w:hAnsi="Arial" w:cs="Times New Roman"/>
      <w:sz w:val="20"/>
      <w:szCs w:val="20"/>
    </w:rPr>
  </w:style>
  <w:style w:type="paragraph" w:customStyle="1" w:styleId="4D04547F53624125B65DA23313BCCA001">
    <w:name w:val="4D04547F53624125B65DA23313BCCA001"/>
    <w:rsid w:val="00F07A06"/>
    <w:pPr>
      <w:spacing w:after="0" w:line="240" w:lineRule="auto"/>
    </w:pPr>
    <w:rPr>
      <w:rFonts w:ascii="Arial" w:eastAsia="Times New Roman" w:hAnsi="Arial" w:cs="Times New Roman"/>
      <w:sz w:val="20"/>
      <w:szCs w:val="20"/>
    </w:rPr>
  </w:style>
  <w:style w:type="paragraph" w:customStyle="1" w:styleId="BE243D2B424F46A98DC2EA47FBC831ED1">
    <w:name w:val="BE243D2B424F46A98DC2EA47FBC831ED1"/>
    <w:rsid w:val="00F07A06"/>
    <w:pPr>
      <w:spacing w:after="0" w:line="240" w:lineRule="auto"/>
    </w:pPr>
    <w:rPr>
      <w:rFonts w:ascii="Arial" w:eastAsia="Times New Roman" w:hAnsi="Arial" w:cs="Times New Roman"/>
      <w:sz w:val="20"/>
      <w:szCs w:val="20"/>
    </w:rPr>
  </w:style>
  <w:style w:type="paragraph" w:customStyle="1" w:styleId="DEB2A0BAF4A345EB9B821BF9ADC7B89C1">
    <w:name w:val="DEB2A0BAF4A345EB9B821BF9ADC7B89C1"/>
    <w:rsid w:val="00F07A06"/>
    <w:pPr>
      <w:spacing w:after="0" w:line="240" w:lineRule="auto"/>
    </w:pPr>
    <w:rPr>
      <w:rFonts w:ascii="Arial" w:eastAsia="Times New Roman" w:hAnsi="Arial" w:cs="Times New Roman"/>
      <w:sz w:val="20"/>
      <w:szCs w:val="20"/>
    </w:rPr>
  </w:style>
  <w:style w:type="paragraph" w:customStyle="1" w:styleId="1C77BC811912465DBDC1DF9AEA73D8F61">
    <w:name w:val="1C77BC811912465DBDC1DF9AEA73D8F61"/>
    <w:rsid w:val="00F07A06"/>
    <w:pPr>
      <w:spacing w:after="0" w:line="240" w:lineRule="auto"/>
    </w:pPr>
    <w:rPr>
      <w:rFonts w:ascii="Arial" w:eastAsia="Times New Roman" w:hAnsi="Arial" w:cs="Times New Roman"/>
      <w:sz w:val="20"/>
      <w:szCs w:val="20"/>
    </w:rPr>
  </w:style>
  <w:style w:type="paragraph" w:customStyle="1" w:styleId="4D50B03575DB4DA5A1A2DB9DE6349C9B1">
    <w:name w:val="4D50B03575DB4DA5A1A2DB9DE6349C9B1"/>
    <w:rsid w:val="00F07A06"/>
    <w:pPr>
      <w:spacing w:after="0" w:line="240" w:lineRule="auto"/>
    </w:pPr>
    <w:rPr>
      <w:rFonts w:ascii="Arial" w:eastAsia="Times New Roman" w:hAnsi="Arial" w:cs="Times New Roman"/>
      <w:sz w:val="20"/>
      <w:szCs w:val="20"/>
    </w:rPr>
  </w:style>
  <w:style w:type="paragraph" w:customStyle="1" w:styleId="713BB52387034B2C96039761F671028E1">
    <w:name w:val="713BB52387034B2C96039761F671028E1"/>
    <w:rsid w:val="00F07A06"/>
    <w:pPr>
      <w:spacing w:after="0" w:line="240" w:lineRule="auto"/>
    </w:pPr>
    <w:rPr>
      <w:rFonts w:ascii="Arial" w:eastAsia="Times New Roman" w:hAnsi="Arial" w:cs="Times New Roman"/>
      <w:sz w:val="20"/>
      <w:szCs w:val="20"/>
    </w:rPr>
  </w:style>
  <w:style w:type="paragraph" w:customStyle="1" w:styleId="FF4D557AE1A7485CAC1E4AB1B560BC27">
    <w:name w:val="FF4D557AE1A7485CAC1E4AB1B560BC27"/>
    <w:rsid w:val="00F07A06"/>
  </w:style>
  <w:style w:type="paragraph" w:customStyle="1" w:styleId="AA87BDD871D24551994C0B9DF37051C4">
    <w:name w:val="AA87BDD871D24551994C0B9DF37051C4"/>
    <w:rsid w:val="00F07A06"/>
  </w:style>
  <w:style w:type="paragraph" w:customStyle="1" w:styleId="8460000D49FB4B149B25D366684781DB">
    <w:name w:val="8460000D49FB4B149B25D366684781DB"/>
    <w:rsid w:val="00F07A06"/>
  </w:style>
  <w:style w:type="paragraph" w:customStyle="1" w:styleId="F4C460B4049549D395BFCF3512AF2CE2">
    <w:name w:val="F4C460B4049549D395BFCF3512AF2CE2"/>
    <w:rsid w:val="00F07A06"/>
  </w:style>
  <w:style w:type="paragraph" w:customStyle="1" w:styleId="264E374CD0354BAF99C0A738E4F6E470">
    <w:name w:val="264E374CD0354BAF99C0A738E4F6E470"/>
    <w:rsid w:val="00F07A06"/>
  </w:style>
  <w:style w:type="paragraph" w:customStyle="1" w:styleId="20C887711732432B86F1F9E822880448">
    <w:name w:val="20C887711732432B86F1F9E822880448"/>
    <w:rsid w:val="00F07A06"/>
  </w:style>
  <w:style w:type="paragraph" w:customStyle="1" w:styleId="40711949E6654790AFFDF83C388D1640">
    <w:name w:val="40711949E6654790AFFDF83C388D1640"/>
    <w:rsid w:val="00F07A06"/>
  </w:style>
  <w:style w:type="paragraph" w:customStyle="1" w:styleId="9AB4EF4E83F94A18A1A138BE4C655E053">
    <w:name w:val="9AB4EF4E83F94A18A1A138BE4C655E053"/>
    <w:rsid w:val="00362DA7"/>
    <w:pPr>
      <w:spacing w:after="0" w:line="240" w:lineRule="auto"/>
    </w:pPr>
    <w:rPr>
      <w:rFonts w:ascii="Arial" w:eastAsia="Times New Roman" w:hAnsi="Arial" w:cs="Times New Roman"/>
      <w:sz w:val="20"/>
      <w:szCs w:val="20"/>
    </w:rPr>
  </w:style>
  <w:style w:type="paragraph" w:customStyle="1" w:styleId="5EF9AA687EE6494993006227FED1C5C33">
    <w:name w:val="5EF9AA687EE6494993006227FED1C5C33"/>
    <w:rsid w:val="00362DA7"/>
    <w:pPr>
      <w:spacing w:after="0" w:line="240" w:lineRule="auto"/>
    </w:pPr>
    <w:rPr>
      <w:rFonts w:ascii="Arial" w:eastAsia="Times New Roman" w:hAnsi="Arial" w:cs="Times New Roman"/>
      <w:sz w:val="20"/>
      <w:szCs w:val="20"/>
    </w:rPr>
  </w:style>
  <w:style w:type="paragraph" w:customStyle="1" w:styleId="6C80C5F95FBF42AA90F7ECF355CA15153">
    <w:name w:val="6C80C5F95FBF42AA90F7ECF355CA15153"/>
    <w:rsid w:val="00362DA7"/>
    <w:pPr>
      <w:spacing w:after="0" w:line="240" w:lineRule="auto"/>
    </w:pPr>
    <w:rPr>
      <w:rFonts w:ascii="Arial" w:eastAsia="Times New Roman" w:hAnsi="Arial" w:cs="Times New Roman"/>
      <w:sz w:val="20"/>
      <w:szCs w:val="20"/>
    </w:rPr>
  </w:style>
  <w:style w:type="paragraph" w:customStyle="1" w:styleId="EB664C1CA8864C8B871BBA11C3F490D93">
    <w:name w:val="EB664C1CA8864C8B871BBA11C3F490D93"/>
    <w:rsid w:val="00362DA7"/>
    <w:pPr>
      <w:spacing w:after="0" w:line="240" w:lineRule="auto"/>
    </w:pPr>
    <w:rPr>
      <w:rFonts w:ascii="Arial" w:eastAsia="Times New Roman" w:hAnsi="Arial" w:cs="Times New Roman"/>
      <w:sz w:val="20"/>
      <w:szCs w:val="20"/>
    </w:rPr>
  </w:style>
  <w:style w:type="paragraph" w:customStyle="1" w:styleId="FA71FBCE813940DDABC4F713F0415D253">
    <w:name w:val="FA71FBCE813940DDABC4F713F0415D253"/>
    <w:rsid w:val="00362DA7"/>
    <w:pPr>
      <w:spacing w:after="0" w:line="240" w:lineRule="auto"/>
    </w:pPr>
    <w:rPr>
      <w:rFonts w:ascii="Arial" w:eastAsia="Times New Roman" w:hAnsi="Arial" w:cs="Times New Roman"/>
      <w:sz w:val="20"/>
      <w:szCs w:val="20"/>
    </w:rPr>
  </w:style>
  <w:style w:type="paragraph" w:customStyle="1" w:styleId="222A88A5BBD8458CB19B25185BB505EA3">
    <w:name w:val="222A88A5BBD8458CB19B25185BB505EA3"/>
    <w:rsid w:val="00362DA7"/>
    <w:pPr>
      <w:spacing w:after="0" w:line="240" w:lineRule="auto"/>
    </w:pPr>
    <w:rPr>
      <w:rFonts w:ascii="Arial" w:eastAsia="Times New Roman" w:hAnsi="Arial" w:cs="Times New Roman"/>
      <w:sz w:val="20"/>
      <w:szCs w:val="20"/>
    </w:rPr>
  </w:style>
  <w:style w:type="paragraph" w:customStyle="1" w:styleId="43C1333735D04DF38423A9B76BE937573">
    <w:name w:val="43C1333735D04DF38423A9B76BE937573"/>
    <w:rsid w:val="00362DA7"/>
    <w:pPr>
      <w:spacing w:after="0" w:line="240" w:lineRule="auto"/>
    </w:pPr>
    <w:rPr>
      <w:rFonts w:ascii="Arial" w:eastAsia="Times New Roman" w:hAnsi="Arial" w:cs="Times New Roman"/>
      <w:sz w:val="20"/>
      <w:szCs w:val="20"/>
    </w:rPr>
  </w:style>
  <w:style w:type="paragraph" w:customStyle="1" w:styleId="6E8FFB0990C247A3B535ABFBC56E37E03">
    <w:name w:val="6E8FFB0990C247A3B535ABFBC56E37E03"/>
    <w:rsid w:val="00362DA7"/>
    <w:pPr>
      <w:spacing w:after="0" w:line="240" w:lineRule="auto"/>
    </w:pPr>
    <w:rPr>
      <w:rFonts w:ascii="Arial" w:eastAsia="Times New Roman" w:hAnsi="Arial" w:cs="Times New Roman"/>
      <w:sz w:val="20"/>
      <w:szCs w:val="20"/>
    </w:rPr>
  </w:style>
  <w:style w:type="paragraph" w:customStyle="1" w:styleId="B3693BBDAF924ADFA883EB64E0C939A93">
    <w:name w:val="B3693BBDAF924ADFA883EB64E0C939A93"/>
    <w:rsid w:val="00362DA7"/>
    <w:pPr>
      <w:spacing w:after="0" w:line="240" w:lineRule="auto"/>
    </w:pPr>
    <w:rPr>
      <w:rFonts w:ascii="Arial" w:eastAsia="Times New Roman" w:hAnsi="Arial" w:cs="Times New Roman"/>
      <w:sz w:val="20"/>
      <w:szCs w:val="20"/>
    </w:rPr>
  </w:style>
  <w:style w:type="paragraph" w:customStyle="1" w:styleId="9335A87539CD44C98EE2641B7AF055C33">
    <w:name w:val="9335A87539CD44C98EE2641B7AF055C33"/>
    <w:rsid w:val="00362DA7"/>
    <w:pPr>
      <w:spacing w:after="0" w:line="240" w:lineRule="auto"/>
    </w:pPr>
    <w:rPr>
      <w:rFonts w:ascii="Arial" w:eastAsia="Times New Roman" w:hAnsi="Arial" w:cs="Times New Roman"/>
      <w:sz w:val="20"/>
      <w:szCs w:val="20"/>
    </w:rPr>
  </w:style>
  <w:style w:type="paragraph" w:customStyle="1" w:styleId="0841719E424242EE87A9BBB986919B9D3">
    <w:name w:val="0841719E424242EE87A9BBB986919B9D3"/>
    <w:rsid w:val="00362DA7"/>
    <w:pPr>
      <w:spacing w:after="0" w:line="240" w:lineRule="auto"/>
    </w:pPr>
    <w:rPr>
      <w:rFonts w:ascii="Arial" w:eastAsia="Times New Roman" w:hAnsi="Arial" w:cs="Times New Roman"/>
      <w:sz w:val="20"/>
      <w:szCs w:val="20"/>
    </w:rPr>
  </w:style>
  <w:style w:type="paragraph" w:customStyle="1" w:styleId="086439F0E935497CBD737796B12923903">
    <w:name w:val="086439F0E935497CBD737796B12923903"/>
    <w:rsid w:val="00362DA7"/>
    <w:pPr>
      <w:spacing w:after="0" w:line="240" w:lineRule="auto"/>
    </w:pPr>
    <w:rPr>
      <w:rFonts w:ascii="Arial" w:eastAsia="Times New Roman" w:hAnsi="Arial" w:cs="Times New Roman"/>
      <w:sz w:val="20"/>
      <w:szCs w:val="20"/>
    </w:rPr>
  </w:style>
  <w:style w:type="paragraph" w:customStyle="1" w:styleId="A630D79126594BA4A9B080706B81336F3">
    <w:name w:val="A630D79126594BA4A9B080706B81336F3"/>
    <w:rsid w:val="00362DA7"/>
    <w:pPr>
      <w:spacing w:after="0" w:line="240" w:lineRule="auto"/>
    </w:pPr>
    <w:rPr>
      <w:rFonts w:ascii="Arial" w:eastAsia="Times New Roman" w:hAnsi="Arial" w:cs="Times New Roman"/>
      <w:sz w:val="20"/>
      <w:szCs w:val="20"/>
    </w:rPr>
  </w:style>
  <w:style w:type="paragraph" w:customStyle="1" w:styleId="DD549F33EA6A4183AEB707F509E342BB3">
    <w:name w:val="DD549F33EA6A4183AEB707F509E342BB3"/>
    <w:rsid w:val="00362DA7"/>
    <w:pPr>
      <w:spacing w:after="0" w:line="240" w:lineRule="auto"/>
    </w:pPr>
    <w:rPr>
      <w:rFonts w:ascii="Arial" w:eastAsia="Times New Roman" w:hAnsi="Arial" w:cs="Times New Roman"/>
      <w:sz w:val="20"/>
      <w:szCs w:val="20"/>
    </w:rPr>
  </w:style>
  <w:style w:type="paragraph" w:customStyle="1" w:styleId="F16F4F7B120F4A12A6D3FB1C083F38123">
    <w:name w:val="F16F4F7B120F4A12A6D3FB1C083F38123"/>
    <w:rsid w:val="00362DA7"/>
    <w:pPr>
      <w:spacing w:after="0" w:line="240" w:lineRule="auto"/>
    </w:pPr>
    <w:rPr>
      <w:rFonts w:ascii="Arial" w:eastAsia="Times New Roman" w:hAnsi="Arial" w:cs="Times New Roman"/>
      <w:sz w:val="20"/>
      <w:szCs w:val="20"/>
    </w:rPr>
  </w:style>
  <w:style w:type="paragraph" w:customStyle="1" w:styleId="E6ADEF660CD148E4AC6371BEE7DA063D3">
    <w:name w:val="E6ADEF660CD148E4AC6371BEE7DA063D3"/>
    <w:rsid w:val="00362DA7"/>
    <w:pPr>
      <w:spacing w:after="0" w:line="240" w:lineRule="auto"/>
    </w:pPr>
    <w:rPr>
      <w:rFonts w:ascii="Arial" w:eastAsia="Times New Roman" w:hAnsi="Arial" w:cs="Times New Roman"/>
      <w:sz w:val="20"/>
      <w:szCs w:val="20"/>
    </w:rPr>
  </w:style>
  <w:style w:type="paragraph" w:customStyle="1" w:styleId="C0841475EAF7484D84D8455E80E712F13">
    <w:name w:val="C0841475EAF7484D84D8455E80E712F13"/>
    <w:rsid w:val="00362DA7"/>
    <w:pPr>
      <w:spacing w:after="0" w:line="240" w:lineRule="auto"/>
    </w:pPr>
    <w:rPr>
      <w:rFonts w:ascii="Arial" w:eastAsia="Times New Roman" w:hAnsi="Arial" w:cs="Times New Roman"/>
      <w:sz w:val="20"/>
      <w:szCs w:val="20"/>
    </w:rPr>
  </w:style>
  <w:style w:type="paragraph" w:customStyle="1" w:styleId="D99017BAF63E41BFA4CBCEDCAF538CA93">
    <w:name w:val="D99017BAF63E41BFA4CBCEDCAF538CA93"/>
    <w:rsid w:val="00362DA7"/>
    <w:pPr>
      <w:spacing w:after="0" w:line="240" w:lineRule="auto"/>
    </w:pPr>
    <w:rPr>
      <w:rFonts w:ascii="Arial" w:eastAsia="Times New Roman" w:hAnsi="Arial" w:cs="Times New Roman"/>
      <w:sz w:val="20"/>
      <w:szCs w:val="20"/>
    </w:rPr>
  </w:style>
  <w:style w:type="paragraph" w:customStyle="1" w:styleId="79D6B18709F040F2B28071AE5C61ACC13">
    <w:name w:val="79D6B18709F040F2B28071AE5C61ACC13"/>
    <w:rsid w:val="00362DA7"/>
    <w:pPr>
      <w:spacing w:after="0" w:line="240" w:lineRule="auto"/>
    </w:pPr>
    <w:rPr>
      <w:rFonts w:ascii="Arial" w:eastAsia="Times New Roman" w:hAnsi="Arial" w:cs="Times New Roman"/>
      <w:sz w:val="20"/>
      <w:szCs w:val="20"/>
    </w:rPr>
  </w:style>
  <w:style w:type="paragraph" w:customStyle="1" w:styleId="AC757988D8EA4B999BEF883F86E940003">
    <w:name w:val="AC757988D8EA4B999BEF883F86E940003"/>
    <w:rsid w:val="00362DA7"/>
    <w:pPr>
      <w:spacing w:after="0" w:line="240" w:lineRule="auto"/>
    </w:pPr>
    <w:rPr>
      <w:rFonts w:ascii="Arial" w:eastAsia="Times New Roman" w:hAnsi="Arial" w:cs="Times New Roman"/>
      <w:sz w:val="20"/>
      <w:szCs w:val="20"/>
    </w:rPr>
  </w:style>
  <w:style w:type="paragraph" w:customStyle="1" w:styleId="851D90CC7272401EA4548610DD24CD0B3">
    <w:name w:val="851D90CC7272401EA4548610DD24CD0B3"/>
    <w:rsid w:val="00362DA7"/>
    <w:pPr>
      <w:spacing w:after="0" w:line="240" w:lineRule="auto"/>
    </w:pPr>
    <w:rPr>
      <w:rFonts w:ascii="Arial" w:eastAsia="Times New Roman" w:hAnsi="Arial" w:cs="Times New Roman"/>
      <w:sz w:val="20"/>
      <w:szCs w:val="20"/>
    </w:rPr>
  </w:style>
  <w:style w:type="paragraph" w:customStyle="1" w:styleId="D03DCAA092E0442FBE04BB565BDF6FB53">
    <w:name w:val="D03DCAA092E0442FBE04BB565BDF6FB53"/>
    <w:rsid w:val="00362DA7"/>
    <w:pPr>
      <w:spacing w:after="0" w:line="240" w:lineRule="auto"/>
    </w:pPr>
    <w:rPr>
      <w:rFonts w:ascii="Arial" w:eastAsia="Times New Roman" w:hAnsi="Arial" w:cs="Times New Roman"/>
      <w:sz w:val="20"/>
      <w:szCs w:val="20"/>
    </w:rPr>
  </w:style>
  <w:style w:type="paragraph" w:customStyle="1" w:styleId="E9EB5AE6CEAF4960AE928891DFCE04D83">
    <w:name w:val="E9EB5AE6CEAF4960AE928891DFCE04D83"/>
    <w:rsid w:val="00362DA7"/>
    <w:pPr>
      <w:spacing w:after="0" w:line="240" w:lineRule="auto"/>
    </w:pPr>
    <w:rPr>
      <w:rFonts w:ascii="Arial" w:eastAsia="Times New Roman" w:hAnsi="Arial" w:cs="Times New Roman"/>
      <w:sz w:val="20"/>
      <w:szCs w:val="20"/>
    </w:rPr>
  </w:style>
  <w:style w:type="paragraph" w:customStyle="1" w:styleId="900282E960934E108492B6B42F12625B3">
    <w:name w:val="900282E960934E108492B6B42F12625B3"/>
    <w:rsid w:val="00362DA7"/>
    <w:pPr>
      <w:spacing w:after="0" w:line="240" w:lineRule="auto"/>
    </w:pPr>
    <w:rPr>
      <w:rFonts w:ascii="Arial" w:eastAsia="Times New Roman" w:hAnsi="Arial" w:cs="Times New Roman"/>
      <w:sz w:val="20"/>
      <w:szCs w:val="20"/>
    </w:rPr>
  </w:style>
  <w:style w:type="paragraph" w:customStyle="1" w:styleId="13B53D17446546249364E3CC02966C253">
    <w:name w:val="13B53D17446546249364E3CC02966C253"/>
    <w:rsid w:val="00362DA7"/>
    <w:pPr>
      <w:spacing w:after="0" w:line="240" w:lineRule="auto"/>
    </w:pPr>
    <w:rPr>
      <w:rFonts w:ascii="Arial" w:eastAsia="Times New Roman" w:hAnsi="Arial" w:cs="Times New Roman"/>
      <w:sz w:val="20"/>
      <w:szCs w:val="20"/>
    </w:rPr>
  </w:style>
  <w:style w:type="paragraph" w:customStyle="1" w:styleId="1511C43B4AD647998864774C0A4BE3743">
    <w:name w:val="1511C43B4AD647998864774C0A4BE3743"/>
    <w:rsid w:val="00362DA7"/>
    <w:pPr>
      <w:spacing w:after="0" w:line="240" w:lineRule="auto"/>
    </w:pPr>
    <w:rPr>
      <w:rFonts w:ascii="Arial" w:eastAsia="Times New Roman" w:hAnsi="Arial" w:cs="Times New Roman"/>
      <w:sz w:val="20"/>
      <w:szCs w:val="20"/>
    </w:rPr>
  </w:style>
  <w:style w:type="paragraph" w:customStyle="1" w:styleId="C75144E8754543DEB655A7D1B167FC4E3">
    <w:name w:val="C75144E8754543DEB655A7D1B167FC4E3"/>
    <w:rsid w:val="00362DA7"/>
    <w:pPr>
      <w:spacing w:after="0" w:line="240" w:lineRule="auto"/>
    </w:pPr>
    <w:rPr>
      <w:rFonts w:ascii="Arial" w:eastAsia="Times New Roman" w:hAnsi="Arial" w:cs="Times New Roman"/>
      <w:sz w:val="20"/>
      <w:szCs w:val="20"/>
    </w:rPr>
  </w:style>
  <w:style w:type="paragraph" w:customStyle="1" w:styleId="1D2262F3F6EC46C6837F29FAE39E2C0D3">
    <w:name w:val="1D2262F3F6EC46C6837F29FAE39E2C0D3"/>
    <w:rsid w:val="00362DA7"/>
    <w:pPr>
      <w:spacing w:after="0" w:line="240" w:lineRule="auto"/>
    </w:pPr>
    <w:rPr>
      <w:rFonts w:ascii="Arial" w:eastAsia="Times New Roman" w:hAnsi="Arial" w:cs="Times New Roman"/>
      <w:sz w:val="20"/>
      <w:szCs w:val="20"/>
    </w:rPr>
  </w:style>
  <w:style w:type="paragraph" w:customStyle="1" w:styleId="0574655CFE2E4A38BF502B9EE1BBE24E3">
    <w:name w:val="0574655CFE2E4A38BF502B9EE1BBE24E3"/>
    <w:rsid w:val="00362DA7"/>
    <w:pPr>
      <w:spacing w:after="0" w:line="240" w:lineRule="auto"/>
    </w:pPr>
    <w:rPr>
      <w:rFonts w:ascii="Arial" w:eastAsia="Times New Roman" w:hAnsi="Arial" w:cs="Times New Roman"/>
      <w:sz w:val="20"/>
      <w:szCs w:val="20"/>
    </w:rPr>
  </w:style>
  <w:style w:type="paragraph" w:customStyle="1" w:styleId="E97B9B23C16F49DF9916EB40976C76553">
    <w:name w:val="E97B9B23C16F49DF9916EB40976C76553"/>
    <w:rsid w:val="00362DA7"/>
    <w:pPr>
      <w:spacing w:after="0" w:line="240" w:lineRule="auto"/>
    </w:pPr>
    <w:rPr>
      <w:rFonts w:ascii="Arial" w:eastAsia="Times New Roman" w:hAnsi="Arial" w:cs="Times New Roman"/>
      <w:sz w:val="20"/>
      <w:szCs w:val="20"/>
    </w:rPr>
  </w:style>
  <w:style w:type="paragraph" w:customStyle="1" w:styleId="75A828916BDB4F63A2346121CFF084233">
    <w:name w:val="75A828916BDB4F63A2346121CFF084233"/>
    <w:rsid w:val="00362DA7"/>
    <w:pPr>
      <w:spacing w:after="0" w:line="240" w:lineRule="auto"/>
    </w:pPr>
    <w:rPr>
      <w:rFonts w:ascii="Arial" w:eastAsia="Times New Roman" w:hAnsi="Arial" w:cs="Times New Roman"/>
      <w:sz w:val="20"/>
      <w:szCs w:val="20"/>
    </w:rPr>
  </w:style>
  <w:style w:type="paragraph" w:customStyle="1" w:styleId="88ED1DD544C74F728FDCE294BA1D5A973">
    <w:name w:val="88ED1DD544C74F728FDCE294BA1D5A973"/>
    <w:rsid w:val="00362DA7"/>
    <w:pPr>
      <w:spacing w:after="0" w:line="240" w:lineRule="auto"/>
    </w:pPr>
    <w:rPr>
      <w:rFonts w:ascii="Arial" w:eastAsia="Times New Roman" w:hAnsi="Arial" w:cs="Times New Roman"/>
      <w:sz w:val="20"/>
      <w:szCs w:val="20"/>
    </w:rPr>
  </w:style>
  <w:style w:type="paragraph" w:customStyle="1" w:styleId="FF4D557AE1A7485CAC1E4AB1B560BC271">
    <w:name w:val="FF4D557AE1A7485CAC1E4AB1B560BC271"/>
    <w:rsid w:val="00362DA7"/>
    <w:pPr>
      <w:spacing w:after="0" w:line="240" w:lineRule="auto"/>
    </w:pPr>
    <w:rPr>
      <w:rFonts w:ascii="Arial" w:eastAsia="Times New Roman" w:hAnsi="Arial" w:cs="Times New Roman"/>
      <w:sz w:val="20"/>
      <w:szCs w:val="20"/>
    </w:rPr>
  </w:style>
  <w:style w:type="paragraph" w:customStyle="1" w:styleId="720EB7486187422083AE13C9058D66643">
    <w:name w:val="720EB7486187422083AE13C9058D66643"/>
    <w:rsid w:val="00362DA7"/>
    <w:pPr>
      <w:spacing w:after="0" w:line="240" w:lineRule="auto"/>
    </w:pPr>
    <w:rPr>
      <w:rFonts w:ascii="Arial" w:eastAsia="Times New Roman" w:hAnsi="Arial" w:cs="Times New Roman"/>
      <w:sz w:val="20"/>
      <w:szCs w:val="20"/>
    </w:rPr>
  </w:style>
  <w:style w:type="paragraph" w:customStyle="1" w:styleId="4C9EC05C96B74D4FB7548446B030CB653">
    <w:name w:val="4C9EC05C96B74D4FB7548446B030CB653"/>
    <w:rsid w:val="00362DA7"/>
    <w:pPr>
      <w:spacing w:after="0" w:line="240" w:lineRule="auto"/>
    </w:pPr>
    <w:rPr>
      <w:rFonts w:ascii="Arial" w:eastAsia="Times New Roman" w:hAnsi="Arial" w:cs="Times New Roman"/>
      <w:sz w:val="20"/>
      <w:szCs w:val="20"/>
    </w:rPr>
  </w:style>
  <w:style w:type="paragraph" w:customStyle="1" w:styleId="7A17740EF46E416391405E56B507ABCA3">
    <w:name w:val="7A17740EF46E416391405E56B507ABCA3"/>
    <w:rsid w:val="00362DA7"/>
    <w:pPr>
      <w:spacing w:after="0" w:line="240" w:lineRule="auto"/>
    </w:pPr>
    <w:rPr>
      <w:rFonts w:ascii="Arial" w:eastAsia="Times New Roman" w:hAnsi="Arial" w:cs="Times New Roman"/>
      <w:sz w:val="20"/>
      <w:szCs w:val="20"/>
    </w:rPr>
  </w:style>
  <w:style w:type="paragraph" w:customStyle="1" w:styleId="23A7685BE37B4CAE8A7000BD3AFE12103">
    <w:name w:val="23A7685BE37B4CAE8A7000BD3AFE12103"/>
    <w:rsid w:val="00362DA7"/>
    <w:pPr>
      <w:spacing w:after="0" w:line="240" w:lineRule="auto"/>
    </w:pPr>
    <w:rPr>
      <w:rFonts w:ascii="Arial" w:eastAsia="Times New Roman" w:hAnsi="Arial" w:cs="Times New Roman"/>
      <w:sz w:val="20"/>
      <w:szCs w:val="20"/>
    </w:rPr>
  </w:style>
  <w:style w:type="paragraph" w:customStyle="1" w:styleId="290420721FEB4398B540D1F1468505813">
    <w:name w:val="290420721FEB4398B540D1F1468505813"/>
    <w:rsid w:val="00362DA7"/>
    <w:pPr>
      <w:spacing w:after="0" w:line="240" w:lineRule="auto"/>
    </w:pPr>
    <w:rPr>
      <w:rFonts w:ascii="Arial" w:eastAsia="Times New Roman" w:hAnsi="Arial" w:cs="Times New Roman"/>
      <w:sz w:val="20"/>
      <w:szCs w:val="20"/>
    </w:rPr>
  </w:style>
  <w:style w:type="paragraph" w:customStyle="1" w:styleId="A79D1B0C47F247538FC9B4787BB3FAC33">
    <w:name w:val="A79D1B0C47F247538FC9B4787BB3FAC33"/>
    <w:rsid w:val="00362DA7"/>
    <w:pPr>
      <w:spacing w:after="0" w:line="240" w:lineRule="auto"/>
    </w:pPr>
    <w:rPr>
      <w:rFonts w:ascii="Arial" w:eastAsia="Times New Roman" w:hAnsi="Arial" w:cs="Times New Roman"/>
      <w:sz w:val="20"/>
      <w:szCs w:val="20"/>
    </w:rPr>
  </w:style>
  <w:style w:type="paragraph" w:customStyle="1" w:styleId="2CAF0545E9D04558824A3C9959A675983">
    <w:name w:val="2CAF0545E9D04558824A3C9959A675983"/>
    <w:rsid w:val="00362DA7"/>
    <w:pPr>
      <w:spacing w:after="0" w:line="240" w:lineRule="auto"/>
    </w:pPr>
    <w:rPr>
      <w:rFonts w:ascii="Arial" w:eastAsia="Times New Roman" w:hAnsi="Arial" w:cs="Times New Roman"/>
      <w:sz w:val="20"/>
      <w:szCs w:val="20"/>
    </w:rPr>
  </w:style>
  <w:style w:type="paragraph" w:customStyle="1" w:styleId="CC857CF2F7F54365B8A56EFFED49052F3">
    <w:name w:val="CC857CF2F7F54365B8A56EFFED49052F3"/>
    <w:rsid w:val="00362DA7"/>
    <w:pPr>
      <w:spacing w:after="0" w:line="240" w:lineRule="auto"/>
    </w:pPr>
    <w:rPr>
      <w:rFonts w:ascii="Arial" w:eastAsia="Times New Roman" w:hAnsi="Arial" w:cs="Times New Roman"/>
      <w:sz w:val="20"/>
      <w:szCs w:val="20"/>
    </w:rPr>
  </w:style>
  <w:style w:type="paragraph" w:customStyle="1" w:styleId="BB4B8D134AB54C3792FB32C5BEBF7F4A3">
    <w:name w:val="BB4B8D134AB54C3792FB32C5BEBF7F4A3"/>
    <w:rsid w:val="00362DA7"/>
    <w:pPr>
      <w:spacing w:after="0" w:line="240" w:lineRule="auto"/>
    </w:pPr>
    <w:rPr>
      <w:rFonts w:ascii="Arial" w:eastAsia="Times New Roman" w:hAnsi="Arial" w:cs="Times New Roman"/>
      <w:sz w:val="20"/>
      <w:szCs w:val="20"/>
    </w:rPr>
  </w:style>
  <w:style w:type="paragraph" w:customStyle="1" w:styleId="C832C49159254D84B4B23D03F8B0EE253">
    <w:name w:val="C832C49159254D84B4B23D03F8B0EE253"/>
    <w:rsid w:val="00362DA7"/>
    <w:pPr>
      <w:spacing w:after="0" w:line="240" w:lineRule="auto"/>
    </w:pPr>
    <w:rPr>
      <w:rFonts w:ascii="Arial" w:eastAsia="Times New Roman" w:hAnsi="Arial" w:cs="Times New Roman"/>
      <w:sz w:val="20"/>
      <w:szCs w:val="20"/>
    </w:rPr>
  </w:style>
  <w:style w:type="paragraph" w:customStyle="1" w:styleId="3D22A7C47FC147E2AECF5AEC8C87F4003">
    <w:name w:val="3D22A7C47FC147E2AECF5AEC8C87F4003"/>
    <w:rsid w:val="00362DA7"/>
    <w:pPr>
      <w:spacing w:after="0" w:line="240" w:lineRule="auto"/>
    </w:pPr>
    <w:rPr>
      <w:rFonts w:ascii="Arial" w:eastAsia="Times New Roman" w:hAnsi="Arial" w:cs="Times New Roman"/>
      <w:sz w:val="20"/>
      <w:szCs w:val="20"/>
    </w:rPr>
  </w:style>
  <w:style w:type="paragraph" w:customStyle="1" w:styleId="998982BA49BE4AE48A79A73EDC6B542E3">
    <w:name w:val="998982BA49BE4AE48A79A73EDC6B542E3"/>
    <w:rsid w:val="00362DA7"/>
    <w:pPr>
      <w:spacing w:after="0" w:line="240" w:lineRule="auto"/>
    </w:pPr>
    <w:rPr>
      <w:rFonts w:ascii="Arial" w:eastAsia="Times New Roman" w:hAnsi="Arial" w:cs="Times New Roman"/>
      <w:sz w:val="20"/>
      <w:szCs w:val="20"/>
    </w:rPr>
  </w:style>
  <w:style w:type="paragraph" w:customStyle="1" w:styleId="8024A5C5B2DA4F7A83A159A29E2F6E143">
    <w:name w:val="8024A5C5B2DA4F7A83A159A29E2F6E143"/>
    <w:rsid w:val="00362DA7"/>
    <w:pPr>
      <w:spacing w:after="0" w:line="240" w:lineRule="auto"/>
    </w:pPr>
    <w:rPr>
      <w:rFonts w:ascii="Arial" w:eastAsia="Times New Roman" w:hAnsi="Arial" w:cs="Times New Roman"/>
      <w:sz w:val="20"/>
      <w:szCs w:val="20"/>
    </w:rPr>
  </w:style>
  <w:style w:type="paragraph" w:customStyle="1" w:styleId="B57111AD24784DD4B46E06BA25083DB93">
    <w:name w:val="B57111AD24784DD4B46E06BA25083DB93"/>
    <w:rsid w:val="00362DA7"/>
    <w:pPr>
      <w:spacing w:after="0" w:line="240" w:lineRule="auto"/>
    </w:pPr>
    <w:rPr>
      <w:rFonts w:ascii="Arial" w:eastAsia="Times New Roman" w:hAnsi="Arial" w:cs="Times New Roman"/>
      <w:sz w:val="20"/>
      <w:szCs w:val="20"/>
    </w:rPr>
  </w:style>
  <w:style w:type="paragraph" w:customStyle="1" w:styleId="21DC1D572F3C4571AA7332A0CCB7757D3">
    <w:name w:val="21DC1D572F3C4571AA7332A0CCB7757D3"/>
    <w:rsid w:val="00362DA7"/>
    <w:pPr>
      <w:spacing w:after="0" w:line="240" w:lineRule="auto"/>
    </w:pPr>
    <w:rPr>
      <w:rFonts w:ascii="Arial" w:eastAsia="Times New Roman" w:hAnsi="Arial" w:cs="Times New Roman"/>
      <w:sz w:val="20"/>
      <w:szCs w:val="20"/>
    </w:rPr>
  </w:style>
  <w:style w:type="paragraph" w:customStyle="1" w:styleId="CC9A05D5410B4ED8A4416AB3163746A23">
    <w:name w:val="CC9A05D5410B4ED8A4416AB3163746A23"/>
    <w:rsid w:val="00362DA7"/>
    <w:pPr>
      <w:spacing w:after="0" w:line="240" w:lineRule="auto"/>
    </w:pPr>
    <w:rPr>
      <w:rFonts w:ascii="Arial" w:eastAsia="Times New Roman" w:hAnsi="Arial" w:cs="Times New Roman"/>
      <w:sz w:val="20"/>
      <w:szCs w:val="20"/>
    </w:rPr>
  </w:style>
  <w:style w:type="paragraph" w:customStyle="1" w:styleId="DF2150B4A0224B2BB0B64D125031E2833">
    <w:name w:val="DF2150B4A0224B2BB0B64D125031E2833"/>
    <w:rsid w:val="00362DA7"/>
    <w:pPr>
      <w:spacing w:after="0" w:line="240" w:lineRule="auto"/>
    </w:pPr>
    <w:rPr>
      <w:rFonts w:ascii="Arial" w:eastAsia="Times New Roman" w:hAnsi="Arial" w:cs="Times New Roman"/>
      <w:sz w:val="20"/>
      <w:szCs w:val="20"/>
    </w:rPr>
  </w:style>
  <w:style w:type="paragraph" w:customStyle="1" w:styleId="AA87BDD871D24551994C0B9DF37051C41">
    <w:name w:val="AA87BDD871D24551994C0B9DF37051C41"/>
    <w:rsid w:val="00362DA7"/>
    <w:pPr>
      <w:spacing w:after="0" w:line="240" w:lineRule="auto"/>
    </w:pPr>
    <w:rPr>
      <w:rFonts w:ascii="Arial" w:eastAsia="Times New Roman" w:hAnsi="Arial" w:cs="Times New Roman"/>
      <w:sz w:val="20"/>
      <w:szCs w:val="20"/>
    </w:rPr>
  </w:style>
  <w:style w:type="paragraph" w:customStyle="1" w:styleId="E9D808D387A44A689BB11B7EBAFE4D393">
    <w:name w:val="E9D808D387A44A689BB11B7EBAFE4D393"/>
    <w:rsid w:val="00362DA7"/>
    <w:pPr>
      <w:spacing w:after="0" w:line="240" w:lineRule="auto"/>
    </w:pPr>
    <w:rPr>
      <w:rFonts w:ascii="Arial" w:eastAsia="Times New Roman" w:hAnsi="Arial" w:cs="Times New Roman"/>
      <w:sz w:val="20"/>
      <w:szCs w:val="20"/>
    </w:rPr>
  </w:style>
  <w:style w:type="paragraph" w:customStyle="1" w:styleId="CB4A25791CA14918937593CB876CFC353">
    <w:name w:val="CB4A25791CA14918937593CB876CFC353"/>
    <w:rsid w:val="00362DA7"/>
    <w:pPr>
      <w:spacing w:after="0" w:line="240" w:lineRule="auto"/>
    </w:pPr>
    <w:rPr>
      <w:rFonts w:ascii="Arial" w:eastAsia="Times New Roman" w:hAnsi="Arial" w:cs="Times New Roman"/>
      <w:sz w:val="20"/>
      <w:szCs w:val="20"/>
    </w:rPr>
  </w:style>
  <w:style w:type="paragraph" w:customStyle="1" w:styleId="CBF503459F26405B9761FD65F6710D983">
    <w:name w:val="CBF503459F26405B9761FD65F6710D983"/>
    <w:rsid w:val="00362DA7"/>
    <w:pPr>
      <w:spacing w:after="0" w:line="240" w:lineRule="auto"/>
    </w:pPr>
    <w:rPr>
      <w:rFonts w:ascii="Arial" w:eastAsia="Times New Roman" w:hAnsi="Arial" w:cs="Times New Roman"/>
      <w:sz w:val="20"/>
      <w:szCs w:val="20"/>
    </w:rPr>
  </w:style>
  <w:style w:type="paragraph" w:customStyle="1" w:styleId="F9BF6DD10B8E4E1F8753B9A42B99FFAB3">
    <w:name w:val="F9BF6DD10B8E4E1F8753B9A42B99FFAB3"/>
    <w:rsid w:val="00362DA7"/>
    <w:pPr>
      <w:spacing w:after="0" w:line="240" w:lineRule="auto"/>
    </w:pPr>
    <w:rPr>
      <w:rFonts w:ascii="Arial" w:eastAsia="Times New Roman" w:hAnsi="Arial" w:cs="Times New Roman"/>
      <w:sz w:val="20"/>
      <w:szCs w:val="20"/>
    </w:rPr>
  </w:style>
  <w:style w:type="paragraph" w:customStyle="1" w:styleId="DADE8D8CDC4A4EC484E622AD725716B23">
    <w:name w:val="DADE8D8CDC4A4EC484E622AD725716B23"/>
    <w:rsid w:val="00362DA7"/>
    <w:pPr>
      <w:spacing w:after="0" w:line="240" w:lineRule="auto"/>
    </w:pPr>
    <w:rPr>
      <w:rFonts w:ascii="Arial" w:eastAsia="Times New Roman" w:hAnsi="Arial" w:cs="Times New Roman"/>
      <w:sz w:val="20"/>
      <w:szCs w:val="20"/>
    </w:rPr>
  </w:style>
  <w:style w:type="paragraph" w:customStyle="1" w:styleId="2E67D82E5EC84D5D856E2D7EDF42C0C53">
    <w:name w:val="2E67D82E5EC84D5D856E2D7EDF42C0C53"/>
    <w:rsid w:val="00362DA7"/>
    <w:pPr>
      <w:spacing w:after="0" w:line="240" w:lineRule="auto"/>
    </w:pPr>
    <w:rPr>
      <w:rFonts w:ascii="Arial" w:eastAsia="Times New Roman" w:hAnsi="Arial" w:cs="Times New Roman"/>
      <w:sz w:val="20"/>
      <w:szCs w:val="20"/>
    </w:rPr>
  </w:style>
  <w:style w:type="paragraph" w:customStyle="1" w:styleId="8964891E4C8C40458483B83812EF1C873">
    <w:name w:val="8964891E4C8C40458483B83812EF1C873"/>
    <w:rsid w:val="00362DA7"/>
    <w:pPr>
      <w:spacing w:after="0" w:line="240" w:lineRule="auto"/>
    </w:pPr>
    <w:rPr>
      <w:rFonts w:ascii="Arial" w:eastAsia="Times New Roman" w:hAnsi="Arial" w:cs="Times New Roman"/>
      <w:sz w:val="20"/>
      <w:szCs w:val="20"/>
    </w:rPr>
  </w:style>
  <w:style w:type="paragraph" w:customStyle="1" w:styleId="24717540CB4641BF8A6201B994A702593">
    <w:name w:val="24717540CB4641BF8A6201B994A702593"/>
    <w:rsid w:val="00362DA7"/>
    <w:pPr>
      <w:spacing w:after="0" w:line="240" w:lineRule="auto"/>
    </w:pPr>
    <w:rPr>
      <w:rFonts w:ascii="Arial" w:eastAsia="Times New Roman" w:hAnsi="Arial" w:cs="Times New Roman"/>
      <w:sz w:val="20"/>
      <w:szCs w:val="20"/>
    </w:rPr>
  </w:style>
  <w:style w:type="paragraph" w:customStyle="1" w:styleId="F783AA2FCC1D4AA9A1AB2C576DA9BA993">
    <w:name w:val="F783AA2FCC1D4AA9A1AB2C576DA9BA993"/>
    <w:rsid w:val="00362DA7"/>
    <w:pPr>
      <w:spacing w:after="0" w:line="240" w:lineRule="auto"/>
    </w:pPr>
    <w:rPr>
      <w:rFonts w:ascii="Arial" w:eastAsia="Times New Roman" w:hAnsi="Arial" w:cs="Times New Roman"/>
      <w:sz w:val="20"/>
      <w:szCs w:val="20"/>
    </w:rPr>
  </w:style>
  <w:style w:type="paragraph" w:customStyle="1" w:styleId="DDFDABEE4FBC48EC89D1C3E79A37F8863">
    <w:name w:val="DDFDABEE4FBC48EC89D1C3E79A37F8863"/>
    <w:rsid w:val="00362DA7"/>
    <w:pPr>
      <w:spacing w:after="0" w:line="240" w:lineRule="auto"/>
    </w:pPr>
    <w:rPr>
      <w:rFonts w:ascii="Arial" w:eastAsia="Times New Roman" w:hAnsi="Arial" w:cs="Times New Roman"/>
      <w:sz w:val="20"/>
      <w:szCs w:val="20"/>
    </w:rPr>
  </w:style>
  <w:style w:type="paragraph" w:customStyle="1" w:styleId="DFE3505916B14501A8DA0DCEB9CB695D3">
    <w:name w:val="DFE3505916B14501A8DA0DCEB9CB695D3"/>
    <w:rsid w:val="00362DA7"/>
    <w:pPr>
      <w:spacing w:after="0" w:line="240" w:lineRule="auto"/>
    </w:pPr>
    <w:rPr>
      <w:rFonts w:ascii="Arial" w:eastAsia="Times New Roman" w:hAnsi="Arial" w:cs="Times New Roman"/>
      <w:sz w:val="20"/>
      <w:szCs w:val="20"/>
    </w:rPr>
  </w:style>
  <w:style w:type="paragraph" w:customStyle="1" w:styleId="55E8A903C54747B3A725B34BF7D2CCD03">
    <w:name w:val="55E8A903C54747B3A725B34BF7D2CCD03"/>
    <w:rsid w:val="00362DA7"/>
    <w:pPr>
      <w:spacing w:after="0" w:line="240" w:lineRule="auto"/>
    </w:pPr>
    <w:rPr>
      <w:rFonts w:ascii="Arial" w:eastAsia="Times New Roman" w:hAnsi="Arial" w:cs="Times New Roman"/>
      <w:sz w:val="20"/>
      <w:szCs w:val="20"/>
    </w:rPr>
  </w:style>
  <w:style w:type="paragraph" w:customStyle="1" w:styleId="EE8988C5D1F248929CBFBF013B9170353">
    <w:name w:val="EE8988C5D1F248929CBFBF013B9170353"/>
    <w:rsid w:val="00362DA7"/>
    <w:pPr>
      <w:spacing w:after="0" w:line="240" w:lineRule="auto"/>
    </w:pPr>
    <w:rPr>
      <w:rFonts w:ascii="Arial" w:eastAsia="Times New Roman" w:hAnsi="Arial" w:cs="Times New Roman"/>
      <w:sz w:val="20"/>
      <w:szCs w:val="20"/>
    </w:rPr>
  </w:style>
  <w:style w:type="paragraph" w:customStyle="1" w:styleId="A6A37767A9744BE982AE403F4799CFB43">
    <w:name w:val="A6A37767A9744BE982AE403F4799CFB43"/>
    <w:rsid w:val="00362DA7"/>
    <w:pPr>
      <w:spacing w:after="0" w:line="240" w:lineRule="auto"/>
    </w:pPr>
    <w:rPr>
      <w:rFonts w:ascii="Arial" w:eastAsia="Times New Roman" w:hAnsi="Arial" w:cs="Times New Roman"/>
      <w:sz w:val="20"/>
      <w:szCs w:val="20"/>
    </w:rPr>
  </w:style>
  <w:style w:type="paragraph" w:customStyle="1" w:styleId="BB4219C3A73A4963B71F02EE80E648093">
    <w:name w:val="BB4219C3A73A4963B71F02EE80E648093"/>
    <w:rsid w:val="00362DA7"/>
    <w:pPr>
      <w:spacing w:after="0" w:line="240" w:lineRule="auto"/>
    </w:pPr>
    <w:rPr>
      <w:rFonts w:ascii="Arial" w:eastAsia="Times New Roman" w:hAnsi="Arial" w:cs="Times New Roman"/>
      <w:sz w:val="20"/>
      <w:szCs w:val="20"/>
    </w:rPr>
  </w:style>
  <w:style w:type="paragraph" w:customStyle="1" w:styleId="C436BF8D64AF42C5B5507CAD2446B3C13">
    <w:name w:val="C436BF8D64AF42C5B5507CAD2446B3C13"/>
    <w:rsid w:val="00362DA7"/>
    <w:pPr>
      <w:spacing w:after="0" w:line="240" w:lineRule="auto"/>
    </w:pPr>
    <w:rPr>
      <w:rFonts w:ascii="Arial" w:eastAsia="Times New Roman" w:hAnsi="Arial" w:cs="Times New Roman"/>
      <w:sz w:val="20"/>
      <w:szCs w:val="20"/>
    </w:rPr>
  </w:style>
  <w:style w:type="paragraph" w:customStyle="1" w:styleId="0E9BB9B2E6C3462BB6930072DA0997BF3">
    <w:name w:val="0E9BB9B2E6C3462BB6930072DA0997BF3"/>
    <w:rsid w:val="00362DA7"/>
    <w:pPr>
      <w:spacing w:after="0" w:line="240" w:lineRule="auto"/>
    </w:pPr>
    <w:rPr>
      <w:rFonts w:ascii="Arial" w:eastAsia="Times New Roman" w:hAnsi="Arial" w:cs="Times New Roman"/>
      <w:sz w:val="20"/>
      <w:szCs w:val="20"/>
    </w:rPr>
  </w:style>
  <w:style w:type="paragraph" w:customStyle="1" w:styleId="8460000D49FB4B149B25D366684781DB1">
    <w:name w:val="8460000D49FB4B149B25D366684781DB1"/>
    <w:rsid w:val="00362DA7"/>
    <w:pPr>
      <w:spacing w:after="0" w:line="240" w:lineRule="auto"/>
    </w:pPr>
    <w:rPr>
      <w:rFonts w:ascii="Arial" w:eastAsia="Times New Roman" w:hAnsi="Arial" w:cs="Times New Roman"/>
      <w:sz w:val="20"/>
      <w:szCs w:val="20"/>
    </w:rPr>
  </w:style>
  <w:style w:type="paragraph" w:customStyle="1" w:styleId="1C6914196A0843B095D57F395BD41BD83">
    <w:name w:val="1C6914196A0843B095D57F395BD41BD83"/>
    <w:rsid w:val="00362DA7"/>
    <w:pPr>
      <w:spacing w:after="0" w:line="240" w:lineRule="auto"/>
    </w:pPr>
    <w:rPr>
      <w:rFonts w:ascii="Arial" w:eastAsia="Times New Roman" w:hAnsi="Arial" w:cs="Times New Roman"/>
      <w:sz w:val="20"/>
      <w:szCs w:val="20"/>
    </w:rPr>
  </w:style>
  <w:style w:type="paragraph" w:customStyle="1" w:styleId="D6C1A3D6717A42ED8F84E3ABB3C82F2D3">
    <w:name w:val="D6C1A3D6717A42ED8F84E3ABB3C82F2D3"/>
    <w:rsid w:val="00362DA7"/>
    <w:pPr>
      <w:spacing w:after="0" w:line="240" w:lineRule="auto"/>
    </w:pPr>
    <w:rPr>
      <w:rFonts w:ascii="Arial" w:eastAsia="Times New Roman" w:hAnsi="Arial" w:cs="Times New Roman"/>
      <w:sz w:val="20"/>
      <w:szCs w:val="20"/>
    </w:rPr>
  </w:style>
  <w:style w:type="paragraph" w:customStyle="1" w:styleId="CB47DB27EA7C4CDDA238170936AD1AD33">
    <w:name w:val="CB47DB27EA7C4CDDA238170936AD1AD33"/>
    <w:rsid w:val="00362DA7"/>
    <w:pPr>
      <w:spacing w:after="0" w:line="240" w:lineRule="auto"/>
    </w:pPr>
    <w:rPr>
      <w:rFonts w:ascii="Arial" w:eastAsia="Times New Roman" w:hAnsi="Arial" w:cs="Times New Roman"/>
      <w:sz w:val="20"/>
      <w:szCs w:val="20"/>
    </w:rPr>
  </w:style>
  <w:style w:type="paragraph" w:customStyle="1" w:styleId="0F1A134938FB42ECA66DE7A609D6E6813">
    <w:name w:val="0F1A134938FB42ECA66DE7A609D6E6813"/>
    <w:rsid w:val="00362DA7"/>
    <w:pPr>
      <w:spacing w:after="0" w:line="240" w:lineRule="auto"/>
    </w:pPr>
    <w:rPr>
      <w:rFonts w:ascii="Arial" w:eastAsia="Times New Roman" w:hAnsi="Arial" w:cs="Times New Roman"/>
      <w:sz w:val="20"/>
      <w:szCs w:val="20"/>
    </w:rPr>
  </w:style>
  <w:style w:type="paragraph" w:customStyle="1" w:styleId="BF68342B57534A54987AF72DAF7D2E4B3">
    <w:name w:val="BF68342B57534A54987AF72DAF7D2E4B3"/>
    <w:rsid w:val="00362DA7"/>
    <w:pPr>
      <w:spacing w:after="0" w:line="240" w:lineRule="auto"/>
    </w:pPr>
    <w:rPr>
      <w:rFonts w:ascii="Arial" w:eastAsia="Times New Roman" w:hAnsi="Arial" w:cs="Times New Roman"/>
      <w:sz w:val="20"/>
      <w:szCs w:val="20"/>
    </w:rPr>
  </w:style>
  <w:style w:type="paragraph" w:customStyle="1" w:styleId="FFAD883406634C9A89A7BAD88BAECBD63">
    <w:name w:val="FFAD883406634C9A89A7BAD88BAECBD63"/>
    <w:rsid w:val="00362DA7"/>
    <w:pPr>
      <w:spacing w:after="0" w:line="240" w:lineRule="auto"/>
    </w:pPr>
    <w:rPr>
      <w:rFonts w:ascii="Arial" w:eastAsia="Times New Roman" w:hAnsi="Arial" w:cs="Times New Roman"/>
      <w:sz w:val="20"/>
      <w:szCs w:val="20"/>
    </w:rPr>
  </w:style>
  <w:style w:type="paragraph" w:customStyle="1" w:styleId="C7E02C963BD84B4DA77D847A37B56BCD3">
    <w:name w:val="C7E02C963BD84B4DA77D847A37B56BCD3"/>
    <w:rsid w:val="00362DA7"/>
    <w:pPr>
      <w:spacing w:after="0" w:line="240" w:lineRule="auto"/>
    </w:pPr>
    <w:rPr>
      <w:rFonts w:ascii="Arial" w:eastAsia="Times New Roman" w:hAnsi="Arial" w:cs="Times New Roman"/>
      <w:sz w:val="20"/>
      <w:szCs w:val="20"/>
    </w:rPr>
  </w:style>
  <w:style w:type="paragraph" w:customStyle="1" w:styleId="014A0EA6BD5A44E1AE8C5DCB20BCF01F3">
    <w:name w:val="014A0EA6BD5A44E1AE8C5DCB20BCF01F3"/>
    <w:rsid w:val="00362DA7"/>
    <w:pPr>
      <w:spacing w:after="0" w:line="240" w:lineRule="auto"/>
    </w:pPr>
    <w:rPr>
      <w:rFonts w:ascii="Arial" w:eastAsia="Times New Roman" w:hAnsi="Arial" w:cs="Times New Roman"/>
      <w:sz w:val="20"/>
      <w:szCs w:val="20"/>
    </w:rPr>
  </w:style>
  <w:style w:type="paragraph" w:customStyle="1" w:styleId="F9126E5024F14B779C3DBB64812E3B1E3">
    <w:name w:val="F9126E5024F14B779C3DBB64812E3B1E3"/>
    <w:rsid w:val="00362DA7"/>
    <w:pPr>
      <w:spacing w:after="0" w:line="240" w:lineRule="auto"/>
    </w:pPr>
    <w:rPr>
      <w:rFonts w:ascii="Arial" w:eastAsia="Times New Roman" w:hAnsi="Arial" w:cs="Times New Roman"/>
      <w:sz w:val="20"/>
      <w:szCs w:val="20"/>
    </w:rPr>
  </w:style>
  <w:style w:type="paragraph" w:customStyle="1" w:styleId="47AA0FD14EF04F00AA8E82AB5D5A61E93">
    <w:name w:val="47AA0FD14EF04F00AA8E82AB5D5A61E93"/>
    <w:rsid w:val="00362DA7"/>
    <w:pPr>
      <w:spacing w:after="0" w:line="240" w:lineRule="auto"/>
    </w:pPr>
    <w:rPr>
      <w:rFonts w:ascii="Arial" w:eastAsia="Times New Roman" w:hAnsi="Arial" w:cs="Times New Roman"/>
      <w:sz w:val="20"/>
      <w:szCs w:val="20"/>
    </w:rPr>
  </w:style>
  <w:style w:type="paragraph" w:customStyle="1" w:styleId="18DC54027AEC46FE8B79BE5C98F23BF93">
    <w:name w:val="18DC54027AEC46FE8B79BE5C98F23BF93"/>
    <w:rsid w:val="00362DA7"/>
    <w:pPr>
      <w:spacing w:after="0" w:line="240" w:lineRule="auto"/>
    </w:pPr>
    <w:rPr>
      <w:rFonts w:ascii="Arial" w:eastAsia="Times New Roman" w:hAnsi="Arial" w:cs="Times New Roman"/>
      <w:sz w:val="20"/>
      <w:szCs w:val="20"/>
    </w:rPr>
  </w:style>
  <w:style w:type="paragraph" w:customStyle="1" w:styleId="3E4B0BD5B05C41B198377C183B52F48A3">
    <w:name w:val="3E4B0BD5B05C41B198377C183B52F48A3"/>
    <w:rsid w:val="00362DA7"/>
    <w:pPr>
      <w:spacing w:after="0" w:line="240" w:lineRule="auto"/>
    </w:pPr>
    <w:rPr>
      <w:rFonts w:ascii="Arial" w:eastAsia="Times New Roman" w:hAnsi="Arial" w:cs="Times New Roman"/>
      <w:sz w:val="20"/>
      <w:szCs w:val="20"/>
    </w:rPr>
  </w:style>
  <w:style w:type="paragraph" w:customStyle="1" w:styleId="B765F829800943B6B40B73C9559D23CF3">
    <w:name w:val="B765F829800943B6B40B73C9559D23CF3"/>
    <w:rsid w:val="00362DA7"/>
    <w:pPr>
      <w:spacing w:after="0" w:line="240" w:lineRule="auto"/>
    </w:pPr>
    <w:rPr>
      <w:rFonts w:ascii="Arial" w:eastAsia="Times New Roman" w:hAnsi="Arial" w:cs="Times New Roman"/>
      <w:sz w:val="20"/>
      <w:szCs w:val="20"/>
    </w:rPr>
  </w:style>
  <w:style w:type="paragraph" w:customStyle="1" w:styleId="7F12CF24514448BC87C3AC8DEA6CEECC3">
    <w:name w:val="7F12CF24514448BC87C3AC8DEA6CEECC3"/>
    <w:rsid w:val="00362DA7"/>
    <w:pPr>
      <w:spacing w:after="0" w:line="240" w:lineRule="auto"/>
    </w:pPr>
    <w:rPr>
      <w:rFonts w:ascii="Arial" w:eastAsia="Times New Roman" w:hAnsi="Arial" w:cs="Times New Roman"/>
      <w:sz w:val="20"/>
      <w:szCs w:val="20"/>
    </w:rPr>
  </w:style>
  <w:style w:type="paragraph" w:customStyle="1" w:styleId="BFB9B1532B5B4C4AAA5A41D5A6C2BA3C3">
    <w:name w:val="BFB9B1532B5B4C4AAA5A41D5A6C2BA3C3"/>
    <w:rsid w:val="00362DA7"/>
    <w:pPr>
      <w:spacing w:after="0" w:line="240" w:lineRule="auto"/>
    </w:pPr>
    <w:rPr>
      <w:rFonts w:ascii="Arial" w:eastAsia="Times New Roman" w:hAnsi="Arial" w:cs="Times New Roman"/>
      <w:sz w:val="20"/>
      <w:szCs w:val="20"/>
    </w:rPr>
  </w:style>
  <w:style w:type="paragraph" w:customStyle="1" w:styleId="54BDC6A40B5A45D5B695127AC7A364F03">
    <w:name w:val="54BDC6A40B5A45D5B695127AC7A364F03"/>
    <w:rsid w:val="00362DA7"/>
    <w:pPr>
      <w:spacing w:after="0" w:line="240" w:lineRule="auto"/>
    </w:pPr>
    <w:rPr>
      <w:rFonts w:ascii="Arial" w:eastAsia="Times New Roman" w:hAnsi="Arial" w:cs="Times New Roman"/>
      <w:sz w:val="20"/>
      <w:szCs w:val="20"/>
    </w:rPr>
  </w:style>
  <w:style w:type="paragraph" w:customStyle="1" w:styleId="67A4D38C5F034A0282086272D19AD8F33">
    <w:name w:val="67A4D38C5F034A0282086272D19AD8F33"/>
    <w:rsid w:val="00362DA7"/>
    <w:pPr>
      <w:spacing w:after="0" w:line="240" w:lineRule="auto"/>
    </w:pPr>
    <w:rPr>
      <w:rFonts w:ascii="Arial" w:eastAsia="Times New Roman" w:hAnsi="Arial" w:cs="Times New Roman"/>
      <w:sz w:val="20"/>
      <w:szCs w:val="20"/>
    </w:rPr>
  </w:style>
  <w:style w:type="paragraph" w:customStyle="1" w:styleId="F4C460B4049549D395BFCF3512AF2CE21">
    <w:name w:val="F4C460B4049549D395BFCF3512AF2CE21"/>
    <w:rsid w:val="00362DA7"/>
    <w:pPr>
      <w:spacing w:after="0" w:line="240" w:lineRule="auto"/>
    </w:pPr>
    <w:rPr>
      <w:rFonts w:ascii="Arial" w:eastAsia="Times New Roman" w:hAnsi="Arial" w:cs="Times New Roman"/>
      <w:sz w:val="20"/>
      <w:szCs w:val="20"/>
    </w:rPr>
  </w:style>
  <w:style w:type="paragraph" w:customStyle="1" w:styleId="674A8D3B264842B096CDD018DF855D9C3">
    <w:name w:val="674A8D3B264842B096CDD018DF855D9C3"/>
    <w:rsid w:val="00362DA7"/>
    <w:pPr>
      <w:spacing w:after="0" w:line="240" w:lineRule="auto"/>
    </w:pPr>
    <w:rPr>
      <w:rFonts w:ascii="Arial" w:eastAsia="Times New Roman" w:hAnsi="Arial" w:cs="Times New Roman"/>
      <w:sz w:val="20"/>
      <w:szCs w:val="20"/>
    </w:rPr>
  </w:style>
  <w:style w:type="paragraph" w:customStyle="1" w:styleId="1709B62A368647DC8343DDA5B7F69BE63">
    <w:name w:val="1709B62A368647DC8343DDA5B7F69BE63"/>
    <w:rsid w:val="00362DA7"/>
    <w:pPr>
      <w:spacing w:after="0" w:line="240" w:lineRule="auto"/>
    </w:pPr>
    <w:rPr>
      <w:rFonts w:ascii="Arial" w:eastAsia="Times New Roman" w:hAnsi="Arial" w:cs="Times New Roman"/>
      <w:sz w:val="20"/>
      <w:szCs w:val="20"/>
    </w:rPr>
  </w:style>
  <w:style w:type="paragraph" w:customStyle="1" w:styleId="B4FACB5A9D4249D7B042CC52856309F13">
    <w:name w:val="B4FACB5A9D4249D7B042CC52856309F13"/>
    <w:rsid w:val="00362DA7"/>
    <w:pPr>
      <w:spacing w:after="0" w:line="240" w:lineRule="auto"/>
    </w:pPr>
    <w:rPr>
      <w:rFonts w:ascii="Arial" w:eastAsia="Times New Roman" w:hAnsi="Arial" w:cs="Times New Roman"/>
      <w:sz w:val="20"/>
      <w:szCs w:val="20"/>
    </w:rPr>
  </w:style>
  <w:style w:type="paragraph" w:customStyle="1" w:styleId="73FD3C3778294E3D8F5B942054D939BA3">
    <w:name w:val="73FD3C3778294E3D8F5B942054D939BA3"/>
    <w:rsid w:val="00362DA7"/>
    <w:pPr>
      <w:spacing w:after="0" w:line="240" w:lineRule="auto"/>
    </w:pPr>
    <w:rPr>
      <w:rFonts w:ascii="Arial" w:eastAsia="Times New Roman" w:hAnsi="Arial" w:cs="Times New Roman"/>
      <w:sz w:val="20"/>
      <w:szCs w:val="20"/>
    </w:rPr>
  </w:style>
  <w:style w:type="paragraph" w:customStyle="1" w:styleId="9A8279021D274945B16550F2CAAC06C63">
    <w:name w:val="9A8279021D274945B16550F2CAAC06C63"/>
    <w:rsid w:val="00362DA7"/>
    <w:pPr>
      <w:spacing w:after="0" w:line="240" w:lineRule="auto"/>
    </w:pPr>
    <w:rPr>
      <w:rFonts w:ascii="Arial" w:eastAsia="Times New Roman" w:hAnsi="Arial" w:cs="Times New Roman"/>
      <w:sz w:val="20"/>
      <w:szCs w:val="20"/>
    </w:rPr>
  </w:style>
  <w:style w:type="paragraph" w:customStyle="1" w:styleId="D4E74067E71B47C1AE4B2F9BEC78E1983">
    <w:name w:val="D4E74067E71B47C1AE4B2F9BEC78E1983"/>
    <w:rsid w:val="00362DA7"/>
    <w:pPr>
      <w:spacing w:after="0" w:line="240" w:lineRule="auto"/>
    </w:pPr>
    <w:rPr>
      <w:rFonts w:ascii="Arial" w:eastAsia="Times New Roman" w:hAnsi="Arial" w:cs="Times New Roman"/>
      <w:sz w:val="20"/>
      <w:szCs w:val="20"/>
    </w:rPr>
  </w:style>
  <w:style w:type="paragraph" w:customStyle="1" w:styleId="5967C890B2B84713AF2BF3D9A5231D433">
    <w:name w:val="5967C890B2B84713AF2BF3D9A5231D433"/>
    <w:rsid w:val="00362DA7"/>
    <w:pPr>
      <w:spacing w:after="0" w:line="240" w:lineRule="auto"/>
    </w:pPr>
    <w:rPr>
      <w:rFonts w:ascii="Arial" w:eastAsia="Times New Roman" w:hAnsi="Arial" w:cs="Times New Roman"/>
      <w:sz w:val="20"/>
      <w:szCs w:val="20"/>
    </w:rPr>
  </w:style>
  <w:style w:type="paragraph" w:customStyle="1" w:styleId="E95316BFC98242BC9DB87FAE92F2ECBF3">
    <w:name w:val="E95316BFC98242BC9DB87FAE92F2ECBF3"/>
    <w:rsid w:val="00362DA7"/>
    <w:pPr>
      <w:spacing w:after="0" w:line="240" w:lineRule="auto"/>
    </w:pPr>
    <w:rPr>
      <w:rFonts w:ascii="Arial" w:eastAsia="Times New Roman" w:hAnsi="Arial" w:cs="Times New Roman"/>
      <w:sz w:val="20"/>
      <w:szCs w:val="20"/>
    </w:rPr>
  </w:style>
  <w:style w:type="paragraph" w:customStyle="1" w:styleId="D57EB61CD4FC480392C79D610879C4353">
    <w:name w:val="D57EB61CD4FC480392C79D610879C4353"/>
    <w:rsid w:val="00362DA7"/>
    <w:pPr>
      <w:spacing w:after="0" w:line="240" w:lineRule="auto"/>
    </w:pPr>
    <w:rPr>
      <w:rFonts w:ascii="Arial" w:eastAsia="Times New Roman" w:hAnsi="Arial" w:cs="Times New Roman"/>
      <w:sz w:val="20"/>
      <w:szCs w:val="20"/>
    </w:rPr>
  </w:style>
  <w:style w:type="paragraph" w:customStyle="1" w:styleId="94B324E96C3B4F53993E7DDB67F312F73">
    <w:name w:val="94B324E96C3B4F53993E7DDB67F312F73"/>
    <w:rsid w:val="00362DA7"/>
    <w:pPr>
      <w:spacing w:after="0" w:line="240" w:lineRule="auto"/>
    </w:pPr>
    <w:rPr>
      <w:rFonts w:ascii="Arial" w:eastAsia="Times New Roman" w:hAnsi="Arial" w:cs="Times New Roman"/>
      <w:sz w:val="20"/>
      <w:szCs w:val="20"/>
    </w:rPr>
  </w:style>
  <w:style w:type="paragraph" w:customStyle="1" w:styleId="D86B594E3FDA4F719A81A9CBB5A848043">
    <w:name w:val="D86B594E3FDA4F719A81A9CBB5A848043"/>
    <w:rsid w:val="00362DA7"/>
    <w:pPr>
      <w:spacing w:after="0" w:line="240" w:lineRule="auto"/>
    </w:pPr>
    <w:rPr>
      <w:rFonts w:ascii="Arial" w:eastAsia="Times New Roman" w:hAnsi="Arial" w:cs="Times New Roman"/>
      <w:sz w:val="20"/>
      <w:szCs w:val="20"/>
    </w:rPr>
  </w:style>
  <w:style w:type="paragraph" w:customStyle="1" w:styleId="84378A0BF3754DF7A7FA6A76251F80FD3">
    <w:name w:val="84378A0BF3754DF7A7FA6A76251F80FD3"/>
    <w:rsid w:val="00362DA7"/>
    <w:pPr>
      <w:spacing w:after="0" w:line="240" w:lineRule="auto"/>
    </w:pPr>
    <w:rPr>
      <w:rFonts w:ascii="Arial" w:eastAsia="Times New Roman" w:hAnsi="Arial" w:cs="Times New Roman"/>
      <w:sz w:val="20"/>
      <w:szCs w:val="20"/>
    </w:rPr>
  </w:style>
  <w:style w:type="paragraph" w:customStyle="1" w:styleId="9C9CFA8D78DC4CDCAAF45E9E1FEA27F83">
    <w:name w:val="9C9CFA8D78DC4CDCAAF45E9E1FEA27F83"/>
    <w:rsid w:val="00362DA7"/>
    <w:pPr>
      <w:spacing w:after="0" w:line="240" w:lineRule="auto"/>
    </w:pPr>
    <w:rPr>
      <w:rFonts w:ascii="Arial" w:eastAsia="Times New Roman" w:hAnsi="Arial" w:cs="Times New Roman"/>
      <w:sz w:val="20"/>
      <w:szCs w:val="20"/>
    </w:rPr>
  </w:style>
  <w:style w:type="paragraph" w:customStyle="1" w:styleId="85DBB9895D2A4FD798E97082C86D75813">
    <w:name w:val="85DBB9895D2A4FD798E97082C86D75813"/>
    <w:rsid w:val="00362DA7"/>
    <w:pPr>
      <w:spacing w:after="0" w:line="240" w:lineRule="auto"/>
    </w:pPr>
    <w:rPr>
      <w:rFonts w:ascii="Arial" w:eastAsia="Times New Roman" w:hAnsi="Arial" w:cs="Times New Roman"/>
      <w:sz w:val="20"/>
      <w:szCs w:val="20"/>
    </w:rPr>
  </w:style>
  <w:style w:type="paragraph" w:customStyle="1" w:styleId="BBB086E9AB5E404F94E0AB2C2308E2083">
    <w:name w:val="BBB086E9AB5E404F94E0AB2C2308E2083"/>
    <w:rsid w:val="00362DA7"/>
    <w:pPr>
      <w:spacing w:after="0" w:line="240" w:lineRule="auto"/>
    </w:pPr>
    <w:rPr>
      <w:rFonts w:ascii="Arial" w:eastAsia="Times New Roman" w:hAnsi="Arial" w:cs="Times New Roman"/>
      <w:sz w:val="20"/>
      <w:szCs w:val="20"/>
    </w:rPr>
  </w:style>
  <w:style w:type="paragraph" w:customStyle="1" w:styleId="FFE9F8B393904D418E9030A2E0AAE93E3">
    <w:name w:val="FFE9F8B393904D418E9030A2E0AAE93E3"/>
    <w:rsid w:val="00362DA7"/>
    <w:pPr>
      <w:spacing w:after="0" w:line="240" w:lineRule="auto"/>
    </w:pPr>
    <w:rPr>
      <w:rFonts w:ascii="Arial" w:eastAsia="Times New Roman" w:hAnsi="Arial" w:cs="Times New Roman"/>
      <w:sz w:val="20"/>
      <w:szCs w:val="20"/>
    </w:rPr>
  </w:style>
  <w:style w:type="paragraph" w:customStyle="1" w:styleId="DA0FF38D1DBE448EA943CECE8B7FDBE33">
    <w:name w:val="DA0FF38D1DBE448EA943CECE8B7FDBE33"/>
    <w:rsid w:val="00362DA7"/>
    <w:pPr>
      <w:spacing w:after="0" w:line="240" w:lineRule="auto"/>
    </w:pPr>
    <w:rPr>
      <w:rFonts w:ascii="Arial" w:eastAsia="Times New Roman" w:hAnsi="Arial" w:cs="Times New Roman"/>
      <w:sz w:val="20"/>
      <w:szCs w:val="20"/>
    </w:rPr>
  </w:style>
  <w:style w:type="paragraph" w:customStyle="1" w:styleId="264E374CD0354BAF99C0A738E4F6E4701">
    <w:name w:val="264E374CD0354BAF99C0A738E4F6E4701"/>
    <w:rsid w:val="00362DA7"/>
    <w:pPr>
      <w:spacing w:after="0" w:line="240" w:lineRule="auto"/>
    </w:pPr>
    <w:rPr>
      <w:rFonts w:ascii="Arial" w:eastAsia="Times New Roman" w:hAnsi="Arial" w:cs="Times New Roman"/>
      <w:sz w:val="20"/>
      <w:szCs w:val="20"/>
    </w:rPr>
  </w:style>
  <w:style w:type="paragraph" w:customStyle="1" w:styleId="D1A705D41AC04FF99E39D0EC2DB3241E3">
    <w:name w:val="D1A705D41AC04FF99E39D0EC2DB3241E3"/>
    <w:rsid w:val="00362DA7"/>
    <w:pPr>
      <w:spacing w:after="0" w:line="240" w:lineRule="auto"/>
    </w:pPr>
    <w:rPr>
      <w:rFonts w:ascii="Arial" w:eastAsia="Times New Roman" w:hAnsi="Arial" w:cs="Times New Roman"/>
      <w:sz w:val="20"/>
      <w:szCs w:val="20"/>
    </w:rPr>
  </w:style>
  <w:style w:type="paragraph" w:customStyle="1" w:styleId="23468311F8CF45D8B4DBE40A8B1BF63D3">
    <w:name w:val="23468311F8CF45D8B4DBE40A8B1BF63D3"/>
    <w:rsid w:val="00362DA7"/>
    <w:pPr>
      <w:spacing w:after="0" w:line="240" w:lineRule="auto"/>
    </w:pPr>
    <w:rPr>
      <w:rFonts w:ascii="Arial" w:eastAsia="Times New Roman" w:hAnsi="Arial" w:cs="Times New Roman"/>
      <w:sz w:val="20"/>
      <w:szCs w:val="20"/>
    </w:rPr>
  </w:style>
  <w:style w:type="paragraph" w:customStyle="1" w:styleId="528530ED7EE64F5987EA93C0CCDE91173">
    <w:name w:val="528530ED7EE64F5987EA93C0CCDE91173"/>
    <w:rsid w:val="00362DA7"/>
    <w:pPr>
      <w:spacing w:after="0" w:line="240" w:lineRule="auto"/>
    </w:pPr>
    <w:rPr>
      <w:rFonts w:ascii="Arial" w:eastAsia="Times New Roman" w:hAnsi="Arial" w:cs="Times New Roman"/>
      <w:sz w:val="20"/>
      <w:szCs w:val="20"/>
    </w:rPr>
  </w:style>
  <w:style w:type="paragraph" w:customStyle="1" w:styleId="77ECCD1C3C0F4451B608DB16526136AC3">
    <w:name w:val="77ECCD1C3C0F4451B608DB16526136AC3"/>
    <w:rsid w:val="00362DA7"/>
    <w:pPr>
      <w:spacing w:after="0" w:line="240" w:lineRule="auto"/>
    </w:pPr>
    <w:rPr>
      <w:rFonts w:ascii="Arial" w:eastAsia="Times New Roman" w:hAnsi="Arial" w:cs="Times New Roman"/>
      <w:sz w:val="20"/>
      <w:szCs w:val="20"/>
    </w:rPr>
  </w:style>
  <w:style w:type="paragraph" w:customStyle="1" w:styleId="0871EE19F7EE4AD9A5E7965BEE9B8B093">
    <w:name w:val="0871EE19F7EE4AD9A5E7965BEE9B8B093"/>
    <w:rsid w:val="00362DA7"/>
    <w:pPr>
      <w:spacing w:after="0" w:line="240" w:lineRule="auto"/>
    </w:pPr>
    <w:rPr>
      <w:rFonts w:ascii="Arial" w:eastAsia="Times New Roman" w:hAnsi="Arial" w:cs="Times New Roman"/>
      <w:sz w:val="20"/>
      <w:szCs w:val="20"/>
    </w:rPr>
  </w:style>
  <w:style w:type="paragraph" w:customStyle="1" w:styleId="2CC648AB472A46AABDC85370F4E4CBF13">
    <w:name w:val="2CC648AB472A46AABDC85370F4E4CBF13"/>
    <w:rsid w:val="00362DA7"/>
    <w:pPr>
      <w:spacing w:after="0" w:line="240" w:lineRule="auto"/>
    </w:pPr>
    <w:rPr>
      <w:rFonts w:ascii="Arial" w:eastAsia="Times New Roman" w:hAnsi="Arial" w:cs="Times New Roman"/>
      <w:sz w:val="20"/>
      <w:szCs w:val="20"/>
    </w:rPr>
  </w:style>
  <w:style w:type="paragraph" w:customStyle="1" w:styleId="EE7AC2F6E7DE48E78DA55AA67925F15B3">
    <w:name w:val="EE7AC2F6E7DE48E78DA55AA67925F15B3"/>
    <w:rsid w:val="00362DA7"/>
    <w:pPr>
      <w:spacing w:after="0" w:line="240" w:lineRule="auto"/>
    </w:pPr>
    <w:rPr>
      <w:rFonts w:ascii="Arial" w:eastAsia="Times New Roman" w:hAnsi="Arial" w:cs="Times New Roman"/>
      <w:sz w:val="20"/>
      <w:szCs w:val="20"/>
    </w:rPr>
  </w:style>
  <w:style w:type="paragraph" w:customStyle="1" w:styleId="91AC6D2A6D414BC59FEE3A915588D4A63">
    <w:name w:val="91AC6D2A6D414BC59FEE3A915588D4A63"/>
    <w:rsid w:val="00362DA7"/>
    <w:pPr>
      <w:spacing w:after="0" w:line="240" w:lineRule="auto"/>
    </w:pPr>
    <w:rPr>
      <w:rFonts w:ascii="Arial" w:eastAsia="Times New Roman" w:hAnsi="Arial" w:cs="Times New Roman"/>
      <w:sz w:val="20"/>
      <w:szCs w:val="20"/>
    </w:rPr>
  </w:style>
  <w:style w:type="paragraph" w:customStyle="1" w:styleId="9CE606F4EF0941DDB11474B8606EB1BA3">
    <w:name w:val="9CE606F4EF0941DDB11474B8606EB1BA3"/>
    <w:rsid w:val="00362DA7"/>
    <w:pPr>
      <w:spacing w:after="0" w:line="240" w:lineRule="auto"/>
    </w:pPr>
    <w:rPr>
      <w:rFonts w:ascii="Arial" w:eastAsia="Times New Roman" w:hAnsi="Arial" w:cs="Times New Roman"/>
      <w:sz w:val="20"/>
      <w:szCs w:val="20"/>
    </w:rPr>
  </w:style>
  <w:style w:type="paragraph" w:customStyle="1" w:styleId="BA95DCD3EF14409281B96C41B6AC6F963">
    <w:name w:val="BA95DCD3EF14409281B96C41B6AC6F963"/>
    <w:rsid w:val="00362DA7"/>
    <w:pPr>
      <w:spacing w:after="0" w:line="240" w:lineRule="auto"/>
    </w:pPr>
    <w:rPr>
      <w:rFonts w:ascii="Arial" w:eastAsia="Times New Roman" w:hAnsi="Arial" w:cs="Times New Roman"/>
      <w:sz w:val="20"/>
      <w:szCs w:val="20"/>
    </w:rPr>
  </w:style>
  <w:style w:type="paragraph" w:customStyle="1" w:styleId="4141695BC4204C64A99B526883A719523">
    <w:name w:val="4141695BC4204C64A99B526883A719523"/>
    <w:rsid w:val="00362DA7"/>
    <w:pPr>
      <w:spacing w:after="0" w:line="240" w:lineRule="auto"/>
    </w:pPr>
    <w:rPr>
      <w:rFonts w:ascii="Arial" w:eastAsia="Times New Roman" w:hAnsi="Arial" w:cs="Times New Roman"/>
      <w:sz w:val="20"/>
      <w:szCs w:val="20"/>
    </w:rPr>
  </w:style>
  <w:style w:type="paragraph" w:customStyle="1" w:styleId="79B7AA6C9C1744F5A8FE7B79D19CDA4C3">
    <w:name w:val="79B7AA6C9C1744F5A8FE7B79D19CDA4C3"/>
    <w:rsid w:val="00362DA7"/>
    <w:pPr>
      <w:spacing w:after="0" w:line="240" w:lineRule="auto"/>
    </w:pPr>
    <w:rPr>
      <w:rFonts w:ascii="Arial" w:eastAsia="Times New Roman" w:hAnsi="Arial" w:cs="Times New Roman"/>
      <w:sz w:val="20"/>
      <w:szCs w:val="20"/>
    </w:rPr>
  </w:style>
  <w:style w:type="paragraph" w:customStyle="1" w:styleId="F3E974029F214683A113D2991DF7730E3">
    <w:name w:val="F3E974029F214683A113D2991DF7730E3"/>
    <w:rsid w:val="00362DA7"/>
    <w:pPr>
      <w:spacing w:after="0" w:line="240" w:lineRule="auto"/>
    </w:pPr>
    <w:rPr>
      <w:rFonts w:ascii="Arial" w:eastAsia="Times New Roman" w:hAnsi="Arial" w:cs="Times New Roman"/>
      <w:sz w:val="20"/>
      <w:szCs w:val="20"/>
    </w:rPr>
  </w:style>
  <w:style w:type="paragraph" w:customStyle="1" w:styleId="FABA233ACB5D4703B6DC8E5CA07D0AEC3">
    <w:name w:val="FABA233ACB5D4703B6DC8E5CA07D0AEC3"/>
    <w:rsid w:val="00362DA7"/>
    <w:pPr>
      <w:spacing w:after="0" w:line="240" w:lineRule="auto"/>
    </w:pPr>
    <w:rPr>
      <w:rFonts w:ascii="Arial" w:eastAsia="Times New Roman" w:hAnsi="Arial" w:cs="Times New Roman"/>
      <w:sz w:val="20"/>
      <w:szCs w:val="20"/>
    </w:rPr>
  </w:style>
  <w:style w:type="paragraph" w:customStyle="1" w:styleId="81C9FCE3341241D6A7D0E883A228B9FC3">
    <w:name w:val="81C9FCE3341241D6A7D0E883A228B9FC3"/>
    <w:rsid w:val="00362DA7"/>
    <w:pPr>
      <w:spacing w:after="0" w:line="240" w:lineRule="auto"/>
    </w:pPr>
    <w:rPr>
      <w:rFonts w:ascii="Arial" w:eastAsia="Times New Roman" w:hAnsi="Arial" w:cs="Times New Roman"/>
      <w:sz w:val="20"/>
      <w:szCs w:val="20"/>
    </w:rPr>
  </w:style>
  <w:style w:type="paragraph" w:customStyle="1" w:styleId="C3955D65B01140A697A832C8EBB3DB063">
    <w:name w:val="C3955D65B01140A697A832C8EBB3DB063"/>
    <w:rsid w:val="00362DA7"/>
    <w:pPr>
      <w:spacing w:after="0" w:line="240" w:lineRule="auto"/>
    </w:pPr>
    <w:rPr>
      <w:rFonts w:ascii="Arial" w:eastAsia="Times New Roman" w:hAnsi="Arial" w:cs="Times New Roman"/>
      <w:sz w:val="20"/>
      <w:szCs w:val="20"/>
    </w:rPr>
  </w:style>
  <w:style w:type="paragraph" w:customStyle="1" w:styleId="8A3C38456B26425C94CE9F5D8C1AC1FF3">
    <w:name w:val="8A3C38456B26425C94CE9F5D8C1AC1FF3"/>
    <w:rsid w:val="00362DA7"/>
    <w:pPr>
      <w:spacing w:after="0" w:line="240" w:lineRule="auto"/>
    </w:pPr>
    <w:rPr>
      <w:rFonts w:ascii="Arial" w:eastAsia="Times New Roman" w:hAnsi="Arial" w:cs="Times New Roman"/>
      <w:sz w:val="20"/>
      <w:szCs w:val="20"/>
    </w:rPr>
  </w:style>
  <w:style w:type="paragraph" w:customStyle="1" w:styleId="20C887711732432B86F1F9E8228804481">
    <w:name w:val="20C887711732432B86F1F9E8228804481"/>
    <w:rsid w:val="00362DA7"/>
    <w:pPr>
      <w:spacing w:after="0" w:line="240" w:lineRule="auto"/>
    </w:pPr>
    <w:rPr>
      <w:rFonts w:ascii="Arial" w:eastAsia="Times New Roman" w:hAnsi="Arial" w:cs="Times New Roman"/>
      <w:sz w:val="20"/>
      <w:szCs w:val="20"/>
    </w:rPr>
  </w:style>
  <w:style w:type="paragraph" w:customStyle="1" w:styleId="52592EF98F3E434995E8A38AD26C2C663">
    <w:name w:val="52592EF98F3E434995E8A38AD26C2C663"/>
    <w:rsid w:val="00362DA7"/>
    <w:pPr>
      <w:spacing w:after="0" w:line="240" w:lineRule="auto"/>
    </w:pPr>
    <w:rPr>
      <w:rFonts w:ascii="Arial" w:eastAsia="Times New Roman" w:hAnsi="Arial" w:cs="Times New Roman"/>
      <w:sz w:val="20"/>
      <w:szCs w:val="20"/>
    </w:rPr>
  </w:style>
  <w:style w:type="paragraph" w:customStyle="1" w:styleId="B58B830DB718478188E310591A935A973">
    <w:name w:val="B58B830DB718478188E310591A935A973"/>
    <w:rsid w:val="00362DA7"/>
    <w:pPr>
      <w:spacing w:after="0" w:line="240" w:lineRule="auto"/>
    </w:pPr>
    <w:rPr>
      <w:rFonts w:ascii="Arial" w:eastAsia="Times New Roman" w:hAnsi="Arial" w:cs="Times New Roman"/>
      <w:sz w:val="20"/>
      <w:szCs w:val="20"/>
    </w:rPr>
  </w:style>
  <w:style w:type="paragraph" w:customStyle="1" w:styleId="B4F0032BFF9D4D15ADC792EFB4581EE53">
    <w:name w:val="B4F0032BFF9D4D15ADC792EFB4581EE53"/>
    <w:rsid w:val="00362DA7"/>
    <w:pPr>
      <w:spacing w:after="0" w:line="240" w:lineRule="auto"/>
    </w:pPr>
    <w:rPr>
      <w:rFonts w:ascii="Arial" w:eastAsia="Times New Roman" w:hAnsi="Arial" w:cs="Times New Roman"/>
      <w:sz w:val="20"/>
      <w:szCs w:val="20"/>
    </w:rPr>
  </w:style>
  <w:style w:type="paragraph" w:customStyle="1" w:styleId="0C28ADD7724D40B4969ECE710C6FC0D73">
    <w:name w:val="0C28ADD7724D40B4969ECE710C6FC0D73"/>
    <w:rsid w:val="00362DA7"/>
    <w:pPr>
      <w:spacing w:after="0" w:line="240" w:lineRule="auto"/>
    </w:pPr>
    <w:rPr>
      <w:rFonts w:ascii="Arial" w:eastAsia="Times New Roman" w:hAnsi="Arial" w:cs="Times New Roman"/>
      <w:sz w:val="20"/>
      <w:szCs w:val="20"/>
    </w:rPr>
  </w:style>
  <w:style w:type="paragraph" w:customStyle="1" w:styleId="A82A52DEA09F4E76A4D821657B4796A13">
    <w:name w:val="A82A52DEA09F4E76A4D821657B4796A13"/>
    <w:rsid w:val="00362DA7"/>
    <w:pPr>
      <w:spacing w:after="0" w:line="240" w:lineRule="auto"/>
    </w:pPr>
    <w:rPr>
      <w:rFonts w:ascii="Arial" w:eastAsia="Times New Roman" w:hAnsi="Arial" w:cs="Times New Roman"/>
      <w:sz w:val="20"/>
      <w:szCs w:val="20"/>
    </w:rPr>
  </w:style>
  <w:style w:type="paragraph" w:customStyle="1" w:styleId="9FBBCFDAE0574B58BF7D196E0F5C7D833">
    <w:name w:val="9FBBCFDAE0574B58BF7D196E0F5C7D833"/>
    <w:rsid w:val="00362DA7"/>
    <w:pPr>
      <w:spacing w:after="0" w:line="240" w:lineRule="auto"/>
    </w:pPr>
    <w:rPr>
      <w:rFonts w:ascii="Arial" w:eastAsia="Times New Roman" w:hAnsi="Arial" w:cs="Times New Roman"/>
      <w:sz w:val="20"/>
      <w:szCs w:val="20"/>
    </w:rPr>
  </w:style>
  <w:style w:type="paragraph" w:customStyle="1" w:styleId="A60ECD126C8D464BA56D781E76A474993">
    <w:name w:val="A60ECD126C8D464BA56D781E76A474993"/>
    <w:rsid w:val="00362DA7"/>
    <w:pPr>
      <w:spacing w:after="0" w:line="240" w:lineRule="auto"/>
    </w:pPr>
    <w:rPr>
      <w:rFonts w:ascii="Arial" w:eastAsia="Times New Roman" w:hAnsi="Arial" w:cs="Times New Roman"/>
      <w:sz w:val="20"/>
      <w:szCs w:val="20"/>
    </w:rPr>
  </w:style>
  <w:style w:type="paragraph" w:customStyle="1" w:styleId="E64B2C4F7DA04597A2857002D63644023">
    <w:name w:val="E64B2C4F7DA04597A2857002D63644023"/>
    <w:rsid w:val="00362DA7"/>
    <w:pPr>
      <w:spacing w:after="0" w:line="240" w:lineRule="auto"/>
    </w:pPr>
    <w:rPr>
      <w:rFonts w:ascii="Arial" w:eastAsia="Times New Roman" w:hAnsi="Arial" w:cs="Times New Roman"/>
      <w:sz w:val="20"/>
      <w:szCs w:val="20"/>
    </w:rPr>
  </w:style>
  <w:style w:type="paragraph" w:customStyle="1" w:styleId="D01E8151137341C5998972EDD9054D693">
    <w:name w:val="D01E8151137341C5998972EDD9054D693"/>
    <w:rsid w:val="00362DA7"/>
    <w:pPr>
      <w:spacing w:after="0" w:line="240" w:lineRule="auto"/>
    </w:pPr>
    <w:rPr>
      <w:rFonts w:ascii="Arial" w:eastAsia="Times New Roman" w:hAnsi="Arial" w:cs="Times New Roman"/>
      <w:sz w:val="20"/>
      <w:szCs w:val="20"/>
    </w:rPr>
  </w:style>
  <w:style w:type="paragraph" w:customStyle="1" w:styleId="D020BD1124D14C4A87C75B1E55C1574D3">
    <w:name w:val="D020BD1124D14C4A87C75B1E55C1574D3"/>
    <w:rsid w:val="00362DA7"/>
    <w:pPr>
      <w:spacing w:after="0" w:line="240" w:lineRule="auto"/>
    </w:pPr>
    <w:rPr>
      <w:rFonts w:ascii="Arial" w:eastAsia="Times New Roman" w:hAnsi="Arial" w:cs="Times New Roman"/>
      <w:sz w:val="20"/>
      <w:szCs w:val="20"/>
    </w:rPr>
  </w:style>
  <w:style w:type="paragraph" w:customStyle="1" w:styleId="C6F038210F5E439DACE64B43F548067D2">
    <w:name w:val="C6F038210F5E439DACE64B43F548067D2"/>
    <w:rsid w:val="00362DA7"/>
    <w:pPr>
      <w:spacing w:after="0" w:line="240" w:lineRule="auto"/>
    </w:pPr>
    <w:rPr>
      <w:rFonts w:ascii="Arial" w:eastAsia="Times New Roman" w:hAnsi="Arial" w:cs="Times New Roman"/>
      <w:sz w:val="20"/>
      <w:szCs w:val="20"/>
    </w:rPr>
  </w:style>
  <w:style w:type="paragraph" w:customStyle="1" w:styleId="8FE56F2C05AF49F9A597A7B13992B8772">
    <w:name w:val="8FE56F2C05AF49F9A597A7B13992B8772"/>
    <w:rsid w:val="00362DA7"/>
    <w:pPr>
      <w:spacing w:after="0" w:line="240" w:lineRule="auto"/>
    </w:pPr>
    <w:rPr>
      <w:rFonts w:ascii="Arial" w:eastAsia="Times New Roman" w:hAnsi="Arial" w:cs="Times New Roman"/>
      <w:sz w:val="20"/>
      <w:szCs w:val="20"/>
    </w:rPr>
  </w:style>
  <w:style w:type="paragraph" w:customStyle="1" w:styleId="FC5AF6FA51674FF78B33A54751D1401F2">
    <w:name w:val="FC5AF6FA51674FF78B33A54751D1401F2"/>
    <w:rsid w:val="00362DA7"/>
    <w:pPr>
      <w:spacing w:after="0" w:line="240" w:lineRule="auto"/>
    </w:pPr>
    <w:rPr>
      <w:rFonts w:ascii="Arial" w:eastAsia="Times New Roman" w:hAnsi="Arial" w:cs="Times New Roman"/>
      <w:sz w:val="20"/>
      <w:szCs w:val="20"/>
    </w:rPr>
  </w:style>
  <w:style w:type="paragraph" w:customStyle="1" w:styleId="44EB154444224AB5B2B0DC729D92C87F2">
    <w:name w:val="44EB154444224AB5B2B0DC729D92C87F2"/>
    <w:rsid w:val="00362DA7"/>
    <w:pPr>
      <w:spacing w:after="0" w:line="240" w:lineRule="auto"/>
    </w:pPr>
    <w:rPr>
      <w:rFonts w:ascii="Arial" w:eastAsia="Times New Roman" w:hAnsi="Arial" w:cs="Times New Roman"/>
      <w:sz w:val="20"/>
      <w:szCs w:val="20"/>
    </w:rPr>
  </w:style>
  <w:style w:type="paragraph" w:customStyle="1" w:styleId="CF9BC71E94D640549A0BF1B4C2171CB82">
    <w:name w:val="CF9BC71E94D640549A0BF1B4C2171CB82"/>
    <w:rsid w:val="00362DA7"/>
    <w:pPr>
      <w:spacing w:after="0" w:line="240" w:lineRule="auto"/>
    </w:pPr>
    <w:rPr>
      <w:rFonts w:ascii="Arial" w:eastAsia="Times New Roman" w:hAnsi="Arial" w:cs="Times New Roman"/>
      <w:sz w:val="20"/>
      <w:szCs w:val="20"/>
    </w:rPr>
  </w:style>
  <w:style w:type="paragraph" w:customStyle="1" w:styleId="DCB64DD2D08A44219CC7CDE6728790082">
    <w:name w:val="DCB64DD2D08A44219CC7CDE6728790082"/>
    <w:rsid w:val="00362DA7"/>
    <w:pPr>
      <w:spacing w:after="0" w:line="240" w:lineRule="auto"/>
    </w:pPr>
    <w:rPr>
      <w:rFonts w:ascii="Arial" w:eastAsia="Times New Roman" w:hAnsi="Arial" w:cs="Times New Roman"/>
      <w:sz w:val="20"/>
      <w:szCs w:val="20"/>
    </w:rPr>
  </w:style>
  <w:style w:type="paragraph" w:customStyle="1" w:styleId="00AC1B6A878045088949BEC406C7A92C2">
    <w:name w:val="00AC1B6A878045088949BEC406C7A92C2"/>
    <w:rsid w:val="00362DA7"/>
    <w:pPr>
      <w:spacing w:after="0" w:line="240" w:lineRule="auto"/>
    </w:pPr>
    <w:rPr>
      <w:rFonts w:ascii="Arial" w:eastAsia="Times New Roman" w:hAnsi="Arial" w:cs="Times New Roman"/>
      <w:sz w:val="20"/>
      <w:szCs w:val="20"/>
    </w:rPr>
  </w:style>
  <w:style w:type="paragraph" w:customStyle="1" w:styleId="40711949E6654790AFFDF83C388D16401">
    <w:name w:val="40711949E6654790AFFDF83C388D16401"/>
    <w:rsid w:val="00362DA7"/>
    <w:pPr>
      <w:spacing w:after="0" w:line="240" w:lineRule="auto"/>
    </w:pPr>
    <w:rPr>
      <w:rFonts w:ascii="Arial" w:eastAsia="Times New Roman" w:hAnsi="Arial" w:cs="Times New Roman"/>
      <w:sz w:val="20"/>
      <w:szCs w:val="20"/>
    </w:rPr>
  </w:style>
  <w:style w:type="paragraph" w:customStyle="1" w:styleId="4C57BE11191D45508746766CBA61CD252">
    <w:name w:val="4C57BE11191D45508746766CBA61CD252"/>
    <w:rsid w:val="00362DA7"/>
    <w:pPr>
      <w:spacing w:after="0" w:line="240" w:lineRule="auto"/>
    </w:pPr>
    <w:rPr>
      <w:rFonts w:ascii="Arial" w:eastAsia="Times New Roman" w:hAnsi="Arial" w:cs="Times New Roman"/>
      <w:sz w:val="20"/>
      <w:szCs w:val="20"/>
    </w:rPr>
  </w:style>
  <w:style w:type="paragraph" w:customStyle="1" w:styleId="FE536AC873CF475CBE828599214E32AF2">
    <w:name w:val="FE536AC873CF475CBE828599214E32AF2"/>
    <w:rsid w:val="00362DA7"/>
    <w:pPr>
      <w:spacing w:after="0" w:line="240" w:lineRule="auto"/>
    </w:pPr>
    <w:rPr>
      <w:rFonts w:ascii="Arial" w:eastAsia="Times New Roman" w:hAnsi="Arial" w:cs="Times New Roman"/>
      <w:sz w:val="20"/>
      <w:szCs w:val="20"/>
    </w:rPr>
  </w:style>
  <w:style w:type="paragraph" w:customStyle="1" w:styleId="A4C35BE8EC1B4EDAAD749EEA4BB1FF252">
    <w:name w:val="A4C35BE8EC1B4EDAAD749EEA4BB1FF252"/>
    <w:rsid w:val="00362DA7"/>
    <w:pPr>
      <w:spacing w:after="0" w:line="240" w:lineRule="auto"/>
    </w:pPr>
    <w:rPr>
      <w:rFonts w:ascii="Arial" w:eastAsia="Times New Roman" w:hAnsi="Arial" w:cs="Times New Roman"/>
      <w:sz w:val="20"/>
      <w:szCs w:val="20"/>
    </w:rPr>
  </w:style>
  <w:style w:type="paragraph" w:customStyle="1" w:styleId="33A01698B2ED4646BDE279B09EE676172">
    <w:name w:val="33A01698B2ED4646BDE279B09EE676172"/>
    <w:rsid w:val="00362DA7"/>
    <w:pPr>
      <w:spacing w:after="0" w:line="240" w:lineRule="auto"/>
    </w:pPr>
    <w:rPr>
      <w:rFonts w:ascii="Arial" w:eastAsia="Times New Roman" w:hAnsi="Arial" w:cs="Times New Roman"/>
      <w:sz w:val="20"/>
      <w:szCs w:val="20"/>
    </w:rPr>
  </w:style>
  <w:style w:type="paragraph" w:customStyle="1" w:styleId="4D04547F53624125B65DA23313BCCA002">
    <w:name w:val="4D04547F53624125B65DA23313BCCA002"/>
    <w:rsid w:val="00362DA7"/>
    <w:pPr>
      <w:spacing w:after="0" w:line="240" w:lineRule="auto"/>
    </w:pPr>
    <w:rPr>
      <w:rFonts w:ascii="Arial" w:eastAsia="Times New Roman" w:hAnsi="Arial"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V62RKWWSVYUY-16-4011</_dlc_DocId>
    <_dlc_DocIdUrl xmlns="0a2b4d7d-85c2-44bd-83c4-e31bd95b8e14">
      <Url>https://commscollabcenter.com/ICTAP/_layouts/DocIdRedir.aspx?ID=V62RKWWSVYUY-16-4011</Url>
      <Description>V62RKWWSVYUY-16-4011</Description>
    </_dlc_DocIdUrl>
  </documentManagement>
</p:properties>
</file>

<file path=customXml/itemProps1.xml><?xml version="1.0" encoding="utf-8"?>
<ds:datastoreItem xmlns:ds="http://schemas.openxmlformats.org/officeDocument/2006/customXml" ds:itemID="{6FDC8158-7628-4C17-8494-0A1960512259}"/>
</file>

<file path=customXml/itemProps2.xml><?xml version="1.0" encoding="utf-8"?>
<ds:datastoreItem xmlns:ds="http://schemas.openxmlformats.org/officeDocument/2006/customXml" ds:itemID="{18FE5E9C-3FAC-4CA9-B501-C543049C850F}"/>
</file>

<file path=customXml/itemProps3.xml><?xml version="1.0" encoding="utf-8"?>
<ds:datastoreItem xmlns:ds="http://schemas.openxmlformats.org/officeDocument/2006/customXml" ds:itemID="{BD6481D1-AFC7-4059-94B6-E08E6A2458C2}"/>
</file>

<file path=customXml/itemProps4.xml><?xml version="1.0" encoding="utf-8"?>
<ds:datastoreItem xmlns:ds="http://schemas.openxmlformats.org/officeDocument/2006/customXml" ds:itemID="{7E4FA505-9073-4792-910F-EF3AA8C59CAC}"/>
</file>

<file path=customXml/itemProps5.xml><?xml version="1.0" encoding="utf-8"?>
<ds:datastoreItem xmlns:ds="http://schemas.openxmlformats.org/officeDocument/2006/customXml" ds:itemID="{289201FD-0DE9-42A2-B55E-87B671ED3406}"/>
</file>

<file path=docProps/app.xml><?xml version="1.0" encoding="utf-8"?>
<Properties xmlns="http://schemas.openxmlformats.org/officeDocument/2006/extended-properties" xmlns:vt="http://schemas.openxmlformats.org/officeDocument/2006/docPropsVTypes">
  <Template>ICS215av1.dot</Template>
  <TotalTime>1</TotalTime>
  <Pages>4</Pages>
  <Words>1153</Words>
  <Characters>7749</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INCIDENT ACTION PLAN SAFETY ANALYSIS</vt:lpstr>
    </vt:vector>
  </TitlesOfParts>
  <Company>Preferred Company</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Mikol Kirschenbaum</dc:creator>
  <cp:lastModifiedBy>HT</cp:lastModifiedBy>
  <cp:revision>3</cp:revision>
  <cp:lastPrinted>2012-05-09T15:52:00Z</cp:lastPrinted>
  <dcterms:created xsi:type="dcterms:W3CDTF">2012-06-22T20:44:00Z</dcterms:created>
  <dcterms:modified xsi:type="dcterms:W3CDTF">2012-06-22T20:44:00Z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0x0101005814E3B311C86745B8A0F7411FBC5E08</vt:lpwstr>
  </property>
  <property fmtid="{D5CDD505-2E9C-101B-9397-08002B2CF9AE}" pid="3" name="_dlc_DocIdItemGuid">
    <vt:lpwstr>2ae737a7-06d6-4e1e-8786-9b26c9a12cc7</vt:lpwstr>
  </property>
</Properties>
</file>